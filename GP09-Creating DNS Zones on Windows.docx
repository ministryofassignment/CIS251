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2BCB" w14:textId="5400114B" w:rsidR="00C844DA" w:rsidRDefault="002879F7" w:rsidP="002879F7">
      <w:pPr>
        <w:pStyle w:val="Heading1"/>
      </w:pPr>
      <w:r>
        <w:t>Overview</w:t>
      </w:r>
    </w:p>
    <w:p w14:paraId="352FBDA0" w14:textId="7E5F075F" w:rsidR="002879F7" w:rsidRDefault="00E26DED">
      <w:r>
        <w:t>To</w:t>
      </w:r>
      <w:r w:rsidR="00376EB1">
        <w:t xml:space="preserve"> resolve host names on a private network you must configure your own DNS zones. In addition, to resolve IP addresses to host names requires the creation of reverse lookup zones. In this lab you will configure both forward and reverse lookup zones to support your network.</w:t>
      </w:r>
    </w:p>
    <w:p w14:paraId="038A636B" w14:textId="77777777" w:rsidR="002879F7" w:rsidRDefault="002879F7" w:rsidP="002879F7">
      <w:pPr>
        <w:pStyle w:val="Heading1"/>
      </w:pPr>
      <w:r>
        <w:t>Objectives</w:t>
      </w:r>
    </w:p>
    <w:p w14:paraId="6F14AD80" w14:textId="1D6DE30D" w:rsidR="00376EB1" w:rsidRDefault="00BF438E" w:rsidP="00C55759">
      <w:pPr>
        <w:numPr>
          <w:ilvl w:val="0"/>
          <w:numId w:val="15"/>
        </w:numPr>
      </w:pPr>
      <w:r>
        <w:t>Plan a</w:t>
      </w:r>
      <w:r w:rsidR="00376EB1">
        <w:t xml:space="preserve"> Name Resolution Strategy for an Infrastructure network.</w:t>
      </w:r>
    </w:p>
    <w:p w14:paraId="0750F918" w14:textId="2CED9290" w:rsidR="00376EB1" w:rsidRDefault="00376EB1" w:rsidP="00C55759">
      <w:pPr>
        <w:numPr>
          <w:ilvl w:val="1"/>
          <w:numId w:val="15"/>
        </w:numPr>
      </w:pPr>
      <w:r>
        <w:t>Configure multiple DNS zones for a given design scenario</w:t>
      </w:r>
      <w:r w:rsidR="001B499F">
        <w:t>.</w:t>
      </w:r>
    </w:p>
    <w:p w14:paraId="4870CF48" w14:textId="2C57008C" w:rsidR="00376EB1" w:rsidRDefault="00376EB1" w:rsidP="00C55759">
      <w:pPr>
        <w:numPr>
          <w:ilvl w:val="1"/>
          <w:numId w:val="15"/>
        </w:numPr>
      </w:pPr>
      <w:r>
        <w:t>Configure DNS as an Active Directory Integrated Zone</w:t>
      </w:r>
      <w:r w:rsidR="001B499F">
        <w:t>.</w:t>
      </w:r>
    </w:p>
    <w:p w14:paraId="2ACCD486" w14:textId="06BA2E65" w:rsidR="00376EB1" w:rsidRDefault="00376EB1" w:rsidP="00C55759">
      <w:pPr>
        <w:numPr>
          <w:ilvl w:val="1"/>
          <w:numId w:val="15"/>
        </w:numPr>
      </w:pPr>
      <w:r>
        <w:t>Configure DNS to forward request to other DNS servers</w:t>
      </w:r>
      <w:r w:rsidR="001B499F">
        <w:t>.</w:t>
      </w:r>
    </w:p>
    <w:p w14:paraId="0F01EA94" w14:textId="77777777" w:rsidR="00376EB1" w:rsidRDefault="00376EB1" w:rsidP="00C55759">
      <w:pPr>
        <w:numPr>
          <w:ilvl w:val="1"/>
          <w:numId w:val="15"/>
        </w:numPr>
      </w:pPr>
      <w:r>
        <w:t>Design multiple DNS record types for various network computers</w:t>
      </w:r>
    </w:p>
    <w:p w14:paraId="5790F7B2" w14:textId="2F92813B" w:rsidR="002879F7" w:rsidRDefault="00376EB1" w:rsidP="00C55759">
      <w:pPr>
        <w:numPr>
          <w:ilvl w:val="1"/>
          <w:numId w:val="15"/>
        </w:numPr>
      </w:pPr>
      <w:r>
        <w:t>Create reverse lookup zones that integrate with forward lookup zones</w:t>
      </w:r>
      <w:r w:rsidR="001B499F">
        <w:t>.</w:t>
      </w:r>
    </w:p>
    <w:p w14:paraId="17A46AFB" w14:textId="77777777" w:rsidR="00912C0E" w:rsidRDefault="00912C0E" w:rsidP="00912C0E">
      <w:pPr>
        <w:pStyle w:val="Heading2"/>
      </w:pPr>
      <w:r>
        <w:t>Skills Reviewed</w:t>
      </w:r>
    </w:p>
    <w:p w14:paraId="19A8DCED" w14:textId="2274722D" w:rsidR="00912C0E" w:rsidRDefault="00F42589" w:rsidP="00F42589">
      <w:pPr>
        <w:pStyle w:val="ListParagraph"/>
        <w:numPr>
          <w:ilvl w:val="0"/>
          <w:numId w:val="12"/>
        </w:numPr>
      </w:pPr>
      <w:r>
        <w:t>Installing a caching-only DNS server</w:t>
      </w:r>
      <w:r w:rsidR="001B499F">
        <w:t>.</w:t>
      </w:r>
    </w:p>
    <w:p w14:paraId="75F868A8" w14:textId="684CF599" w:rsidR="00067240" w:rsidRDefault="00067240" w:rsidP="00F42589">
      <w:pPr>
        <w:pStyle w:val="ListParagraph"/>
        <w:numPr>
          <w:ilvl w:val="0"/>
          <w:numId w:val="12"/>
        </w:numPr>
      </w:pPr>
      <w:r>
        <w:t>Installing server roles on Windows Server</w:t>
      </w:r>
      <w:r w:rsidR="001B499F">
        <w:t>.</w:t>
      </w:r>
    </w:p>
    <w:p w14:paraId="7E303D58" w14:textId="77777777" w:rsidR="00912C0E" w:rsidRDefault="00912C0E" w:rsidP="00912C0E">
      <w:pPr>
        <w:pStyle w:val="Heading2"/>
      </w:pPr>
      <w:r>
        <w:t>New Skills</w:t>
      </w:r>
    </w:p>
    <w:p w14:paraId="1BAE6397" w14:textId="6B76D2D5" w:rsidR="00912C0E" w:rsidRDefault="00A63D52" w:rsidP="00A63D52">
      <w:pPr>
        <w:pStyle w:val="ListParagraph"/>
        <w:numPr>
          <w:ilvl w:val="0"/>
          <w:numId w:val="14"/>
        </w:numPr>
      </w:pPr>
      <w:r>
        <w:t>Creating a DNS forward lookup zone using the GUI and PowerShell</w:t>
      </w:r>
      <w:r w:rsidR="001B499F">
        <w:t>.</w:t>
      </w:r>
    </w:p>
    <w:p w14:paraId="72DAFF65" w14:textId="488336EE" w:rsidR="00A63D52" w:rsidRPr="00332961" w:rsidRDefault="00A63D52" w:rsidP="00A63D52">
      <w:pPr>
        <w:pStyle w:val="ListParagraph"/>
        <w:numPr>
          <w:ilvl w:val="0"/>
          <w:numId w:val="14"/>
        </w:numPr>
      </w:pPr>
      <w:r>
        <w:t>Creating a DNS reverse lookup zone using the GUI and PowerShell</w:t>
      </w:r>
      <w:r w:rsidR="001B499F">
        <w:t>.</w:t>
      </w:r>
    </w:p>
    <w:p w14:paraId="0C2F4CD5" w14:textId="77777777" w:rsidR="00912C0E" w:rsidRDefault="00912C0E" w:rsidP="00912C0E">
      <w:pPr>
        <w:pStyle w:val="Heading2"/>
      </w:pPr>
      <w:r>
        <w:t>References</w:t>
      </w:r>
    </w:p>
    <w:p w14:paraId="0DA34AF8" w14:textId="77777777" w:rsidR="00912C0E" w:rsidRPr="00332961" w:rsidRDefault="00912C0E" w:rsidP="00912C0E"/>
    <w:p w14:paraId="6F7B4FE3" w14:textId="4FAF4903" w:rsidR="002879F7" w:rsidRDefault="00912C0E" w:rsidP="002879F7">
      <w:pPr>
        <w:pStyle w:val="Heading1"/>
      </w:pPr>
      <w:r>
        <w:t>Initial Conditions</w:t>
      </w:r>
    </w:p>
    <w:p w14:paraId="55A03F3D" w14:textId="59829260" w:rsidR="00172C13" w:rsidRDefault="00172C13" w:rsidP="00172C13">
      <w:bookmarkStart w:id="0" w:name="_Hlk65240763"/>
      <w:r>
        <w:rPr>
          <w:rFonts w:eastAsia="Times New Roman" w:cstheme="minorHAnsi"/>
          <w:color w:val="000000"/>
          <w:szCs w:val="24"/>
        </w:rPr>
        <w:t xml:space="preserve">Your virtual machine should be in this state prior to beginning this guided </w:t>
      </w:r>
      <w:r>
        <w:rPr>
          <w:rFonts w:ascii="Calibri" w:hAnsi="Calibri" w:cs="Calibri"/>
          <w:sz w:val="22"/>
          <w:szCs w:val="22"/>
        </w:rPr>
        <w:t>practice</w:t>
      </w:r>
      <w:r>
        <w:rPr>
          <w:rFonts w:eastAsia="Times New Roman" w:cstheme="minorHAnsi"/>
          <w:color w:val="000000"/>
          <w:szCs w:val="24"/>
        </w:rPr>
        <w:t>:</w:t>
      </w:r>
      <w:bookmarkEnd w:id="0"/>
    </w:p>
    <w:p w14:paraId="68B4AAB4" w14:textId="0238BC66" w:rsidR="002879F7" w:rsidRDefault="00912C0E" w:rsidP="00376EB1">
      <w:pPr>
        <w:numPr>
          <w:ilvl w:val="0"/>
          <w:numId w:val="2"/>
        </w:numPr>
      </w:pPr>
      <w:r>
        <w:t xml:space="preserve">Guided Practice </w:t>
      </w:r>
      <w:r w:rsidR="00F93B0B">
        <w:t>– DNS Name Resolution is complete</w:t>
      </w:r>
    </w:p>
    <w:p w14:paraId="162AD568" w14:textId="726CD51C" w:rsidR="00340946" w:rsidRDefault="00340946" w:rsidP="002879F7">
      <w:pPr>
        <w:pStyle w:val="Heading1"/>
      </w:pPr>
      <w:r>
        <w:t>Final Conditions</w:t>
      </w:r>
    </w:p>
    <w:p w14:paraId="774DAE38" w14:textId="76AF8888" w:rsidR="00172C13" w:rsidRDefault="00172C13" w:rsidP="00172C13">
      <w:r>
        <w:rPr>
          <w:rFonts w:cstheme="minorHAnsi"/>
          <w:szCs w:val="24"/>
        </w:rPr>
        <w:t>At the end of this exercise, you will have:</w:t>
      </w:r>
    </w:p>
    <w:p w14:paraId="54388177" w14:textId="42F95CF8" w:rsidR="00340946" w:rsidRDefault="00AC6864" w:rsidP="00AC6864">
      <w:pPr>
        <w:pStyle w:val="ListParagraph"/>
        <w:numPr>
          <w:ilvl w:val="0"/>
          <w:numId w:val="2"/>
        </w:numPr>
      </w:pPr>
      <w:r>
        <w:t xml:space="preserve">DNS server role installed on </w:t>
      </w:r>
      <w:r w:rsidR="00D951B6" w:rsidRPr="000F4A6F">
        <w:rPr>
          <w:b/>
          <w:bCs/>
        </w:rPr>
        <w:t>Server-0</w:t>
      </w:r>
      <w:r w:rsidR="00D70064" w:rsidRPr="000F4A6F">
        <w:rPr>
          <w:b/>
          <w:bCs/>
        </w:rPr>
        <w:t>2</w:t>
      </w:r>
      <w:r w:rsidR="000F4A6F">
        <w:t>.</w:t>
      </w:r>
    </w:p>
    <w:p w14:paraId="3C8E98DB" w14:textId="40187189" w:rsidR="00D951B6" w:rsidRDefault="001968E5" w:rsidP="00AC6864">
      <w:pPr>
        <w:pStyle w:val="ListParagraph"/>
        <w:numPr>
          <w:ilvl w:val="0"/>
          <w:numId w:val="2"/>
        </w:numPr>
      </w:pPr>
      <w:r>
        <w:t xml:space="preserve">The </w:t>
      </w:r>
      <w:r w:rsidR="000F0B86" w:rsidRPr="000F4A6F">
        <w:rPr>
          <w:b/>
          <w:bCs/>
        </w:rPr>
        <w:t>kmw</w:t>
      </w:r>
      <w:r w:rsidRPr="000F4A6F">
        <w:rPr>
          <w:b/>
          <w:bCs/>
        </w:rPr>
        <w:t>.net</w:t>
      </w:r>
      <w:r>
        <w:t xml:space="preserve"> and </w:t>
      </w:r>
      <w:r w:rsidR="000F0B86" w:rsidRPr="000F4A6F">
        <w:rPr>
          <w:b/>
          <w:bCs/>
        </w:rPr>
        <w:t>kmw</w:t>
      </w:r>
      <w:r w:rsidRPr="000F4A6F">
        <w:rPr>
          <w:b/>
          <w:bCs/>
        </w:rPr>
        <w:t>.org</w:t>
      </w:r>
      <w:r>
        <w:t xml:space="preserve"> </w:t>
      </w:r>
      <w:r w:rsidR="00985FBA">
        <w:t xml:space="preserve">forward lookup </w:t>
      </w:r>
      <w:r>
        <w:t xml:space="preserve">zones have been created on </w:t>
      </w:r>
      <w:r w:rsidRPr="000F4A6F">
        <w:rPr>
          <w:b/>
          <w:bCs/>
        </w:rPr>
        <w:t>Server-0</w:t>
      </w:r>
      <w:r w:rsidR="000F4A6F" w:rsidRPr="000F4A6F">
        <w:rPr>
          <w:b/>
          <w:bCs/>
        </w:rPr>
        <w:t>1</w:t>
      </w:r>
      <w:r w:rsidR="000F4A6F">
        <w:t>.</w:t>
      </w:r>
    </w:p>
    <w:p w14:paraId="2D0D7994" w14:textId="04C86792" w:rsidR="00985FBA" w:rsidRDefault="0042470C" w:rsidP="00AC6864">
      <w:pPr>
        <w:pStyle w:val="ListParagraph"/>
        <w:numPr>
          <w:ilvl w:val="0"/>
          <w:numId w:val="2"/>
        </w:numPr>
      </w:pPr>
      <w:r>
        <w:t xml:space="preserve">A reverse lookup zone for the </w:t>
      </w:r>
      <w:r w:rsidRPr="000F4A6F">
        <w:rPr>
          <w:b/>
          <w:bCs/>
        </w:rPr>
        <w:t>10.1.1.0/24</w:t>
      </w:r>
      <w:r w:rsidR="00003ED7">
        <w:t xml:space="preserve"> and </w:t>
      </w:r>
      <w:r w:rsidR="00003ED7" w:rsidRPr="000F4A6F">
        <w:rPr>
          <w:b/>
          <w:bCs/>
        </w:rPr>
        <w:t>10.1.2.0</w:t>
      </w:r>
      <w:r w:rsidR="00D70064" w:rsidRPr="000F4A6F">
        <w:rPr>
          <w:b/>
          <w:bCs/>
        </w:rPr>
        <w:t>/24</w:t>
      </w:r>
      <w:r>
        <w:t xml:space="preserve"> networks</w:t>
      </w:r>
      <w:r w:rsidR="000F4A6F">
        <w:t>.</w:t>
      </w:r>
    </w:p>
    <w:p w14:paraId="7C882DA4" w14:textId="23BEB6F7" w:rsidR="00B52B81" w:rsidRDefault="00B52B81" w:rsidP="00AC6864">
      <w:pPr>
        <w:pStyle w:val="ListParagraph"/>
        <w:numPr>
          <w:ilvl w:val="0"/>
          <w:numId w:val="2"/>
        </w:numPr>
      </w:pPr>
      <w:r>
        <w:t xml:space="preserve">All DNS zones configured </w:t>
      </w:r>
      <w:r w:rsidR="00F73E65">
        <w:t>to allow dynamic updates.</w:t>
      </w:r>
    </w:p>
    <w:p w14:paraId="667DD774" w14:textId="7F62AF77" w:rsidR="00A75B20" w:rsidRDefault="00A75B20" w:rsidP="00A75B20"/>
    <w:p w14:paraId="07F26178" w14:textId="77777777" w:rsidR="009E47B0" w:rsidRPr="00340946" w:rsidRDefault="009E47B0" w:rsidP="00A75B20"/>
    <w:p w14:paraId="3090E39D" w14:textId="74FF89B5" w:rsidR="002879F7" w:rsidRDefault="00340946" w:rsidP="002879F7">
      <w:pPr>
        <w:pStyle w:val="Heading1"/>
      </w:pPr>
      <w:r>
        <w:t>Instructions</w:t>
      </w:r>
    </w:p>
    <w:p w14:paraId="4178DE05" w14:textId="699328EF" w:rsidR="00442869" w:rsidRDefault="000F5FDE" w:rsidP="00442869">
      <w:pPr>
        <w:pStyle w:val="Heading2"/>
      </w:pPr>
      <w:r>
        <w:t>Installing the DNS Server R</w:t>
      </w:r>
      <w:r w:rsidR="007C6938">
        <w:t>ole</w:t>
      </w:r>
    </w:p>
    <w:p w14:paraId="54EA3371" w14:textId="5C6D507F" w:rsidR="000F5FDE" w:rsidRDefault="000F5FDE" w:rsidP="000F5FDE">
      <w:pPr>
        <w:contextualSpacing/>
        <w:rPr>
          <w:b/>
        </w:rPr>
      </w:pPr>
      <w:r>
        <w:t xml:space="preserve">Login to your </w:t>
      </w:r>
      <w:r w:rsidR="00142CDE">
        <w:rPr>
          <w:b/>
        </w:rPr>
        <w:t>SERVER-0</w:t>
      </w:r>
      <w:r w:rsidR="000F0B86">
        <w:rPr>
          <w:b/>
        </w:rPr>
        <w:t>2</w:t>
      </w:r>
      <w:r>
        <w:t xml:space="preserve"> virtual machine with </w:t>
      </w:r>
      <w:r w:rsidR="00D951B6">
        <w:t xml:space="preserve">the </w:t>
      </w:r>
      <w:r w:rsidRPr="00E97CBF">
        <w:rPr>
          <w:b/>
        </w:rPr>
        <w:t>administrator</w:t>
      </w:r>
      <w:r w:rsidR="00D951B6">
        <w:rPr>
          <w:b/>
        </w:rPr>
        <w:t xml:space="preserve"> </w:t>
      </w:r>
      <w:r w:rsidR="00D951B6" w:rsidRPr="00D951B6">
        <w:rPr>
          <w:bCs/>
        </w:rPr>
        <w:t>account</w:t>
      </w:r>
    </w:p>
    <w:p w14:paraId="37C456C9" w14:textId="0A4CAF65" w:rsidR="000F5FDE" w:rsidRPr="000F5FDE" w:rsidRDefault="000F5FDE" w:rsidP="000F5FDE">
      <w:pPr>
        <w:contextualSpacing/>
      </w:pPr>
      <w:r>
        <w:t>Use the method below to install the DNS server role.</w:t>
      </w:r>
    </w:p>
    <w:p w14:paraId="540BC0CA" w14:textId="77777777" w:rsidR="000F5FDE" w:rsidRDefault="000F5FDE" w:rsidP="000F5FDE">
      <w:pPr>
        <w:pStyle w:val="Heading3"/>
      </w:pPr>
      <w:r>
        <w:t>Installing DNS Using PowerShell</w:t>
      </w:r>
    </w:p>
    <w:p w14:paraId="61EFDEC5" w14:textId="77777777" w:rsidR="000F5FDE" w:rsidRDefault="000F5FDE" w:rsidP="000F5FDE">
      <w:r>
        <w:t>To install DNS Using PowerShell perform the following:</w:t>
      </w:r>
    </w:p>
    <w:p w14:paraId="4A422028" w14:textId="4B67B5A9" w:rsidR="000F5FDE" w:rsidRDefault="000F5FDE" w:rsidP="000F5FDE">
      <w:pPr>
        <w:numPr>
          <w:ilvl w:val="0"/>
          <w:numId w:val="3"/>
        </w:numPr>
        <w:contextualSpacing/>
      </w:pPr>
      <w:r w:rsidRPr="0041789E">
        <w:rPr>
          <w:bCs/>
        </w:rPr>
        <w:t>Open</w:t>
      </w:r>
      <w:r>
        <w:t xml:space="preserve"> a </w:t>
      </w:r>
      <w:r w:rsidRPr="00E97CBF">
        <w:rPr>
          <w:b/>
        </w:rPr>
        <w:t>PowerShell</w:t>
      </w:r>
      <w:r>
        <w:t xml:space="preserve"> session with </w:t>
      </w:r>
      <w:proofErr w:type="gramStart"/>
      <w:r w:rsidRPr="00E97CBF">
        <w:rPr>
          <w:b/>
        </w:rPr>
        <w:t>Administrative</w:t>
      </w:r>
      <w:proofErr w:type="gramEnd"/>
      <w:r>
        <w:t xml:space="preserve"> rights</w:t>
      </w:r>
      <w:r w:rsidR="0041789E">
        <w:t>.</w:t>
      </w:r>
    </w:p>
    <w:p w14:paraId="4BD46F05" w14:textId="46976B27" w:rsidR="000F5FDE" w:rsidRDefault="000F5FDE" w:rsidP="000F5FDE">
      <w:pPr>
        <w:numPr>
          <w:ilvl w:val="0"/>
          <w:numId w:val="3"/>
        </w:numPr>
        <w:contextualSpacing/>
      </w:pPr>
      <w:r>
        <w:t xml:space="preserve">In PowerShell type the following to list </w:t>
      </w:r>
      <w:r w:rsidR="00067240">
        <w:t>all</w:t>
      </w:r>
      <w:r>
        <w:t xml:space="preserve"> the features that contain the string DNS</w:t>
      </w:r>
    </w:p>
    <w:p w14:paraId="2FB3E756" w14:textId="77777777" w:rsidR="000F5FDE" w:rsidRDefault="000F5FDE" w:rsidP="000F5FDE">
      <w:pPr>
        <w:pStyle w:val="CommandLine"/>
        <w:ind w:left="720"/>
      </w:pPr>
      <w:r>
        <w:t>Get-</w:t>
      </w:r>
      <w:proofErr w:type="spellStart"/>
      <w:r>
        <w:t>WindowsFeature</w:t>
      </w:r>
      <w:proofErr w:type="spellEnd"/>
      <w:r>
        <w:t xml:space="preserve"> *DNS*</w:t>
      </w:r>
    </w:p>
    <w:p w14:paraId="23BEA3E3" w14:textId="03D381BD" w:rsidR="000F5FDE" w:rsidRDefault="000F5FDE" w:rsidP="000F5FDE">
      <w:pPr>
        <w:numPr>
          <w:ilvl w:val="0"/>
          <w:numId w:val="3"/>
        </w:numPr>
        <w:contextualSpacing/>
      </w:pPr>
      <w:r w:rsidRPr="00C471EE">
        <w:rPr>
          <w:noProof/>
        </w:rPr>
        <w:drawing>
          <wp:anchor distT="0" distB="0" distL="114300" distR="114300" simplePos="0" relativeHeight="251659264" behindDoc="0" locked="0" layoutInCell="1" allowOverlap="1" wp14:anchorId="3E84085A" wp14:editId="6424F365">
            <wp:simplePos x="0" y="0"/>
            <wp:positionH relativeFrom="column">
              <wp:posOffset>447675</wp:posOffset>
            </wp:positionH>
            <wp:positionV relativeFrom="paragraph">
              <wp:posOffset>208915</wp:posOffset>
            </wp:positionV>
            <wp:extent cx="5629910" cy="923925"/>
            <wp:effectExtent l="0" t="0" r="8890" b="9525"/>
            <wp:wrapTight wrapText="bothSides">
              <wp:wrapPolygon edited="0">
                <wp:start x="0" y="0"/>
                <wp:lineTo x="0" y="21377"/>
                <wp:lineTo x="21561" y="21377"/>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910" cy="923925"/>
                    </a:xfrm>
                    <a:prstGeom prst="rect">
                      <a:avLst/>
                    </a:prstGeom>
                  </pic:spPr>
                </pic:pic>
              </a:graphicData>
            </a:graphic>
          </wp:anchor>
        </w:drawing>
      </w:r>
      <w:r>
        <w:t xml:space="preserve">You should see the output in </w:t>
      </w:r>
      <w:r w:rsidR="00F37874">
        <w:t>f</w:t>
      </w:r>
      <w:r>
        <w:t>igure below.</w:t>
      </w:r>
      <w:r w:rsidRPr="00C471EE">
        <w:rPr>
          <w:noProof/>
        </w:rPr>
        <w:t xml:space="preserve"> </w:t>
      </w:r>
    </w:p>
    <w:p w14:paraId="63A2068B" w14:textId="77777777" w:rsidR="000F5FDE" w:rsidRDefault="000F5FDE" w:rsidP="000F5FDE">
      <w:pPr>
        <w:numPr>
          <w:ilvl w:val="0"/>
          <w:numId w:val="3"/>
        </w:numPr>
        <w:contextualSpacing/>
      </w:pPr>
      <w:r>
        <w:t xml:space="preserve">To install </w:t>
      </w:r>
      <w:r w:rsidR="00183768">
        <w:t>DNS,</w:t>
      </w:r>
      <w:r>
        <w:t xml:space="preserve"> type the following:</w:t>
      </w:r>
    </w:p>
    <w:p w14:paraId="59E1DC7C" w14:textId="77777777" w:rsidR="000F5FDE" w:rsidRDefault="00183768" w:rsidP="000F5FDE">
      <w:pPr>
        <w:pStyle w:val="CommandLine"/>
        <w:ind w:left="720"/>
      </w:pPr>
      <w:r>
        <w:t>Install</w:t>
      </w:r>
      <w:r w:rsidR="000F5FDE">
        <w:t>-</w:t>
      </w:r>
      <w:proofErr w:type="spellStart"/>
      <w:r w:rsidR="000F5FDE">
        <w:t>WindowsFeature</w:t>
      </w:r>
      <w:proofErr w:type="spellEnd"/>
      <w:r w:rsidR="000F5FDE">
        <w:t xml:space="preserve"> </w:t>
      </w:r>
      <w:proofErr w:type="gramStart"/>
      <w:r w:rsidR="000F5FDE">
        <w:t>DNS,RSAT</w:t>
      </w:r>
      <w:proofErr w:type="gramEnd"/>
      <w:r w:rsidR="000F5FDE">
        <w:t>-DNS-Server</w:t>
      </w:r>
    </w:p>
    <w:p w14:paraId="353459B0" w14:textId="440EF4F9" w:rsidR="000F5FDE" w:rsidRDefault="000F5FDE" w:rsidP="000F5FDE">
      <w:pPr>
        <w:numPr>
          <w:ilvl w:val="0"/>
          <w:numId w:val="3"/>
        </w:numPr>
        <w:contextualSpacing/>
      </w:pPr>
      <w:r>
        <w:t xml:space="preserve">Notice that you can install multiple roles and features by separating the names of the services with a comma. You should see the output in </w:t>
      </w:r>
      <w:r w:rsidR="00F37874">
        <w:t>f</w:t>
      </w:r>
      <w:r>
        <w:t>igure below.</w:t>
      </w:r>
      <w:r w:rsidRPr="00C471EE">
        <w:rPr>
          <w:noProof/>
        </w:rPr>
        <w:t xml:space="preserve"> </w:t>
      </w:r>
    </w:p>
    <w:p w14:paraId="346179A6" w14:textId="77777777" w:rsidR="000F5FDE" w:rsidRDefault="008270E9" w:rsidP="000F5FDE">
      <w:pPr>
        <w:ind w:left="360"/>
      </w:pPr>
      <w:r w:rsidRPr="00C471EE">
        <w:rPr>
          <w:noProof/>
        </w:rPr>
        <w:drawing>
          <wp:anchor distT="0" distB="0" distL="114300" distR="114300" simplePos="0" relativeHeight="251661312" behindDoc="0" locked="0" layoutInCell="1" allowOverlap="1" wp14:anchorId="6519F327" wp14:editId="2F92170E">
            <wp:simplePos x="0" y="0"/>
            <wp:positionH relativeFrom="column">
              <wp:posOffset>449580</wp:posOffset>
            </wp:positionH>
            <wp:positionV relativeFrom="paragraph">
              <wp:posOffset>69850</wp:posOffset>
            </wp:positionV>
            <wp:extent cx="5572760" cy="577850"/>
            <wp:effectExtent l="0" t="0" r="8890" b="0"/>
            <wp:wrapTight wrapText="bothSides">
              <wp:wrapPolygon edited="0">
                <wp:start x="0" y="0"/>
                <wp:lineTo x="0" y="20651"/>
                <wp:lineTo x="21561" y="20651"/>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760" cy="577850"/>
                    </a:xfrm>
                    <a:prstGeom prst="rect">
                      <a:avLst/>
                    </a:prstGeom>
                  </pic:spPr>
                </pic:pic>
              </a:graphicData>
            </a:graphic>
            <wp14:sizeRelV relativeFrom="margin">
              <wp14:pctHeight>0</wp14:pctHeight>
            </wp14:sizeRelV>
          </wp:anchor>
        </w:drawing>
      </w:r>
    </w:p>
    <w:p w14:paraId="1A849E70" w14:textId="0664B1A9" w:rsidR="000F5FDE" w:rsidRPr="00FC1D0D" w:rsidRDefault="000F5FDE" w:rsidP="000F5FDE"/>
    <w:p w14:paraId="6CBEECF3" w14:textId="76074737" w:rsidR="00386C38" w:rsidRDefault="00386C38" w:rsidP="00386C38"/>
    <w:p w14:paraId="1043FC00" w14:textId="522360D1" w:rsidR="0087235E" w:rsidRDefault="004B66C1" w:rsidP="004B66C1">
      <w:pPr>
        <w:pStyle w:val="ListParagraph"/>
        <w:numPr>
          <w:ilvl w:val="0"/>
          <w:numId w:val="3"/>
        </w:numPr>
      </w:pPr>
      <w:r>
        <w:t>Use PowerShell to verify that the</w:t>
      </w:r>
      <w:r w:rsidR="003A3647">
        <w:t xml:space="preserve"> </w:t>
      </w:r>
      <w:r w:rsidR="003A3647" w:rsidRPr="003A3647">
        <w:rPr>
          <w:b/>
          <w:bCs/>
        </w:rPr>
        <w:t>DNS</w:t>
      </w:r>
      <w:r w:rsidR="003A3647">
        <w:t xml:space="preserve"> and </w:t>
      </w:r>
      <w:r w:rsidR="003A3647" w:rsidRPr="003A3647">
        <w:rPr>
          <w:b/>
          <w:bCs/>
        </w:rPr>
        <w:t>RSAT-DNS-Server</w:t>
      </w:r>
      <w:r>
        <w:t xml:space="preserve"> </w:t>
      </w:r>
      <w:r w:rsidR="003A3647">
        <w:t>features were installed.</w:t>
      </w:r>
    </w:p>
    <w:p w14:paraId="4AB288E4" w14:textId="77777777" w:rsidR="0087235E" w:rsidRDefault="0087235E" w:rsidP="00386C38"/>
    <w:p w14:paraId="26455388" w14:textId="77777777" w:rsidR="000F5FDE" w:rsidRDefault="000F5FDE" w:rsidP="00386C38">
      <w:pPr>
        <w:pStyle w:val="Heading2"/>
      </w:pPr>
      <w:r>
        <w:t>Testing DNS</w:t>
      </w:r>
    </w:p>
    <w:p w14:paraId="4CA252F6" w14:textId="77777777" w:rsidR="000F5FDE" w:rsidRDefault="000F5FDE" w:rsidP="000F5FDE">
      <w:r>
        <w:t>Your server is now configured as a caching name server. This means that it can resolve names and cache the results.</w:t>
      </w:r>
    </w:p>
    <w:p w14:paraId="0A5576F2" w14:textId="573A8EE0" w:rsidR="000F5FDE" w:rsidRDefault="00E43864" w:rsidP="00E43864">
      <w:pPr>
        <w:pStyle w:val="ListParagraph"/>
        <w:numPr>
          <w:ilvl w:val="0"/>
          <w:numId w:val="16"/>
        </w:numPr>
      </w:pPr>
      <w:r>
        <w:t>T</w:t>
      </w:r>
      <w:r w:rsidR="000F5FDE">
        <w:t xml:space="preserve">est your DNS </w:t>
      </w:r>
      <w:r w:rsidR="00183768">
        <w:t>server</w:t>
      </w:r>
      <w:r>
        <w:t xml:space="preserve"> on </w:t>
      </w:r>
      <w:r w:rsidRPr="00E43864">
        <w:rPr>
          <w:b/>
          <w:bCs/>
        </w:rPr>
        <w:t>Server-02</w:t>
      </w:r>
      <w:r w:rsidR="000F5FDE">
        <w:t xml:space="preserve"> </w:t>
      </w:r>
      <w:r>
        <w:t xml:space="preserve">by using </w:t>
      </w:r>
      <w:r w:rsidR="000F5FDE">
        <w:t>following PowerShell</w:t>
      </w:r>
      <w:r>
        <w:t xml:space="preserve"> command</w:t>
      </w:r>
      <w:r w:rsidR="000F5FDE">
        <w:t>:</w:t>
      </w:r>
    </w:p>
    <w:p w14:paraId="0BC0D1A6" w14:textId="565B4FC0" w:rsidR="000F5FDE" w:rsidRDefault="00183768" w:rsidP="000F5FDE">
      <w:pPr>
        <w:pStyle w:val="CommandLine"/>
        <w:ind w:left="720"/>
      </w:pPr>
      <w:r>
        <w:lastRenderedPageBreak/>
        <w:t>Resolve-</w:t>
      </w:r>
      <w:proofErr w:type="spellStart"/>
      <w:r>
        <w:t>DnsName</w:t>
      </w:r>
      <w:proofErr w:type="spellEnd"/>
      <w:r w:rsidR="000F5FDE">
        <w:t xml:space="preserve"> </w:t>
      </w:r>
      <w:r>
        <w:t xml:space="preserve">–Name </w:t>
      </w:r>
      <w:r w:rsidR="000F5FDE" w:rsidRPr="00E97CBF">
        <w:t>www.</w:t>
      </w:r>
      <w:r w:rsidR="008270E9">
        <w:t>yahoo</w:t>
      </w:r>
      <w:r w:rsidR="000F5FDE" w:rsidRPr="00E97CBF">
        <w:t>.com</w:t>
      </w:r>
      <w:r w:rsidR="000F5FDE">
        <w:t xml:space="preserve"> </w:t>
      </w:r>
      <w:r>
        <w:t xml:space="preserve">–Server </w:t>
      </w:r>
      <w:r w:rsidR="000F5FDE">
        <w:t>10</w:t>
      </w:r>
      <w:r>
        <w:t>.</w:t>
      </w:r>
      <w:r w:rsidR="00A37389">
        <w:t>1</w:t>
      </w:r>
      <w:r>
        <w:t>.</w:t>
      </w:r>
      <w:r w:rsidR="000F5FDE">
        <w:t xml:space="preserve">1.2 </w:t>
      </w:r>
    </w:p>
    <w:p w14:paraId="7F377576" w14:textId="69188F35" w:rsidR="000F5FDE" w:rsidRPr="00AD6C55" w:rsidRDefault="006C3E91" w:rsidP="000F5FDE">
      <w:pPr>
        <w:rPr>
          <w:b/>
        </w:rPr>
      </w:pPr>
      <w:r>
        <w:rPr>
          <w:noProof/>
        </w:rPr>
        <w:drawing>
          <wp:anchor distT="0" distB="0" distL="114300" distR="114300" simplePos="0" relativeHeight="251678720" behindDoc="0" locked="0" layoutInCell="1" allowOverlap="1" wp14:anchorId="413937D8" wp14:editId="757F1D79">
            <wp:simplePos x="0" y="0"/>
            <wp:positionH relativeFrom="margin">
              <wp:posOffset>719436</wp:posOffset>
            </wp:positionH>
            <wp:positionV relativeFrom="paragraph">
              <wp:posOffset>304995</wp:posOffset>
            </wp:positionV>
            <wp:extent cx="4604385" cy="1982470"/>
            <wp:effectExtent l="0" t="0" r="571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stretch>
                      <a:fillRect/>
                    </a:stretch>
                  </pic:blipFill>
                  <pic:spPr>
                    <a:xfrm>
                      <a:off x="0" y="0"/>
                      <a:ext cx="4604385" cy="1982470"/>
                    </a:xfrm>
                    <a:prstGeom prst="rect">
                      <a:avLst/>
                    </a:prstGeom>
                  </pic:spPr>
                </pic:pic>
              </a:graphicData>
            </a:graphic>
            <wp14:sizeRelH relativeFrom="margin">
              <wp14:pctWidth>0</wp14:pctWidth>
            </wp14:sizeRelH>
            <wp14:sizeRelV relativeFrom="margin">
              <wp14:pctHeight>0</wp14:pctHeight>
            </wp14:sizeRelV>
          </wp:anchor>
        </w:drawing>
      </w:r>
      <w:r w:rsidR="000F5FDE">
        <w:t xml:space="preserve">You should get a response </w:t>
      </w:r>
      <w:r w:rsidR="00A52931">
        <w:t>like</w:t>
      </w:r>
      <w:r w:rsidR="000F5FDE">
        <w:t xml:space="preserve"> the screen below.</w:t>
      </w:r>
      <w:r w:rsidR="00183768" w:rsidRPr="00183768">
        <w:rPr>
          <w:noProof/>
        </w:rPr>
        <w:t xml:space="preserve"> </w:t>
      </w:r>
    </w:p>
    <w:p w14:paraId="0DA23DDC" w14:textId="72E8D3F7" w:rsidR="00442869" w:rsidRPr="00442869" w:rsidRDefault="00442869" w:rsidP="00442869"/>
    <w:p w14:paraId="242BDC7E" w14:textId="77777777" w:rsidR="003608C9" w:rsidRDefault="003608C9" w:rsidP="003608C9">
      <w:pPr>
        <w:pStyle w:val="Heading2"/>
      </w:pPr>
      <w:r>
        <w:t>Creating a Primary Forward Lookup Zone</w:t>
      </w:r>
    </w:p>
    <w:p w14:paraId="41B690C2" w14:textId="2E256E40" w:rsidR="003608C9" w:rsidRDefault="003608C9" w:rsidP="003608C9">
      <w:r>
        <w:t xml:space="preserve">Forward Lookup zones are used to resolve names to IP addresses. In this step you will create the </w:t>
      </w:r>
      <w:r w:rsidR="000F0B86">
        <w:t>KMW</w:t>
      </w:r>
      <w:r>
        <w:t xml:space="preserve">.net forward lookup zone using the GUI and the </w:t>
      </w:r>
      <w:r w:rsidR="000F0B86">
        <w:t>KMW</w:t>
      </w:r>
      <w:r>
        <w:t>.org zone using the command line.</w:t>
      </w:r>
    </w:p>
    <w:p w14:paraId="13DC4B28" w14:textId="77777777" w:rsidR="003608C9" w:rsidRDefault="003608C9" w:rsidP="003608C9">
      <w:pPr>
        <w:pStyle w:val="Heading3"/>
      </w:pPr>
      <w:r>
        <w:t>Creating a Forward Lookup Zone from the GUI</w:t>
      </w:r>
    </w:p>
    <w:p w14:paraId="053BE77F" w14:textId="0BB9E917" w:rsidR="003608C9" w:rsidRDefault="00E43864" w:rsidP="003608C9">
      <w:r>
        <w:t>C</w:t>
      </w:r>
      <w:r w:rsidR="003608C9">
        <w:t xml:space="preserve">reate a forward lookup zone from the </w:t>
      </w:r>
      <w:r w:rsidR="00183768">
        <w:t>GUI,</w:t>
      </w:r>
      <w:r w:rsidR="003608C9">
        <w:t xml:space="preserve"> perform the following:</w:t>
      </w:r>
    </w:p>
    <w:p w14:paraId="662C9BD2" w14:textId="19255E5B" w:rsidR="003608C9" w:rsidRDefault="003608C9" w:rsidP="003608C9">
      <w:pPr>
        <w:pStyle w:val="ListParagraph"/>
        <w:numPr>
          <w:ilvl w:val="0"/>
          <w:numId w:val="4"/>
        </w:numPr>
      </w:pPr>
      <w:r w:rsidRPr="0041789E">
        <w:rPr>
          <w:bCs/>
        </w:rPr>
        <w:t>Logon</w:t>
      </w:r>
      <w:r>
        <w:t xml:space="preserve"> to the </w:t>
      </w:r>
      <w:r w:rsidR="00E43864">
        <w:rPr>
          <w:b/>
        </w:rPr>
        <w:t>Server</w:t>
      </w:r>
      <w:r w:rsidR="00142CDE">
        <w:rPr>
          <w:b/>
        </w:rPr>
        <w:t>-0</w:t>
      </w:r>
      <w:r w:rsidR="000F0B86">
        <w:rPr>
          <w:b/>
        </w:rPr>
        <w:t>1</w:t>
      </w:r>
      <w:r>
        <w:t xml:space="preserve"> virtual machine </w:t>
      </w:r>
      <w:r w:rsidR="00110796">
        <w:t>with an administrator account</w:t>
      </w:r>
    </w:p>
    <w:p w14:paraId="5862B954" w14:textId="182ECCE4" w:rsidR="003608C9" w:rsidRDefault="003608C9" w:rsidP="003608C9">
      <w:pPr>
        <w:pStyle w:val="ListParagraph"/>
        <w:numPr>
          <w:ilvl w:val="0"/>
          <w:numId w:val="4"/>
        </w:numPr>
      </w:pPr>
      <w:r w:rsidRPr="0059729E">
        <w:rPr>
          <w:bCs/>
        </w:rPr>
        <w:t>Open</w:t>
      </w:r>
      <w:r>
        <w:t xml:space="preserve"> the </w:t>
      </w:r>
      <w:r w:rsidRPr="00FC1D0D">
        <w:rPr>
          <w:b/>
        </w:rPr>
        <w:t>DNS</w:t>
      </w:r>
      <w:r>
        <w:t xml:space="preserve"> </w:t>
      </w:r>
      <w:r w:rsidR="0059729E" w:rsidRPr="0059729E">
        <w:rPr>
          <w:b/>
          <w:bCs/>
        </w:rPr>
        <w:t>M</w:t>
      </w:r>
      <w:r w:rsidRPr="00FC1D0D">
        <w:rPr>
          <w:b/>
        </w:rPr>
        <w:t>anage</w:t>
      </w:r>
      <w:r w:rsidR="0059729E">
        <w:rPr>
          <w:b/>
        </w:rPr>
        <w:t>r</w:t>
      </w:r>
      <w:r>
        <w:t xml:space="preserve"> </w:t>
      </w:r>
      <w:r w:rsidR="0059729E" w:rsidRPr="0059729E">
        <w:rPr>
          <w:bCs/>
        </w:rPr>
        <w:t>tool</w:t>
      </w:r>
      <w:r w:rsidR="0059729E">
        <w:rPr>
          <w:bCs/>
        </w:rPr>
        <w:t xml:space="preserve"> </w:t>
      </w:r>
      <w:r>
        <w:t xml:space="preserve">by typing </w:t>
      </w:r>
      <w:proofErr w:type="spellStart"/>
      <w:r w:rsidRPr="00FC1D0D">
        <w:rPr>
          <w:b/>
        </w:rPr>
        <w:t>dnsmgmt</w:t>
      </w:r>
      <w:r>
        <w:t>.</w:t>
      </w:r>
      <w:r w:rsidRPr="00FC1D0D">
        <w:rPr>
          <w:b/>
        </w:rPr>
        <w:t>msc</w:t>
      </w:r>
      <w:proofErr w:type="spellEnd"/>
      <w:r>
        <w:t xml:space="preserve"> in the </w:t>
      </w:r>
      <w:r w:rsidRPr="00FC1D0D">
        <w:rPr>
          <w:b/>
        </w:rPr>
        <w:t>Run</w:t>
      </w:r>
      <w:r>
        <w:t xml:space="preserve"> dialog box or command shell.</w:t>
      </w:r>
    </w:p>
    <w:p w14:paraId="5E6CB6E3" w14:textId="18F05B3E" w:rsidR="003608C9" w:rsidRDefault="003608C9" w:rsidP="003608C9">
      <w:pPr>
        <w:pStyle w:val="ListParagraph"/>
        <w:numPr>
          <w:ilvl w:val="0"/>
          <w:numId w:val="4"/>
        </w:numPr>
      </w:pPr>
      <w:r>
        <w:t xml:space="preserve">In the </w:t>
      </w:r>
      <w:r w:rsidRPr="003608C9">
        <w:rPr>
          <w:b/>
        </w:rPr>
        <w:t>console</w:t>
      </w:r>
      <w:r>
        <w:t xml:space="preserve"> tree, </w:t>
      </w:r>
      <w:r w:rsidRPr="00FC1D0D">
        <w:rPr>
          <w:b/>
        </w:rPr>
        <w:t>expand</w:t>
      </w:r>
      <w:r>
        <w:t xml:space="preserve"> the </w:t>
      </w:r>
      <w:r w:rsidRPr="00FC1D0D">
        <w:rPr>
          <w:b/>
        </w:rPr>
        <w:t>Forward</w:t>
      </w:r>
      <w:r>
        <w:t xml:space="preserve"> </w:t>
      </w:r>
      <w:r w:rsidRPr="00FC1D0D">
        <w:rPr>
          <w:b/>
        </w:rPr>
        <w:t>Lookup</w:t>
      </w:r>
      <w:r>
        <w:t xml:space="preserve"> </w:t>
      </w:r>
      <w:r w:rsidRPr="00FC1D0D">
        <w:rPr>
          <w:b/>
        </w:rPr>
        <w:t>Zones</w:t>
      </w:r>
      <w:r>
        <w:t xml:space="preserve"> node</w:t>
      </w:r>
      <w:r w:rsidR="00B57966">
        <w:t>.</w:t>
      </w:r>
    </w:p>
    <w:p w14:paraId="0BB10779" w14:textId="77777777" w:rsidR="003608C9" w:rsidRDefault="003608C9" w:rsidP="003608C9">
      <w:pPr>
        <w:pStyle w:val="ListParagraph"/>
        <w:numPr>
          <w:ilvl w:val="0"/>
          <w:numId w:val="4"/>
        </w:numPr>
      </w:pPr>
      <w:r w:rsidRPr="00D42472">
        <w:rPr>
          <w:bCs/>
        </w:rPr>
        <w:t>Select</w:t>
      </w:r>
      <w:r w:rsidRPr="009F51A7">
        <w:rPr>
          <w:b/>
        </w:rPr>
        <w:t xml:space="preserve"> New Zone</w:t>
      </w:r>
      <w:r>
        <w:t xml:space="preserve">… from the </w:t>
      </w:r>
      <w:r w:rsidRPr="009F51A7">
        <w:rPr>
          <w:b/>
        </w:rPr>
        <w:t>context</w:t>
      </w:r>
      <w:r>
        <w:t xml:space="preserve"> </w:t>
      </w:r>
      <w:r w:rsidRPr="009F51A7">
        <w:rPr>
          <w:b/>
        </w:rPr>
        <w:t>menu</w:t>
      </w:r>
      <w:r>
        <w:t xml:space="preserve"> of the </w:t>
      </w:r>
      <w:r w:rsidRPr="009F51A7">
        <w:rPr>
          <w:b/>
        </w:rPr>
        <w:t>Forward Lookup Zones</w:t>
      </w:r>
      <w:r>
        <w:t xml:space="preserve"> node</w:t>
      </w:r>
    </w:p>
    <w:p w14:paraId="21785ABE" w14:textId="77777777" w:rsidR="003608C9" w:rsidRDefault="003608C9" w:rsidP="003608C9">
      <w:pPr>
        <w:pStyle w:val="ListParagraph"/>
        <w:numPr>
          <w:ilvl w:val="0"/>
          <w:numId w:val="4"/>
        </w:numPr>
      </w:pPr>
      <w:r>
        <w:t xml:space="preserve">On the </w:t>
      </w:r>
      <w:r w:rsidRPr="00FC1D0D">
        <w:rPr>
          <w:b/>
        </w:rPr>
        <w:t>Welcome to the New Zone Wizard</w:t>
      </w:r>
      <w:r>
        <w:t xml:space="preserve"> page, </w:t>
      </w:r>
      <w:r w:rsidRPr="00D42472">
        <w:rPr>
          <w:bCs/>
        </w:rPr>
        <w:t>click</w:t>
      </w:r>
      <w:r>
        <w:t xml:space="preserve"> </w:t>
      </w:r>
      <w:r w:rsidRPr="00FC1D0D">
        <w:rPr>
          <w:b/>
        </w:rPr>
        <w:t>Next</w:t>
      </w:r>
      <w:r>
        <w:t>.</w:t>
      </w:r>
    </w:p>
    <w:p w14:paraId="213DDDD4" w14:textId="270107F0" w:rsidR="003608C9" w:rsidRDefault="003608C9" w:rsidP="003608C9">
      <w:pPr>
        <w:pStyle w:val="ListParagraph"/>
        <w:numPr>
          <w:ilvl w:val="0"/>
          <w:numId w:val="4"/>
        </w:numPr>
      </w:pPr>
      <w:r>
        <w:t xml:space="preserve">On the </w:t>
      </w:r>
      <w:r>
        <w:rPr>
          <w:b/>
        </w:rPr>
        <w:t>Zone Type</w:t>
      </w:r>
      <w:r>
        <w:t xml:space="preserve"> page, </w:t>
      </w:r>
      <w:r w:rsidRPr="00D42472">
        <w:rPr>
          <w:bCs/>
        </w:rPr>
        <w:t>verify</w:t>
      </w:r>
      <w:r>
        <w:t xml:space="preserve"> that only </w:t>
      </w:r>
      <w:r w:rsidRPr="00AD6C55">
        <w:rPr>
          <w:b/>
        </w:rPr>
        <w:t>Primary</w:t>
      </w:r>
      <w:r>
        <w:t xml:space="preserve"> </w:t>
      </w:r>
      <w:r w:rsidRPr="00AD6C55">
        <w:rPr>
          <w:b/>
        </w:rPr>
        <w:t>zone</w:t>
      </w:r>
      <w:r>
        <w:t xml:space="preserve"> is </w:t>
      </w:r>
      <w:r w:rsidRPr="00AD6C55">
        <w:rPr>
          <w:b/>
        </w:rPr>
        <w:t>checked</w:t>
      </w:r>
      <w:r>
        <w:t xml:space="preserve"> and</w:t>
      </w:r>
      <w:r w:rsidR="00D42472">
        <w:t xml:space="preserve"> then</w:t>
      </w:r>
      <w:r>
        <w:t xml:space="preserve"> </w:t>
      </w:r>
      <w:r w:rsidRPr="00D42472">
        <w:rPr>
          <w:bCs/>
        </w:rPr>
        <w:t>click</w:t>
      </w:r>
      <w:r>
        <w:t xml:space="preserve"> </w:t>
      </w:r>
      <w:r w:rsidRPr="005D2CA7">
        <w:rPr>
          <w:b/>
        </w:rPr>
        <w:t>Next</w:t>
      </w:r>
      <w:r>
        <w:t>.</w:t>
      </w:r>
    </w:p>
    <w:p w14:paraId="5D73C756" w14:textId="4D676415" w:rsidR="003608C9" w:rsidRDefault="003608C9" w:rsidP="003608C9">
      <w:pPr>
        <w:pStyle w:val="ListParagraph"/>
        <w:numPr>
          <w:ilvl w:val="0"/>
          <w:numId w:val="4"/>
        </w:numPr>
      </w:pPr>
      <w:r>
        <w:t xml:space="preserve">On the </w:t>
      </w:r>
      <w:r>
        <w:rPr>
          <w:b/>
        </w:rPr>
        <w:t>Zone Name</w:t>
      </w:r>
      <w:r>
        <w:t xml:space="preserve"> page, type </w:t>
      </w:r>
      <w:r w:rsidR="000F0B86">
        <w:rPr>
          <w:b/>
        </w:rPr>
        <w:t>kmw</w:t>
      </w:r>
      <w:r>
        <w:t>.</w:t>
      </w:r>
      <w:r w:rsidRPr="005D2CA7">
        <w:rPr>
          <w:b/>
        </w:rPr>
        <w:t>net</w:t>
      </w:r>
      <w:r>
        <w:t xml:space="preserve"> in the </w:t>
      </w:r>
      <w:r w:rsidRPr="005D2CA7">
        <w:rPr>
          <w:b/>
        </w:rPr>
        <w:t>Zone</w:t>
      </w:r>
      <w:r>
        <w:t xml:space="preserve"> </w:t>
      </w:r>
      <w:r w:rsidRPr="005D2CA7">
        <w:rPr>
          <w:b/>
        </w:rPr>
        <w:t>name</w:t>
      </w:r>
      <w:r>
        <w:t>: edit box and</w:t>
      </w:r>
      <w:r w:rsidR="00D42472">
        <w:t xml:space="preserve"> then</w:t>
      </w:r>
      <w:r>
        <w:t xml:space="preserve"> </w:t>
      </w:r>
      <w:r w:rsidRPr="00D42472">
        <w:rPr>
          <w:bCs/>
        </w:rPr>
        <w:t>click</w:t>
      </w:r>
      <w:r>
        <w:t xml:space="preserve"> </w:t>
      </w:r>
      <w:r w:rsidRPr="005D2CA7">
        <w:rPr>
          <w:b/>
        </w:rPr>
        <w:t>Next</w:t>
      </w:r>
      <w:r>
        <w:t>.</w:t>
      </w:r>
    </w:p>
    <w:p w14:paraId="3DB3065C" w14:textId="1160752C" w:rsidR="003608C9" w:rsidRDefault="003608C9" w:rsidP="003608C9">
      <w:pPr>
        <w:pStyle w:val="ListParagraph"/>
        <w:numPr>
          <w:ilvl w:val="0"/>
          <w:numId w:val="4"/>
        </w:numPr>
      </w:pPr>
      <w:r>
        <w:t xml:space="preserve">On the </w:t>
      </w:r>
      <w:r>
        <w:rPr>
          <w:b/>
        </w:rPr>
        <w:t>Zone File</w:t>
      </w:r>
      <w:r>
        <w:t xml:space="preserve"> page, verify </w:t>
      </w:r>
      <w:proofErr w:type="spellStart"/>
      <w:r w:rsidR="000F0B86">
        <w:rPr>
          <w:b/>
        </w:rPr>
        <w:t>kmw</w:t>
      </w:r>
      <w:r>
        <w:t>.</w:t>
      </w:r>
      <w:r w:rsidRPr="005D2CA7">
        <w:rPr>
          <w:b/>
        </w:rPr>
        <w:t>net</w:t>
      </w:r>
      <w:r>
        <w:rPr>
          <w:b/>
        </w:rPr>
        <w:t>.dns</w:t>
      </w:r>
      <w:proofErr w:type="spellEnd"/>
      <w:r>
        <w:t xml:space="preserve"> is in the </w:t>
      </w:r>
      <w:r>
        <w:rPr>
          <w:b/>
        </w:rPr>
        <w:t xml:space="preserve">Create a new file with this file </w:t>
      </w:r>
      <w:r w:rsidRPr="005D2CA7">
        <w:rPr>
          <w:b/>
        </w:rPr>
        <w:t>name</w:t>
      </w:r>
      <w:r>
        <w:t xml:space="preserve">: edit box and </w:t>
      </w:r>
      <w:r w:rsidRPr="00D42472">
        <w:rPr>
          <w:bCs/>
        </w:rPr>
        <w:t>click</w:t>
      </w:r>
      <w:r>
        <w:t xml:space="preserve"> </w:t>
      </w:r>
      <w:r w:rsidRPr="005D2CA7">
        <w:rPr>
          <w:b/>
        </w:rPr>
        <w:t>Next</w:t>
      </w:r>
      <w:r>
        <w:t xml:space="preserve">. </w:t>
      </w:r>
    </w:p>
    <w:p w14:paraId="1807C247" w14:textId="77777777" w:rsidR="003608C9" w:rsidRDefault="003608C9" w:rsidP="003608C9">
      <w:pPr>
        <w:pStyle w:val="ListParagraph"/>
        <w:numPr>
          <w:ilvl w:val="0"/>
          <w:numId w:val="4"/>
        </w:numPr>
      </w:pPr>
      <w:r>
        <w:t xml:space="preserve">On the </w:t>
      </w:r>
      <w:r>
        <w:rPr>
          <w:b/>
        </w:rPr>
        <w:t xml:space="preserve">Dynamic Update </w:t>
      </w:r>
      <w:r>
        <w:t>page</w:t>
      </w:r>
      <w:r w:rsidR="0075202D">
        <w:t>,</w:t>
      </w:r>
      <w:r>
        <w:t xml:space="preserve"> </w:t>
      </w:r>
      <w:r w:rsidRPr="00D42472">
        <w:rPr>
          <w:bCs/>
        </w:rPr>
        <w:t>select</w:t>
      </w:r>
      <w:r>
        <w:t xml:space="preserve"> the </w:t>
      </w:r>
      <w:r w:rsidRPr="005D2CA7">
        <w:rPr>
          <w:b/>
        </w:rPr>
        <w:t>Allow both nonsecure and secure dynamic updates</w:t>
      </w:r>
      <w:r>
        <w:t xml:space="preserve"> and </w:t>
      </w:r>
      <w:r w:rsidRPr="00D42472">
        <w:rPr>
          <w:bCs/>
        </w:rPr>
        <w:t>click</w:t>
      </w:r>
      <w:r>
        <w:t xml:space="preserve"> </w:t>
      </w:r>
      <w:r w:rsidRPr="005D2CA7">
        <w:rPr>
          <w:b/>
        </w:rPr>
        <w:t>Next</w:t>
      </w:r>
      <w:r>
        <w:t>.</w:t>
      </w:r>
    </w:p>
    <w:p w14:paraId="7CB4E2E0" w14:textId="77777777" w:rsidR="003608C9" w:rsidRDefault="003608C9" w:rsidP="003608C9">
      <w:pPr>
        <w:pStyle w:val="ListParagraph"/>
        <w:numPr>
          <w:ilvl w:val="0"/>
          <w:numId w:val="4"/>
        </w:numPr>
      </w:pPr>
      <w:r>
        <w:t xml:space="preserve">On the </w:t>
      </w:r>
      <w:r>
        <w:rPr>
          <w:b/>
        </w:rPr>
        <w:t>Completing the New Zone Wizard</w:t>
      </w:r>
      <w:r>
        <w:t xml:space="preserve"> page, </w:t>
      </w:r>
      <w:r w:rsidRPr="00D42472">
        <w:rPr>
          <w:bCs/>
        </w:rPr>
        <w:t>click</w:t>
      </w:r>
      <w:r>
        <w:t xml:space="preserve"> </w:t>
      </w:r>
      <w:r>
        <w:rPr>
          <w:b/>
        </w:rPr>
        <w:t>Finish</w:t>
      </w:r>
      <w:r>
        <w:t>.</w:t>
      </w:r>
    </w:p>
    <w:p w14:paraId="42709759" w14:textId="77777777" w:rsidR="003608C9" w:rsidRDefault="003608C9" w:rsidP="003608C9">
      <w:pPr>
        <w:pStyle w:val="Heading3"/>
      </w:pPr>
      <w:r>
        <w:t>Verifying your Forward Lookup Zone</w:t>
      </w:r>
    </w:p>
    <w:p w14:paraId="746B016D" w14:textId="77777777" w:rsidR="003608C9" w:rsidRDefault="003608C9" w:rsidP="003608C9">
      <w:pPr>
        <w:pStyle w:val="ListParagraph"/>
        <w:ind w:left="0"/>
      </w:pPr>
      <w:r>
        <w:lastRenderedPageBreak/>
        <w:t>Once you create or configure anything on one of your systems, you will want to verify its creation and that it operates correctly.</w:t>
      </w:r>
    </w:p>
    <w:p w14:paraId="4822B978" w14:textId="77777777" w:rsidR="003608C9" w:rsidRDefault="003608C9" w:rsidP="003608C9">
      <w:pPr>
        <w:pStyle w:val="ListParagraph"/>
        <w:ind w:left="0"/>
      </w:pPr>
      <w:r>
        <w:t>To verify the zone was created in the GUI, perform the following:</w:t>
      </w:r>
    </w:p>
    <w:p w14:paraId="773208A2" w14:textId="64A62F91" w:rsidR="003608C9" w:rsidRDefault="003608C9" w:rsidP="003608C9">
      <w:pPr>
        <w:pStyle w:val="ListParagraph"/>
        <w:numPr>
          <w:ilvl w:val="0"/>
          <w:numId w:val="5"/>
        </w:numPr>
      </w:pPr>
      <w:r w:rsidRPr="00D366DA">
        <w:rPr>
          <w:bCs/>
        </w:rPr>
        <w:t>In</w:t>
      </w:r>
      <w:r>
        <w:t xml:space="preserve"> the </w:t>
      </w:r>
      <w:r w:rsidRPr="00AD6C55">
        <w:rPr>
          <w:b/>
        </w:rPr>
        <w:t xml:space="preserve">DNS </w:t>
      </w:r>
      <w:r w:rsidR="00D366DA">
        <w:rPr>
          <w:b/>
        </w:rPr>
        <w:t>M</w:t>
      </w:r>
      <w:r w:rsidRPr="00AD6C55">
        <w:rPr>
          <w:b/>
        </w:rPr>
        <w:t>anag</w:t>
      </w:r>
      <w:r w:rsidR="00D366DA">
        <w:rPr>
          <w:b/>
        </w:rPr>
        <w:t>er</w:t>
      </w:r>
      <w:r>
        <w:t xml:space="preserve"> console, </w:t>
      </w:r>
      <w:r w:rsidRPr="00D366DA">
        <w:rPr>
          <w:bCs/>
        </w:rPr>
        <w:t>browse</w:t>
      </w:r>
      <w:r>
        <w:t xml:space="preserve"> to the </w:t>
      </w:r>
      <w:r w:rsidRPr="00AD6C55">
        <w:rPr>
          <w:b/>
        </w:rPr>
        <w:t>Forward Lookup Zones.</w:t>
      </w:r>
    </w:p>
    <w:p w14:paraId="55821919" w14:textId="567BC855" w:rsidR="003608C9" w:rsidRDefault="003608C9" w:rsidP="003608C9">
      <w:pPr>
        <w:pStyle w:val="ListParagraph"/>
        <w:numPr>
          <w:ilvl w:val="0"/>
          <w:numId w:val="5"/>
        </w:numPr>
      </w:pPr>
      <w:r>
        <w:t>You should see a folder for the zone you just created</w:t>
      </w:r>
      <w:r w:rsidR="00D366DA">
        <w:t>.</w:t>
      </w:r>
    </w:p>
    <w:p w14:paraId="7B09C3CC" w14:textId="753FD273" w:rsidR="003608C9" w:rsidRPr="003C4E02" w:rsidRDefault="003608C9" w:rsidP="003608C9">
      <w:pPr>
        <w:pStyle w:val="ListParagraph"/>
        <w:numPr>
          <w:ilvl w:val="0"/>
          <w:numId w:val="5"/>
        </w:numPr>
        <w:rPr>
          <w:bCs/>
        </w:rPr>
      </w:pPr>
      <w:r w:rsidRPr="00D366DA">
        <w:rPr>
          <w:bCs/>
        </w:rPr>
        <w:t>Expand</w:t>
      </w:r>
      <w:r>
        <w:t xml:space="preserve"> the </w:t>
      </w:r>
      <w:r w:rsidR="000F0B86">
        <w:rPr>
          <w:b/>
        </w:rPr>
        <w:t>KMW</w:t>
      </w:r>
      <w:r w:rsidRPr="00AD6C55">
        <w:rPr>
          <w:b/>
        </w:rPr>
        <w:t xml:space="preserve">.net </w:t>
      </w:r>
      <w:r>
        <w:t xml:space="preserve">folder to display its contents. You should see two resource records: an </w:t>
      </w:r>
      <w:r w:rsidRPr="00AD6C55">
        <w:rPr>
          <w:b/>
        </w:rPr>
        <w:t>SOA record</w:t>
      </w:r>
      <w:r>
        <w:t xml:space="preserve"> and an </w:t>
      </w:r>
      <w:r w:rsidRPr="00AD6C55">
        <w:rPr>
          <w:b/>
        </w:rPr>
        <w:t>NS Record</w:t>
      </w:r>
      <w:r>
        <w:t xml:space="preserve"> as shown in </w:t>
      </w:r>
      <w:r w:rsidR="00D62770">
        <w:t xml:space="preserve">the </w:t>
      </w:r>
      <w:r w:rsidR="003C4E02">
        <w:rPr>
          <w:bCs/>
        </w:rPr>
        <w:t>figure below.</w:t>
      </w:r>
    </w:p>
    <w:p w14:paraId="40A962A5" w14:textId="0989F822" w:rsidR="003608C9" w:rsidRDefault="00CD69BE" w:rsidP="00CD69BE">
      <w:pPr>
        <w:pStyle w:val="ListParagraph"/>
        <w:ind w:left="0"/>
        <w:jc w:val="center"/>
      </w:pPr>
      <w:r w:rsidRPr="00CD69BE">
        <w:rPr>
          <w:noProof/>
        </w:rPr>
        <w:drawing>
          <wp:inline distT="0" distB="0" distL="0" distR="0" wp14:anchorId="0D00F451" wp14:editId="506FE84F">
            <wp:extent cx="5396230" cy="148338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9017" cy="1486903"/>
                    </a:xfrm>
                    <a:prstGeom prst="rect">
                      <a:avLst/>
                    </a:prstGeom>
                  </pic:spPr>
                </pic:pic>
              </a:graphicData>
            </a:graphic>
          </wp:inline>
        </w:drawing>
      </w:r>
    </w:p>
    <w:p w14:paraId="3D3A1F65" w14:textId="77777777" w:rsidR="003608C9" w:rsidRDefault="003608C9" w:rsidP="003608C9"/>
    <w:p w14:paraId="2E69383D" w14:textId="77777777" w:rsidR="00CD69BE" w:rsidRDefault="00CD69BE">
      <w:pPr>
        <w:keepLines w:val="0"/>
        <w:spacing w:before="100" w:after="200"/>
      </w:pPr>
      <w:r>
        <w:br w:type="page"/>
      </w:r>
    </w:p>
    <w:p w14:paraId="37B7BBE6" w14:textId="233E7708" w:rsidR="003608C9" w:rsidRDefault="003608C9" w:rsidP="003608C9">
      <w:pPr>
        <w:numPr>
          <w:ilvl w:val="0"/>
          <w:numId w:val="5"/>
        </w:numPr>
        <w:contextualSpacing/>
      </w:pPr>
      <w:r>
        <w:lastRenderedPageBreak/>
        <w:t>To verify that dynamic updates are configured correctly, perform the following:</w:t>
      </w:r>
    </w:p>
    <w:p w14:paraId="1EB039A7" w14:textId="65C14BFA" w:rsidR="003608C9" w:rsidRDefault="003608C9" w:rsidP="003608C9">
      <w:pPr>
        <w:numPr>
          <w:ilvl w:val="1"/>
          <w:numId w:val="5"/>
        </w:numPr>
        <w:contextualSpacing/>
      </w:pPr>
      <w:r w:rsidRPr="00AD6C55">
        <w:rPr>
          <w:b/>
        </w:rPr>
        <w:t>Select Properties</w:t>
      </w:r>
      <w:r>
        <w:t xml:space="preserve"> from the </w:t>
      </w:r>
      <w:r w:rsidRPr="00AD6C55">
        <w:rPr>
          <w:b/>
        </w:rPr>
        <w:t>context menu</w:t>
      </w:r>
      <w:r>
        <w:t xml:space="preserve"> for the </w:t>
      </w:r>
      <w:r w:rsidR="000F0B86">
        <w:rPr>
          <w:b/>
        </w:rPr>
        <w:t>kmw</w:t>
      </w:r>
      <w:r w:rsidRPr="00AD6C55">
        <w:rPr>
          <w:b/>
        </w:rPr>
        <w:t>.net</w:t>
      </w:r>
      <w:r>
        <w:t xml:space="preserve"> zone</w:t>
      </w:r>
      <w:r w:rsidR="00D366DA">
        <w:t>.</w:t>
      </w:r>
    </w:p>
    <w:p w14:paraId="1916E0A3" w14:textId="2E8E5E49" w:rsidR="00CD69BE" w:rsidRDefault="00CD69BE" w:rsidP="00CD69BE">
      <w:pPr>
        <w:ind w:left="1440"/>
        <w:contextualSpacing/>
      </w:pPr>
      <w:r w:rsidRPr="00CD69BE">
        <w:rPr>
          <w:noProof/>
        </w:rPr>
        <w:drawing>
          <wp:inline distT="0" distB="0" distL="0" distR="0" wp14:anchorId="26C3D0E4" wp14:editId="41318169">
            <wp:extent cx="3743847" cy="4601217"/>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3847" cy="4601217"/>
                    </a:xfrm>
                    <a:prstGeom prst="rect">
                      <a:avLst/>
                    </a:prstGeom>
                  </pic:spPr>
                </pic:pic>
              </a:graphicData>
            </a:graphic>
          </wp:inline>
        </w:drawing>
      </w:r>
    </w:p>
    <w:p w14:paraId="69A08000" w14:textId="350FB47A" w:rsidR="003608C9" w:rsidRDefault="003608C9" w:rsidP="00E260A5">
      <w:pPr>
        <w:numPr>
          <w:ilvl w:val="1"/>
          <w:numId w:val="5"/>
        </w:numPr>
        <w:contextualSpacing/>
      </w:pPr>
      <w:r w:rsidRPr="006512D9">
        <w:rPr>
          <w:b/>
        </w:rPr>
        <w:t>On</w:t>
      </w:r>
      <w:r>
        <w:t xml:space="preserve"> the </w:t>
      </w:r>
      <w:r w:rsidRPr="006512D9">
        <w:rPr>
          <w:b/>
        </w:rPr>
        <w:t>general</w:t>
      </w:r>
      <w:r>
        <w:t xml:space="preserve"> tab, you can see the setting for </w:t>
      </w:r>
      <w:r w:rsidRPr="006512D9">
        <w:rPr>
          <w:b/>
        </w:rPr>
        <w:t>Dynamic updates</w:t>
      </w:r>
      <w:r>
        <w:t xml:space="preserve"> as shown in the </w:t>
      </w:r>
      <w:r w:rsidR="00F260BE">
        <w:t>figure</w:t>
      </w:r>
      <w:r>
        <w:t xml:space="preserve"> above.</w:t>
      </w:r>
    </w:p>
    <w:p w14:paraId="4D5B7304" w14:textId="77777777" w:rsidR="003608C9" w:rsidRDefault="003608C9" w:rsidP="003608C9">
      <w:r>
        <w:t>To verify the zone from the command line, perform the following:</w:t>
      </w:r>
    </w:p>
    <w:p w14:paraId="48583353" w14:textId="77777777" w:rsidR="003608C9" w:rsidRDefault="003608C9" w:rsidP="003608C9">
      <w:pPr>
        <w:numPr>
          <w:ilvl w:val="0"/>
          <w:numId w:val="6"/>
        </w:numPr>
        <w:contextualSpacing/>
      </w:pPr>
      <w:r>
        <w:t>Type the following in PowerShell:</w:t>
      </w:r>
      <w:r w:rsidRPr="0059526A">
        <w:rPr>
          <w:noProof/>
        </w:rPr>
        <w:t xml:space="preserve"> </w:t>
      </w:r>
    </w:p>
    <w:p w14:paraId="7AB5CCF1" w14:textId="4CF4599A" w:rsidR="003608C9" w:rsidRDefault="003608C9" w:rsidP="003608C9">
      <w:pPr>
        <w:pStyle w:val="CommandLine"/>
        <w:ind w:left="720"/>
      </w:pPr>
      <w:r>
        <w:t>Get-</w:t>
      </w:r>
      <w:proofErr w:type="spellStart"/>
      <w:r>
        <w:t>DnsServerZone</w:t>
      </w:r>
      <w:proofErr w:type="spellEnd"/>
    </w:p>
    <w:p w14:paraId="2B8438EE" w14:textId="3B25BE9D" w:rsidR="003608C9" w:rsidRDefault="00942454" w:rsidP="003608C9">
      <w:pPr>
        <w:numPr>
          <w:ilvl w:val="0"/>
          <w:numId w:val="6"/>
        </w:numPr>
        <w:contextualSpacing/>
      </w:pPr>
      <w:r w:rsidRPr="00620DFD">
        <w:rPr>
          <w:noProof/>
        </w:rPr>
        <w:drawing>
          <wp:anchor distT="0" distB="0" distL="114300" distR="114300" simplePos="0" relativeHeight="251674624" behindDoc="1" locked="0" layoutInCell="1" allowOverlap="1" wp14:anchorId="3F410BC8" wp14:editId="6BB32662">
            <wp:simplePos x="0" y="0"/>
            <wp:positionH relativeFrom="column">
              <wp:posOffset>506730</wp:posOffset>
            </wp:positionH>
            <wp:positionV relativeFrom="paragraph">
              <wp:posOffset>442595</wp:posOffset>
            </wp:positionV>
            <wp:extent cx="5495290" cy="895985"/>
            <wp:effectExtent l="0" t="0" r="0" b="0"/>
            <wp:wrapTight wrapText="left">
              <wp:wrapPolygon edited="0">
                <wp:start x="0" y="0"/>
                <wp:lineTo x="0" y="21125"/>
                <wp:lineTo x="21490" y="21125"/>
                <wp:lineTo x="2149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stretch>
                      <a:fillRect/>
                    </a:stretch>
                  </pic:blipFill>
                  <pic:spPr>
                    <a:xfrm>
                      <a:off x="0" y="0"/>
                      <a:ext cx="5495290" cy="895985"/>
                    </a:xfrm>
                    <a:prstGeom prst="rect">
                      <a:avLst/>
                    </a:prstGeom>
                  </pic:spPr>
                </pic:pic>
              </a:graphicData>
            </a:graphic>
            <wp14:sizeRelH relativeFrom="margin">
              <wp14:pctWidth>0</wp14:pctWidth>
            </wp14:sizeRelH>
            <wp14:sizeRelV relativeFrom="margin">
              <wp14:pctHeight>0</wp14:pctHeight>
            </wp14:sizeRelV>
          </wp:anchor>
        </w:drawing>
      </w:r>
      <w:r w:rsidR="003608C9">
        <w:t>You should see the output below. The properties column indicates that dynamic updates are configured.</w:t>
      </w:r>
      <w:r w:rsidR="003608C9" w:rsidRPr="00620DFD">
        <w:rPr>
          <w:noProof/>
        </w:rPr>
        <w:t xml:space="preserve"> </w:t>
      </w:r>
    </w:p>
    <w:p w14:paraId="0A88D436" w14:textId="5C4862BB" w:rsidR="003608C9" w:rsidRDefault="003608C9" w:rsidP="003608C9">
      <w:pPr>
        <w:numPr>
          <w:ilvl w:val="0"/>
          <w:numId w:val="6"/>
        </w:numPr>
        <w:contextualSpacing/>
      </w:pPr>
      <w:r>
        <w:t xml:space="preserve">To view the records in the </w:t>
      </w:r>
      <w:r w:rsidR="00183768">
        <w:t>zone,</w:t>
      </w:r>
      <w:r>
        <w:t xml:space="preserve"> type the following:</w:t>
      </w:r>
    </w:p>
    <w:p w14:paraId="3E41D59D" w14:textId="3A2D492E" w:rsidR="003608C9" w:rsidRDefault="003608C9" w:rsidP="003608C9">
      <w:pPr>
        <w:pStyle w:val="CommandLine"/>
        <w:ind w:left="720"/>
      </w:pPr>
      <w:r w:rsidRPr="00554C23">
        <w:lastRenderedPageBreak/>
        <w:t>Get-</w:t>
      </w:r>
      <w:proofErr w:type="spellStart"/>
      <w:r w:rsidRPr="00554C23">
        <w:t>DnsServerResourceRecord</w:t>
      </w:r>
      <w:proofErr w:type="spellEnd"/>
      <w:r w:rsidRPr="00554C23">
        <w:t xml:space="preserve"> -</w:t>
      </w:r>
      <w:proofErr w:type="spellStart"/>
      <w:r>
        <w:t>Z</w:t>
      </w:r>
      <w:r w:rsidRPr="00554C23">
        <w:t>oneName</w:t>
      </w:r>
      <w:proofErr w:type="spellEnd"/>
      <w:r w:rsidRPr="00554C23">
        <w:t xml:space="preserve"> </w:t>
      </w:r>
      <w:r w:rsidR="000F0B86">
        <w:t>kmw</w:t>
      </w:r>
      <w:r w:rsidRPr="00554C23">
        <w:t>.net</w:t>
      </w:r>
    </w:p>
    <w:p w14:paraId="7EACB223" w14:textId="3D512407" w:rsidR="006512D9" w:rsidRDefault="004D7ED8" w:rsidP="006512D9">
      <w:pPr>
        <w:numPr>
          <w:ilvl w:val="0"/>
          <w:numId w:val="6"/>
        </w:numPr>
        <w:contextualSpacing/>
      </w:pPr>
      <w:r>
        <w:rPr>
          <w:noProof/>
        </w:rPr>
        <w:drawing>
          <wp:anchor distT="0" distB="0" distL="114300" distR="114300" simplePos="0" relativeHeight="251679744" behindDoc="0" locked="0" layoutInCell="1" allowOverlap="1" wp14:anchorId="50DCC87C" wp14:editId="01938657">
            <wp:simplePos x="0" y="0"/>
            <wp:positionH relativeFrom="column">
              <wp:posOffset>434340</wp:posOffset>
            </wp:positionH>
            <wp:positionV relativeFrom="paragraph">
              <wp:posOffset>215265</wp:posOffset>
            </wp:positionV>
            <wp:extent cx="5560060" cy="692150"/>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stretch>
                      <a:fillRect/>
                    </a:stretch>
                  </pic:blipFill>
                  <pic:spPr>
                    <a:xfrm>
                      <a:off x="0" y="0"/>
                      <a:ext cx="5560060" cy="692150"/>
                    </a:xfrm>
                    <a:prstGeom prst="rect">
                      <a:avLst/>
                    </a:prstGeom>
                  </pic:spPr>
                </pic:pic>
              </a:graphicData>
            </a:graphic>
            <wp14:sizeRelH relativeFrom="margin">
              <wp14:pctWidth>0</wp14:pctWidth>
            </wp14:sizeRelH>
            <wp14:sizeRelV relativeFrom="margin">
              <wp14:pctHeight>0</wp14:pctHeight>
            </wp14:sizeRelV>
          </wp:anchor>
        </w:drawing>
      </w:r>
      <w:r w:rsidR="003608C9">
        <w:t xml:space="preserve">You should see the output in </w:t>
      </w:r>
      <w:r w:rsidR="00A5526F">
        <w:t>image</w:t>
      </w:r>
      <w:r w:rsidR="003608C9">
        <w:t xml:space="preserve"> below.</w:t>
      </w:r>
      <w:r w:rsidR="003608C9" w:rsidRPr="00554C23">
        <w:rPr>
          <w:noProof/>
        </w:rPr>
        <w:t xml:space="preserve"> </w:t>
      </w:r>
    </w:p>
    <w:p w14:paraId="423ADB35" w14:textId="5107BDF2" w:rsidR="003608C9" w:rsidRDefault="003608C9" w:rsidP="003608C9">
      <w:pPr>
        <w:pStyle w:val="Heading3"/>
      </w:pPr>
      <w:r>
        <w:t>Creating a Forward Lookup Zone from the Command Line</w:t>
      </w:r>
    </w:p>
    <w:p w14:paraId="66F848B5" w14:textId="4335C883" w:rsidR="003608C9" w:rsidRDefault="003608C9" w:rsidP="003608C9">
      <w:r>
        <w:t xml:space="preserve">Sometimes it is more efficient to create a DNS zone from the command line. </w:t>
      </w:r>
    </w:p>
    <w:p w14:paraId="5E0A3A65" w14:textId="1D41209C" w:rsidR="003608C9" w:rsidRDefault="003608C9" w:rsidP="003608C9">
      <w:r>
        <w:t xml:space="preserve">To create a forward lookup zone named </w:t>
      </w:r>
      <w:r w:rsidR="000F0B86">
        <w:t>kmw</w:t>
      </w:r>
      <w:r>
        <w:t xml:space="preserve">.org from </w:t>
      </w:r>
      <w:r w:rsidR="00B57966">
        <w:t>using Powe</w:t>
      </w:r>
      <w:r w:rsidR="00621FB8">
        <w:t>r</w:t>
      </w:r>
      <w:r w:rsidR="00B57966">
        <w:t>Shell</w:t>
      </w:r>
      <w:r>
        <w:t>, perform the following:</w:t>
      </w:r>
    </w:p>
    <w:p w14:paraId="496F0B15" w14:textId="6CDFE254" w:rsidR="003608C9" w:rsidRDefault="003608C9" w:rsidP="003608C9">
      <w:pPr>
        <w:numPr>
          <w:ilvl w:val="0"/>
          <w:numId w:val="7"/>
        </w:numPr>
        <w:contextualSpacing/>
      </w:pPr>
      <w:r>
        <w:t>Type the following command in PowerShell</w:t>
      </w:r>
      <w:r w:rsidR="00A5526F">
        <w:t>.</w:t>
      </w:r>
    </w:p>
    <w:p w14:paraId="44090F07" w14:textId="3388415C" w:rsidR="003608C9" w:rsidRDefault="003608C9" w:rsidP="003608C9">
      <w:pPr>
        <w:pStyle w:val="CommandLine"/>
        <w:ind w:left="720"/>
      </w:pPr>
      <w:r w:rsidRPr="00620DFD">
        <w:t>Add-</w:t>
      </w:r>
      <w:proofErr w:type="spellStart"/>
      <w:r w:rsidRPr="00620DFD">
        <w:t>DnsServerPrimaryZone</w:t>
      </w:r>
      <w:proofErr w:type="spellEnd"/>
      <w:r w:rsidRPr="00620DFD">
        <w:t xml:space="preserve"> -Name </w:t>
      </w:r>
      <w:r w:rsidR="000F0B86">
        <w:t>kmw</w:t>
      </w:r>
      <w:r w:rsidRPr="00620DFD">
        <w:t>.org -</w:t>
      </w:r>
      <w:proofErr w:type="spellStart"/>
      <w:r w:rsidRPr="00620DFD">
        <w:t>ZoneFile</w:t>
      </w:r>
      <w:proofErr w:type="spellEnd"/>
      <w:r w:rsidRPr="00620DFD">
        <w:t xml:space="preserve"> </w:t>
      </w:r>
      <w:proofErr w:type="spellStart"/>
      <w:r w:rsidR="000F0B86">
        <w:t>kmw</w:t>
      </w:r>
      <w:r w:rsidR="006512D9">
        <w:t>.org.dns</w:t>
      </w:r>
      <w:proofErr w:type="spellEnd"/>
    </w:p>
    <w:p w14:paraId="2A9256B0" w14:textId="1629ED77" w:rsidR="003608C9" w:rsidRDefault="003608C9" w:rsidP="003608C9">
      <w:pPr>
        <w:numPr>
          <w:ilvl w:val="0"/>
          <w:numId w:val="7"/>
        </w:numPr>
        <w:contextualSpacing/>
      </w:pPr>
      <w:r>
        <w:t>To configure the zone to allow Dynamic Updates, type the following:</w:t>
      </w:r>
    </w:p>
    <w:p w14:paraId="4B145AEE" w14:textId="01FB2819" w:rsidR="003608C9" w:rsidRDefault="003608C9" w:rsidP="003608C9">
      <w:pPr>
        <w:pStyle w:val="CommandLine"/>
        <w:ind w:left="720"/>
      </w:pPr>
      <w:r w:rsidRPr="00620DFD">
        <w:t>Set-</w:t>
      </w:r>
      <w:proofErr w:type="spellStart"/>
      <w:r w:rsidRPr="00620DFD">
        <w:t>DnsServerPrimaryZone</w:t>
      </w:r>
      <w:proofErr w:type="spellEnd"/>
      <w:r w:rsidRPr="00620DFD">
        <w:t xml:space="preserve"> -Name </w:t>
      </w:r>
      <w:r w:rsidR="000F0B86">
        <w:t>kmw</w:t>
      </w:r>
      <w:r w:rsidRPr="00620DFD">
        <w:t>.org -</w:t>
      </w:r>
      <w:proofErr w:type="spellStart"/>
      <w:r w:rsidRPr="00620DFD">
        <w:t>DynamicUpdate</w:t>
      </w:r>
      <w:proofErr w:type="spellEnd"/>
      <w:r w:rsidRPr="00620DFD">
        <w:t xml:space="preserve"> </w:t>
      </w:r>
      <w:proofErr w:type="spellStart"/>
      <w:r w:rsidRPr="00620DFD">
        <w:t>NonsecureAndSecure</w:t>
      </w:r>
      <w:proofErr w:type="spellEnd"/>
    </w:p>
    <w:p w14:paraId="66F130C1" w14:textId="14CFE5D5" w:rsidR="003608C9" w:rsidRDefault="003608C9" w:rsidP="003608C9">
      <w:pPr>
        <w:numPr>
          <w:ilvl w:val="0"/>
          <w:numId w:val="7"/>
        </w:numPr>
        <w:contextualSpacing/>
      </w:pPr>
      <w:r>
        <w:t>To verify the configuration, type the following:</w:t>
      </w:r>
    </w:p>
    <w:p w14:paraId="4DE84337" w14:textId="219A6E27" w:rsidR="006512D9" w:rsidRDefault="006512D9" w:rsidP="006512D9">
      <w:pPr>
        <w:pStyle w:val="CommandLine"/>
        <w:ind w:left="720"/>
      </w:pPr>
      <w:r w:rsidRPr="006512D9">
        <w:t>Get-</w:t>
      </w:r>
      <w:proofErr w:type="spellStart"/>
      <w:r w:rsidRPr="006512D9">
        <w:t>DnsServerZone</w:t>
      </w:r>
      <w:proofErr w:type="spellEnd"/>
      <w:r w:rsidRPr="006512D9">
        <w:t xml:space="preserve"> </w:t>
      </w:r>
      <w:r w:rsidR="000F0B86">
        <w:t>kmw</w:t>
      </w:r>
      <w:r w:rsidRPr="006512D9">
        <w:t>.org | Select Zone</w:t>
      </w:r>
      <w:proofErr w:type="gramStart"/>
      <w:r w:rsidR="00A76C21">
        <w:t>*</w:t>
      </w:r>
      <w:r w:rsidRPr="006512D9">
        <w:t>,</w:t>
      </w:r>
      <w:proofErr w:type="spellStart"/>
      <w:r w:rsidRPr="006512D9">
        <w:t>Dyn</w:t>
      </w:r>
      <w:proofErr w:type="spellEnd"/>
      <w:proofErr w:type="gramEnd"/>
      <w:r w:rsidR="00A76C21">
        <w:t>*</w:t>
      </w:r>
    </w:p>
    <w:p w14:paraId="67350AD4" w14:textId="79ECA72C" w:rsidR="00D13F0C" w:rsidRDefault="00D13F0C" w:rsidP="00D13F0C"/>
    <w:p w14:paraId="467282F5" w14:textId="0417D9A4" w:rsidR="00D13F0C" w:rsidRPr="006512D9" w:rsidRDefault="00D13F0C" w:rsidP="00D13F0C"/>
    <w:p w14:paraId="34B7441A" w14:textId="22051490" w:rsidR="003608C9" w:rsidRDefault="00D13F0C" w:rsidP="00907D93">
      <w:pPr>
        <w:keepNext/>
        <w:numPr>
          <w:ilvl w:val="0"/>
          <w:numId w:val="7"/>
        </w:numPr>
        <w:contextualSpacing/>
      </w:pPr>
      <w:r>
        <w:rPr>
          <w:noProof/>
        </w:rPr>
        <w:drawing>
          <wp:anchor distT="0" distB="0" distL="114300" distR="114300" simplePos="0" relativeHeight="251681792" behindDoc="0" locked="0" layoutInCell="1" allowOverlap="1" wp14:anchorId="640E0127" wp14:editId="7E31931E">
            <wp:simplePos x="0" y="0"/>
            <wp:positionH relativeFrom="margin">
              <wp:posOffset>370840</wp:posOffset>
            </wp:positionH>
            <wp:positionV relativeFrom="paragraph">
              <wp:posOffset>310515</wp:posOffset>
            </wp:positionV>
            <wp:extent cx="5346065" cy="808990"/>
            <wp:effectExtent l="0" t="0" r="698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stretch>
                      <a:fillRect/>
                    </a:stretch>
                  </pic:blipFill>
                  <pic:spPr>
                    <a:xfrm>
                      <a:off x="0" y="0"/>
                      <a:ext cx="5346065" cy="808990"/>
                    </a:xfrm>
                    <a:prstGeom prst="rect">
                      <a:avLst/>
                    </a:prstGeom>
                  </pic:spPr>
                </pic:pic>
              </a:graphicData>
            </a:graphic>
            <wp14:sizeRelH relativeFrom="margin">
              <wp14:pctWidth>0</wp14:pctWidth>
            </wp14:sizeRelH>
            <wp14:sizeRelV relativeFrom="margin">
              <wp14:pctHeight>0</wp14:pctHeight>
            </wp14:sizeRelV>
          </wp:anchor>
        </w:drawing>
      </w:r>
      <w:r w:rsidR="003608C9">
        <w:t>You s</w:t>
      </w:r>
      <w:r w:rsidR="006512D9">
        <w:t xml:space="preserve">hould see the output in </w:t>
      </w:r>
      <w:r w:rsidR="004D7B43">
        <w:t>the f</w:t>
      </w:r>
      <w:r w:rsidR="006512D9">
        <w:t xml:space="preserve">igure </w:t>
      </w:r>
      <w:r w:rsidR="003608C9">
        <w:t>below.</w:t>
      </w:r>
      <w:r w:rsidR="003608C9" w:rsidRPr="008A570B">
        <w:rPr>
          <w:noProof/>
        </w:rPr>
        <w:t xml:space="preserve"> </w:t>
      </w:r>
    </w:p>
    <w:p w14:paraId="56526F36" w14:textId="77777777" w:rsidR="000E59C7" w:rsidRDefault="000E59C7" w:rsidP="000E59C7">
      <w:pPr>
        <w:pStyle w:val="Heading3"/>
      </w:pPr>
      <w:r>
        <w:t>Create a Primary Reverse Lookup Zone Using the GUI</w:t>
      </w:r>
    </w:p>
    <w:p w14:paraId="33815A56" w14:textId="33BF02E4" w:rsidR="000E59C7" w:rsidRDefault="00DA5BAA" w:rsidP="000E59C7">
      <w:r>
        <w:lastRenderedPageBreak/>
        <w:t>To</w:t>
      </w:r>
      <w:r w:rsidR="000E59C7">
        <w:t xml:space="preserve"> resolve IP addresses to names you need a reverse lookup zone. Reverse lookup zones use a standard naming convention that is based on the network address provided. To create the name for a reverse lookup zone you reverse the network portion of an address and attach .in-</w:t>
      </w:r>
      <w:proofErr w:type="spellStart"/>
      <w:proofErr w:type="gramStart"/>
      <w:r w:rsidR="000E59C7">
        <w:t>addr.arpa</w:t>
      </w:r>
      <w:proofErr w:type="spellEnd"/>
      <w:proofErr w:type="gramEnd"/>
      <w:r w:rsidR="000E59C7">
        <w:t>. For example, the zone name for the 10.200.150.0 network would be 150.200.10.in-</w:t>
      </w:r>
      <w:proofErr w:type="gramStart"/>
      <w:r w:rsidR="000E59C7">
        <w:t>addr.arpa</w:t>
      </w:r>
      <w:proofErr w:type="gramEnd"/>
      <w:r w:rsidR="000E59C7">
        <w:t>. You will use this when you manually create zones or create them from the command line.</w:t>
      </w:r>
    </w:p>
    <w:p w14:paraId="0473686B" w14:textId="177ACA88" w:rsidR="000E59C7" w:rsidRDefault="00153090" w:rsidP="000E59C7">
      <w:r>
        <w:t>C</w:t>
      </w:r>
      <w:r w:rsidR="000E59C7">
        <w:t xml:space="preserve">reate a reverse lookup zone from the </w:t>
      </w:r>
      <w:r w:rsidR="00CD5B06">
        <w:t>GUI</w:t>
      </w:r>
      <w:r>
        <w:t xml:space="preserve"> by </w:t>
      </w:r>
      <w:r w:rsidR="000E59C7">
        <w:t>perform</w:t>
      </w:r>
      <w:r>
        <w:t>ing</w:t>
      </w:r>
      <w:r w:rsidR="000E59C7">
        <w:t xml:space="preserve"> the following:</w:t>
      </w:r>
    </w:p>
    <w:p w14:paraId="5A7975CF" w14:textId="5D5B891A" w:rsidR="000E59C7" w:rsidRDefault="000E59C7" w:rsidP="000E59C7">
      <w:pPr>
        <w:pStyle w:val="ListParagraph"/>
        <w:numPr>
          <w:ilvl w:val="0"/>
          <w:numId w:val="8"/>
        </w:numPr>
      </w:pPr>
      <w:r w:rsidRPr="00153090">
        <w:rPr>
          <w:bCs/>
        </w:rPr>
        <w:t>Logon</w:t>
      </w:r>
      <w:r>
        <w:t xml:space="preserve"> to the </w:t>
      </w:r>
      <w:r w:rsidR="00153090">
        <w:rPr>
          <w:b/>
        </w:rPr>
        <w:t>Server</w:t>
      </w:r>
      <w:r w:rsidR="00142CDE">
        <w:rPr>
          <w:b/>
        </w:rPr>
        <w:t>-0</w:t>
      </w:r>
      <w:r w:rsidR="000F0B86">
        <w:rPr>
          <w:b/>
        </w:rPr>
        <w:t>1</w:t>
      </w:r>
      <w:r>
        <w:t xml:space="preserve"> virtual machine </w:t>
      </w:r>
      <w:r w:rsidR="00181CEE">
        <w:t>with an administrator account.</w:t>
      </w:r>
    </w:p>
    <w:p w14:paraId="00A97519" w14:textId="608C5AB8" w:rsidR="000E59C7" w:rsidRDefault="000E59C7" w:rsidP="000E59C7">
      <w:pPr>
        <w:pStyle w:val="ListParagraph"/>
        <w:numPr>
          <w:ilvl w:val="0"/>
          <w:numId w:val="8"/>
        </w:numPr>
      </w:pPr>
      <w:r w:rsidRPr="00153090">
        <w:rPr>
          <w:bCs/>
        </w:rPr>
        <w:t>Open</w:t>
      </w:r>
      <w:r>
        <w:t xml:space="preserve"> the </w:t>
      </w:r>
      <w:r w:rsidRPr="00FC1D0D">
        <w:rPr>
          <w:b/>
        </w:rPr>
        <w:t>DNS</w:t>
      </w:r>
      <w:r>
        <w:t xml:space="preserve"> </w:t>
      </w:r>
      <w:r w:rsidR="00153090">
        <w:rPr>
          <w:b/>
        </w:rPr>
        <w:t>M</w:t>
      </w:r>
      <w:r w:rsidRPr="00FC1D0D">
        <w:rPr>
          <w:b/>
        </w:rPr>
        <w:t>anage</w:t>
      </w:r>
      <w:r w:rsidR="00153090">
        <w:rPr>
          <w:b/>
        </w:rPr>
        <w:t>r</w:t>
      </w:r>
      <w:r>
        <w:t xml:space="preserve"> </w:t>
      </w:r>
      <w:r w:rsidRPr="00153090">
        <w:rPr>
          <w:bCs/>
        </w:rPr>
        <w:t>console</w:t>
      </w:r>
      <w:r>
        <w:t xml:space="preserve"> by typing </w:t>
      </w:r>
      <w:proofErr w:type="spellStart"/>
      <w:r w:rsidRPr="00FC1D0D">
        <w:rPr>
          <w:b/>
        </w:rPr>
        <w:t>dnsmgmt</w:t>
      </w:r>
      <w:r>
        <w:t>.</w:t>
      </w:r>
      <w:r w:rsidRPr="00FC1D0D">
        <w:rPr>
          <w:b/>
        </w:rPr>
        <w:t>msc</w:t>
      </w:r>
      <w:proofErr w:type="spellEnd"/>
      <w:r>
        <w:t xml:space="preserve"> in the </w:t>
      </w:r>
      <w:r w:rsidRPr="00153090">
        <w:rPr>
          <w:b/>
        </w:rPr>
        <w:t>Run</w:t>
      </w:r>
      <w:r>
        <w:t xml:space="preserve"> dialog box.</w:t>
      </w:r>
    </w:p>
    <w:p w14:paraId="7FFDECF6" w14:textId="77777777" w:rsidR="000E59C7" w:rsidRDefault="000E59C7" w:rsidP="000E59C7">
      <w:pPr>
        <w:pStyle w:val="ListParagraph"/>
        <w:numPr>
          <w:ilvl w:val="0"/>
          <w:numId w:val="8"/>
        </w:numPr>
      </w:pPr>
      <w:r>
        <w:t xml:space="preserve">In the console tree, </w:t>
      </w:r>
      <w:r w:rsidRPr="00FC1D0D">
        <w:rPr>
          <w:b/>
        </w:rPr>
        <w:t>expand</w:t>
      </w:r>
      <w:r>
        <w:t xml:space="preserve"> the </w:t>
      </w:r>
      <w:r>
        <w:rPr>
          <w:b/>
        </w:rPr>
        <w:t>Reverse</w:t>
      </w:r>
      <w:r>
        <w:t xml:space="preserve"> </w:t>
      </w:r>
      <w:r w:rsidRPr="00FC1D0D">
        <w:rPr>
          <w:b/>
        </w:rPr>
        <w:t>Lookup</w:t>
      </w:r>
      <w:r>
        <w:t xml:space="preserve"> </w:t>
      </w:r>
      <w:r w:rsidRPr="00FC1D0D">
        <w:rPr>
          <w:b/>
        </w:rPr>
        <w:t>Zones</w:t>
      </w:r>
      <w:r>
        <w:t xml:space="preserve"> node</w:t>
      </w:r>
    </w:p>
    <w:p w14:paraId="4B789201" w14:textId="77777777" w:rsidR="000E59C7" w:rsidRDefault="000E59C7" w:rsidP="000E59C7">
      <w:pPr>
        <w:pStyle w:val="ListParagraph"/>
        <w:numPr>
          <w:ilvl w:val="0"/>
          <w:numId w:val="8"/>
        </w:numPr>
      </w:pPr>
      <w:r w:rsidRPr="00153090">
        <w:rPr>
          <w:bCs/>
        </w:rPr>
        <w:t>Select</w:t>
      </w:r>
      <w:r w:rsidRPr="009F51A7">
        <w:rPr>
          <w:b/>
        </w:rPr>
        <w:t xml:space="preserve"> New Zone</w:t>
      </w:r>
      <w:r>
        <w:t xml:space="preserve">… from the </w:t>
      </w:r>
      <w:r w:rsidRPr="009F51A7">
        <w:rPr>
          <w:b/>
        </w:rPr>
        <w:t>context</w:t>
      </w:r>
      <w:r>
        <w:t xml:space="preserve"> </w:t>
      </w:r>
      <w:r w:rsidRPr="009F51A7">
        <w:rPr>
          <w:b/>
        </w:rPr>
        <w:t>menu</w:t>
      </w:r>
      <w:r>
        <w:t xml:space="preserve"> of the </w:t>
      </w:r>
      <w:r>
        <w:rPr>
          <w:b/>
        </w:rPr>
        <w:t>Reverse</w:t>
      </w:r>
      <w:r w:rsidRPr="009F51A7">
        <w:rPr>
          <w:b/>
        </w:rPr>
        <w:t xml:space="preserve"> Lookup Zones</w:t>
      </w:r>
      <w:r>
        <w:t xml:space="preserve"> node</w:t>
      </w:r>
    </w:p>
    <w:p w14:paraId="6B86004F" w14:textId="77777777" w:rsidR="000E59C7" w:rsidRDefault="000E59C7" w:rsidP="000E59C7">
      <w:pPr>
        <w:pStyle w:val="ListParagraph"/>
        <w:numPr>
          <w:ilvl w:val="0"/>
          <w:numId w:val="8"/>
        </w:numPr>
      </w:pPr>
      <w:r>
        <w:t xml:space="preserve">On the </w:t>
      </w:r>
      <w:r w:rsidRPr="00FC1D0D">
        <w:rPr>
          <w:b/>
        </w:rPr>
        <w:t>Welcome to the New Zone Wizard</w:t>
      </w:r>
      <w:r>
        <w:t xml:space="preserve"> page</w:t>
      </w:r>
      <w:r w:rsidR="00FA228C">
        <w:t xml:space="preserve"> </w:t>
      </w:r>
      <w:r w:rsidR="00D80724">
        <w:t>of the wizard</w:t>
      </w:r>
      <w:r>
        <w:t xml:space="preserve">, </w:t>
      </w:r>
      <w:r w:rsidRPr="00153090">
        <w:rPr>
          <w:bCs/>
        </w:rPr>
        <w:t>click</w:t>
      </w:r>
      <w:r>
        <w:t xml:space="preserve"> </w:t>
      </w:r>
      <w:r w:rsidRPr="00FC1D0D">
        <w:rPr>
          <w:b/>
        </w:rPr>
        <w:t>Next</w:t>
      </w:r>
      <w:r>
        <w:t>.</w:t>
      </w:r>
    </w:p>
    <w:p w14:paraId="0EC6CFA3" w14:textId="53F664D4" w:rsidR="000E59C7" w:rsidRDefault="000E59C7" w:rsidP="000E59C7">
      <w:pPr>
        <w:pStyle w:val="ListParagraph"/>
        <w:numPr>
          <w:ilvl w:val="0"/>
          <w:numId w:val="8"/>
        </w:numPr>
      </w:pPr>
      <w:r>
        <w:t xml:space="preserve">On the </w:t>
      </w:r>
      <w:r>
        <w:rPr>
          <w:b/>
        </w:rPr>
        <w:t>Zone Type</w:t>
      </w:r>
      <w:r>
        <w:t xml:space="preserve"> page </w:t>
      </w:r>
      <w:r w:rsidR="00D80724">
        <w:t>of the wizard</w:t>
      </w:r>
      <w:r>
        <w:t xml:space="preserve">, </w:t>
      </w:r>
      <w:r w:rsidRPr="00153090">
        <w:rPr>
          <w:bCs/>
        </w:rPr>
        <w:t>verify</w:t>
      </w:r>
      <w:r>
        <w:t xml:space="preserve"> that only </w:t>
      </w:r>
      <w:r w:rsidRPr="007B779C">
        <w:rPr>
          <w:b/>
        </w:rPr>
        <w:t>Primary</w:t>
      </w:r>
      <w:r>
        <w:t xml:space="preserve"> </w:t>
      </w:r>
      <w:r w:rsidRPr="007B779C">
        <w:rPr>
          <w:b/>
        </w:rPr>
        <w:t>zone</w:t>
      </w:r>
      <w:r>
        <w:t xml:space="preserve"> is </w:t>
      </w:r>
      <w:r w:rsidRPr="007B779C">
        <w:rPr>
          <w:b/>
        </w:rPr>
        <w:t>checked</w:t>
      </w:r>
      <w:r>
        <w:t xml:space="preserve"> and</w:t>
      </w:r>
      <w:r w:rsidR="00153090">
        <w:t xml:space="preserve"> then</w:t>
      </w:r>
      <w:r>
        <w:t xml:space="preserve"> </w:t>
      </w:r>
      <w:r w:rsidRPr="00153090">
        <w:rPr>
          <w:bCs/>
        </w:rPr>
        <w:t>click</w:t>
      </w:r>
      <w:r>
        <w:t xml:space="preserve"> </w:t>
      </w:r>
      <w:r w:rsidRPr="005D2CA7">
        <w:rPr>
          <w:b/>
        </w:rPr>
        <w:t>Next</w:t>
      </w:r>
      <w:r>
        <w:t>.</w:t>
      </w:r>
    </w:p>
    <w:p w14:paraId="7C185A48" w14:textId="39AB70EA" w:rsidR="000E59C7" w:rsidRDefault="000E59C7" w:rsidP="000E59C7">
      <w:pPr>
        <w:pStyle w:val="ListParagraph"/>
        <w:numPr>
          <w:ilvl w:val="0"/>
          <w:numId w:val="8"/>
        </w:numPr>
      </w:pPr>
      <w:r>
        <w:t xml:space="preserve">On the </w:t>
      </w:r>
      <w:r>
        <w:rPr>
          <w:b/>
        </w:rPr>
        <w:t>Reverse Lookup Zone Name</w:t>
      </w:r>
      <w:r>
        <w:t xml:space="preserve"> page </w:t>
      </w:r>
      <w:r w:rsidR="00D80724">
        <w:t>of the wizard</w:t>
      </w:r>
      <w:r>
        <w:t xml:space="preserve">, </w:t>
      </w:r>
      <w:r w:rsidRPr="007B779C">
        <w:rPr>
          <w:b/>
        </w:rPr>
        <w:t>verify</w:t>
      </w:r>
      <w:r>
        <w:t xml:space="preserve"> that only </w:t>
      </w:r>
      <w:r>
        <w:rPr>
          <w:b/>
        </w:rPr>
        <w:t>IPv4 Reverse Lookup Zone</w:t>
      </w:r>
      <w:r>
        <w:t xml:space="preserve"> is </w:t>
      </w:r>
      <w:r w:rsidRPr="007B779C">
        <w:rPr>
          <w:b/>
        </w:rPr>
        <w:t>checked</w:t>
      </w:r>
      <w:r>
        <w:t xml:space="preserve"> and </w:t>
      </w:r>
      <w:r w:rsidR="00153090">
        <w:t xml:space="preserve">then </w:t>
      </w:r>
      <w:r w:rsidRPr="00153090">
        <w:rPr>
          <w:bCs/>
        </w:rPr>
        <w:t>click</w:t>
      </w:r>
      <w:r>
        <w:t xml:space="preserve"> </w:t>
      </w:r>
      <w:r w:rsidRPr="005D2CA7">
        <w:rPr>
          <w:b/>
        </w:rPr>
        <w:t>Next</w:t>
      </w:r>
      <w:r>
        <w:t>.</w:t>
      </w:r>
    </w:p>
    <w:p w14:paraId="4D4C7397" w14:textId="46B5A01D" w:rsidR="000E59C7" w:rsidRDefault="000E59C7" w:rsidP="000E59C7">
      <w:pPr>
        <w:pStyle w:val="ListParagraph"/>
        <w:numPr>
          <w:ilvl w:val="0"/>
          <w:numId w:val="8"/>
        </w:numPr>
      </w:pPr>
      <w:r>
        <w:t xml:space="preserve">On the </w:t>
      </w:r>
      <w:r>
        <w:rPr>
          <w:b/>
        </w:rPr>
        <w:t>Reverse Lookup Zone Name</w:t>
      </w:r>
      <w:r>
        <w:t xml:space="preserve"> page </w:t>
      </w:r>
      <w:r w:rsidR="00D80724">
        <w:t>of the wizard</w:t>
      </w:r>
      <w:r>
        <w:t xml:space="preserve">, type </w:t>
      </w:r>
      <w:r w:rsidR="00D80724">
        <w:rPr>
          <w:b/>
        </w:rPr>
        <w:t>10</w:t>
      </w:r>
      <w:r w:rsidR="00183768">
        <w:rPr>
          <w:b/>
        </w:rPr>
        <w:t>.</w:t>
      </w:r>
      <w:r w:rsidR="004B3FC8">
        <w:rPr>
          <w:b/>
        </w:rPr>
        <w:t>1</w:t>
      </w:r>
      <w:r w:rsidR="00183768">
        <w:rPr>
          <w:b/>
        </w:rPr>
        <w:t>.</w:t>
      </w:r>
      <w:r>
        <w:rPr>
          <w:b/>
        </w:rPr>
        <w:t>1</w:t>
      </w:r>
      <w:r>
        <w:t xml:space="preserve"> in the </w:t>
      </w:r>
      <w:r>
        <w:rPr>
          <w:b/>
        </w:rPr>
        <w:t>Network ID</w:t>
      </w:r>
      <w:r>
        <w:t>: edit box and</w:t>
      </w:r>
      <w:r w:rsidR="00153090">
        <w:t xml:space="preserve"> then</w:t>
      </w:r>
      <w:r>
        <w:t xml:space="preserve"> </w:t>
      </w:r>
      <w:r w:rsidRPr="00153090">
        <w:rPr>
          <w:bCs/>
        </w:rPr>
        <w:t>click</w:t>
      </w:r>
      <w:r>
        <w:t xml:space="preserve"> </w:t>
      </w:r>
      <w:r w:rsidRPr="005D2CA7">
        <w:rPr>
          <w:b/>
        </w:rPr>
        <w:t>Next</w:t>
      </w:r>
      <w:r>
        <w:t>.</w:t>
      </w:r>
      <w:r w:rsidR="00D80724">
        <w:t xml:space="preserve"> </w:t>
      </w:r>
    </w:p>
    <w:p w14:paraId="08FB5661" w14:textId="350C9DC5" w:rsidR="000E59C7" w:rsidRDefault="000E59C7" w:rsidP="000E59C7">
      <w:pPr>
        <w:pStyle w:val="ListParagraph"/>
        <w:numPr>
          <w:ilvl w:val="0"/>
          <w:numId w:val="8"/>
        </w:numPr>
      </w:pPr>
      <w:r>
        <w:t xml:space="preserve">On the </w:t>
      </w:r>
      <w:r>
        <w:rPr>
          <w:b/>
        </w:rPr>
        <w:t>Zone File</w:t>
      </w:r>
      <w:r>
        <w:t xml:space="preserve"> page </w:t>
      </w:r>
      <w:r w:rsidR="00D80724">
        <w:t>of the wizard</w:t>
      </w:r>
      <w:r>
        <w:t xml:space="preserve">, verify </w:t>
      </w:r>
      <w:r>
        <w:rPr>
          <w:b/>
        </w:rPr>
        <w:t>1</w:t>
      </w:r>
      <w:r w:rsidR="00183768">
        <w:rPr>
          <w:b/>
        </w:rPr>
        <w:t>.</w:t>
      </w:r>
      <w:r w:rsidR="004B3FC8">
        <w:rPr>
          <w:b/>
        </w:rPr>
        <w:t>1</w:t>
      </w:r>
      <w:r w:rsidR="00183768">
        <w:rPr>
          <w:b/>
        </w:rPr>
        <w:t>.</w:t>
      </w:r>
      <w:r w:rsidR="00D80724">
        <w:rPr>
          <w:b/>
        </w:rPr>
        <w:t>10</w:t>
      </w:r>
      <w:r>
        <w:rPr>
          <w:b/>
        </w:rPr>
        <w:t>.in-addr.arpa.dns</w:t>
      </w:r>
      <w:r>
        <w:t xml:space="preserve"> is in the </w:t>
      </w:r>
      <w:r>
        <w:rPr>
          <w:b/>
        </w:rPr>
        <w:t xml:space="preserve">Create a new file with this file </w:t>
      </w:r>
      <w:r w:rsidRPr="005D2CA7">
        <w:rPr>
          <w:b/>
        </w:rPr>
        <w:t>name</w:t>
      </w:r>
      <w:r>
        <w:t>: edit box and</w:t>
      </w:r>
      <w:r w:rsidR="00153090">
        <w:t xml:space="preserve"> then</w:t>
      </w:r>
      <w:r>
        <w:t xml:space="preserve"> </w:t>
      </w:r>
      <w:r w:rsidRPr="00153090">
        <w:rPr>
          <w:bCs/>
        </w:rPr>
        <w:t>click</w:t>
      </w:r>
      <w:r>
        <w:t xml:space="preserve"> </w:t>
      </w:r>
      <w:r w:rsidRPr="005D2CA7">
        <w:rPr>
          <w:b/>
        </w:rPr>
        <w:t>Next</w:t>
      </w:r>
      <w:r>
        <w:t xml:space="preserve">. </w:t>
      </w:r>
    </w:p>
    <w:p w14:paraId="2D2D77A5" w14:textId="62394F11" w:rsidR="000E59C7" w:rsidRDefault="000E59C7" w:rsidP="000E59C7">
      <w:pPr>
        <w:pStyle w:val="ListParagraph"/>
        <w:numPr>
          <w:ilvl w:val="0"/>
          <w:numId w:val="8"/>
        </w:numPr>
      </w:pPr>
      <w:r>
        <w:t xml:space="preserve">On the </w:t>
      </w:r>
      <w:r>
        <w:rPr>
          <w:b/>
        </w:rPr>
        <w:t xml:space="preserve">Dynamic Update </w:t>
      </w:r>
      <w:r>
        <w:t xml:space="preserve">page </w:t>
      </w:r>
      <w:r w:rsidR="00D80724">
        <w:t>of the wizard</w:t>
      </w:r>
      <w:r>
        <w:t xml:space="preserve">, </w:t>
      </w:r>
      <w:r w:rsidRPr="005D2CA7">
        <w:rPr>
          <w:b/>
        </w:rPr>
        <w:t>select</w:t>
      </w:r>
      <w:r>
        <w:t xml:space="preserve"> the </w:t>
      </w:r>
      <w:r w:rsidRPr="005D2CA7">
        <w:rPr>
          <w:b/>
        </w:rPr>
        <w:t>Allow both nonsecure and secure dynamic updates</w:t>
      </w:r>
      <w:r>
        <w:t xml:space="preserve"> and</w:t>
      </w:r>
      <w:r w:rsidR="00153090">
        <w:t xml:space="preserve"> then</w:t>
      </w:r>
      <w:r>
        <w:t xml:space="preserve"> </w:t>
      </w:r>
      <w:r w:rsidRPr="00153090">
        <w:rPr>
          <w:bCs/>
        </w:rPr>
        <w:t>click</w:t>
      </w:r>
      <w:r>
        <w:t xml:space="preserve"> </w:t>
      </w:r>
      <w:r w:rsidRPr="005D2CA7">
        <w:rPr>
          <w:b/>
        </w:rPr>
        <w:t>Next</w:t>
      </w:r>
      <w:r>
        <w:t>.</w:t>
      </w:r>
    </w:p>
    <w:p w14:paraId="4453B574" w14:textId="77777777" w:rsidR="000E59C7" w:rsidRDefault="000E59C7" w:rsidP="000E59C7">
      <w:pPr>
        <w:pStyle w:val="ListParagraph"/>
        <w:numPr>
          <w:ilvl w:val="0"/>
          <w:numId w:val="8"/>
        </w:numPr>
      </w:pPr>
      <w:r>
        <w:t xml:space="preserve">On the </w:t>
      </w:r>
      <w:r>
        <w:rPr>
          <w:b/>
        </w:rPr>
        <w:t>Completing the New Zone Wizard</w:t>
      </w:r>
      <w:r>
        <w:t xml:space="preserve"> page </w:t>
      </w:r>
      <w:r w:rsidR="00D80724">
        <w:t>of the wizard</w:t>
      </w:r>
      <w:r>
        <w:t xml:space="preserve">, </w:t>
      </w:r>
      <w:r w:rsidRPr="00153090">
        <w:rPr>
          <w:bCs/>
        </w:rPr>
        <w:t>click</w:t>
      </w:r>
      <w:r>
        <w:t xml:space="preserve"> </w:t>
      </w:r>
      <w:r>
        <w:rPr>
          <w:b/>
        </w:rPr>
        <w:t>Finish</w:t>
      </w:r>
      <w:r>
        <w:t>.</w:t>
      </w:r>
    </w:p>
    <w:p w14:paraId="5A650C0A" w14:textId="30008786" w:rsidR="000E59C7" w:rsidRDefault="000E59C7" w:rsidP="002B5F75">
      <w:pPr>
        <w:pStyle w:val="ListParagraph"/>
        <w:numPr>
          <w:ilvl w:val="0"/>
          <w:numId w:val="8"/>
        </w:numPr>
      </w:pPr>
      <w:r>
        <w:t xml:space="preserve">Verify the zone was created using one of the </w:t>
      </w:r>
      <w:r w:rsidR="004B3FC8">
        <w:t>methods</w:t>
      </w:r>
      <w:r>
        <w:t xml:space="preserve"> shown previously</w:t>
      </w:r>
      <w:r>
        <w:br w:type="page"/>
      </w:r>
    </w:p>
    <w:p w14:paraId="718BC0DC" w14:textId="77777777" w:rsidR="000E59C7" w:rsidRDefault="000E59C7" w:rsidP="000E59C7">
      <w:pPr>
        <w:pStyle w:val="Heading3"/>
      </w:pPr>
      <w:r>
        <w:lastRenderedPageBreak/>
        <w:t>Create a Primary Reverse Lookup Zone Using the command line</w:t>
      </w:r>
    </w:p>
    <w:p w14:paraId="1972A0F9" w14:textId="77777777" w:rsidR="000E59C7" w:rsidRDefault="000E59C7" w:rsidP="000E59C7">
      <w:r>
        <w:t xml:space="preserve">Sometimes it is more efficient to create a DNS zone from the command line. </w:t>
      </w:r>
    </w:p>
    <w:p w14:paraId="5D963D68" w14:textId="3F61459B" w:rsidR="000E59C7" w:rsidRDefault="000E59C7" w:rsidP="000E59C7">
      <w:r>
        <w:t xml:space="preserve">To </w:t>
      </w:r>
      <w:r w:rsidRPr="004B3FC8">
        <w:rPr>
          <w:b/>
          <w:bCs/>
        </w:rPr>
        <w:t>create</w:t>
      </w:r>
      <w:r>
        <w:t xml:space="preserve"> a </w:t>
      </w:r>
      <w:r w:rsidRPr="004B3FC8">
        <w:rPr>
          <w:b/>
          <w:bCs/>
        </w:rPr>
        <w:t>reverse</w:t>
      </w:r>
      <w:r>
        <w:t xml:space="preserve"> </w:t>
      </w:r>
      <w:r w:rsidRPr="004B3FC8">
        <w:rPr>
          <w:b/>
          <w:bCs/>
        </w:rPr>
        <w:t>lookup</w:t>
      </w:r>
      <w:r>
        <w:t xml:space="preserve"> </w:t>
      </w:r>
      <w:r w:rsidRPr="004B3FC8">
        <w:rPr>
          <w:b/>
          <w:bCs/>
        </w:rPr>
        <w:t>zone</w:t>
      </w:r>
      <w:r>
        <w:t xml:space="preserve"> for the </w:t>
      </w:r>
      <w:r w:rsidRPr="004B3FC8">
        <w:rPr>
          <w:b/>
          <w:bCs/>
        </w:rPr>
        <w:t>network</w:t>
      </w:r>
      <w:r>
        <w:t xml:space="preserve"> </w:t>
      </w:r>
      <w:r w:rsidRPr="004B3FC8">
        <w:rPr>
          <w:b/>
          <w:bCs/>
        </w:rPr>
        <w:t>1</w:t>
      </w:r>
      <w:r w:rsidR="00D80724" w:rsidRPr="004B3FC8">
        <w:rPr>
          <w:b/>
          <w:bCs/>
        </w:rPr>
        <w:t>0</w:t>
      </w:r>
      <w:r w:rsidR="00183768" w:rsidRPr="004B3FC8">
        <w:rPr>
          <w:b/>
          <w:bCs/>
        </w:rPr>
        <w:t>.</w:t>
      </w:r>
      <w:r w:rsidR="004B3FC8" w:rsidRPr="004B3FC8">
        <w:rPr>
          <w:b/>
          <w:bCs/>
        </w:rPr>
        <w:t>1</w:t>
      </w:r>
      <w:r w:rsidR="00183768" w:rsidRPr="004B3FC8">
        <w:rPr>
          <w:b/>
          <w:bCs/>
        </w:rPr>
        <w:t>.</w:t>
      </w:r>
      <w:r w:rsidR="00D80724" w:rsidRPr="004B3FC8">
        <w:rPr>
          <w:b/>
          <w:bCs/>
        </w:rPr>
        <w:t>2</w:t>
      </w:r>
      <w:r w:rsidRPr="004B3FC8">
        <w:rPr>
          <w:b/>
          <w:bCs/>
        </w:rPr>
        <w:t>.0</w:t>
      </w:r>
      <w:r>
        <w:t xml:space="preserve"> from the command line, perform the following:</w:t>
      </w:r>
    </w:p>
    <w:p w14:paraId="67BEAD86" w14:textId="4B9B2BD2" w:rsidR="000E59C7" w:rsidRDefault="000E59C7" w:rsidP="000E59C7">
      <w:pPr>
        <w:numPr>
          <w:ilvl w:val="0"/>
          <w:numId w:val="9"/>
        </w:numPr>
        <w:contextualSpacing/>
      </w:pPr>
      <w:r w:rsidRPr="0051567A">
        <w:t>Type</w:t>
      </w:r>
      <w:r>
        <w:t xml:space="preserve"> the following command in PowerShell</w:t>
      </w:r>
      <w:r w:rsidR="00153090">
        <w:t>.</w:t>
      </w:r>
      <w:r w:rsidR="00D80724">
        <w:t xml:space="preserve"> </w:t>
      </w:r>
    </w:p>
    <w:p w14:paraId="07FFB1AA" w14:textId="7F2CE5CC" w:rsidR="00F224EF" w:rsidRDefault="000E59C7" w:rsidP="00F224EF">
      <w:pPr>
        <w:pStyle w:val="CommandLine"/>
        <w:ind w:left="720"/>
      </w:pPr>
      <w:r w:rsidRPr="002D29D5">
        <w:t>Add-</w:t>
      </w:r>
      <w:proofErr w:type="spellStart"/>
      <w:r w:rsidRPr="002D29D5">
        <w:t>DnsServerPrimaryZone</w:t>
      </w:r>
      <w:proofErr w:type="spellEnd"/>
      <w:r w:rsidRPr="002D29D5">
        <w:t xml:space="preserve"> -</w:t>
      </w:r>
      <w:proofErr w:type="spellStart"/>
      <w:r w:rsidRPr="002D29D5">
        <w:t>NetworkId</w:t>
      </w:r>
      <w:proofErr w:type="spellEnd"/>
      <w:r w:rsidRPr="002D29D5">
        <w:t xml:space="preserve"> 1</w:t>
      </w:r>
      <w:r w:rsidR="00D80724">
        <w:t>0</w:t>
      </w:r>
      <w:r w:rsidR="00183768">
        <w:t>.</w:t>
      </w:r>
      <w:r w:rsidR="00164264">
        <w:t>1</w:t>
      </w:r>
      <w:r w:rsidR="00183768">
        <w:t>.</w:t>
      </w:r>
      <w:r w:rsidR="00D80724">
        <w:t>2.0/24 -</w:t>
      </w:r>
      <w:proofErr w:type="spellStart"/>
      <w:r w:rsidR="00D80724">
        <w:t>ZoneFile</w:t>
      </w:r>
      <w:proofErr w:type="spellEnd"/>
      <w:r w:rsidR="00D80724">
        <w:t xml:space="preserve"> 10</w:t>
      </w:r>
      <w:r w:rsidR="00183768">
        <w:t>.</w:t>
      </w:r>
      <w:r w:rsidR="00DE3FF3">
        <w:t>1</w:t>
      </w:r>
      <w:r w:rsidR="00183768">
        <w:t>.</w:t>
      </w:r>
      <w:r w:rsidR="00D80724">
        <w:t>2</w:t>
      </w:r>
      <w:r>
        <w:t>.d</w:t>
      </w:r>
      <w:r w:rsidRPr="002D29D5">
        <w:t>ns</w:t>
      </w:r>
    </w:p>
    <w:p w14:paraId="29862C36" w14:textId="76C5FE08" w:rsidR="000E59C7" w:rsidRDefault="0051567A" w:rsidP="000E59C7">
      <w:pPr>
        <w:numPr>
          <w:ilvl w:val="0"/>
          <w:numId w:val="9"/>
        </w:numPr>
        <w:contextualSpacing/>
      </w:pPr>
      <w:r>
        <w:t>C</w:t>
      </w:r>
      <w:r w:rsidR="000E59C7">
        <w:t xml:space="preserve">onfigure the zone to allow </w:t>
      </w:r>
      <w:r w:rsidR="000E59C7" w:rsidRPr="0051567A">
        <w:rPr>
          <w:b/>
          <w:bCs/>
        </w:rPr>
        <w:t>Dynamic Updates</w:t>
      </w:r>
      <w:r>
        <w:t xml:space="preserve"> by typing the following command</w:t>
      </w:r>
    </w:p>
    <w:p w14:paraId="1B5AD748" w14:textId="13EB09CD" w:rsidR="000E59C7" w:rsidRDefault="000E59C7" w:rsidP="002B5F75">
      <w:pPr>
        <w:pStyle w:val="CommandLine"/>
        <w:ind w:left="720"/>
      </w:pPr>
      <w:r w:rsidRPr="002D29D5">
        <w:t>Set-</w:t>
      </w:r>
      <w:proofErr w:type="spellStart"/>
      <w:r w:rsidRPr="002D29D5">
        <w:t>DnsServerPrimaryZone</w:t>
      </w:r>
      <w:proofErr w:type="spellEnd"/>
      <w:r w:rsidRPr="002D29D5">
        <w:t xml:space="preserve"> -</w:t>
      </w:r>
      <w:proofErr w:type="spellStart"/>
      <w:r w:rsidRPr="002D29D5">
        <w:t>ZoneName</w:t>
      </w:r>
      <w:proofErr w:type="spellEnd"/>
      <w:r w:rsidRPr="002D29D5">
        <w:t xml:space="preserve"> </w:t>
      </w:r>
      <w:r w:rsidR="00D80724">
        <w:t>2</w:t>
      </w:r>
      <w:r w:rsidR="00183768">
        <w:t>.</w:t>
      </w:r>
      <w:r w:rsidR="00164264">
        <w:t>1</w:t>
      </w:r>
      <w:r w:rsidR="00183768">
        <w:t>.</w:t>
      </w:r>
      <w:r w:rsidR="00D80724">
        <w:t>10</w:t>
      </w:r>
      <w:r w:rsidRPr="002D29D5">
        <w:t>.in-</w:t>
      </w:r>
      <w:proofErr w:type="gramStart"/>
      <w:r w:rsidRPr="002D29D5">
        <w:t>addr.arpa</w:t>
      </w:r>
      <w:proofErr w:type="gramEnd"/>
      <w:r w:rsidRPr="002D29D5">
        <w:t xml:space="preserve"> </w:t>
      </w:r>
      <w:r w:rsidR="00432E6F">
        <w:t xml:space="preserve">    </w:t>
      </w:r>
      <w:r w:rsidRPr="002D29D5">
        <w:t>-</w:t>
      </w:r>
      <w:proofErr w:type="spellStart"/>
      <w:r w:rsidRPr="002D29D5">
        <w:t>DynamicUpdate</w:t>
      </w:r>
      <w:proofErr w:type="spellEnd"/>
      <w:r w:rsidRPr="002D29D5">
        <w:t xml:space="preserve"> </w:t>
      </w:r>
      <w:proofErr w:type="spellStart"/>
      <w:r w:rsidRPr="002D29D5">
        <w:t>NonsecureAndSecure</w:t>
      </w:r>
      <w:proofErr w:type="spellEnd"/>
    </w:p>
    <w:p w14:paraId="07019976" w14:textId="6ADBB1D5" w:rsidR="000E59C7" w:rsidRDefault="0051567A" w:rsidP="000E59C7">
      <w:pPr>
        <w:numPr>
          <w:ilvl w:val="0"/>
          <w:numId w:val="9"/>
        </w:numPr>
        <w:contextualSpacing/>
      </w:pPr>
      <w:r>
        <w:t>Ve</w:t>
      </w:r>
      <w:r w:rsidR="000E59C7">
        <w:t>rify the configuration</w:t>
      </w:r>
      <w:r>
        <w:t xml:space="preserve"> by</w:t>
      </w:r>
      <w:r w:rsidR="000E59C7">
        <w:t xml:space="preserve"> typ</w:t>
      </w:r>
      <w:r>
        <w:t>ing</w:t>
      </w:r>
      <w:r w:rsidR="000E59C7">
        <w:t xml:space="preserve"> the following</w:t>
      </w:r>
      <w:r>
        <w:t xml:space="preserve"> command</w:t>
      </w:r>
      <w:r w:rsidR="000E59C7">
        <w:t>:</w:t>
      </w:r>
    </w:p>
    <w:p w14:paraId="6368EF19" w14:textId="66ECBBBD" w:rsidR="000E59C7" w:rsidRDefault="002B5F75" w:rsidP="000E59C7">
      <w:pPr>
        <w:pStyle w:val="CommandLine"/>
        <w:ind w:left="720"/>
      </w:pPr>
      <w:r w:rsidRPr="002B5F75">
        <w:t>Get-</w:t>
      </w:r>
      <w:proofErr w:type="spellStart"/>
      <w:r w:rsidRPr="002B5F75">
        <w:t>DnsServerZone</w:t>
      </w:r>
      <w:proofErr w:type="spellEnd"/>
      <w:r w:rsidRPr="002B5F75">
        <w:t xml:space="preserve"> | Select Zone</w:t>
      </w:r>
      <w:proofErr w:type="gramStart"/>
      <w:r w:rsidR="00EC3505">
        <w:t>*</w:t>
      </w:r>
      <w:r w:rsidRPr="002B5F75">
        <w:t>,</w:t>
      </w:r>
      <w:proofErr w:type="spellStart"/>
      <w:r w:rsidRPr="002B5F75">
        <w:t>Dyn</w:t>
      </w:r>
      <w:proofErr w:type="spellEnd"/>
      <w:proofErr w:type="gramEnd"/>
      <w:r w:rsidR="00EC3505">
        <w:t>*</w:t>
      </w:r>
    </w:p>
    <w:p w14:paraId="4BA98ADE" w14:textId="52832500" w:rsidR="000E59C7" w:rsidRDefault="002B5F75" w:rsidP="000E59C7">
      <w:pPr>
        <w:pStyle w:val="ListParagraph"/>
        <w:numPr>
          <w:ilvl w:val="0"/>
          <w:numId w:val="9"/>
        </w:numPr>
      </w:pPr>
      <w:r>
        <w:rPr>
          <w:noProof/>
        </w:rPr>
        <w:drawing>
          <wp:anchor distT="0" distB="0" distL="114300" distR="114300" simplePos="0" relativeHeight="251680768" behindDoc="0" locked="0" layoutInCell="1" allowOverlap="1" wp14:anchorId="3FB50720" wp14:editId="647CC022">
            <wp:simplePos x="0" y="0"/>
            <wp:positionH relativeFrom="column">
              <wp:posOffset>398145</wp:posOffset>
            </wp:positionH>
            <wp:positionV relativeFrom="paragraph">
              <wp:posOffset>200025</wp:posOffset>
            </wp:positionV>
            <wp:extent cx="5609590" cy="13716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stretch>
                      <a:fillRect/>
                    </a:stretch>
                  </pic:blipFill>
                  <pic:spPr>
                    <a:xfrm>
                      <a:off x="0" y="0"/>
                      <a:ext cx="5609590" cy="1371600"/>
                    </a:xfrm>
                    <a:prstGeom prst="rect">
                      <a:avLst/>
                    </a:prstGeom>
                  </pic:spPr>
                </pic:pic>
              </a:graphicData>
            </a:graphic>
            <wp14:sizeRelH relativeFrom="margin">
              <wp14:pctWidth>0</wp14:pctWidth>
            </wp14:sizeRelH>
            <wp14:sizeRelV relativeFrom="margin">
              <wp14:pctHeight>0</wp14:pctHeight>
            </wp14:sizeRelV>
          </wp:anchor>
        </w:drawing>
      </w:r>
      <w:r w:rsidR="000E59C7">
        <w:t xml:space="preserve">You should see the output in </w:t>
      </w:r>
      <w:r w:rsidR="006B2C76">
        <w:t>the figure</w:t>
      </w:r>
      <w:r w:rsidR="000E59C7">
        <w:t xml:space="preserve"> below.</w:t>
      </w:r>
      <w:r w:rsidR="000E59C7" w:rsidRPr="005E69D8">
        <w:rPr>
          <w:noProof/>
        </w:rPr>
        <w:t xml:space="preserve"> </w:t>
      </w:r>
    </w:p>
    <w:p w14:paraId="0C2F6152" w14:textId="3B443594" w:rsidR="00F33B22" w:rsidRDefault="00F33B22" w:rsidP="00F33B22"/>
    <w:p w14:paraId="42C84EF9" w14:textId="77777777" w:rsidR="00F33B22" w:rsidRDefault="00F33B22" w:rsidP="00F33B22"/>
    <w:p w14:paraId="4EEA481C" w14:textId="77777777" w:rsidR="000E59C7" w:rsidRDefault="00D80724" w:rsidP="00515523">
      <w:pPr>
        <w:pStyle w:val="Heading1"/>
      </w:pPr>
      <w:r>
        <w:t>Submission Requirements</w:t>
      </w:r>
    </w:p>
    <w:p w14:paraId="43AAD669" w14:textId="77777777" w:rsidR="00035780" w:rsidRDefault="00035780" w:rsidP="00035780">
      <w:pPr>
        <w:pStyle w:val="ListParagraph"/>
        <w:numPr>
          <w:ilvl w:val="0"/>
          <w:numId w:val="11"/>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0BF0417B" w14:textId="77777777" w:rsidR="00035780" w:rsidRDefault="00035780" w:rsidP="00035780">
      <w:pPr>
        <w:pStyle w:val="ListParagraph"/>
        <w:numPr>
          <w:ilvl w:val="0"/>
          <w:numId w:val="11"/>
        </w:numPr>
      </w:pPr>
      <w:r>
        <w:t>Check your lab by running the following command:</w:t>
      </w:r>
    </w:p>
    <w:p w14:paraId="1B0CBC2A" w14:textId="138B9B37" w:rsidR="00035780" w:rsidRPr="00816BC0" w:rsidRDefault="00035780" w:rsidP="00035780">
      <w:pPr>
        <w:pStyle w:val="CommandLine"/>
      </w:pPr>
      <w:r>
        <w:t>Invoke-Pester -Path C:\Scripts\</w:t>
      </w:r>
      <w:r w:rsidRPr="00243099">
        <w:t>GP</w:t>
      </w:r>
      <w:r>
        <w:t>0</w:t>
      </w:r>
      <w:r>
        <w:t>9</w:t>
      </w:r>
      <w:r>
        <w:t>-</w:t>
      </w:r>
      <w:r>
        <w:t>Creating_DNS_Zones</w:t>
      </w:r>
      <w:r w:rsidRPr="00243099">
        <w:t>.test.ps1</w:t>
      </w:r>
    </w:p>
    <w:p w14:paraId="529B5EBD" w14:textId="77777777" w:rsidR="00035780" w:rsidRDefault="00035780" w:rsidP="00035780">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2D8E5D71" w14:textId="77777777" w:rsidR="00035780" w:rsidRDefault="00035780" w:rsidP="00035780">
      <w:pPr>
        <w:spacing w:before="0" w:after="0"/>
        <w:contextualSpacing/>
      </w:pPr>
      <w:r>
        <w:t xml:space="preserve">If you want to see more detail, add </w:t>
      </w:r>
      <w:r w:rsidRPr="00F30019">
        <w:rPr>
          <w:b/>
          <w:bCs/>
        </w:rPr>
        <w:t>-Output Detailed</w:t>
      </w:r>
      <w:r>
        <w:t xml:space="preserve"> to the command.  This may assist you with troubleshooting</w:t>
      </w:r>
    </w:p>
    <w:p w14:paraId="49A3774A" w14:textId="7F3D690A" w:rsidR="00035780" w:rsidRPr="005949A7" w:rsidRDefault="00035780" w:rsidP="00035780">
      <w:pPr>
        <w:pStyle w:val="CommandLine"/>
      </w:pPr>
      <w:r>
        <w:t>Invoke-Pester -Path C:\Scripts\</w:t>
      </w:r>
      <w:r w:rsidRPr="00243099">
        <w:t>GP</w:t>
      </w:r>
      <w:r>
        <w:t>09-Creating_DNS_Zones</w:t>
      </w:r>
      <w:r w:rsidRPr="00243099">
        <w:t>.test.ps1</w:t>
      </w:r>
      <w:r>
        <w:t xml:space="preserve"> -Output Detailed</w:t>
      </w:r>
    </w:p>
    <w:p w14:paraId="5780E42F" w14:textId="1F24376A" w:rsidR="00772679" w:rsidRDefault="00035780" w:rsidP="00035780">
      <w:pPr>
        <w:numPr>
          <w:ilvl w:val="0"/>
          <w:numId w:val="11"/>
        </w:numPr>
        <w:contextualSpacing/>
      </w:pPr>
      <w:r>
        <w:rPr>
          <w:rFonts w:eastAsia="Times New Roman"/>
        </w:rPr>
        <w:lastRenderedPageBreak/>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00772679" w:rsidRPr="000525DD">
        <w:t>.</w:t>
      </w:r>
    </w:p>
    <w:p w14:paraId="4C2BDCE6" w14:textId="37061E98" w:rsidR="00035780" w:rsidRPr="000525DD" w:rsidRDefault="00035780" w:rsidP="00035780">
      <w:pPr>
        <w:contextualSpacing/>
      </w:pPr>
      <w:r w:rsidRPr="00035780">
        <w:drawing>
          <wp:inline distT="0" distB="0" distL="0" distR="0" wp14:anchorId="00D08916" wp14:editId="36F81E1F">
            <wp:extent cx="5943600" cy="4918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18710"/>
                    </a:xfrm>
                    <a:prstGeom prst="rect">
                      <a:avLst/>
                    </a:prstGeom>
                  </pic:spPr>
                </pic:pic>
              </a:graphicData>
            </a:graphic>
          </wp:inline>
        </w:drawing>
      </w:r>
    </w:p>
    <w:p w14:paraId="567C5A04" w14:textId="661D4DA3" w:rsidR="00035780" w:rsidRDefault="00035780" w:rsidP="00035780">
      <w:pPr>
        <w:pStyle w:val="ListParagraph"/>
        <w:numPr>
          <w:ilvl w:val="0"/>
          <w:numId w:val="11"/>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p>
    <w:p w14:paraId="7B963313" w14:textId="77777777" w:rsidR="00035780" w:rsidRPr="002F6B9D" w:rsidRDefault="00035780" w:rsidP="00035780">
      <w:pPr>
        <w:numPr>
          <w:ilvl w:val="0"/>
          <w:numId w:val="11"/>
        </w:numPr>
        <w:contextualSpacing/>
      </w:pPr>
      <w:r w:rsidRPr="000525DD">
        <w:rPr>
          <w:b/>
          <w:bCs/>
        </w:rPr>
        <w:t>Fill</w:t>
      </w:r>
      <w:r w:rsidRPr="000525DD">
        <w:t xml:space="preserve"> </w:t>
      </w:r>
      <w:r w:rsidRPr="000525DD">
        <w:rPr>
          <w:b/>
          <w:bCs/>
        </w:rPr>
        <w:t>in</w:t>
      </w:r>
      <w:r w:rsidRPr="000525DD">
        <w:t xml:space="preserve"> the </w:t>
      </w:r>
      <w:r w:rsidRPr="000525DD">
        <w:rPr>
          <w:b/>
          <w:bCs/>
        </w:rPr>
        <w:t>information</w:t>
      </w:r>
      <w:r w:rsidRPr="000525DD">
        <w:t xml:space="preserve"> in the following table. Copy the following table </w:t>
      </w:r>
      <w:r>
        <w:t xml:space="preserve">into the </w:t>
      </w:r>
      <w:r w:rsidRPr="00555A86">
        <w:rPr>
          <w:b/>
          <w:bCs/>
        </w:rPr>
        <w:t>Word</w:t>
      </w:r>
      <w:r>
        <w:t xml:space="preserve"> </w:t>
      </w:r>
      <w:r w:rsidRPr="00555A86">
        <w:rPr>
          <w:b/>
          <w:bCs/>
        </w:rPr>
        <w:t>document</w:t>
      </w:r>
      <w:r w:rsidRPr="000525DD">
        <w:t xml:space="preserve"> and fill in the information about all the </w:t>
      </w:r>
      <w:r w:rsidRPr="000525DD">
        <w:rPr>
          <w:b/>
          <w:bCs/>
        </w:rPr>
        <w:t>new</w:t>
      </w:r>
      <w:r w:rsidRPr="000525DD">
        <w:t xml:space="preserve"> commands used in this lab (the example provided is not a new command and should be deleted):</w:t>
      </w:r>
    </w:p>
    <w:tbl>
      <w:tblPr>
        <w:tblStyle w:val="GridTable4-Accent5"/>
        <w:tblW w:w="0" w:type="auto"/>
        <w:tblLook w:val="04A0" w:firstRow="1" w:lastRow="0" w:firstColumn="1" w:lastColumn="0" w:noHBand="0" w:noVBand="1"/>
      </w:tblPr>
      <w:tblGrid>
        <w:gridCol w:w="1705"/>
        <w:gridCol w:w="4410"/>
        <w:gridCol w:w="3235"/>
      </w:tblGrid>
      <w:tr w:rsidR="001706AE" w:rsidRPr="001706AE" w14:paraId="00B6ED7F" w14:textId="77777777" w:rsidTr="00661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18E71F6" w14:textId="77777777" w:rsidR="001706AE" w:rsidRPr="001706AE" w:rsidRDefault="001706AE" w:rsidP="001706AE">
            <w:pPr>
              <w:jc w:val="center"/>
            </w:pPr>
            <w:r w:rsidRPr="001706AE">
              <w:t>PowerShell Commands</w:t>
            </w:r>
          </w:p>
        </w:tc>
      </w:tr>
      <w:tr w:rsidR="001706AE" w:rsidRPr="001706AE" w14:paraId="241D0BDA" w14:textId="77777777" w:rsidTr="00661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4C1CFD2" w14:textId="77777777" w:rsidR="001706AE" w:rsidRPr="001706AE" w:rsidRDefault="001706AE" w:rsidP="001706AE">
            <w:r w:rsidRPr="001706AE">
              <w:lastRenderedPageBreak/>
              <w:t>Command</w:t>
            </w:r>
          </w:p>
        </w:tc>
        <w:tc>
          <w:tcPr>
            <w:tcW w:w="4410" w:type="dxa"/>
          </w:tcPr>
          <w:p w14:paraId="1A4E64FD" w14:textId="77777777" w:rsidR="001706AE" w:rsidRPr="001706AE" w:rsidRDefault="001706AE" w:rsidP="001706AE">
            <w:pPr>
              <w:cnfStyle w:val="000000100000" w:firstRow="0" w:lastRow="0" w:firstColumn="0" w:lastColumn="0" w:oddVBand="0" w:evenVBand="0" w:oddHBand="1" w:evenHBand="0" w:firstRowFirstColumn="0" w:firstRowLastColumn="0" w:lastRowFirstColumn="0" w:lastRowLastColumn="0"/>
            </w:pPr>
            <w:r w:rsidRPr="001706AE">
              <w:t>Example</w:t>
            </w:r>
          </w:p>
        </w:tc>
        <w:tc>
          <w:tcPr>
            <w:tcW w:w="3235" w:type="dxa"/>
          </w:tcPr>
          <w:p w14:paraId="4C84F7A3" w14:textId="77777777" w:rsidR="001706AE" w:rsidRPr="001706AE" w:rsidRDefault="001706AE" w:rsidP="001706AE">
            <w:pPr>
              <w:cnfStyle w:val="000000100000" w:firstRow="0" w:lastRow="0" w:firstColumn="0" w:lastColumn="0" w:oddVBand="0" w:evenVBand="0" w:oddHBand="1" w:evenHBand="0" w:firstRowFirstColumn="0" w:firstRowLastColumn="0" w:lastRowFirstColumn="0" w:lastRowLastColumn="0"/>
            </w:pPr>
            <w:r w:rsidRPr="001706AE">
              <w:t>Description</w:t>
            </w:r>
          </w:p>
        </w:tc>
      </w:tr>
      <w:tr w:rsidR="001706AE" w:rsidRPr="001706AE" w14:paraId="240FB1AD" w14:textId="77777777" w:rsidTr="00661076">
        <w:tc>
          <w:tcPr>
            <w:cnfStyle w:val="001000000000" w:firstRow="0" w:lastRow="0" w:firstColumn="1" w:lastColumn="0" w:oddVBand="0" w:evenVBand="0" w:oddHBand="0" w:evenHBand="0" w:firstRowFirstColumn="0" w:firstRowLastColumn="0" w:lastRowFirstColumn="0" w:lastRowLastColumn="0"/>
            <w:tcW w:w="1705" w:type="dxa"/>
          </w:tcPr>
          <w:p w14:paraId="095C7BDF" w14:textId="77777777" w:rsidR="001706AE" w:rsidRPr="00A90369" w:rsidRDefault="001706AE" w:rsidP="001706AE">
            <w:pPr>
              <w:rPr>
                <w:i/>
                <w:iCs/>
              </w:rPr>
            </w:pPr>
            <w:r w:rsidRPr="00A90369">
              <w:rPr>
                <w:i/>
                <w:iCs/>
              </w:rPr>
              <w:t>Get-</w:t>
            </w:r>
            <w:proofErr w:type="spellStart"/>
            <w:r w:rsidRPr="00A90369">
              <w:rPr>
                <w:i/>
                <w:iCs/>
              </w:rPr>
              <w:t>Childitem</w:t>
            </w:r>
            <w:proofErr w:type="spellEnd"/>
          </w:p>
        </w:tc>
        <w:tc>
          <w:tcPr>
            <w:tcW w:w="4410" w:type="dxa"/>
          </w:tcPr>
          <w:p w14:paraId="3C08CD0A" w14:textId="77777777" w:rsidR="001706AE" w:rsidRPr="00A90369" w:rsidRDefault="001706AE" w:rsidP="001706AE">
            <w:pPr>
              <w:cnfStyle w:val="000000000000" w:firstRow="0" w:lastRow="0" w:firstColumn="0" w:lastColumn="0" w:oddVBand="0" w:evenVBand="0" w:oddHBand="0" w:evenHBand="0" w:firstRowFirstColumn="0" w:firstRowLastColumn="0" w:lastRowFirstColumn="0" w:lastRowLastColumn="0"/>
              <w:rPr>
                <w:i/>
                <w:iCs/>
              </w:rPr>
            </w:pPr>
            <w:r w:rsidRPr="00A90369">
              <w:rPr>
                <w:i/>
                <w:iCs/>
              </w:rPr>
              <w:t>Get-</w:t>
            </w:r>
            <w:proofErr w:type="spellStart"/>
            <w:r w:rsidRPr="00A90369">
              <w:rPr>
                <w:i/>
                <w:iCs/>
              </w:rPr>
              <w:t>Childitem</w:t>
            </w:r>
            <w:proofErr w:type="spellEnd"/>
            <w:r w:rsidRPr="00A90369">
              <w:rPr>
                <w:i/>
                <w:iCs/>
              </w:rPr>
              <w:t xml:space="preserve"> -Path C:\</w:t>
            </w:r>
          </w:p>
        </w:tc>
        <w:tc>
          <w:tcPr>
            <w:tcW w:w="3235" w:type="dxa"/>
          </w:tcPr>
          <w:p w14:paraId="38AEC6DC" w14:textId="77777777" w:rsidR="001706AE" w:rsidRPr="00A90369" w:rsidRDefault="001706AE" w:rsidP="001706AE">
            <w:pPr>
              <w:cnfStyle w:val="000000000000" w:firstRow="0" w:lastRow="0" w:firstColumn="0" w:lastColumn="0" w:oddVBand="0" w:evenVBand="0" w:oddHBand="0" w:evenHBand="0" w:firstRowFirstColumn="0" w:firstRowLastColumn="0" w:lastRowFirstColumn="0" w:lastRowLastColumn="0"/>
              <w:rPr>
                <w:i/>
                <w:iCs/>
              </w:rPr>
            </w:pPr>
            <w:r w:rsidRPr="00A90369">
              <w:rPr>
                <w:i/>
                <w:iCs/>
              </w:rPr>
              <w:t>Displays the files in the C:\ directory</w:t>
            </w:r>
          </w:p>
        </w:tc>
      </w:tr>
      <w:tr w:rsidR="001706AE" w:rsidRPr="001706AE" w14:paraId="2B192887" w14:textId="77777777" w:rsidTr="00661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92005D4" w14:textId="77777777" w:rsidR="001706AE" w:rsidRPr="001706AE" w:rsidRDefault="001706AE" w:rsidP="001706AE"/>
        </w:tc>
        <w:tc>
          <w:tcPr>
            <w:tcW w:w="4410" w:type="dxa"/>
          </w:tcPr>
          <w:p w14:paraId="2C8C5089" w14:textId="77777777" w:rsidR="001706AE" w:rsidRPr="001706AE" w:rsidRDefault="001706AE" w:rsidP="001706AE">
            <w:pPr>
              <w:cnfStyle w:val="000000100000" w:firstRow="0" w:lastRow="0" w:firstColumn="0" w:lastColumn="0" w:oddVBand="0" w:evenVBand="0" w:oddHBand="1" w:evenHBand="0" w:firstRowFirstColumn="0" w:firstRowLastColumn="0" w:lastRowFirstColumn="0" w:lastRowLastColumn="0"/>
            </w:pPr>
          </w:p>
        </w:tc>
        <w:tc>
          <w:tcPr>
            <w:tcW w:w="3235" w:type="dxa"/>
          </w:tcPr>
          <w:p w14:paraId="1DFA6C4B" w14:textId="77777777" w:rsidR="001706AE" w:rsidRPr="001706AE" w:rsidRDefault="001706AE" w:rsidP="001706AE">
            <w:pPr>
              <w:cnfStyle w:val="000000100000" w:firstRow="0" w:lastRow="0" w:firstColumn="0" w:lastColumn="0" w:oddVBand="0" w:evenVBand="0" w:oddHBand="1" w:evenHBand="0" w:firstRowFirstColumn="0" w:firstRowLastColumn="0" w:lastRowFirstColumn="0" w:lastRowLastColumn="0"/>
            </w:pPr>
          </w:p>
        </w:tc>
      </w:tr>
      <w:tr w:rsidR="001706AE" w:rsidRPr="001706AE" w14:paraId="495403F1" w14:textId="77777777" w:rsidTr="00661076">
        <w:tc>
          <w:tcPr>
            <w:cnfStyle w:val="001000000000" w:firstRow="0" w:lastRow="0" w:firstColumn="1" w:lastColumn="0" w:oddVBand="0" w:evenVBand="0" w:oddHBand="0" w:evenHBand="0" w:firstRowFirstColumn="0" w:firstRowLastColumn="0" w:lastRowFirstColumn="0" w:lastRowLastColumn="0"/>
            <w:tcW w:w="1705" w:type="dxa"/>
          </w:tcPr>
          <w:p w14:paraId="7F348E1E" w14:textId="77777777" w:rsidR="001706AE" w:rsidRPr="001706AE" w:rsidRDefault="001706AE" w:rsidP="001706AE"/>
        </w:tc>
        <w:tc>
          <w:tcPr>
            <w:tcW w:w="4410" w:type="dxa"/>
          </w:tcPr>
          <w:p w14:paraId="1E3D1541" w14:textId="77777777" w:rsidR="001706AE" w:rsidRPr="001706AE" w:rsidRDefault="001706AE" w:rsidP="001706AE">
            <w:pPr>
              <w:cnfStyle w:val="000000000000" w:firstRow="0" w:lastRow="0" w:firstColumn="0" w:lastColumn="0" w:oddVBand="0" w:evenVBand="0" w:oddHBand="0" w:evenHBand="0" w:firstRowFirstColumn="0" w:firstRowLastColumn="0" w:lastRowFirstColumn="0" w:lastRowLastColumn="0"/>
            </w:pPr>
          </w:p>
        </w:tc>
        <w:tc>
          <w:tcPr>
            <w:tcW w:w="3235" w:type="dxa"/>
          </w:tcPr>
          <w:p w14:paraId="286517EF" w14:textId="77777777" w:rsidR="001706AE" w:rsidRPr="001706AE" w:rsidRDefault="001706AE" w:rsidP="001706AE">
            <w:pPr>
              <w:cnfStyle w:val="000000000000" w:firstRow="0" w:lastRow="0" w:firstColumn="0" w:lastColumn="0" w:oddVBand="0" w:evenVBand="0" w:oddHBand="0" w:evenHBand="0" w:firstRowFirstColumn="0" w:firstRowLastColumn="0" w:lastRowFirstColumn="0" w:lastRowLastColumn="0"/>
            </w:pPr>
          </w:p>
        </w:tc>
      </w:tr>
      <w:tr w:rsidR="001706AE" w:rsidRPr="001706AE" w14:paraId="2E00FB00" w14:textId="77777777" w:rsidTr="00661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727FF68" w14:textId="77777777" w:rsidR="001706AE" w:rsidRPr="001706AE" w:rsidRDefault="001706AE" w:rsidP="001706AE"/>
        </w:tc>
        <w:tc>
          <w:tcPr>
            <w:tcW w:w="4410" w:type="dxa"/>
          </w:tcPr>
          <w:p w14:paraId="147DFDDE" w14:textId="77777777" w:rsidR="001706AE" w:rsidRPr="001706AE" w:rsidRDefault="001706AE" w:rsidP="001706AE">
            <w:pPr>
              <w:cnfStyle w:val="000000100000" w:firstRow="0" w:lastRow="0" w:firstColumn="0" w:lastColumn="0" w:oddVBand="0" w:evenVBand="0" w:oddHBand="1" w:evenHBand="0" w:firstRowFirstColumn="0" w:firstRowLastColumn="0" w:lastRowFirstColumn="0" w:lastRowLastColumn="0"/>
            </w:pPr>
          </w:p>
        </w:tc>
        <w:tc>
          <w:tcPr>
            <w:tcW w:w="3235" w:type="dxa"/>
          </w:tcPr>
          <w:p w14:paraId="4080F342" w14:textId="77777777" w:rsidR="001706AE" w:rsidRPr="001706AE" w:rsidRDefault="001706AE" w:rsidP="001706AE">
            <w:pPr>
              <w:cnfStyle w:val="000000100000" w:firstRow="0" w:lastRow="0" w:firstColumn="0" w:lastColumn="0" w:oddVBand="0" w:evenVBand="0" w:oddHBand="1" w:evenHBand="0" w:firstRowFirstColumn="0" w:firstRowLastColumn="0" w:lastRowFirstColumn="0" w:lastRowLastColumn="0"/>
            </w:pPr>
          </w:p>
        </w:tc>
      </w:tr>
      <w:tr w:rsidR="001706AE" w:rsidRPr="001706AE" w14:paraId="4E70DECE" w14:textId="77777777" w:rsidTr="00661076">
        <w:tc>
          <w:tcPr>
            <w:cnfStyle w:val="001000000000" w:firstRow="0" w:lastRow="0" w:firstColumn="1" w:lastColumn="0" w:oddVBand="0" w:evenVBand="0" w:oddHBand="0" w:evenHBand="0" w:firstRowFirstColumn="0" w:firstRowLastColumn="0" w:lastRowFirstColumn="0" w:lastRowLastColumn="0"/>
            <w:tcW w:w="1705" w:type="dxa"/>
          </w:tcPr>
          <w:p w14:paraId="76AA0889" w14:textId="77777777" w:rsidR="001706AE" w:rsidRPr="001706AE" w:rsidRDefault="001706AE" w:rsidP="001706AE"/>
        </w:tc>
        <w:tc>
          <w:tcPr>
            <w:tcW w:w="4410" w:type="dxa"/>
          </w:tcPr>
          <w:p w14:paraId="7416724B" w14:textId="77777777" w:rsidR="001706AE" w:rsidRPr="001706AE" w:rsidRDefault="001706AE" w:rsidP="001706AE">
            <w:pPr>
              <w:cnfStyle w:val="000000000000" w:firstRow="0" w:lastRow="0" w:firstColumn="0" w:lastColumn="0" w:oddVBand="0" w:evenVBand="0" w:oddHBand="0" w:evenHBand="0" w:firstRowFirstColumn="0" w:firstRowLastColumn="0" w:lastRowFirstColumn="0" w:lastRowLastColumn="0"/>
            </w:pPr>
          </w:p>
        </w:tc>
        <w:tc>
          <w:tcPr>
            <w:tcW w:w="3235" w:type="dxa"/>
          </w:tcPr>
          <w:p w14:paraId="1C2B9146" w14:textId="77777777" w:rsidR="001706AE" w:rsidRPr="001706AE" w:rsidRDefault="001706AE" w:rsidP="001706AE">
            <w:pPr>
              <w:cnfStyle w:val="000000000000" w:firstRow="0" w:lastRow="0" w:firstColumn="0" w:lastColumn="0" w:oddVBand="0" w:evenVBand="0" w:oddHBand="0" w:evenHBand="0" w:firstRowFirstColumn="0" w:firstRowLastColumn="0" w:lastRowFirstColumn="0" w:lastRowLastColumn="0"/>
            </w:pPr>
          </w:p>
        </w:tc>
      </w:tr>
      <w:tr w:rsidR="001706AE" w:rsidRPr="001706AE" w14:paraId="544BE988" w14:textId="77777777" w:rsidTr="00661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205D66" w14:textId="77777777" w:rsidR="001706AE" w:rsidRPr="001706AE" w:rsidRDefault="001706AE" w:rsidP="001706AE"/>
        </w:tc>
        <w:tc>
          <w:tcPr>
            <w:tcW w:w="4410" w:type="dxa"/>
          </w:tcPr>
          <w:p w14:paraId="03AC06B9" w14:textId="77777777" w:rsidR="001706AE" w:rsidRPr="001706AE" w:rsidRDefault="001706AE" w:rsidP="001706AE">
            <w:pPr>
              <w:cnfStyle w:val="000000100000" w:firstRow="0" w:lastRow="0" w:firstColumn="0" w:lastColumn="0" w:oddVBand="0" w:evenVBand="0" w:oddHBand="1" w:evenHBand="0" w:firstRowFirstColumn="0" w:firstRowLastColumn="0" w:lastRowFirstColumn="0" w:lastRowLastColumn="0"/>
            </w:pPr>
          </w:p>
        </w:tc>
        <w:tc>
          <w:tcPr>
            <w:tcW w:w="3235" w:type="dxa"/>
          </w:tcPr>
          <w:p w14:paraId="798A9390" w14:textId="77777777" w:rsidR="001706AE" w:rsidRPr="001706AE" w:rsidRDefault="001706AE" w:rsidP="001706AE">
            <w:pPr>
              <w:cnfStyle w:val="000000100000" w:firstRow="0" w:lastRow="0" w:firstColumn="0" w:lastColumn="0" w:oddVBand="0" w:evenVBand="0" w:oddHBand="1" w:evenHBand="0" w:firstRowFirstColumn="0" w:firstRowLastColumn="0" w:lastRowFirstColumn="0" w:lastRowLastColumn="0"/>
            </w:pPr>
          </w:p>
        </w:tc>
      </w:tr>
    </w:tbl>
    <w:p w14:paraId="2A6E35E7" w14:textId="59452CEA" w:rsidR="00035780" w:rsidRPr="00DC1F40" w:rsidRDefault="00035780" w:rsidP="00035780">
      <w:pPr>
        <w:pStyle w:val="ListParagraph"/>
        <w:numPr>
          <w:ilvl w:val="0"/>
          <w:numId w:val="11"/>
        </w:numPr>
      </w:pPr>
      <w:r w:rsidRPr="00035780">
        <w:rPr>
          <w:b/>
          <w:bCs/>
        </w:rPr>
        <w:t>Upload</w:t>
      </w:r>
      <w:r w:rsidRPr="002F6B9D">
        <w:t xml:space="preserve"> the </w:t>
      </w:r>
      <w:r w:rsidRPr="00035780">
        <w:rPr>
          <w:b/>
          <w:bCs/>
        </w:rPr>
        <w:t>document</w:t>
      </w:r>
      <w:r w:rsidRPr="002F6B9D">
        <w:t xml:space="preserve"> in the submission area of the assignment.</w:t>
      </w:r>
    </w:p>
    <w:p w14:paraId="0F4DB25F" w14:textId="77777777" w:rsidR="000E59C7" w:rsidRDefault="000E59C7" w:rsidP="00F0649F"/>
    <w:sectPr w:rsidR="000E59C7" w:rsidSect="0083623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EEE48" w14:textId="77777777" w:rsidR="00A432D9" w:rsidRDefault="00A432D9" w:rsidP="002879F7">
      <w:pPr>
        <w:spacing w:before="0" w:after="0" w:line="240" w:lineRule="auto"/>
      </w:pPr>
      <w:r>
        <w:separator/>
      </w:r>
    </w:p>
  </w:endnote>
  <w:endnote w:type="continuationSeparator" w:id="0">
    <w:p w14:paraId="580B777D" w14:textId="77777777" w:rsidR="00A432D9" w:rsidRDefault="00A432D9"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A2DFD" w14:textId="77777777" w:rsidR="00A432D9" w:rsidRDefault="00A432D9" w:rsidP="002879F7">
      <w:pPr>
        <w:spacing w:before="0" w:after="0" w:line="240" w:lineRule="auto"/>
      </w:pPr>
      <w:r>
        <w:separator/>
      </w:r>
    </w:p>
  </w:footnote>
  <w:footnote w:type="continuationSeparator" w:id="0">
    <w:p w14:paraId="46DA6E87" w14:textId="77777777" w:rsidR="00A432D9" w:rsidRDefault="00A432D9"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55425" w14:textId="77777777" w:rsidR="002879F7" w:rsidRPr="002879F7" w:rsidRDefault="00376EB1" w:rsidP="002879F7">
    <w:pPr>
      <w:pStyle w:val="Title"/>
      <w:rPr>
        <w:sz w:val="36"/>
        <w:szCs w:val="36"/>
      </w:rPr>
    </w:pPr>
    <w:r>
      <w:rPr>
        <w:sz w:val="36"/>
        <w:szCs w:val="36"/>
      </w:rPr>
      <w:t>Guided Practice – Creating DNS Zones in Windows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0556"/>
    <w:multiLevelType w:val="hybridMultilevel"/>
    <w:tmpl w:val="14F453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AB1729"/>
    <w:multiLevelType w:val="hybridMultilevel"/>
    <w:tmpl w:val="11E0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701B1"/>
    <w:multiLevelType w:val="multilevel"/>
    <w:tmpl w:val="9E8023C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DFF45FC"/>
    <w:multiLevelType w:val="multilevel"/>
    <w:tmpl w:val="1DE2DB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B01126"/>
    <w:multiLevelType w:val="hybridMultilevel"/>
    <w:tmpl w:val="0D24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423AE"/>
    <w:multiLevelType w:val="hybridMultilevel"/>
    <w:tmpl w:val="62BA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6123B"/>
    <w:multiLevelType w:val="hybridMultilevel"/>
    <w:tmpl w:val="64904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969BD"/>
    <w:multiLevelType w:val="hybridMultilevel"/>
    <w:tmpl w:val="8BBE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1E0890"/>
    <w:multiLevelType w:val="multilevel"/>
    <w:tmpl w:val="9E8023C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9781EEA"/>
    <w:multiLevelType w:val="hybridMultilevel"/>
    <w:tmpl w:val="2D16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054F1"/>
    <w:multiLevelType w:val="hybridMultilevel"/>
    <w:tmpl w:val="BFC0D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0E1B7F"/>
    <w:multiLevelType w:val="hybridMultilevel"/>
    <w:tmpl w:val="14F453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83075"/>
    <w:multiLevelType w:val="hybridMultilevel"/>
    <w:tmpl w:val="8EC0D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AC671BD"/>
    <w:multiLevelType w:val="hybridMultilevel"/>
    <w:tmpl w:val="64904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A07DC3"/>
    <w:multiLevelType w:val="hybridMultilevel"/>
    <w:tmpl w:val="0C6AB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032901"/>
    <w:multiLevelType w:val="hybridMultilevel"/>
    <w:tmpl w:val="62BAE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5"/>
  </w:num>
  <w:num w:numId="4">
    <w:abstractNumId w:val="12"/>
  </w:num>
  <w:num w:numId="5">
    <w:abstractNumId w:val="16"/>
  </w:num>
  <w:num w:numId="6">
    <w:abstractNumId w:val="6"/>
  </w:num>
  <w:num w:numId="7">
    <w:abstractNumId w:val="14"/>
  </w:num>
  <w:num w:numId="8">
    <w:abstractNumId w:val="0"/>
  </w:num>
  <w:num w:numId="9">
    <w:abstractNumId w:val="7"/>
  </w:num>
  <w:num w:numId="10">
    <w:abstractNumId w:val="3"/>
  </w:num>
  <w:num w:numId="11">
    <w:abstractNumId w:val="4"/>
  </w:num>
  <w:num w:numId="12">
    <w:abstractNumId w:val="5"/>
  </w:num>
  <w:num w:numId="13">
    <w:abstractNumId w:val="1"/>
  </w:num>
  <w:num w:numId="14">
    <w:abstractNumId w:val="8"/>
  </w:num>
  <w:num w:numId="15">
    <w:abstractNumId w:val="13"/>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3MDWwNLA0NLSwtDBT0lEKTi0uzszPAykwrAUAJenDbiwAAAA="/>
  </w:docVars>
  <w:rsids>
    <w:rsidRoot w:val="00376EB1"/>
    <w:rsid w:val="00003ED7"/>
    <w:rsid w:val="0003256F"/>
    <w:rsid w:val="00035780"/>
    <w:rsid w:val="00041960"/>
    <w:rsid w:val="00067240"/>
    <w:rsid w:val="00072ACC"/>
    <w:rsid w:val="00074DD8"/>
    <w:rsid w:val="00074EA8"/>
    <w:rsid w:val="000E116D"/>
    <w:rsid w:val="000E59C7"/>
    <w:rsid w:val="000F0B86"/>
    <w:rsid w:val="000F4A6F"/>
    <w:rsid w:val="000F5FDE"/>
    <w:rsid w:val="00102B1D"/>
    <w:rsid w:val="00110796"/>
    <w:rsid w:val="0011297A"/>
    <w:rsid w:val="00142CDE"/>
    <w:rsid w:val="00153090"/>
    <w:rsid w:val="00164264"/>
    <w:rsid w:val="001706AE"/>
    <w:rsid w:val="00172C13"/>
    <w:rsid w:val="00181CEE"/>
    <w:rsid w:val="0018349E"/>
    <w:rsid w:val="00183768"/>
    <w:rsid w:val="0019341C"/>
    <w:rsid w:val="001968E5"/>
    <w:rsid w:val="001A642B"/>
    <w:rsid w:val="001B499F"/>
    <w:rsid w:val="00223B53"/>
    <w:rsid w:val="002879F7"/>
    <w:rsid w:val="002A5E98"/>
    <w:rsid w:val="002B5F75"/>
    <w:rsid w:val="002D1E0A"/>
    <w:rsid w:val="00340946"/>
    <w:rsid w:val="003608C9"/>
    <w:rsid w:val="00376EB1"/>
    <w:rsid w:val="00384D05"/>
    <w:rsid w:val="00386C38"/>
    <w:rsid w:val="003A3647"/>
    <w:rsid w:val="003A4C18"/>
    <w:rsid w:val="003C4E02"/>
    <w:rsid w:val="003E6A2F"/>
    <w:rsid w:val="0041789E"/>
    <w:rsid w:val="0042470C"/>
    <w:rsid w:val="00432E6F"/>
    <w:rsid w:val="00442869"/>
    <w:rsid w:val="00453776"/>
    <w:rsid w:val="004B3FC8"/>
    <w:rsid w:val="004B66C1"/>
    <w:rsid w:val="004C4C3C"/>
    <w:rsid w:val="004D24FA"/>
    <w:rsid w:val="004D7B43"/>
    <w:rsid w:val="004D7ED8"/>
    <w:rsid w:val="004F163B"/>
    <w:rsid w:val="00515523"/>
    <w:rsid w:val="0051567A"/>
    <w:rsid w:val="005171A3"/>
    <w:rsid w:val="00527298"/>
    <w:rsid w:val="00533082"/>
    <w:rsid w:val="0058638D"/>
    <w:rsid w:val="00596B07"/>
    <w:rsid w:val="0059729E"/>
    <w:rsid w:val="005D6448"/>
    <w:rsid w:val="00603307"/>
    <w:rsid w:val="00621FB8"/>
    <w:rsid w:val="006512D9"/>
    <w:rsid w:val="0068498D"/>
    <w:rsid w:val="0069552D"/>
    <w:rsid w:val="006B2C76"/>
    <w:rsid w:val="006C3E91"/>
    <w:rsid w:val="006C7925"/>
    <w:rsid w:val="007016BA"/>
    <w:rsid w:val="0075202D"/>
    <w:rsid w:val="00764DBC"/>
    <w:rsid w:val="007676D8"/>
    <w:rsid w:val="00772679"/>
    <w:rsid w:val="007C6938"/>
    <w:rsid w:val="007E2EAA"/>
    <w:rsid w:val="008155FE"/>
    <w:rsid w:val="008270E9"/>
    <w:rsid w:val="00836230"/>
    <w:rsid w:val="00847D1C"/>
    <w:rsid w:val="008510D6"/>
    <w:rsid w:val="0087235E"/>
    <w:rsid w:val="00907D93"/>
    <w:rsid w:val="00912C0E"/>
    <w:rsid w:val="00927DDE"/>
    <w:rsid w:val="00942454"/>
    <w:rsid w:val="00985FBA"/>
    <w:rsid w:val="009C06E2"/>
    <w:rsid w:val="009E1F97"/>
    <w:rsid w:val="009E47B0"/>
    <w:rsid w:val="009F633E"/>
    <w:rsid w:val="00A24743"/>
    <w:rsid w:val="00A27943"/>
    <w:rsid w:val="00A33846"/>
    <w:rsid w:val="00A37389"/>
    <w:rsid w:val="00A432D9"/>
    <w:rsid w:val="00A52931"/>
    <w:rsid w:val="00A5526F"/>
    <w:rsid w:val="00A63D52"/>
    <w:rsid w:val="00A75B20"/>
    <w:rsid w:val="00A76C21"/>
    <w:rsid w:val="00A90369"/>
    <w:rsid w:val="00AC6864"/>
    <w:rsid w:val="00AC7F70"/>
    <w:rsid w:val="00B52B81"/>
    <w:rsid w:val="00B57966"/>
    <w:rsid w:val="00B91DDA"/>
    <w:rsid w:val="00BB23D6"/>
    <w:rsid w:val="00BE689C"/>
    <w:rsid w:val="00BF438E"/>
    <w:rsid w:val="00C55759"/>
    <w:rsid w:val="00C844DA"/>
    <w:rsid w:val="00CD3947"/>
    <w:rsid w:val="00CD5B06"/>
    <w:rsid w:val="00CD69BE"/>
    <w:rsid w:val="00D13F0C"/>
    <w:rsid w:val="00D366DA"/>
    <w:rsid w:val="00D42472"/>
    <w:rsid w:val="00D52E87"/>
    <w:rsid w:val="00D53D6B"/>
    <w:rsid w:val="00D62770"/>
    <w:rsid w:val="00D70064"/>
    <w:rsid w:val="00D80724"/>
    <w:rsid w:val="00D951B6"/>
    <w:rsid w:val="00DA019D"/>
    <w:rsid w:val="00DA5BAA"/>
    <w:rsid w:val="00DC4A5D"/>
    <w:rsid w:val="00DE3FF3"/>
    <w:rsid w:val="00E26DED"/>
    <w:rsid w:val="00E43864"/>
    <w:rsid w:val="00EC3505"/>
    <w:rsid w:val="00ED1CE9"/>
    <w:rsid w:val="00F0649F"/>
    <w:rsid w:val="00F17F08"/>
    <w:rsid w:val="00F224EF"/>
    <w:rsid w:val="00F260BE"/>
    <w:rsid w:val="00F33B22"/>
    <w:rsid w:val="00F37874"/>
    <w:rsid w:val="00F42589"/>
    <w:rsid w:val="00F653C0"/>
    <w:rsid w:val="00F73E65"/>
    <w:rsid w:val="00F91BD4"/>
    <w:rsid w:val="00F93B0B"/>
    <w:rsid w:val="00FA228C"/>
    <w:rsid w:val="00FF2615"/>
    <w:rsid w:val="00FF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9BDFDD"/>
  <w15:chartTrackingRefBased/>
  <w15:docId w15:val="{674A75FD-7124-44CA-83E3-62364D84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qFormat/>
    <w:rsid w:val="00074EA8"/>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pPr>
    <w:rPr>
      <w:rFonts w:ascii="Courier New" w:hAnsi="Courier New"/>
      <w:b/>
      <w:i/>
    </w:rPr>
  </w:style>
  <w:style w:type="character" w:customStyle="1" w:styleId="CommandLineChar">
    <w:name w:val="Command Line Char"/>
    <w:basedOn w:val="DefaultParagraphFont"/>
    <w:link w:val="CommandLine"/>
    <w:rsid w:val="00074EA8"/>
    <w:rPr>
      <w:rFonts w:ascii="Courier New" w:hAnsi="Courier New"/>
      <w:b/>
      <w:i/>
      <w:sz w:val="24"/>
      <w:shd w:val="clear" w:color="auto" w:fill="002060"/>
    </w:rPr>
  </w:style>
  <w:style w:type="paragraph" w:styleId="ListParagraph">
    <w:name w:val="List Paragraph"/>
    <w:basedOn w:val="Normal"/>
    <w:uiPriority w:val="34"/>
    <w:qFormat/>
    <w:rsid w:val="003608C9"/>
    <w:pPr>
      <w:ind w:left="720"/>
      <w:contextualSpacing/>
    </w:pPr>
  </w:style>
  <w:style w:type="table" w:styleId="GridTable4-Accent5">
    <w:name w:val="Grid Table 4 Accent 5"/>
    <w:basedOn w:val="TableNormal"/>
    <w:uiPriority w:val="49"/>
    <w:rsid w:val="001706A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2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th_Settings xmlns="1bc942b0-c58f-4edc-ab20-066683642816" xsi:nil="true"/>
    <Owner xmlns="1bc942b0-c58f-4edc-ab20-066683642816">
      <UserInfo>
        <DisplayName/>
        <AccountId xsi:nil="true"/>
        <AccountType/>
      </UserInfo>
    </Owner>
    <_ip_UnifiedCompliancePolicyUIAction xmlns="http://schemas.microsoft.com/sharepoint/v3" xsi:nil="true"/>
    <AppVersion xmlns="1bc942b0-c58f-4edc-ab20-066683642816" xsi:nil="true"/>
    <Invited_Teachers xmlns="1bc942b0-c58f-4edc-ab20-066683642816" xsi:nil="true"/>
    <IsNotebookLocked xmlns="1bc942b0-c58f-4edc-ab20-066683642816" xsi:nil="true"/>
    <Is_Collaboration_Space_Locked xmlns="1bc942b0-c58f-4edc-ab20-066683642816" xsi:nil="true"/>
    <Templates xmlns="1bc942b0-c58f-4edc-ab20-066683642816" xsi:nil="true"/>
    <NotebookType xmlns="1bc942b0-c58f-4edc-ab20-066683642816" xsi:nil="true"/>
    <Students xmlns="1bc942b0-c58f-4edc-ab20-066683642816">
      <UserInfo>
        <DisplayName/>
        <AccountId xsi:nil="true"/>
        <AccountType/>
      </UserInfo>
    </Students>
    <Self_Registration_Enabled xmlns="1bc942b0-c58f-4edc-ab20-066683642816" xsi:nil="true"/>
    <FolderType xmlns="1bc942b0-c58f-4edc-ab20-066683642816" xsi:nil="true"/>
    <Teachers xmlns="1bc942b0-c58f-4edc-ab20-066683642816">
      <UserInfo>
        <DisplayName/>
        <AccountId xsi:nil="true"/>
        <AccountType/>
      </UserInfo>
    </Teachers>
    <TeamsChannelId xmlns="1bc942b0-c58f-4edc-ab20-066683642816" xsi:nil="true"/>
    <_ip_UnifiedCompliancePolicyProperties xmlns="http://schemas.microsoft.com/sharepoint/v3" xsi:nil="true"/>
    <DefaultSectionNames xmlns="1bc942b0-c58f-4edc-ab20-066683642816" xsi:nil="true"/>
    <CultureName xmlns="1bc942b0-c58f-4edc-ab20-066683642816" xsi:nil="true"/>
    <Student_Groups xmlns="1bc942b0-c58f-4edc-ab20-066683642816">
      <UserInfo>
        <DisplayName/>
        <AccountId xsi:nil="true"/>
        <AccountType/>
      </UserInfo>
    </Student_Groups>
    <Invited_Students xmlns="1bc942b0-c58f-4edc-ab20-066683642816" xsi:nil="true"/>
    <Has_Teacher_Only_SectionGroup xmlns="1bc942b0-c58f-4edc-ab20-0666836428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FE42600E66C740B15168AC47B04284" ma:contentTypeVersion="33" ma:contentTypeDescription="Create a new document." ma:contentTypeScope="" ma:versionID="2356a7861f5ece215b7b1c1dc8579f9b">
  <xsd:schema xmlns:xsd="http://www.w3.org/2001/XMLSchema" xmlns:xs="http://www.w3.org/2001/XMLSchema" xmlns:p="http://schemas.microsoft.com/office/2006/metadata/properties" xmlns:ns1="http://schemas.microsoft.com/sharepoint/v3" xmlns:ns3="c8a07818-e816-45d2-9b4c-843f9ec65917" xmlns:ns4="1bc942b0-c58f-4edc-ab20-066683642816" targetNamespace="http://schemas.microsoft.com/office/2006/metadata/properties" ma:root="true" ma:fieldsID="d6f345a1bb1df9565337f5cf9fcc642b" ns1:_="" ns3:_="" ns4:_="">
    <xsd:import namespace="http://schemas.microsoft.com/sharepoint/v3"/>
    <xsd:import namespace="c8a07818-e816-45d2-9b4c-843f9ec65917"/>
    <xsd:import namespace="1bc942b0-c58f-4edc-ab20-06668364281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3:SharedWithDetails" minOccurs="0"/>
                <xsd:element ref="ns3:SharingHintHash" minOccurs="0"/>
                <xsd:element ref="ns4:MediaServiceLocation" minOccurs="0"/>
                <xsd:element ref="ns4:MediaServiceEventHashCode" minOccurs="0"/>
                <xsd:element ref="ns4:MediaServiceGenerationTim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9" nillable="true" ma:displayName="Unified Compliance Policy Properties" ma:hidden="true" ma:internalName="_ip_UnifiedCompliancePolicyProperties">
      <xsd:simpleType>
        <xsd:restriction base="dms:Note"/>
      </xsd:simpleType>
    </xsd:element>
    <xsd:element name="_ip_UnifiedCompliancePolicyUIAction" ma:index="4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a07818-e816-45d2-9b4c-843f9ec659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c942b0-c58f-4edc-ab20-06668364281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FC638C-61A6-4C6E-9417-5C4AAB2ADD7B}">
  <ds:schemaRefs>
    <ds:schemaRef ds:uri="1bc942b0-c58f-4edc-ab20-066683642816"/>
    <ds:schemaRef ds:uri="http://schemas.microsoft.com/office/2006/metadata/properties"/>
    <ds:schemaRef ds:uri="http://purl.org/dc/terms/"/>
    <ds:schemaRef ds:uri="http://schemas.microsoft.com/sharepoint/v3"/>
    <ds:schemaRef ds:uri="http://schemas.microsoft.com/office/2006/documentManagement/types"/>
    <ds:schemaRef ds:uri="http://schemas.openxmlformats.org/package/2006/metadata/core-properties"/>
    <ds:schemaRef ds:uri="c8a07818-e816-45d2-9b4c-843f9ec65917"/>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76EE4CD4-1E0B-42D4-87D8-6352774CB7B2}">
  <ds:schemaRefs>
    <ds:schemaRef ds:uri="http://schemas.microsoft.com/sharepoint/v3/contenttype/forms"/>
  </ds:schemaRefs>
</ds:datastoreItem>
</file>

<file path=customXml/itemProps3.xml><?xml version="1.0" encoding="utf-8"?>
<ds:datastoreItem xmlns:ds="http://schemas.openxmlformats.org/officeDocument/2006/customXml" ds:itemID="{F100A4E2-DCB9-4DB3-B409-7125A55C1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8a07818-e816-45d2-9b4c-843f9ec65917"/>
    <ds:schemaRef ds:uri="1bc942b0-c58f-4edc-ab20-066683642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 Instructions</Template>
  <TotalTime>0</TotalTime>
  <Pages>10</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2</cp:revision>
  <dcterms:created xsi:type="dcterms:W3CDTF">2021-10-08T20:04:00Z</dcterms:created>
  <dcterms:modified xsi:type="dcterms:W3CDTF">2021-10-08T20:04:00Z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0x01010033FE42600E66C740B15168AC47B04284</vt:lpwstr>
  </property>
  <property fmtid="{D5CDD505-2E9C-101B-9397-08002B2CF9AE}" pid="3" name="_dlc_DocIdItemGuid">
    <vt:lpwstr>4ceccfae-428a-4835-8491-b9dbc8cf178c</vt:lpwstr>
  </property>
  <property fmtid="{D5CDD505-2E9C-101B-9397-08002B2CF9AE}" pid="4" name="Order">
    <vt:r8>800</vt:r8>
  </property>
  <property fmtid="{D5CDD505-2E9C-101B-9397-08002B2CF9AE}" pid="5" name="xd_Signature">
    <vt:bool>false</vt:bool>
  </property>
  <property fmtid="{D5CDD505-2E9C-101B-9397-08002B2CF9AE}" pid="6" name="xd_ProgID">
    <vt:lpwstr/>
  </property>
  <property fmtid="{D5CDD505-2E9C-101B-9397-08002B2CF9AE}" pid="7" name="_dlc_DocId">
    <vt:lpwstr>XKW5YJXNVX3E-876479025-8</vt:lpwstr>
  </property>
  <property fmtid="{D5CDD505-2E9C-101B-9397-08002B2CF9AE}" pid="8" name="_dlc_DocIdUrl">
    <vt:lpwstr>https://studentsecpi.sharepoint.com/sites/CurriculumDevelopment-Azevedo/cis/CIS251/_layouts/15/DocIdRedir.aspx?ID=XKW5YJXNVX3E-876479025-8, XKW5YJXNVX3E-876479025-8</vt:lpwstr>
  </property>
  <property fmtid="{D5CDD505-2E9C-101B-9397-08002B2CF9AE}" pid="9" name="ComplianceAssetId">
    <vt:lpwstr/>
  </property>
  <property fmtid="{D5CDD505-2E9C-101B-9397-08002B2CF9AE}" pid="10" name="TemplateUrl">
    <vt:lpwstr/>
  </property>
</Properties>
</file>