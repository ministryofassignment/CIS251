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D32DF" w14:textId="77777777" w:rsidR="00C844DA" w:rsidRDefault="002879F7" w:rsidP="003A7710">
      <w:pPr>
        <w:pStyle w:val="Heading1"/>
        <w:contextualSpacing/>
      </w:pPr>
      <w:r>
        <w:t>Overview</w:t>
      </w:r>
    </w:p>
    <w:p w14:paraId="13358EB3" w14:textId="274F4F10" w:rsidR="002879F7" w:rsidRDefault="00DE78BE" w:rsidP="003A7710">
      <w:pPr>
        <w:contextualSpacing/>
      </w:pPr>
      <w:r>
        <w:t xml:space="preserve">In this </w:t>
      </w:r>
      <w:r w:rsidR="00BC7B07">
        <w:t>guided practice,</w:t>
      </w:r>
      <w:r>
        <w:t xml:space="preserve"> you will install Active Directory </w:t>
      </w:r>
      <w:r w:rsidR="00101895">
        <w:t xml:space="preserve">on the first </w:t>
      </w:r>
      <w:r w:rsidR="004C5F14">
        <w:t>domain controller in</w:t>
      </w:r>
      <w:r>
        <w:t xml:space="preserve"> an </w:t>
      </w:r>
      <w:r w:rsidR="0009697B">
        <w:t>Active Directory Forest</w:t>
      </w:r>
      <w:r>
        <w:t>.</w:t>
      </w:r>
      <w:r w:rsidR="00114D56">
        <w:t xml:space="preserve"> You will then</w:t>
      </w:r>
      <w:r w:rsidR="00031031">
        <w:t xml:space="preserve"> join</w:t>
      </w:r>
      <w:r w:rsidR="00114D56">
        <w:t xml:space="preserve"> the remaining computers and servers to the domain</w:t>
      </w:r>
      <w:r w:rsidR="00031031">
        <w:t xml:space="preserve">. Finally, you will add the </w:t>
      </w:r>
      <w:r w:rsidR="00031031" w:rsidRPr="0009697B">
        <w:rPr>
          <w:b/>
          <w:bCs/>
        </w:rPr>
        <w:t>Server-0</w:t>
      </w:r>
      <w:r w:rsidR="007B65A1" w:rsidRPr="0009697B">
        <w:rPr>
          <w:b/>
          <w:bCs/>
        </w:rPr>
        <w:t>2</w:t>
      </w:r>
      <w:r w:rsidR="00031031">
        <w:t xml:space="preserve"> virtual machine</w:t>
      </w:r>
      <w:r w:rsidR="00501798">
        <w:t xml:space="preserve"> as an additional domain controller in the domain.</w:t>
      </w:r>
    </w:p>
    <w:p w14:paraId="08B01BE8" w14:textId="77777777" w:rsidR="002879F7" w:rsidRDefault="002879F7" w:rsidP="003A7710">
      <w:pPr>
        <w:pStyle w:val="Heading1"/>
        <w:contextualSpacing/>
      </w:pPr>
      <w:r>
        <w:t>Objectives</w:t>
      </w:r>
    </w:p>
    <w:p w14:paraId="6BAAEAD1" w14:textId="77777777" w:rsidR="00501646" w:rsidRPr="00501646" w:rsidRDefault="00501646" w:rsidP="6F0408FF">
      <w:pPr>
        <w:numPr>
          <w:ilvl w:val="0"/>
          <w:numId w:val="8"/>
        </w:numPr>
        <w:spacing w:before="0" w:after="0" w:line="240" w:lineRule="auto"/>
        <w:contextualSpacing/>
        <w:rPr>
          <w:rFonts w:ascii="Calibri" w:eastAsia="Times New Roman" w:hAnsi="Calibri" w:cs="Calibri"/>
        </w:rPr>
      </w:pPr>
      <w:r w:rsidRPr="6F0408FF">
        <w:rPr>
          <w:rFonts w:ascii="Calibri" w:eastAsia="Times New Roman" w:hAnsi="Calibri" w:cs="Calibri"/>
        </w:rPr>
        <w:t>Implement an Active Directory infrastructure to support the needs of a typical business environment.</w:t>
      </w:r>
    </w:p>
    <w:p w14:paraId="5B87D087" w14:textId="22D824B9" w:rsidR="00501646" w:rsidRPr="00936BFF" w:rsidRDefault="00501646" w:rsidP="6F0408FF">
      <w:pPr>
        <w:numPr>
          <w:ilvl w:val="1"/>
          <w:numId w:val="9"/>
        </w:numPr>
        <w:spacing w:before="0" w:after="160" w:line="259" w:lineRule="auto"/>
        <w:contextualSpacing/>
        <w:rPr>
          <w:rFonts w:ascii="Calibri" w:eastAsia="Times New Roman" w:hAnsi="Calibri" w:cs="Calibri"/>
        </w:rPr>
      </w:pPr>
      <w:bookmarkStart w:id="0" w:name="_Hlk39734445"/>
      <w:r w:rsidRPr="6F0408FF">
        <w:rPr>
          <w:rFonts w:ascii="Calibri" w:eastAsia="Times New Roman" w:hAnsi="Calibri" w:cs="Calibri"/>
        </w:rPr>
        <w:t>Install Active Directory</w:t>
      </w:r>
    </w:p>
    <w:p w14:paraId="5C7995F5" w14:textId="77777777" w:rsidR="00B3086D" w:rsidRDefault="00B3086D" w:rsidP="003A7710">
      <w:pPr>
        <w:pStyle w:val="Heading2"/>
        <w:contextualSpacing/>
      </w:pPr>
      <w:r>
        <w:t>Skills Reviewed</w:t>
      </w:r>
    </w:p>
    <w:p w14:paraId="3F7ACC5E" w14:textId="2898DC06" w:rsidR="00B3086D" w:rsidRDefault="00B3086D" w:rsidP="003A7710">
      <w:pPr>
        <w:pStyle w:val="ListParagraph"/>
        <w:numPr>
          <w:ilvl w:val="0"/>
          <w:numId w:val="10"/>
        </w:numPr>
      </w:pPr>
      <w:r>
        <w:t>Installing server roles in Windows Server</w:t>
      </w:r>
      <w:r w:rsidR="0009697B">
        <w:t>.</w:t>
      </w:r>
    </w:p>
    <w:p w14:paraId="14D14780" w14:textId="0B3DA966" w:rsidR="00334E47" w:rsidRDefault="00334E47" w:rsidP="003A7710">
      <w:pPr>
        <w:pStyle w:val="ListParagraph"/>
        <w:numPr>
          <w:ilvl w:val="0"/>
          <w:numId w:val="10"/>
        </w:numPr>
      </w:pPr>
      <w:r>
        <w:t>Joining computers and servers to a domain</w:t>
      </w:r>
      <w:r w:rsidR="0009697B">
        <w:t>.</w:t>
      </w:r>
    </w:p>
    <w:p w14:paraId="64FF0F5B" w14:textId="77777777" w:rsidR="00B3086D" w:rsidRDefault="00B3086D" w:rsidP="003A7710">
      <w:pPr>
        <w:pStyle w:val="Heading2"/>
        <w:contextualSpacing/>
      </w:pPr>
      <w:r>
        <w:t>New Skills</w:t>
      </w:r>
    </w:p>
    <w:p w14:paraId="27FD14C4" w14:textId="57987203" w:rsidR="00B3086D" w:rsidRDefault="00A77998" w:rsidP="003A7710">
      <w:pPr>
        <w:pStyle w:val="ListParagraph"/>
        <w:numPr>
          <w:ilvl w:val="0"/>
          <w:numId w:val="10"/>
        </w:numPr>
      </w:pPr>
      <w:r>
        <w:t>Installing Active Directory in a New Forest</w:t>
      </w:r>
      <w:r w:rsidR="0009697B">
        <w:t>.</w:t>
      </w:r>
    </w:p>
    <w:p w14:paraId="638D1725" w14:textId="0E5AD3A1" w:rsidR="00334E47" w:rsidRPr="00332961" w:rsidRDefault="00334E47" w:rsidP="003A7710">
      <w:pPr>
        <w:pStyle w:val="ListParagraph"/>
        <w:numPr>
          <w:ilvl w:val="0"/>
          <w:numId w:val="10"/>
        </w:numPr>
      </w:pPr>
      <w:r>
        <w:t>Adding a domain controller to an existing domain</w:t>
      </w:r>
      <w:r w:rsidR="0009697B">
        <w:t>.</w:t>
      </w:r>
    </w:p>
    <w:p w14:paraId="33125C99" w14:textId="77777777" w:rsidR="00B3086D" w:rsidRDefault="00B3086D" w:rsidP="003A7710">
      <w:pPr>
        <w:pStyle w:val="Heading2"/>
        <w:contextualSpacing/>
      </w:pPr>
      <w:r>
        <w:t>References</w:t>
      </w:r>
    </w:p>
    <w:p w14:paraId="5905839B" w14:textId="77777777" w:rsidR="00B3086D" w:rsidRPr="00501646" w:rsidRDefault="00B3086D" w:rsidP="003A7710">
      <w:pPr>
        <w:spacing w:before="0" w:after="160" w:line="259" w:lineRule="auto"/>
        <w:contextualSpacing/>
        <w:rPr>
          <w:rFonts w:ascii="Calibri" w:eastAsia="Times New Roman" w:hAnsi="Calibri" w:cs="Calibri"/>
          <w:sz w:val="22"/>
          <w:szCs w:val="22"/>
        </w:rPr>
      </w:pPr>
    </w:p>
    <w:bookmarkEnd w:id="0"/>
    <w:p w14:paraId="07D31080" w14:textId="04525520" w:rsidR="002879F7" w:rsidRDefault="005F4363" w:rsidP="003A7710">
      <w:pPr>
        <w:pStyle w:val="Heading1"/>
        <w:contextualSpacing/>
      </w:pPr>
      <w:r>
        <w:t>Initial conditions</w:t>
      </w:r>
    </w:p>
    <w:p w14:paraId="472CC010" w14:textId="6AF7E741" w:rsidR="00DE78BE" w:rsidRDefault="0065117B" w:rsidP="003A7710">
      <w:pPr>
        <w:contextualSpacing/>
      </w:pPr>
      <w:r>
        <w:t>Guided Practice – Advanced DNS Configuration is complete</w:t>
      </w:r>
    </w:p>
    <w:p w14:paraId="436FA49F" w14:textId="17D04410" w:rsidR="00A77998" w:rsidRDefault="00A77998" w:rsidP="003A7710">
      <w:pPr>
        <w:pStyle w:val="Heading1"/>
        <w:contextualSpacing/>
      </w:pPr>
      <w:r>
        <w:t>Final Conditions</w:t>
      </w:r>
    </w:p>
    <w:p w14:paraId="2BCFC725" w14:textId="550EEA62" w:rsidR="00A77998" w:rsidRDefault="00223132" w:rsidP="003A7710">
      <w:pPr>
        <w:pStyle w:val="ListParagraph"/>
        <w:numPr>
          <w:ilvl w:val="0"/>
          <w:numId w:val="10"/>
        </w:numPr>
      </w:pPr>
      <w:r>
        <w:t xml:space="preserve">The active directory domain </w:t>
      </w:r>
      <w:r w:rsidR="007B65A1" w:rsidRPr="0009697B">
        <w:rPr>
          <w:b/>
          <w:bCs/>
        </w:rPr>
        <w:t>kmw</w:t>
      </w:r>
      <w:r w:rsidRPr="0009697B">
        <w:rPr>
          <w:b/>
          <w:bCs/>
        </w:rPr>
        <w:t>.local</w:t>
      </w:r>
      <w:r>
        <w:t xml:space="preserve"> is</w:t>
      </w:r>
      <w:r w:rsidR="00334E47">
        <w:t xml:space="preserve"> created</w:t>
      </w:r>
    </w:p>
    <w:p w14:paraId="5FCC45FC" w14:textId="4D75889A" w:rsidR="00C64704" w:rsidRDefault="00C64704" w:rsidP="003A7710">
      <w:pPr>
        <w:pStyle w:val="ListParagraph"/>
        <w:numPr>
          <w:ilvl w:val="0"/>
          <w:numId w:val="10"/>
        </w:numPr>
      </w:pPr>
      <w:r>
        <w:t>A personal user account for the student is created in AD</w:t>
      </w:r>
      <w:r w:rsidR="0009697B">
        <w:t>.</w:t>
      </w:r>
    </w:p>
    <w:p w14:paraId="27D7D913" w14:textId="31064FDE" w:rsidR="00C64704" w:rsidRDefault="00C64704" w:rsidP="003A7710">
      <w:pPr>
        <w:pStyle w:val="ListParagraph"/>
        <w:numPr>
          <w:ilvl w:val="0"/>
          <w:numId w:val="10"/>
        </w:numPr>
      </w:pPr>
      <w:r>
        <w:t xml:space="preserve">The </w:t>
      </w:r>
      <w:r w:rsidR="007B65A1" w:rsidRPr="0009697B">
        <w:rPr>
          <w:b/>
          <w:bCs/>
        </w:rPr>
        <w:t>KMW</w:t>
      </w:r>
      <w:r w:rsidRPr="0009697B">
        <w:rPr>
          <w:b/>
          <w:bCs/>
        </w:rPr>
        <w:t>Admin</w:t>
      </w:r>
      <w:r>
        <w:t xml:space="preserve"> account</w:t>
      </w:r>
      <w:r w:rsidR="007B2807">
        <w:t xml:space="preserve"> is created and configured</w:t>
      </w:r>
      <w:r w:rsidR="0009697B">
        <w:t>.</w:t>
      </w:r>
    </w:p>
    <w:p w14:paraId="6F503DF4" w14:textId="5A32BBE8" w:rsidR="007B2807" w:rsidRDefault="007B2807" w:rsidP="003A7710">
      <w:pPr>
        <w:pStyle w:val="ListParagraph"/>
        <w:numPr>
          <w:ilvl w:val="0"/>
          <w:numId w:val="10"/>
        </w:numPr>
      </w:pPr>
      <w:r>
        <w:t xml:space="preserve">All systems are joined to the </w:t>
      </w:r>
      <w:r w:rsidR="007B65A1" w:rsidRPr="0009697B">
        <w:rPr>
          <w:b/>
          <w:bCs/>
        </w:rPr>
        <w:t>kmw</w:t>
      </w:r>
      <w:r w:rsidRPr="0009697B">
        <w:rPr>
          <w:b/>
          <w:bCs/>
        </w:rPr>
        <w:t>.local</w:t>
      </w:r>
      <w:r>
        <w:t xml:space="preserve"> domain</w:t>
      </w:r>
      <w:r w:rsidR="0009697B">
        <w:t>.</w:t>
      </w:r>
    </w:p>
    <w:p w14:paraId="1D25C51F" w14:textId="675F9F53" w:rsidR="007B2807" w:rsidRPr="00A77998" w:rsidRDefault="003F64CF" w:rsidP="003A7710">
      <w:pPr>
        <w:pStyle w:val="ListParagraph"/>
        <w:numPr>
          <w:ilvl w:val="0"/>
          <w:numId w:val="10"/>
        </w:numPr>
      </w:pPr>
      <w:r>
        <w:t xml:space="preserve">The </w:t>
      </w:r>
      <w:r w:rsidRPr="0009697B">
        <w:rPr>
          <w:b/>
          <w:bCs/>
        </w:rPr>
        <w:t>Server-0</w:t>
      </w:r>
      <w:r w:rsidR="007B65A1" w:rsidRPr="0009697B">
        <w:rPr>
          <w:b/>
          <w:bCs/>
        </w:rPr>
        <w:t>2</w:t>
      </w:r>
      <w:r>
        <w:t xml:space="preserve"> computer </w:t>
      </w:r>
      <w:r w:rsidR="000617D9">
        <w:t xml:space="preserve">is added as an additional domain controller in the </w:t>
      </w:r>
      <w:r w:rsidR="007B65A1" w:rsidRPr="0009697B">
        <w:rPr>
          <w:b/>
          <w:bCs/>
        </w:rPr>
        <w:t>kmw</w:t>
      </w:r>
      <w:r w:rsidR="000617D9" w:rsidRPr="0009697B">
        <w:rPr>
          <w:b/>
          <w:bCs/>
        </w:rPr>
        <w:t>.local</w:t>
      </w:r>
      <w:r w:rsidR="000617D9">
        <w:t xml:space="preserve"> domain</w:t>
      </w:r>
      <w:r w:rsidR="0009697B">
        <w:t>.</w:t>
      </w:r>
    </w:p>
    <w:p w14:paraId="7A30EB9A" w14:textId="7103876F" w:rsidR="002879F7" w:rsidRDefault="005F4363" w:rsidP="003A7710">
      <w:pPr>
        <w:pStyle w:val="Heading1"/>
        <w:contextualSpacing/>
      </w:pPr>
      <w:r>
        <w:t>Instructions</w:t>
      </w:r>
    </w:p>
    <w:p w14:paraId="5C296DFD" w14:textId="62418FE7" w:rsidR="00501798" w:rsidRDefault="00501798" w:rsidP="003A7710">
      <w:pPr>
        <w:pStyle w:val="Heading2"/>
        <w:contextualSpacing/>
      </w:pPr>
      <w:r>
        <w:t xml:space="preserve">Establishing Prerequisites for </w:t>
      </w:r>
      <w:r w:rsidR="007A04F9">
        <w:t>Installing Active Directory</w:t>
      </w:r>
    </w:p>
    <w:p w14:paraId="083A7B2C" w14:textId="5FBE9785" w:rsidR="007A04F9" w:rsidRDefault="007A04F9" w:rsidP="003A7710">
      <w:pPr>
        <w:contextualSpacing/>
      </w:pPr>
      <w:r>
        <w:t>To install Active Directory, your server must meet the following prerequisites:</w:t>
      </w:r>
    </w:p>
    <w:p w14:paraId="2DC7A807" w14:textId="5A703082" w:rsidR="007A04F9" w:rsidRDefault="00A72A11" w:rsidP="003A7710">
      <w:pPr>
        <w:pStyle w:val="ListParagraph"/>
        <w:numPr>
          <w:ilvl w:val="0"/>
          <w:numId w:val="10"/>
        </w:numPr>
      </w:pPr>
      <w:r>
        <w:lastRenderedPageBreak/>
        <w:t>Running Windows Server operating system</w:t>
      </w:r>
      <w:r w:rsidR="0009697B">
        <w:t>.</w:t>
      </w:r>
    </w:p>
    <w:p w14:paraId="53555E19" w14:textId="1D01C0A6" w:rsidR="00A72A11" w:rsidRDefault="00A72A11" w:rsidP="003A7710">
      <w:pPr>
        <w:pStyle w:val="ListParagraph"/>
        <w:numPr>
          <w:ilvl w:val="0"/>
          <w:numId w:val="10"/>
        </w:numPr>
      </w:pPr>
      <w:r>
        <w:t>Have a static IP address</w:t>
      </w:r>
      <w:r w:rsidR="0009697B">
        <w:t>.</w:t>
      </w:r>
    </w:p>
    <w:p w14:paraId="29C3759A" w14:textId="6748567A" w:rsidR="00346F5C" w:rsidRDefault="00346F5C" w:rsidP="003A7710">
      <w:pPr>
        <w:pStyle w:val="ListParagraph"/>
        <w:numPr>
          <w:ilvl w:val="0"/>
          <w:numId w:val="10"/>
        </w:numPr>
      </w:pPr>
      <w:r>
        <w:t>Operating system partition must use the NTFS file system</w:t>
      </w:r>
      <w:r w:rsidR="0009697B">
        <w:t>.</w:t>
      </w:r>
    </w:p>
    <w:p w14:paraId="3B589765" w14:textId="5D2A6CAC" w:rsidR="00346F5C" w:rsidRDefault="00346F5C" w:rsidP="003A7710">
      <w:pPr>
        <w:pStyle w:val="ListParagraph"/>
        <w:numPr>
          <w:ilvl w:val="0"/>
          <w:numId w:val="10"/>
        </w:numPr>
      </w:pPr>
      <w:r>
        <w:t>Have AD Domain Services role installed</w:t>
      </w:r>
      <w:r w:rsidR="0009697B">
        <w:t>.</w:t>
      </w:r>
    </w:p>
    <w:p w14:paraId="342BCB09" w14:textId="324E0517" w:rsidR="00346F5C" w:rsidRDefault="00346F5C" w:rsidP="003A7710">
      <w:pPr>
        <w:contextualSpacing/>
      </w:pPr>
      <w:r>
        <w:t xml:space="preserve">The only prerequisite that has not been met is the </w:t>
      </w:r>
      <w:r w:rsidR="00B47391">
        <w:t>AD-Domain-Services role.</w:t>
      </w:r>
      <w:r w:rsidR="000E26CD">
        <w:t xml:space="preserve"> To establish prerequisites for installing Active Directory, perform the following:</w:t>
      </w:r>
    </w:p>
    <w:p w14:paraId="3C8EA99F" w14:textId="7E2DCFBD" w:rsidR="00DD4FF7" w:rsidRDefault="000E26CD" w:rsidP="003A7710">
      <w:pPr>
        <w:pStyle w:val="ListParagraph"/>
        <w:numPr>
          <w:ilvl w:val="0"/>
          <w:numId w:val="11"/>
        </w:numPr>
      </w:pPr>
      <w:r w:rsidRPr="00DB5071">
        <w:t>Login</w:t>
      </w:r>
      <w:r>
        <w:t xml:space="preserve"> to</w:t>
      </w:r>
      <w:r w:rsidR="00B47391">
        <w:t xml:space="preserve"> </w:t>
      </w:r>
      <w:r w:rsidR="00B47391" w:rsidRPr="00DD4FF7">
        <w:rPr>
          <w:b/>
          <w:bCs/>
        </w:rPr>
        <w:t>Server-0</w:t>
      </w:r>
      <w:r w:rsidR="007B65A1">
        <w:rPr>
          <w:b/>
          <w:bCs/>
        </w:rPr>
        <w:t>1</w:t>
      </w:r>
    </w:p>
    <w:p w14:paraId="4FE9A128" w14:textId="66E94D0C" w:rsidR="00B47391" w:rsidRPr="007A04F9" w:rsidRDefault="00DD4FF7" w:rsidP="003A7710">
      <w:pPr>
        <w:pStyle w:val="ListParagraph"/>
        <w:numPr>
          <w:ilvl w:val="0"/>
          <w:numId w:val="11"/>
        </w:numPr>
      </w:pPr>
      <w:r w:rsidRPr="0009697B">
        <w:t>I</w:t>
      </w:r>
      <w:r w:rsidR="000E26CD" w:rsidRPr="0009697B">
        <w:t>nstall</w:t>
      </w:r>
      <w:r w:rsidR="000E26CD">
        <w:t xml:space="preserve"> the </w:t>
      </w:r>
      <w:r w:rsidR="000E26CD" w:rsidRPr="00DD4FF7">
        <w:rPr>
          <w:b/>
          <w:bCs/>
        </w:rPr>
        <w:t>A</w:t>
      </w:r>
      <w:r w:rsidR="00993400">
        <w:rPr>
          <w:b/>
          <w:bCs/>
        </w:rPr>
        <w:t xml:space="preserve">ctive Directory </w:t>
      </w:r>
      <w:r w:rsidR="000E26CD" w:rsidRPr="00DD4FF7">
        <w:rPr>
          <w:b/>
          <w:bCs/>
        </w:rPr>
        <w:t>Domain Services</w:t>
      </w:r>
      <w:r w:rsidR="000E26CD">
        <w:t xml:space="preserve"> role</w:t>
      </w:r>
      <w:r>
        <w:t>.</w:t>
      </w:r>
    </w:p>
    <w:p w14:paraId="41CB5B2C" w14:textId="5D3883E9" w:rsidR="002879F7" w:rsidRDefault="00DE78BE" w:rsidP="003A7710">
      <w:pPr>
        <w:pStyle w:val="Heading2"/>
        <w:contextualSpacing/>
      </w:pPr>
      <w:r>
        <w:t>Creating the forest root domain</w:t>
      </w:r>
    </w:p>
    <w:p w14:paraId="2E8249A4" w14:textId="77777777" w:rsidR="000444C5" w:rsidRPr="000444C5" w:rsidRDefault="00BC7B07" w:rsidP="003A7710">
      <w:pPr>
        <w:pStyle w:val="ListParagraph"/>
        <w:numPr>
          <w:ilvl w:val="0"/>
          <w:numId w:val="2"/>
        </w:numPr>
      </w:pPr>
      <w:r w:rsidRPr="0009697B">
        <w:t>Open</w:t>
      </w:r>
      <w:r>
        <w:t xml:space="preserve"> </w:t>
      </w:r>
      <w:r w:rsidRPr="3323B6D8">
        <w:rPr>
          <w:b/>
          <w:bCs/>
        </w:rPr>
        <w:t>Server Manager</w:t>
      </w:r>
      <w:r w:rsidR="002E0DD3" w:rsidRPr="3323B6D8">
        <w:rPr>
          <w:b/>
          <w:bCs/>
        </w:rPr>
        <w:t xml:space="preserve"> </w:t>
      </w:r>
    </w:p>
    <w:p w14:paraId="1050545A" w14:textId="1E6C9A5E" w:rsidR="005F3F75" w:rsidRDefault="000444C5" w:rsidP="003A7710">
      <w:pPr>
        <w:pStyle w:val="ListParagraph"/>
        <w:numPr>
          <w:ilvl w:val="0"/>
          <w:numId w:val="2"/>
        </w:numPr>
      </w:pPr>
      <w:r w:rsidRPr="0009697B">
        <w:t>S</w:t>
      </w:r>
      <w:r w:rsidR="002E0DD3" w:rsidRPr="0009697B">
        <w:t>tart</w:t>
      </w:r>
      <w:r w:rsidR="002E0DD3" w:rsidRPr="3323B6D8">
        <w:rPr>
          <w:b/>
          <w:bCs/>
        </w:rPr>
        <w:t xml:space="preserve"> </w:t>
      </w:r>
      <w:r w:rsidR="002E0DD3" w:rsidRPr="000444C5">
        <w:t xml:space="preserve">the </w:t>
      </w:r>
      <w:r w:rsidR="002E0DD3" w:rsidRPr="3323B6D8">
        <w:rPr>
          <w:b/>
          <w:bCs/>
        </w:rPr>
        <w:t>Active Directory Domain Services Installation Wizard,</w:t>
      </w:r>
      <w:r>
        <w:rPr>
          <w:b/>
          <w:bCs/>
        </w:rPr>
        <w:t xml:space="preserve"> </w:t>
      </w:r>
      <w:r>
        <w:t>b</w:t>
      </w:r>
      <w:r w:rsidR="00A12A3E">
        <w:t xml:space="preserve">y </w:t>
      </w:r>
      <w:r w:rsidR="3323B6D8" w:rsidRPr="0009697B">
        <w:t>selecting</w:t>
      </w:r>
      <w:r w:rsidR="3323B6D8">
        <w:t xml:space="preserve"> the </w:t>
      </w:r>
      <w:r w:rsidR="3323B6D8" w:rsidRPr="0009697B">
        <w:t>link</w:t>
      </w:r>
      <w:r w:rsidR="3323B6D8">
        <w:t xml:space="preserve"> in the </w:t>
      </w:r>
      <w:r w:rsidR="0009697B" w:rsidRPr="0009697B">
        <w:rPr>
          <w:b/>
          <w:bCs/>
        </w:rPr>
        <w:t>N</w:t>
      </w:r>
      <w:r w:rsidR="3323B6D8" w:rsidRPr="0009697B">
        <w:rPr>
          <w:b/>
          <w:bCs/>
        </w:rPr>
        <w:t>otifications</w:t>
      </w:r>
      <w:r w:rsidR="3323B6D8">
        <w:t xml:space="preserve"> menu </w:t>
      </w:r>
      <w:r w:rsidR="0009697B">
        <w:t xml:space="preserve">in </w:t>
      </w:r>
      <w:r w:rsidR="0009697B" w:rsidRPr="0009697B">
        <w:rPr>
          <w:b/>
          <w:bCs/>
        </w:rPr>
        <w:t>Server Manager</w:t>
      </w:r>
      <w:r w:rsidR="0009697B">
        <w:t>.</w:t>
      </w:r>
      <w:r w:rsidR="3323B6D8" w:rsidRPr="3323B6D8">
        <w:rPr>
          <w:noProof/>
        </w:rPr>
        <w:t xml:space="preserve"> </w:t>
      </w:r>
      <w:r w:rsidR="3323B6D8">
        <w:t xml:space="preserve"> </w:t>
      </w:r>
    </w:p>
    <w:p w14:paraId="74C0B4D8" w14:textId="24500548" w:rsidR="00EC3860" w:rsidRDefault="0009662B" w:rsidP="003A7710">
      <w:pPr>
        <w:pStyle w:val="ListParagraph"/>
        <w:numPr>
          <w:ilvl w:val="0"/>
          <w:numId w:val="2"/>
        </w:numPr>
      </w:pPr>
      <w:r w:rsidRPr="005F3F75">
        <w:rPr>
          <w:noProof/>
        </w:rPr>
        <w:drawing>
          <wp:anchor distT="0" distB="0" distL="114300" distR="114300" simplePos="0" relativeHeight="251659264" behindDoc="0" locked="0" layoutInCell="1" allowOverlap="1" wp14:anchorId="701FD11A" wp14:editId="392E455A">
            <wp:simplePos x="0" y="0"/>
            <wp:positionH relativeFrom="column">
              <wp:posOffset>2186305</wp:posOffset>
            </wp:positionH>
            <wp:positionV relativeFrom="paragraph">
              <wp:posOffset>217170</wp:posOffset>
            </wp:positionV>
            <wp:extent cx="3893820" cy="839470"/>
            <wp:effectExtent l="0" t="0" r="0" b="0"/>
            <wp:wrapTight wrapText="bothSides">
              <wp:wrapPolygon edited="0">
                <wp:start x="0" y="0"/>
                <wp:lineTo x="0" y="21077"/>
                <wp:lineTo x="21452" y="21077"/>
                <wp:lineTo x="214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93820" cy="839470"/>
                    </a:xfrm>
                    <a:prstGeom prst="rect">
                      <a:avLst/>
                    </a:prstGeom>
                  </pic:spPr>
                </pic:pic>
              </a:graphicData>
            </a:graphic>
            <wp14:sizeRelH relativeFrom="margin">
              <wp14:pctWidth>0</wp14:pctWidth>
            </wp14:sizeRelH>
            <wp14:sizeRelV relativeFrom="margin">
              <wp14:pctHeight>0</wp14:pctHeight>
            </wp14:sizeRelV>
          </wp:anchor>
        </w:drawing>
      </w:r>
      <w:r w:rsidR="001A3D8B">
        <w:t xml:space="preserve">On the </w:t>
      </w:r>
      <w:r w:rsidR="005F3F75" w:rsidRPr="10E35F83">
        <w:rPr>
          <w:b/>
          <w:bCs/>
        </w:rPr>
        <w:t>Deployment Configuration</w:t>
      </w:r>
      <w:r w:rsidR="001A3D8B">
        <w:t xml:space="preserve"> page of the </w:t>
      </w:r>
      <w:r w:rsidR="005F3F75" w:rsidRPr="005F3F75">
        <w:t>wizard</w:t>
      </w:r>
      <w:r w:rsidR="001A3D8B">
        <w:t xml:space="preserve">, select </w:t>
      </w:r>
      <w:r w:rsidR="005F3F75" w:rsidRPr="10E35F83">
        <w:rPr>
          <w:b/>
          <w:bCs/>
        </w:rPr>
        <w:t>Add a new forest</w:t>
      </w:r>
      <w:r w:rsidR="001A3D8B">
        <w:t xml:space="preserve"> </w:t>
      </w:r>
      <w:r w:rsidR="005F3F75">
        <w:t>radio button</w:t>
      </w:r>
      <w:r w:rsidR="001A3D8B">
        <w:t xml:space="preserve"> and</w:t>
      </w:r>
      <w:r w:rsidR="005F3F75">
        <w:t xml:space="preserve"> </w:t>
      </w:r>
      <w:r w:rsidR="005F3F75" w:rsidRPr="10E35F83">
        <w:rPr>
          <w:b/>
          <w:bCs/>
        </w:rPr>
        <w:t>type</w:t>
      </w:r>
      <w:r w:rsidR="00827B22">
        <w:rPr>
          <w:b/>
          <w:bCs/>
        </w:rPr>
        <w:t xml:space="preserve"> </w:t>
      </w:r>
      <w:r w:rsidR="007B65A1">
        <w:rPr>
          <w:b/>
          <w:bCs/>
        </w:rPr>
        <w:t>kmw</w:t>
      </w:r>
      <w:r w:rsidR="00827B22">
        <w:rPr>
          <w:b/>
          <w:bCs/>
        </w:rPr>
        <w:t>.local</w:t>
      </w:r>
      <w:r w:rsidR="005F3F75">
        <w:t xml:space="preserve"> in the </w:t>
      </w:r>
      <w:r w:rsidR="005F3F75" w:rsidRPr="10E35F83">
        <w:rPr>
          <w:b/>
          <w:bCs/>
        </w:rPr>
        <w:t>Root domain</w:t>
      </w:r>
      <w:r w:rsidR="005F3F75">
        <w:t xml:space="preserve"> name text box.</w:t>
      </w:r>
      <w:r w:rsidR="001A3D8B">
        <w:t xml:space="preserve"> </w:t>
      </w:r>
      <w:r w:rsidR="005F3F75" w:rsidRPr="10E35F83">
        <w:rPr>
          <w:b/>
          <w:bCs/>
        </w:rPr>
        <w:t>C</w:t>
      </w:r>
      <w:r w:rsidR="001A3D8B" w:rsidRPr="10E35F83">
        <w:rPr>
          <w:b/>
          <w:bCs/>
        </w:rPr>
        <w:t>lick</w:t>
      </w:r>
      <w:r w:rsidR="001A3D8B">
        <w:t xml:space="preserve"> the </w:t>
      </w:r>
      <w:r w:rsidR="001A3D8B" w:rsidRPr="10E35F83">
        <w:rPr>
          <w:b/>
          <w:bCs/>
        </w:rPr>
        <w:t>Next</w:t>
      </w:r>
      <w:r w:rsidR="001A3D8B">
        <w:t xml:space="preserve"> button.</w:t>
      </w:r>
    </w:p>
    <w:p w14:paraId="1FE6C37F" w14:textId="6DD3E6DD" w:rsidR="001A3D8B" w:rsidRDefault="3323B6D8" w:rsidP="003A7710">
      <w:pPr>
        <w:pStyle w:val="ListParagraph"/>
        <w:numPr>
          <w:ilvl w:val="0"/>
          <w:numId w:val="2"/>
        </w:numPr>
      </w:pPr>
      <w:r>
        <w:t xml:space="preserve">On the </w:t>
      </w:r>
      <w:r w:rsidRPr="3323B6D8">
        <w:rPr>
          <w:b/>
          <w:bCs/>
        </w:rPr>
        <w:t>Domain Controller options</w:t>
      </w:r>
      <w:r>
        <w:t xml:space="preserve"> page of the wizard, </w:t>
      </w:r>
      <w:r w:rsidRPr="0009697B">
        <w:t>verify</w:t>
      </w:r>
      <w:r>
        <w:t xml:space="preserve"> the </w:t>
      </w:r>
      <w:r w:rsidRPr="0009697B">
        <w:rPr>
          <w:b/>
          <w:bCs/>
        </w:rPr>
        <w:t>Forest</w:t>
      </w:r>
      <w:r>
        <w:t xml:space="preserve"> and </w:t>
      </w:r>
      <w:r w:rsidRPr="00726D9F">
        <w:rPr>
          <w:b/>
          <w:bCs/>
        </w:rPr>
        <w:t>Domain</w:t>
      </w:r>
      <w:r>
        <w:t xml:space="preserve"> </w:t>
      </w:r>
      <w:r w:rsidRPr="00726D9F">
        <w:rPr>
          <w:b/>
          <w:bCs/>
        </w:rPr>
        <w:t>functional</w:t>
      </w:r>
      <w:r>
        <w:t xml:space="preserve"> </w:t>
      </w:r>
      <w:r w:rsidRPr="00726D9F">
        <w:rPr>
          <w:b/>
          <w:bCs/>
        </w:rPr>
        <w:t>levels</w:t>
      </w:r>
      <w:r>
        <w:t xml:space="preserve"> are </w:t>
      </w:r>
      <w:r w:rsidRPr="00726D9F">
        <w:rPr>
          <w:b/>
          <w:bCs/>
        </w:rPr>
        <w:t>Windows Server 201</w:t>
      </w:r>
      <w:r w:rsidR="006D0C1D">
        <w:rPr>
          <w:b/>
          <w:bCs/>
        </w:rPr>
        <w:t>6</w:t>
      </w:r>
      <w:r w:rsidRPr="00726D9F">
        <w:rPr>
          <w:b/>
          <w:bCs/>
        </w:rPr>
        <w:t>,</w:t>
      </w:r>
      <w:r>
        <w:t xml:space="preserve"> the </w:t>
      </w:r>
      <w:r w:rsidRPr="00726D9F">
        <w:rPr>
          <w:b/>
          <w:bCs/>
        </w:rPr>
        <w:t>Domain Name System (DNS) server</w:t>
      </w:r>
      <w:r>
        <w:t xml:space="preserve"> </w:t>
      </w:r>
      <w:r w:rsidRPr="00726D9F">
        <w:rPr>
          <w:b/>
          <w:bCs/>
        </w:rPr>
        <w:t>checkbox</w:t>
      </w:r>
      <w:r>
        <w:t xml:space="preserve"> is </w:t>
      </w:r>
      <w:r w:rsidRPr="00726D9F">
        <w:rPr>
          <w:b/>
          <w:bCs/>
        </w:rPr>
        <w:t>selected</w:t>
      </w:r>
      <w:r>
        <w:t xml:space="preserve">, and </w:t>
      </w:r>
      <w:r w:rsidRPr="0009697B">
        <w:t>type</w:t>
      </w:r>
      <w:r>
        <w:t xml:space="preserve"> </w:t>
      </w:r>
      <w:r w:rsidRPr="00726D9F">
        <w:rPr>
          <w:b/>
          <w:bCs/>
        </w:rPr>
        <w:t>Password1</w:t>
      </w:r>
      <w:r>
        <w:t xml:space="preserve"> in the </w:t>
      </w:r>
      <w:r w:rsidRPr="00726D9F">
        <w:rPr>
          <w:b/>
          <w:bCs/>
        </w:rPr>
        <w:t>Password</w:t>
      </w:r>
      <w:r>
        <w:t xml:space="preserve"> and </w:t>
      </w:r>
      <w:r w:rsidRPr="00726D9F">
        <w:rPr>
          <w:b/>
          <w:bCs/>
        </w:rPr>
        <w:t>Confirm password</w:t>
      </w:r>
      <w:r>
        <w:t xml:space="preserve"> text boxes as shown in the figure below. </w:t>
      </w:r>
      <w:r w:rsidRPr="0009697B">
        <w:t>Click</w:t>
      </w:r>
      <w:r>
        <w:t xml:space="preserve"> the </w:t>
      </w:r>
      <w:r w:rsidRPr="3323B6D8">
        <w:rPr>
          <w:b/>
          <w:bCs/>
        </w:rPr>
        <w:t>Next</w:t>
      </w:r>
      <w:r>
        <w:t xml:space="preserve"> button.</w:t>
      </w:r>
      <w:r w:rsidRPr="3323B6D8">
        <w:rPr>
          <w:noProof/>
        </w:rPr>
        <w:t xml:space="preserve"> </w:t>
      </w:r>
    </w:p>
    <w:p w14:paraId="72E6B0E1" w14:textId="675BBBE3" w:rsidR="001A3D8B" w:rsidRDefault="003A2FB0" w:rsidP="003A7710">
      <w:pPr>
        <w:pStyle w:val="ListParagraph"/>
        <w:numPr>
          <w:ilvl w:val="0"/>
          <w:numId w:val="2"/>
        </w:numPr>
      </w:pPr>
      <w:r>
        <w:rPr>
          <w:noProof/>
        </w:rPr>
        <w:drawing>
          <wp:anchor distT="0" distB="0" distL="114300" distR="114300" simplePos="0" relativeHeight="251660288" behindDoc="1" locked="0" layoutInCell="1" allowOverlap="1" wp14:anchorId="0B29180F" wp14:editId="0F747D56">
            <wp:simplePos x="0" y="0"/>
            <wp:positionH relativeFrom="margin">
              <wp:align>right</wp:align>
            </wp:positionH>
            <wp:positionV relativeFrom="paragraph">
              <wp:posOffset>10160</wp:posOffset>
            </wp:positionV>
            <wp:extent cx="3429000" cy="2523744"/>
            <wp:effectExtent l="0" t="0" r="0" b="0"/>
            <wp:wrapTight wrapText="left">
              <wp:wrapPolygon edited="0">
                <wp:start x="0" y="0"/>
                <wp:lineTo x="0" y="21361"/>
                <wp:lineTo x="21480" y="21361"/>
                <wp:lineTo x="2148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29000" cy="2523744"/>
                    </a:xfrm>
                    <a:prstGeom prst="rect">
                      <a:avLst/>
                    </a:prstGeom>
                  </pic:spPr>
                </pic:pic>
              </a:graphicData>
            </a:graphic>
            <wp14:sizeRelH relativeFrom="margin">
              <wp14:pctWidth>0</wp14:pctWidth>
            </wp14:sizeRelH>
            <wp14:sizeRelV relativeFrom="margin">
              <wp14:pctHeight>0</wp14:pctHeight>
            </wp14:sizeRelV>
          </wp:anchor>
        </w:drawing>
      </w:r>
      <w:r w:rsidR="001A3D8B">
        <w:t xml:space="preserve">On the </w:t>
      </w:r>
      <w:r w:rsidR="00A35DB4" w:rsidRPr="10E35F83">
        <w:rPr>
          <w:b/>
          <w:bCs/>
        </w:rPr>
        <w:t xml:space="preserve">DNS Options </w:t>
      </w:r>
      <w:r w:rsidR="00A35DB4" w:rsidRPr="00A35DB4">
        <w:t xml:space="preserve">page of the </w:t>
      </w:r>
      <w:r w:rsidR="002E0DD3" w:rsidRPr="00A35DB4">
        <w:t>wizard,</w:t>
      </w:r>
      <w:r w:rsidR="00A35DB4">
        <w:t xml:space="preserve"> you will get a message about not being able to create a DNS delegation. </w:t>
      </w:r>
      <w:r w:rsidR="00A35DB4" w:rsidRPr="0009697B">
        <w:t>Read</w:t>
      </w:r>
      <w:r w:rsidR="00A35DB4">
        <w:t xml:space="preserve"> the </w:t>
      </w:r>
      <w:r w:rsidR="00A35DB4" w:rsidRPr="0009697B">
        <w:t>message</w:t>
      </w:r>
      <w:r w:rsidR="00A35DB4">
        <w:t xml:space="preserve"> and </w:t>
      </w:r>
      <w:r w:rsidR="0009697B">
        <w:t>c</w:t>
      </w:r>
      <w:r w:rsidR="001A3D8B" w:rsidRPr="0009697B">
        <w:t>lick</w:t>
      </w:r>
      <w:r w:rsidR="001A3D8B">
        <w:t xml:space="preserve"> the </w:t>
      </w:r>
      <w:r w:rsidR="001A3D8B" w:rsidRPr="10E35F83">
        <w:rPr>
          <w:b/>
          <w:bCs/>
        </w:rPr>
        <w:t>Next</w:t>
      </w:r>
      <w:r w:rsidR="001A3D8B">
        <w:t xml:space="preserve"> button.</w:t>
      </w:r>
    </w:p>
    <w:p w14:paraId="171CAE76" w14:textId="44F09E49" w:rsidR="001A3D8B" w:rsidRDefault="001A3D8B" w:rsidP="003A7710">
      <w:pPr>
        <w:pStyle w:val="ListParagraph"/>
        <w:numPr>
          <w:ilvl w:val="0"/>
          <w:numId w:val="2"/>
        </w:numPr>
      </w:pPr>
      <w:r>
        <w:t xml:space="preserve">On the </w:t>
      </w:r>
      <w:r w:rsidR="00A35DB4">
        <w:rPr>
          <w:b/>
        </w:rPr>
        <w:t>Additional Options</w:t>
      </w:r>
      <w:r>
        <w:t xml:space="preserve"> page of the</w:t>
      </w:r>
      <w:r w:rsidR="00A35DB4">
        <w:t xml:space="preserve"> wizard</w:t>
      </w:r>
      <w:r>
        <w:t xml:space="preserve">, </w:t>
      </w:r>
      <w:r w:rsidR="00A35DB4">
        <w:t xml:space="preserve">verify that </w:t>
      </w:r>
      <w:r w:rsidR="007B65A1">
        <w:rPr>
          <w:b/>
        </w:rPr>
        <w:t>KMW</w:t>
      </w:r>
      <w:r w:rsidR="00A35DB4">
        <w:t xml:space="preserve"> is listed in the </w:t>
      </w:r>
      <w:r w:rsidR="00A35DB4" w:rsidRPr="00901D7A">
        <w:rPr>
          <w:b/>
        </w:rPr>
        <w:t>NetBIOS domain name</w:t>
      </w:r>
      <w:r w:rsidR="00A35DB4">
        <w:t>: t</w:t>
      </w:r>
      <w:r>
        <w:t xml:space="preserve">extbox and </w:t>
      </w:r>
      <w:r w:rsidRPr="0009697B">
        <w:rPr>
          <w:bCs/>
        </w:rPr>
        <w:t>click</w:t>
      </w:r>
      <w:r>
        <w:t xml:space="preserve"> the </w:t>
      </w:r>
      <w:r w:rsidRPr="001A3D8B">
        <w:rPr>
          <w:b/>
        </w:rPr>
        <w:t>Next</w:t>
      </w:r>
      <w:r>
        <w:t xml:space="preserve"> button.</w:t>
      </w:r>
    </w:p>
    <w:p w14:paraId="425DAF1F" w14:textId="2E76B9B1" w:rsidR="00B837D7" w:rsidRDefault="00B837D7" w:rsidP="003A7710">
      <w:pPr>
        <w:pStyle w:val="ListParagraph"/>
        <w:numPr>
          <w:ilvl w:val="0"/>
          <w:numId w:val="2"/>
        </w:numPr>
      </w:pPr>
      <w:r>
        <w:t>On the</w:t>
      </w:r>
      <w:r w:rsidR="00A35DB4">
        <w:t xml:space="preserve"> </w:t>
      </w:r>
      <w:r w:rsidR="00A35DB4" w:rsidRPr="00901D7A">
        <w:rPr>
          <w:b/>
        </w:rPr>
        <w:t xml:space="preserve">Paths </w:t>
      </w:r>
      <w:r w:rsidR="00A35DB4">
        <w:t xml:space="preserve">page of the wizard, </w:t>
      </w:r>
      <w:r w:rsidR="00A35DB4" w:rsidRPr="0009697B">
        <w:t>note</w:t>
      </w:r>
      <w:r w:rsidR="00A35DB4">
        <w:t xml:space="preserve"> </w:t>
      </w:r>
      <w:r w:rsidR="00E20556">
        <w:t xml:space="preserve">the </w:t>
      </w:r>
      <w:r w:rsidR="00E20556" w:rsidRPr="00726D9F">
        <w:rPr>
          <w:b/>
          <w:bCs/>
        </w:rPr>
        <w:t>location</w:t>
      </w:r>
      <w:r w:rsidRPr="00901D7A">
        <w:t xml:space="preserve"> </w:t>
      </w:r>
      <w:r w:rsidR="00901D7A" w:rsidRPr="00901D7A">
        <w:t>of the</w:t>
      </w:r>
      <w:r w:rsidRPr="00901D7A">
        <w:t xml:space="preserve"> Database, Log Files, and SYSVOL</w:t>
      </w:r>
      <w:r w:rsidR="00901D7A" w:rsidRPr="00901D7A">
        <w:t xml:space="preserve"> folder</w:t>
      </w:r>
      <w:r>
        <w:t xml:space="preserve"> and </w:t>
      </w:r>
      <w:r w:rsidRPr="0009697B">
        <w:rPr>
          <w:bCs/>
        </w:rPr>
        <w:t>click</w:t>
      </w:r>
      <w:r>
        <w:t xml:space="preserve"> the </w:t>
      </w:r>
      <w:r w:rsidRPr="001A3D8B">
        <w:rPr>
          <w:b/>
        </w:rPr>
        <w:t>Next</w:t>
      </w:r>
      <w:r>
        <w:t xml:space="preserve"> button.</w:t>
      </w:r>
    </w:p>
    <w:p w14:paraId="1F141254" w14:textId="2F323D5D" w:rsidR="00B837D7" w:rsidRDefault="00B837D7" w:rsidP="003A7710">
      <w:pPr>
        <w:pStyle w:val="ListParagraph"/>
        <w:numPr>
          <w:ilvl w:val="0"/>
          <w:numId w:val="2"/>
        </w:numPr>
      </w:pPr>
      <w:r>
        <w:lastRenderedPageBreak/>
        <w:t xml:space="preserve">On the </w:t>
      </w:r>
      <w:r w:rsidR="00901D7A">
        <w:rPr>
          <w:b/>
        </w:rPr>
        <w:t>Review Options</w:t>
      </w:r>
      <w:r>
        <w:t xml:space="preserve"> page of the</w:t>
      </w:r>
      <w:r w:rsidR="00901D7A">
        <w:t xml:space="preserve"> wizard</w:t>
      </w:r>
      <w:r>
        <w:t>, review the settings and</w:t>
      </w:r>
      <w:r w:rsidR="00901D7A">
        <w:t xml:space="preserve"> </w:t>
      </w:r>
      <w:r w:rsidR="00901D7A" w:rsidRPr="0009697B">
        <w:rPr>
          <w:bCs/>
        </w:rPr>
        <w:t>click</w:t>
      </w:r>
      <w:r w:rsidR="00901D7A">
        <w:t xml:space="preserve"> the </w:t>
      </w:r>
      <w:r w:rsidR="00901D7A" w:rsidRPr="00901D7A">
        <w:rPr>
          <w:b/>
        </w:rPr>
        <w:t>View</w:t>
      </w:r>
      <w:r w:rsidR="00901D7A">
        <w:t xml:space="preserve"> </w:t>
      </w:r>
      <w:r w:rsidR="00E20556" w:rsidRPr="00901D7A">
        <w:rPr>
          <w:b/>
        </w:rPr>
        <w:t>script</w:t>
      </w:r>
      <w:r w:rsidR="00E20556">
        <w:t xml:space="preserve"> button</w:t>
      </w:r>
      <w:r w:rsidR="00901D7A">
        <w:t xml:space="preserve">. </w:t>
      </w:r>
      <w:r w:rsidR="00901D7A" w:rsidRPr="0009697B">
        <w:rPr>
          <w:b/>
        </w:rPr>
        <w:t>Save</w:t>
      </w:r>
      <w:r w:rsidR="00901D7A">
        <w:t xml:space="preserve"> the text </w:t>
      </w:r>
      <w:r w:rsidR="00901D7A" w:rsidRPr="0009697B">
        <w:rPr>
          <w:bCs/>
        </w:rPr>
        <w:t>file</w:t>
      </w:r>
      <w:r w:rsidR="00901D7A">
        <w:t xml:space="preserve"> </w:t>
      </w:r>
      <w:r w:rsidR="00901D7A" w:rsidRPr="0009697B">
        <w:rPr>
          <w:bCs/>
        </w:rPr>
        <w:t>on</w:t>
      </w:r>
      <w:r w:rsidR="00901D7A">
        <w:t xml:space="preserve"> your </w:t>
      </w:r>
      <w:r w:rsidR="00901D7A" w:rsidRPr="0009697B">
        <w:rPr>
          <w:bCs/>
        </w:rPr>
        <w:t>desktop</w:t>
      </w:r>
      <w:r w:rsidR="00901D7A">
        <w:t xml:space="preserve"> as </w:t>
      </w:r>
      <w:r w:rsidR="00901D7A" w:rsidRPr="00901D7A">
        <w:rPr>
          <w:b/>
        </w:rPr>
        <w:t>Install</w:t>
      </w:r>
      <w:r w:rsidR="00901D7A">
        <w:t>-</w:t>
      </w:r>
      <w:r w:rsidR="00FB23B1">
        <w:rPr>
          <w:b/>
        </w:rPr>
        <w:t>Forest</w:t>
      </w:r>
      <w:r w:rsidR="00901D7A">
        <w:t>.</w:t>
      </w:r>
      <w:r w:rsidR="00901D7A" w:rsidRPr="00901D7A">
        <w:rPr>
          <w:b/>
        </w:rPr>
        <w:t>ps1</w:t>
      </w:r>
      <w:r w:rsidR="00901D7A">
        <w:t xml:space="preserve">. </w:t>
      </w:r>
      <w:r w:rsidR="00901D7A" w:rsidRPr="0009697B">
        <w:rPr>
          <w:bCs/>
        </w:rPr>
        <w:t>Close</w:t>
      </w:r>
      <w:r w:rsidR="00901D7A">
        <w:t xml:space="preserve"> the </w:t>
      </w:r>
      <w:r w:rsidR="00901D7A" w:rsidRPr="0009697B">
        <w:rPr>
          <w:bCs/>
        </w:rPr>
        <w:t>file</w:t>
      </w:r>
      <w:r w:rsidR="00901D7A">
        <w:t xml:space="preserve"> and </w:t>
      </w:r>
      <w:r w:rsidRPr="0009697B">
        <w:rPr>
          <w:bCs/>
        </w:rPr>
        <w:t>click</w:t>
      </w:r>
      <w:r>
        <w:t xml:space="preserve"> the </w:t>
      </w:r>
      <w:r w:rsidRPr="001A3D8B">
        <w:rPr>
          <w:b/>
        </w:rPr>
        <w:t>Next</w:t>
      </w:r>
      <w:r>
        <w:t xml:space="preserve"> button.</w:t>
      </w:r>
    </w:p>
    <w:p w14:paraId="600FE0BA" w14:textId="77777777" w:rsidR="00901D7A" w:rsidRDefault="00901D7A" w:rsidP="003A7710">
      <w:pPr>
        <w:pStyle w:val="ListParagraph"/>
        <w:numPr>
          <w:ilvl w:val="0"/>
          <w:numId w:val="2"/>
        </w:numPr>
      </w:pPr>
      <w:r>
        <w:t xml:space="preserve">On the </w:t>
      </w:r>
      <w:r w:rsidRPr="00901D7A">
        <w:rPr>
          <w:b/>
        </w:rPr>
        <w:t>Prerequisites</w:t>
      </w:r>
      <w:r>
        <w:t xml:space="preserve"> </w:t>
      </w:r>
      <w:r w:rsidRPr="00901D7A">
        <w:rPr>
          <w:b/>
        </w:rPr>
        <w:t>Check</w:t>
      </w:r>
      <w:r>
        <w:t xml:space="preserve"> page of the wizard </w:t>
      </w:r>
      <w:r w:rsidRPr="00901D7A">
        <w:rPr>
          <w:b/>
        </w:rPr>
        <w:t>read</w:t>
      </w:r>
      <w:r>
        <w:t xml:space="preserve"> the </w:t>
      </w:r>
      <w:r w:rsidRPr="00901D7A">
        <w:rPr>
          <w:b/>
        </w:rPr>
        <w:t>warnings</w:t>
      </w:r>
      <w:r>
        <w:t xml:space="preserve"> and </w:t>
      </w:r>
      <w:r w:rsidRPr="00901D7A">
        <w:rPr>
          <w:b/>
        </w:rPr>
        <w:t>click</w:t>
      </w:r>
      <w:r>
        <w:t xml:space="preserve"> the </w:t>
      </w:r>
      <w:r w:rsidRPr="00901D7A">
        <w:rPr>
          <w:b/>
        </w:rPr>
        <w:t>Install</w:t>
      </w:r>
      <w:r>
        <w:t xml:space="preserve"> button.</w:t>
      </w:r>
    </w:p>
    <w:p w14:paraId="5C2D32F5" w14:textId="77777777" w:rsidR="00DE78BE" w:rsidRDefault="00B837D7" w:rsidP="003A7710">
      <w:pPr>
        <w:pStyle w:val="ListParagraph"/>
        <w:numPr>
          <w:ilvl w:val="0"/>
          <w:numId w:val="2"/>
        </w:numPr>
      </w:pPr>
      <w:r>
        <w:t>Reboot your system when done.</w:t>
      </w:r>
    </w:p>
    <w:p w14:paraId="4D08D6B7" w14:textId="77777777" w:rsidR="00B837D7" w:rsidRDefault="00EE23EC" w:rsidP="003A7710">
      <w:pPr>
        <w:pStyle w:val="Heading2"/>
        <w:contextualSpacing/>
      </w:pPr>
      <w:r>
        <w:t>Verify the installation of Active Directory</w:t>
      </w:r>
    </w:p>
    <w:p w14:paraId="67221208" w14:textId="77777777" w:rsidR="00EE23EC" w:rsidRDefault="00EE23EC" w:rsidP="003A7710">
      <w:pPr>
        <w:spacing w:before="0" w:after="160" w:line="259" w:lineRule="auto"/>
        <w:contextualSpacing/>
      </w:pPr>
      <w:r>
        <w:t>Logon to your system as the administrator and verify that Active Directory was properly installed by verifying the following:</w:t>
      </w:r>
    </w:p>
    <w:p w14:paraId="211A97CC" w14:textId="4543D95E" w:rsidR="00EE23EC" w:rsidRDefault="00EE23EC" w:rsidP="003A7710">
      <w:pPr>
        <w:numPr>
          <w:ilvl w:val="0"/>
          <w:numId w:val="3"/>
        </w:numPr>
        <w:spacing w:before="0" w:after="160" w:line="259" w:lineRule="auto"/>
        <w:contextualSpacing/>
      </w:pPr>
      <w:r>
        <w:t>Active Directory Tools were installed</w:t>
      </w:r>
      <w:r w:rsidR="0009697B">
        <w:t>.</w:t>
      </w:r>
    </w:p>
    <w:p w14:paraId="143E2D40" w14:textId="56F6C62F" w:rsidR="00EE23EC" w:rsidRDefault="00EE23EC" w:rsidP="003A7710">
      <w:pPr>
        <w:numPr>
          <w:ilvl w:val="1"/>
          <w:numId w:val="3"/>
        </w:numPr>
        <w:spacing w:before="0" w:after="160" w:line="259" w:lineRule="auto"/>
        <w:contextualSpacing/>
      </w:pPr>
      <w:r>
        <w:t>AD Users and Computers</w:t>
      </w:r>
      <w:r w:rsidR="0009697B">
        <w:t>.</w:t>
      </w:r>
    </w:p>
    <w:p w14:paraId="305AB64F" w14:textId="541DED83" w:rsidR="00EE23EC" w:rsidRDefault="00EE23EC" w:rsidP="003A7710">
      <w:pPr>
        <w:numPr>
          <w:ilvl w:val="1"/>
          <w:numId w:val="3"/>
        </w:numPr>
        <w:spacing w:before="0" w:after="160" w:line="259" w:lineRule="auto"/>
        <w:contextualSpacing/>
      </w:pPr>
      <w:r>
        <w:t>AD Sites and Services</w:t>
      </w:r>
      <w:r w:rsidR="0009697B">
        <w:t>.</w:t>
      </w:r>
    </w:p>
    <w:p w14:paraId="2310C82C" w14:textId="1B2D9EC6" w:rsidR="00EE23EC" w:rsidRDefault="00EE23EC" w:rsidP="003A7710">
      <w:pPr>
        <w:numPr>
          <w:ilvl w:val="0"/>
          <w:numId w:val="3"/>
        </w:numPr>
        <w:spacing w:before="0" w:after="160" w:line="259" w:lineRule="auto"/>
        <w:contextualSpacing/>
      </w:pPr>
      <w:r>
        <w:t xml:space="preserve">The </w:t>
      </w:r>
      <w:r w:rsidRPr="0009697B">
        <w:rPr>
          <w:b/>
          <w:bCs/>
        </w:rPr>
        <w:t>Sysvol</w:t>
      </w:r>
      <w:r>
        <w:t xml:space="preserve"> share was created</w:t>
      </w:r>
      <w:r w:rsidR="0009697B">
        <w:t>.</w:t>
      </w:r>
    </w:p>
    <w:p w14:paraId="55DC00CC" w14:textId="4030BFC9" w:rsidR="00EE23EC" w:rsidRDefault="00EE23EC" w:rsidP="003A7710">
      <w:pPr>
        <w:numPr>
          <w:ilvl w:val="0"/>
          <w:numId w:val="3"/>
        </w:numPr>
        <w:spacing w:before="0" w:after="160" w:line="259" w:lineRule="auto"/>
        <w:contextualSpacing/>
      </w:pPr>
      <w:r>
        <w:t>The Active Directory database is in the proper location</w:t>
      </w:r>
      <w:r w:rsidR="0009697B">
        <w:t>.</w:t>
      </w:r>
    </w:p>
    <w:p w14:paraId="74177084" w14:textId="293A6227" w:rsidR="00EE23EC" w:rsidRDefault="00EE23EC" w:rsidP="003A7710">
      <w:pPr>
        <w:numPr>
          <w:ilvl w:val="0"/>
          <w:numId w:val="3"/>
        </w:numPr>
        <w:spacing w:before="0" w:after="160" w:line="259" w:lineRule="auto"/>
        <w:contextualSpacing/>
      </w:pPr>
      <w:r>
        <w:t>DNS has the required service locator records</w:t>
      </w:r>
      <w:r w:rsidR="0009697B">
        <w:t>.</w:t>
      </w:r>
    </w:p>
    <w:p w14:paraId="4244730F" w14:textId="3FD44DBB" w:rsidR="00EE23EC" w:rsidRDefault="00FE6E5B" w:rsidP="003A7710">
      <w:pPr>
        <w:numPr>
          <w:ilvl w:val="0"/>
          <w:numId w:val="3"/>
        </w:numPr>
        <w:spacing w:before="0" w:after="160" w:line="259" w:lineRule="auto"/>
        <w:contextualSpacing/>
      </w:pPr>
      <w:r>
        <w:t>Review</w:t>
      </w:r>
      <w:r w:rsidR="00EE23EC">
        <w:t xml:space="preserve"> the logs in the Event Viewer</w:t>
      </w:r>
      <w:r>
        <w:t xml:space="preserve"> and address any errors</w:t>
      </w:r>
      <w:r w:rsidR="0009697B">
        <w:t>.</w:t>
      </w:r>
    </w:p>
    <w:p w14:paraId="56FEF112" w14:textId="4EB6D76C" w:rsidR="00EE23EC" w:rsidRDefault="00EE23EC" w:rsidP="003A7710">
      <w:pPr>
        <w:numPr>
          <w:ilvl w:val="0"/>
          <w:numId w:val="3"/>
        </w:numPr>
        <w:spacing w:before="0" w:after="160" w:line="259" w:lineRule="auto"/>
        <w:contextualSpacing/>
      </w:pPr>
      <w:r>
        <w:t xml:space="preserve">Run the </w:t>
      </w:r>
      <w:r w:rsidRPr="0009697B">
        <w:rPr>
          <w:b/>
          <w:bCs/>
        </w:rPr>
        <w:t>dcdiag</w:t>
      </w:r>
      <w:r>
        <w:t xml:space="preserve"> command and resolve any relevant errors</w:t>
      </w:r>
      <w:r w:rsidR="0009697B">
        <w:t>.</w:t>
      </w:r>
    </w:p>
    <w:p w14:paraId="0D732B97" w14:textId="77777777" w:rsidR="00EE23EC" w:rsidRDefault="00EE23EC" w:rsidP="003A7710">
      <w:pPr>
        <w:pStyle w:val="Heading2"/>
        <w:contextualSpacing/>
      </w:pPr>
      <w:r>
        <w:t>Additional Configurations</w:t>
      </w:r>
    </w:p>
    <w:p w14:paraId="165BF07D" w14:textId="77777777" w:rsidR="00EE23EC" w:rsidRDefault="00EE23EC" w:rsidP="003A7710">
      <w:pPr>
        <w:pStyle w:val="Heading3"/>
        <w:contextualSpacing/>
      </w:pPr>
      <w:r>
        <w:t>Creating a personal account and an administrative account</w:t>
      </w:r>
    </w:p>
    <w:p w14:paraId="60259A77" w14:textId="77777777" w:rsidR="00EE23EC" w:rsidRDefault="00EE23EC" w:rsidP="003A7710">
      <w:pPr>
        <w:contextualSpacing/>
      </w:pPr>
      <w:r>
        <w:t>Create the following accounts in Active Directory:</w:t>
      </w:r>
    </w:p>
    <w:p w14:paraId="1DA3A3C5" w14:textId="722F045E" w:rsidR="00EE23EC" w:rsidRDefault="00EE23EC" w:rsidP="003A7710">
      <w:pPr>
        <w:numPr>
          <w:ilvl w:val="0"/>
          <w:numId w:val="4"/>
        </w:numPr>
        <w:spacing w:before="0" w:after="160" w:line="259" w:lineRule="auto"/>
        <w:contextualSpacing/>
      </w:pPr>
      <w:r w:rsidRPr="0009697B">
        <w:rPr>
          <w:bCs/>
        </w:rPr>
        <w:t>Create</w:t>
      </w:r>
      <w:r>
        <w:t xml:space="preserve"> a</w:t>
      </w:r>
      <w:r w:rsidR="00B71335">
        <w:t>n unprivileged</w:t>
      </w:r>
      <w:r>
        <w:t xml:space="preserve"> user </w:t>
      </w:r>
      <w:r w:rsidRPr="00FE6E5B">
        <w:rPr>
          <w:b/>
        </w:rPr>
        <w:t>account</w:t>
      </w:r>
      <w:r>
        <w:t xml:space="preserve"> using your </w:t>
      </w:r>
      <w:r w:rsidRPr="00FE6E5B">
        <w:rPr>
          <w:b/>
        </w:rPr>
        <w:t>first initial + lastname</w:t>
      </w:r>
      <w:r>
        <w:t xml:space="preserve"> (e.g. kazevedo). Set the password to </w:t>
      </w:r>
      <w:r w:rsidRPr="00FE6E5B">
        <w:rPr>
          <w:b/>
        </w:rPr>
        <w:t>Password1</w:t>
      </w:r>
      <w:r>
        <w:t>.</w:t>
      </w:r>
    </w:p>
    <w:p w14:paraId="29CE7C8F" w14:textId="21D73066" w:rsidR="00EE23EC" w:rsidRDefault="00EE23EC" w:rsidP="003A7710">
      <w:pPr>
        <w:numPr>
          <w:ilvl w:val="0"/>
          <w:numId w:val="4"/>
        </w:numPr>
        <w:spacing w:before="0" w:after="160" w:line="259" w:lineRule="auto"/>
        <w:contextualSpacing/>
      </w:pPr>
      <w:r w:rsidRPr="0009697B">
        <w:rPr>
          <w:bCs/>
        </w:rPr>
        <w:t>Create</w:t>
      </w:r>
      <w:r>
        <w:t xml:space="preserve"> a user </w:t>
      </w:r>
      <w:r w:rsidRPr="0009697B">
        <w:rPr>
          <w:bCs/>
        </w:rPr>
        <w:t>account</w:t>
      </w:r>
      <w:r>
        <w:t xml:space="preserve"> named </w:t>
      </w:r>
      <w:r w:rsidR="007B65A1">
        <w:rPr>
          <w:b/>
        </w:rPr>
        <w:t>KMW</w:t>
      </w:r>
      <w:r w:rsidRPr="00FE6E5B">
        <w:rPr>
          <w:b/>
        </w:rPr>
        <w:t>Admin</w:t>
      </w:r>
      <w:r>
        <w:t xml:space="preserve">. Set the password to </w:t>
      </w:r>
      <w:r w:rsidRPr="00FE6E5B">
        <w:rPr>
          <w:b/>
        </w:rPr>
        <w:t>Password1</w:t>
      </w:r>
      <w:r>
        <w:t>.</w:t>
      </w:r>
    </w:p>
    <w:p w14:paraId="718D3211" w14:textId="5E5A3515" w:rsidR="00EE23EC" w:rsidRDefault="00EE23EC" w:rsidP="003A7710">
      <w:pPr>
        <w:numPr>
          <w:ilvl w:val="0"/>
          <w:numId w:val="4"/>
        </w:numPr>
        <w:spacing w:before="0" w:after="160" w:line="259" w:lineRule="auto"/>
        <w:contextualSpacing/>
      </w:pPr>
      <w:r w:rsidRPr="0009697B">
        <w:rPr>
          <w:bCs/>
        </w:rPr>
        <w:t>Add</w:t>
      </w:r>
      <w:r>
        <w:t xml:space="preserve"> </w:t>
      </w:r>
      <w:r w:rsidR="007B65A1">
        <w:rPr>
          <w:b/>
        </w:rPr>
        <w:t>KMW</w:t>
      </w:r>
      <w:r w:rsidRPr="00FE6E5B">
        <w:rPr>
          <w:b/>
        </w:rPr>
        <w:t>Admin</w:t>
      </w:r>
      <w:r>
        <w:t xml:space="preserve"> to the </w:t>
      </w:r>
      <w:r w:rsidRPr="00FE6E5B">
        <w:rPr>
          <w:b/>
        </w:rPr>
        <w:t>Domain Admins</w:t>
      </w:r>
      <w:r>
        <w:t xml:space="preserve"> and </w:t>
      </w:r>
      <w:r w:rsidRPr="00FE6E5B">
        <w:rPr>
          <w:b/>
        </w:rPr>
        <w:t>Enterprise Admins</w:t>
      </w:r>
      <w:r>
        <w:t xml:space="preserve"> groups</w:t>
      </w:r>
    </w:p>
    <w:p w14:paraId="50C6B840" w14:textId="0B049304" w:rsidR="00EE23EC" w:rsidRDefault="00EE23EC" w:rsidP="003A7710">
      <w:pPr>
        <w:spacing w:before="0" w:after="160" w:line="259" w:lineRule="auto"/>
        <w:contextualSpacing/>
      </w:pPr>
      <w:r>
        <w:t xml:space="preserve">When performing </w:t>
      </w:r>
      <w:r w:rsidR="00E20556">
        <w:t>labs,</w:t>
      </w:r>
      <w:r>
        <w:t xml:space="preserve"> you should logon to your computer using your personal account and use the </w:t>
      </w:r>
      <w:r w:rsidR="007B65A1" w:rsidRPr="006D59E2">
        <w:rPr>
          <w:b/>
        </w:rPr>
        <w:t>KMW</w:t>
      </w:r>
      <w:r w:rsidRPr="006D59E2">
        <w:rPr>
          <w:b/>
        </w:rPr>
        <w:t>Admin</w:t>
      </w:r>
      <w:r>
        <w:t xml:space="preserve"> account when prompted to perform administrative tasks.</w:t>
      </w:r>
    </w:p>
    <w:p w14:paraId="4373BBA5" w14:textId="10220C2E" w:rsidR="00741438" w:rsidRDefault="00741438" w:rsidP="003A7710">
      <w:pPr>
        <w:pStyle w:val="Heading3"/>
        <w:contextualSpacing/>
      </w:pPr>
      <w:r>
        <w:t xml:space="preserve">Join </w:t>
      </w:r>
      <w:r w:rsidR="00587CD8">
        <w:t>the remaining virtual machines to the</w:t>
      </w:r>
      <w:r>
        <w:t xml:space="preserve"> domain</w:t>
      </w:r>
    </w:p>
    <w:p w14:paraId="389006DD" w14:textId="577337EE" w:rsidR="008B3930" w:rsidRDefault="00741438" w:rsidP="006A41A1">
      <w:pPr>
        <w:pStyle w:val="ListParagraph"/>
        <w:numPr>
          <w:ilvl w:val="0"/>
          <w:numId w:val="14"/>
        </w:numPr>
      </w:pPr>
      <w:r w:rsidRPr="0009697B">
        <w:rPr>
          <w:bCs/>
        </w:rPr>
        <w:t>Join</w:t>
      </w:r>
      <w:r>
        <w:t xml:space="preserve"> the </w:t>
      </w:r>
      <w:r w:rsidR="00936BFF" w:rsidRPr="008B3930">
        <w:rPr>
          <w:b/>
        </w:rPr>
        <w:t xml:space="preserve">remaining </w:t>
      </w:r>
      <w:r>
        <w:t>virtual machine</w:t>
      </w:r>
      <w:r w:rsidR="002902B8">
        <w:t>s</w:t>
      </w:r>
      <w:r>
        <w:t xml:space="preserve"> to the </w:t>
      </w:r>
      <w:r w:rsidR="007B65A1" w:rsidRPr="008B3930">
        <w:rPr>
          <w:b/>
          <w:bCs/>
        </w:rPr>
        <w:t>kmw</w:t>
      </w:r>
      <w:r w:rsidR="00936BFF" w:rsidRPr="008B3930">
        <w:rPr>
          <w:b/>
          <w:bCs/>
        </w:rPr>
        <w:t>.local</w:t>
      </w:r>
      <w:r>
        <w:t xml:space="preserve"> domain</w:t>
      </w:r>
      <w:r w:rsidR="00557168">
        <w:t>.</w:t>
      </w:r>
      <w:r w:rsidR="00F53831">
        <w:t xml:space="preserve">  You may join </w:t>
      </w:r>
      <w:r w:rsidR="00F53831" w:rsidRPr="001F143C">
        <w:rPr>
          <w:b/>
          <w:bCs/>
        </w:rPr>
        <w:t>Client-01</w:t>
      </w:r>
      <w:r w:rsidR="00F53831">
        <w:t xml:space="preserve"> and </w:t>
      </w:r>
      <w:r w:rsidR="00F53831" w:rsidRPr="001F143C">
        <w:rPr>
          <w:b/>
          <w:bCs/>
        </w:rPr>
        <w:t>Client-02</w:t>
      </w:r>
      <w:r w:rsidR="00F53831">
        <w:t xml:space="preserve"> manually or using PowerShell.</w:t>
      </w:r>
    </w:p>
    <w:p w14:paraId="69C66658" w14:textId="7F733251" w:rsidR="008B3930" w:rsidRDefault="008B3930" w:rsidP="008B3930">
      <w:pPr>
        <w:pStyle w:val="ListParagraph"/>
        <w:numPr>
          <w:ilvl w:val="0"/>
          <w:numId w:val="14"/>
        </w:numPr>
      </w:pPr>
      <w:r>
        <w:t>To</w:t>
      </w:r>
      <w:r w:rsidR="00557168">
        <w:t xml:space="preserve"> join </w:t>
      </w:r>
      <w:r w:rsidR="00557168" w:rsidRPr="008B3930">
        <w:rPr>
          <w:b/>
        </w:rPr>
        <w:t>Server-02</w:t>
      </w:r>
      <w:r w:rsidR="00557168">
        <w:t xml:space="preserve"> to the domain</w:t>
      </w:r>
      <w:r>
        <w:t xml:space="preserve">, on </w:t>
      </w:r>
      <w:r w:rsidRPr="008B3930">
        <w:rPr>
          <w:b/>
        </w:rPr>
        <w:t>Server-02</w:t>
      </w:r>
      <w:r>
        <w:t xml:space="preserve"> issue PowerShell command</w:t>
      </w:r>
    </w:p>
    <w:p w14:paraId="04D54E46" w14:textId="39D24249" w:rsidR="008B3930" w:rsidRPr="008B3930" w:rsidRDefault="008B3930" w:rsidP="008B3930">
      <w:pPr>
        <w:pStyle w:val="CommandLine"/>
      </w:pPr>
      <w:r>
        <w:t>A</w:t>
      </w:r>
      <w:r w:rsidRPr="008B3930">
        <w:t>dd-</w:t>
      </w:r>
      <w:r>
        <w:t>C</w:t>
      </w:r>
      <w:r w:rsidRPr="008B3930">
        <w:t>omputer -</w:t>
      </w:r>
      <w:r>
        <w:t>D</w:t>
      </w:r>
      <w:r w:rsidRPr="008B3930">
        <w:t>omain</w:t>
      </w:r>
      <w:r>
        <w:t>N</w:t>
      </w:r>
      <w:r w:rsidRPr="008B3930">
        <w:t>ame kmw.local -</w:t>
      </w:r>
      <w:r>
        <w:t>D</w:t>
      </w:r>
      <w:r w:rsidRPr="008B3930">
        <w:t>omain</w:t>
      </w:r>
      <w:r>
        <w:t>C</w:t>
      </w:r>
      <w:r w:rsidRPr="008B3930">
        <w:t>redential kmw\administrator -</w:t>
      </w:r>
      <w:r>
        <w:t>R</w:t>
      </w:r>
      <w:r w:rsidRPr="008B3930">
        <w:t>estart</w:t>
      </w:r>
    </w:p>
    <w:p w14:paraId="5A3FE47F" w14:textId="77777777" w:rsidR="008B3930" w:rsidRDefault="008B3930" w:rsidP="008B3930"/>
    <w:p w14:paraId="7D8AB4C1" w14:textId="50153291" w:rsidR="00DC050A" w:rsidRDefault="00DC050A" w:rsidP="003A7710">
      <w:pPr>
        <w:pStyle w:val="Heading2"/>
        <w:contextualSpacing/>
      </w:pPr>
      <w:r>
        <w:lastRenderedPageBreak/>
        <w:t>Adding an Additional Domain Controller to a Domain</w:t>
      </w:r>
    </w:p>
    <w:p w14:paraId="5E2D958D" w14:textId="77777777" w:rsidR="003239A1" w:rsidRDefault="00FA25C5" w:rsidP="003A7710">
      <w:pPr>
        <w:contextualSpacing/>
      </w:pPr>
      <w:r>
        <w:t xml:space="preserve">It is recommended that </w:t>
      </w:r>
      <w:r w:rsidR="00A2378A">
        <w:t>there are at least two domain controllers for a given domain and at least one domain controller for every physical location. This allows for the failure of one domain controller and for the failure of</w:t>
      </w:r>
      <w:r w:rsidR="003239A1">
        <w:t xml:space="preserve"> a WAN connection. </w:t>
      </w:r>
    </w:p>
    <w:p w14:paraId="5841CC00" w14:textId="3A4DD21B" w:rsidR="00DC050A" w:rsidRDefault="003239A1" w:rsidP="003A7710">
      <w:pPr>
        <w:contextualSpacing/>
      </w:pPr>
      <w:r>
        <w:t xml:space="preserve">To add an additional domain controller to the </w:t>
      </w:r>
      <w:r w:rsidR="007B65A1" w:rsidRPr="001C3D28">
        <w:rPr>
          <w:b/>
          <w:bCs/>
        </w:rPr>
        <w:t>kmw</w:t>
      </w:r>
      <w:r w:rsidRPr="001C3D28">
        <w:rPr>
          <w:b/>
          <w:bCs/>
        </w:rPr>
        <w:t>.local</w:t>
      </w:r>
      <w:r>
        <w:t xml:space="preserve"> domain, perform the following:</w:t>
      </w:r>
    </w:p>
    <w:p w14:paraId="6D9223EA" w14:textId="74076A17" w:rsidR="003239A1" w:rsidRDefault="003239A1" w:rsidP="00171966">
      <w:pPr>
        <w:pStyle w:val="ListParagraph"/>
        <w:numPr>
          <w:ilvl w:val="0"/>
          <w:numId w:val="12"/>
        </w:numPr>
      </w:pPr>
      <w:r w:rsidRPr="00486349">
        <w:t>Login</w:t>
      </w:r>
      <w:r>
        <w:t xml:space="preserve"> to the </w:t>
      </w:r>
      <w:r w:rsidRPr="008B4451">
        <w:rPr>
          <w:b/>
          <w:bCs/>
        </w:rPr>
        <w:t>Server-0</w:t>
      </w:r>
      <w:r w:rsidR="00854928">
        <w:rPr>
          <w:b/>
          <w:bCs/>
        </w:rPr>
        <w:t>2</w:t>
      </w:r>
      <w:r>
        <w:t xml:space="preserve"> </w:t>
      </w:r>
      <w:r w:rsidR="00B6397B">
        <w:t xml:space="preserve">virtual machine using the </w:t>
      </w:r>
      <w:r w:rsidR="007B65A1">
        <w:rPr>
          <w:b/>
          <w:bCs/>
        </w:rPr>
        <w:t>kmw</w:t>
      </w:r>
      <w:r w:rsidR="00B6397B" w:rsidRPr="008B4451">
        <w:rPr>
          <w:b/>
          <w:bCs/>
        </w:rPr>
        <w:t>admin</w:t>
      </w:r>
      <w:r w:rsidR="00B6397B">
        <w:t xml:space="preserve"> account.</w:t>
      </w:r>
    </w:p>
    <w:p w14:paraId="5B7DDA2F" w14:textId="50A1D022" w:rsidR="0049703B" w:rsidRDefault="0049703B" w:rsidP="00171966">
      <w:pPr>
        <w:pStyle w:val="ListParagraph"/>
        <w:numPr>
          <w:ilvl w:val="0"/>
          <w:numId w:val="12"/>
        </w:numPr>
      </w:pPr>
      <w:r w:rsidRPr="00486349">
        <w:t>Open</w:t>
      </w:r>
      <w:r>
        <w:rPr>
          <w:b/>
          <w:bCs/>
        </w:rPr>
        <w:t xml:space="preserve"> </w:t>
      </w:r>
      <w:r w:rsidRPr="0049703B">
        <w:t xml:space="preserve">a </w:t>
      </w:r>
      <w:r>
        <w:rPr>
          <w:b/>
          <w:bCs/>
        </w:rPr>
        <w:t xml:space="preserve">PowerShell </w:t>
      </w:r>
      <w:r w:rsidRPr="0049703B">
        <w:t>session</w:t>
      </w:r>
      <w:r>
        <w:t>.</w:t>
      </w:r>
    </w:p>
    <w:p w14:paraId="13646706" w14:textId="532909F2" w:rsidR="000304E7" w:rsidRDefault="000304E7" w:rsidP="00171966">
      <w:pPr>
        <w:pStyle w:val="ListParagraph"/>
        <w:numPr>
          <w:ilvl w:val="0"/>
          <w:numId w:val="12"/>
        </w:numPr>
      </w:pPr>
      <w:r w:rsidRPr="00486349">
        <w:t>Establish</w:t>
      </w:r>
      <w:r>
        <w:t xml:space="preserve"> the </w:t>
      </w:r>
      <w:r w:rsidRPr="00486349">
        <w:t>prerequisites</w:t>
      </w:r>
      <w:r>
        <w:t xml:space="preserve"> for </w:t>
      </w:r>
      <w:r w:rsidRPr="008B4451">
        <w:rPr>
          <w:b/>
          <w:bCs/>
        </w:rPr>
        <w:t>Active Directory</w:t>
      </w:r>
      <w:r>
        <w:t xml:space="preserve"> installation</w:t>
      </w:r>
      <w:r w:rsidR="005D044A">
        <w:t>.</w:t>
      </w:r>
    </w:p>
    <w:p w14:paraId="052D33F2" w14:textId="64ABF849" w:rsidR="00171966" w:rsidRDefault="004D1689" w:rsidP="00171966">
      <w:pPr>
        <w:pStyle w:val="ListParagraph"/>
        <w:numPr>
          <w:ilvl w:val="0"/>
          <w:numId w:val="12"/>
        </w:numPr>
      </w:pPr>
      <w:r w:rsidRPr="00486349">
        <w:t>Install</w:t>
      </w:r>
      <w:r>
        <w:t xml:space="preserve"> </w:t>
      </w:r>
      <w:r w:rsidRPr="008B4451">
        <w:rPr>
          <w:b/>
          <w:bCs/>
        </w:rPr>
        <w:t>Active Directory</w:t>
      </w:r>
      <w:r w:rsidR="00270730" w:rsidRPr="008B4451">
        <w:rPr>
          <w:b/>
          <w:bCs/>
        </w:rPr>
        <w:t xml:space="preserve"> </w:t>
      </w:r>
      <w:r w:rsidR="00270730" w:rsidRPr="008B4451">
        <w:t>as</w:t>
      </w:r>
      <w:r w:rsidR="00270730">
        <w:t xml:space="preserve"> an </w:t>
      </w:r>
      <w:r w:rsidR="00270730" w:rsidRPr="008B4451">
        <w:rPr>
          <w:b/>
          <w:bCs/>
        </w:rPr>
        <w:t>additional domain controller</w:t>
      </w:r>
      <w:r w:rsidR="00270730">
        <w:t xml:space="preserve"> in the </w:t>
      </w:r>
      <w:r w:rsidR="007B65A1">
        <w:rPr>
          <w:b/>
          <w:bCs/>
        </w:rPr>
        <w:t>kmw</w:t>
      </w:r>
      <w:r w:rsidR="00270730" w:rsidRPr="008B4451">
        <w:rPr>
          <w:b/>
          <w:bCs/>
        </w:rPr>
        <w:t>.local</w:t>
      </w:r>
      <w:r w:rsidR="00270730">
        <w:t xml:space="preserve"> domain.</w:t>
      </w:r>
      <w:r w:rsidR="00AA1114">
        <w:t xml:space="preserve"> Using the following command</w:t>
      </w:r>
      <w:r w:rsidR="00F53831">
        <w:t>s</w:t>
      </w:r>
      <w:r w:rsidR="00AA1114">
        <w:t>:</w:t>
      </w:r>
    </w:p>
    <w:p w14:paraId="7C96D18B" w14:textId="67EA63AB" w:rsidR="00F53831" w:rsidRDefault="00F53831" w:rsidP="001F143C">
      <w:pPr>
        <w:pStyle w:val="ListParagraph"/>
        <w:ind w:left="360"/>
      </w:pPr>
    </w:p>
    <w:p w14:paraId="495E1E9B" w14:textId="21D42E8E" w:rsidR="00074A77" w:rsidRDefault="00074A77" w:rsidP="009038CC">
      <w:pPr>
        <w:pStyle w:val="CommandLine"/>
      </w:pPr>
      <w:r>
        <w:t>Install-WindowsFeature -Name Ad-Domain-Services -IncludeManagementTools</w:t>
      </w:r>
    </w:p>
    <w:p w14:paraId="56D5402B" w14:textId="00B8B756" w:rsidR="00AA1114" w:rsidRDefault="009038CC" w:rsidP="009038CC">
      <w:pPr>
        <w:pStyle w:val="CommandLine"/>
      </w:pPr>
      <w:r>
        <w:t xml:space="preserve">Install-ADDSDomainController -DomainName </w:t>
      </w:r>
      <w:r w:rsidR="007B65A1">
        <w:t>kmw</w:t>
      </w:r>
      <w:r>
        <w:t xml:space="preserve">.local </w:t>
      </w:r>
      <w:r w:rsidR="005D044A">
        <w:t xml:space="preserve">           </w:t>
      </w:r>
      <w:r>
        <w:t>-SkipPreChecks -SafeModeAdministratorPassword (ConvertTo-SecureString Password1 -AsPlainText -Force) -Force</w:t>
      </w:r>
    </w:p>
    <w:p w14:paraId="0DD28282" w14:textId="3A0C3654" w:rsidR="008B4451" w:rsidRDefault="008B4451" w:rsidP="00171966">
      <w:pPr>
        <w:pStyle w:val="ListParagraph"/>
        <w:numPr>
          <w:ilvl w:val="0"/>
          <w:numId w:val="12"/>
        </w:numPr>
      </w:pPr>
      <w:r w:rsidRPr="00FE2D8D">
        <w:t>Verify</w:t>
      </w:r>
      <w:r>
        <w:rPr>
          <w:b/>
          <w:bCs/>
        </w:rPr>
        <w:t xml:space="preserve"> </w:t>
      </w:r>
      <w:r>
        <w:t>Active Directory installation</w:t>
      </w:r>
      <w:r w:rsidR="00F53831">
        <w:t xml:space="preserve">.  Minimally, check </w:t>
      </w:r>
      <w:r w:rsidR="00F53831" w:rsidRPr="001F143C">
        <w:rPr>
          <w:b/>
          <w:bCs/>
        </w:rPr>
        <w:t xml:space="preserve">Active Directory Users and Computers </w:t>
      </w:r>
      <w:r w:rsidR="00F53831" w:rsidRPr="00FE2D8D">
        <w:t>on</w:t>
      </w:r>
      <w:r w:rsidR="00F53831" w:rsidRPr="001F143C">
        <w:rPr>
          <w:b/>
          <w:bCs/>
        </w:rPr>
        <w:t xml:space="preserve"> DC-01</w:t>
      </w:r>
      <w:r w:rsidR="00F53831">
        <w:t xml:space="preserve">.  Computer </w:t>
      </w:r>
      <w:r w:rsidR="00F53831" w:rsidRPr="001F143C">
        <w:rPr>
          <w:b/>
          <w:bCs/>
        </w:rPr>
        <w:t>DC-02</w:t>
      </w:r>
      <w:r w:rsidR="00F53831">
        <w:t xml:space="preserve"> should appear in the Domain Controllers folder after a refresh.</w:t>
      </w:r>
    </w:p>
    <w:p w14:paraId="687C48D1" w14:textId="77777777" w:rsidR="00AB6657" w:rsidRDefault="00AB6657" w:rsidP="003A7710">
      <w:pPr>
        <w:pStyle w:val="Heading1"/>
        <w:contextualSpacing/>
      </w:pPr>
      <w:r>
        <w:t>Submission Requirements</w:t>
      </w:r>
    </w:p>
    <w:p w14:paraId="200B6536" w14:textId="77777777" w:rsidR="00680ED4" w:rsidRDefault="00680ED4" w:rsidP="00680ED4">
      <w:pPr>
        <w:pStyle w:val="ListParagraph"/>
        <w:keepLines/>
        <w:numPr>
          <w:ilvl w:val="0"/>
          <w:numId w:val="13"/>
        </w:numPr>
        <w:spacing w:before="120" w:after="120"/>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70367B7E" w14:textId="77777777" w:rsidR="00680ED4" w:rsidRDefault="00680ED4" w:rsidP="00680ED4">
      <w:pPr>
        <w:pStyle w:val="ListParagraph"/>
        <w:keepLines/>
        <w:numPr>
          <w:ilvl w:val="0"/>
          <w:numId w:val="13"/>
        </w:numPr>
        <w:spacing w:before="120" w:after="120"/>
      </w:pPr>
      <w:r>
        <w:t>Check your lab by running the following command:</w:t>
      </w:r>
    </w:p>
    <w:p w14:paraId="752C776C" w14:textId="0E43FCC9" w:rsidR="00680ED4" w:rsidRPr="00816BC0" w:rsidRDefault="00680ED4" w:rsidP="00680ED4">
      <w:pPr>
        <w:pStyle w:val="CommandLine"/>
      </w:pPr>
      <w:r>
        <w:t>Invoke-Pester -Path C:\Scripts\</w:t>
      </w:r>
      <w:r w:rsidRPr="00243099">
        <w:t>GP</w:t>
      </w:r>
      <w:r>
        <w:t>12-Installing_Active_ Directory</w:t>
      </w:r>
      <w:r w:rsidRPr="00243099">
        <w:t>.test.ps1</w:t>
      </w:r>
    </w:p>
    <w:p w14:paraId="45EE64BE" w14:textId="77777777" w:rsidR="00680ED4" w:rsidRDefault="00680ED4" w:rsidP="00680ED4">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659BA643" w14:textId="77777777" w:rsidR="00680ED4" w:rsidRDefault="00680ED4" w:rsidP="00680ED4">
      <w:pPr>
        <w:spacing w:before="0" w:after="0"/>
        <w:contextualSpacing/>
      </w:pPr>
      <w:r>
        <w:t xml:space="preserve">If you want to see more detail, add </w:t>
      </w:r>
      <w:r w:rsidRPr="00F30019">
        <w:rPr>
          <w:b/>
          <w:bCs/>
        </w:rPr>
        <w:t>-Output Detailed</w:t>
      </w:r>
      <w:r>
        <w:t xml:space="preserve"> to the command.  This may assist you with troubleshooting</w:t>
      </w:r>
    </w:p>
    <w:p w14:paraId="1F463EFE" w14:textId="0065EFBC" w:rsidR="00680ED4" w:rsidRPr="005949A7" w:rsidRDefault="00680ED4" w:rsidP="00680ED4">
      <w:pPr>
        <w:pStyle w:val="CommandLine"/>
      </w:pPr>
      <w:r>
        <w:t>Invoke-Pester -Path C:\Scripts\</w:t>
      </w:r>
      <w:r w:rsidRPr="00243099">
        <w:t>GP</w:t>
      </w:r>
      <w:r>
        <w:t>12-Installing_Active_ Directory</w:t>
      </w:r>
      <w:r w:rsidRPr="00243099">
        <w:t>.test.ps1</w:t>
      </w:r>
      <w:r>
        <w:t xml:space="preserve"> -Output Detailed</w:t>
      </w:r>
    </w:p>
    <w:p w14:paraId="4DCE4C10" w14:textId="40B5E3A1" w:rsidR="00227D11" w:rsidRPr="00227D11" w:rsidRDefault="00680ED4" w:rsidP="00680ED4">
      <w:pPr>
        <w:pStyle w:val="ListParagraph"/>
        <w:keepLines/>
        <w:numPr>
          <w:ilvl w:val="0"/>
          <w:numId w:val="13"/>
        </w:numPr>
        <w:spacing w:before="120" w:after="120"/>
        <w:rPr>
          <w:rFonts w:ascii="Courier New" w:hAnsi="Courier New"/>
          <w:b/>
          <w:i/>
        </w:rPr>
      </w:pPr>
      <w:r>
        <w:rPr>
          <w:rFonts w:eastAsia="Times New Roman"/>
        </w:rPr>
        <w:lastRenderedPageBreak/>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p>
    <w:p w14:paraId="1E9CA40C" w14:textId="5313C72B" w:rsidR="00680ED4" w:rsidRDefault="0096541F" w:rsidP="00680ED4">
      <w:pPr>
        <w:pStyle w:val="ListParagraph"/>
        <w:keepLines/>
        <w:spacing w:before="120" w:after="120"/>
        <w:ind w:left="360"/>
      </w:pPr>
      <w:r w:rsidRPr="0096541F">
        <w:drawing>
          <wp:inline distT="0" distB="0" distL="0" distR="0" wp14:anchorId="38CC99AF" wp14:editId="06A8CBE8">
            <wp:extent cx="5943600" cy="6269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69990"/>
                    </a:xfrm>
                    <a:prstGeom prst="rect">
                      <a:avLst/>
                    </a:prstGeom>
                  </pic:spPr>
                </pic:pic>
              </a:graphicData>
            </a:graphic>
          </wp:inline>
        </w:drawing>
      </w:r>
      <w:r w:rsidR="00680ED4" w:rsidRPr="00680ED4">
        <w:t xml:space="preserve"> </w:t>
      </w:r>
      <w:r w:rsidR="00680ED4">
        <w:t xml:space="preserve"> </w:t>
      </w:r>
    </w:p>
    <w:p w14:paraId="7FC7B1EF" w14:textId="2A126440" w:rsidR="00680ED4" w:rsidRDefault="00680ED4" w:rsidP="00680ED4">
      <w:pPr>
        <w:pStyle w:val="ListParagraph"/>
        <w:keepLines/>
        <w:numPr>
          <w:ilvl w:val="0"/>
          <w:numId w:val="13"/>
        </w:numPr>
        <w:spacing w:before="120" w:after="120"/>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p>
    <w:p w14:paraId="2B021CFB" w14:textId="77777777" w:rsidR="00680ED4" w:rsidRPr="002F6B9D" w:rsidRDefault="00680ED4" w:rsidP="00680ED4">
      <w:pPr>
        <w:keepLines/>
        <w:numPr>
          <w:ilvl w:val="0"/>
          <w:numId w:val="13"/>
        </w:numPr>
        <w:spacing w:before="120" w:after="120"/>
        <w:contextualSpacing/>
      </w:pPr>
      <w:r w:rsidRPr="000525DD">
        <w:rPr>
          <w:b/>
          <w:bCs/>
        </w:rPr>
        <w:lastRenderedPageBreak/>
        <w:t>Fill</w:t>
      </w:r>
      <w:r w:rsidRPr="000525DD">
        <w:t xml:space="preserve"> </w:t>
      </w:r>
      <w:r w:rsidRPr="000525DD">
        <w:rPr>
          <w:b/>
          <w:bCs/>
        </w:rPr>
        <w:t>in</w:t>
      </w:r>
      <w:r w:rsidRPr="000525DD">
        <w:t xml:space="preserve"> the </w:t>
      </w:r>
      <w:r w:rsidRPr="000525DD">
        <w:rPr>
          <w:b/>
          <w:bCs/>
        </w:rPr>
        <w:t>information</w:t>
      </w:r>
      <w:r w:rsidRPr="000525DD">
        <w:t xml:space="preserve"> in the following table. Copy the following table </w:t>
      </w:r>
      <w:r>
        <w:t xml:space="preserve">into the </w:t>
      </w:r>
      <w:r w:rsidRPr="00555A86">
        <w:rPr>
          <w:b/>
          <w:bCs/>
        </w:rPr>
        <w:t>Word</w:t>
      </w:r>
      <w:r>
        <w:t xml:space="preserve"> </w:t>
      </w:r>
      <w:r w:rsidRPr="00555A86">
        <w:rPr>
          <w:b/>
          <w:bCs/>
        </w:rPr>
        <w:t>document</w:t>
      </w:r>
      <w:r w:rsidRPr="000525DD">
        <w:t xml:space="preserve"> and fill in the information about all the </w:t>
      </w:r>
      <w:r w:rsidRPr="000525DD">
        <w:rPr>
          <w:b/>
          <w:bCs/>
        </w:rPr>
        <w:t>new</w:t>
      </w:r>
      <w:r w:rsidRPr="000525DD">
        <w:t xml:space="preserve"> commands used in this lab (the example provided is not a new command and should be deleted):</w:t>
      </w:r>
    </w:p>
    <w:tbl>
      <w:tblPr>
        <w:tblStyle w:val="GridTable4-Accent51"/>
        <w:tblW w:w="0" w:type="auto"/>
        <w:tblLook w:val="04A0" w:firstRow="1" w:lastRow="0" w:firstColumn="1" w:lastColumn="0" w:noHBand="0" w:noVBand="1"/>
      </w:tblPr>
      <w:tblGrid>
        <w:gridCol w:w="1705"/>
        <w:gridCol w:w="4410"/>
        <w:gridCol w:w="3235"/>
      </w:tblGrid>
      <w:tr w:rsidR="00AB413A" w:rsidRPr="00AB413A" w14:paraId="5AEC6904" w14:textId="77777777" w:rsidTr="002B4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1CDB02C" w14:textId="77777777" w:rsidR="00AB413A" w:rsidRPr="00AB413A" w:rsidRDefault="00AB413A" w:rsidP="00AB413A">
            <w:pPr>
              <w:keepLines/>
              <w:spacing w:before="120" w:after="120" w:line="276" w:lineRule="auto"/>
              <w:jc w:val="center"/>
              <w:rPr>
                <w:b w:val="0"/>
                <w:bCs w:val="0"/>
                <w:color w:val="auto"/>
              </w:rPr>
            </w:pPr>
            <w:r w:rsidRPr="00AB413A">
              <w:rPr>
                <w:b w:val="0"/>
                <w:bCs w:val="0"/>
                <w:color w:val="auto"/>
              </w:rPr>
              <w:t>PowerShell Commands</w:t>
            </w:r>
          </w:p>
        </w:tc>
      </w:tr>
      <w:tr w:rsidR="00AB413A" w:rsidRPr="00AB413A" w14:paraId="5EDCD462" w14:textId="77777777" w:rsidTr="002B4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A85A0E9" w14:textId="77777777" w:rsidR="00AB413A" w:rsidRPr="00AB413A" w:rsidRDefault="00AB413A" w:rsidP="00AB413A">
            <w:pPr>
              <w:keepLines/>
              <w:spacing w:before="120" w:after="120" w:line="276" w:lineRule="auto"/>
              <w:rPr>
                <w:b w:val="0"/>
                <w:bCs w:val="0"/>
              </w:rPr>
            </w:pPr>
            <w:r w:rsidRPr="00AB413A">
              <w:rPr>
                <w:b w:val="0"/>
                <w:bCs w:val="0"/>
              </w:rPr>
              <w:t>Command</w:t>
            </w:r>
          </w:p>
        </w:tc>
        <w:tc>
          <w:tcPr>
            <w:tcW w:w="4410" w:type="dxa"/>
          </w:tcPr>
          <w:p w14:paraId="337AD80C" w14:textId="77777777" w:rsidR="00AB413A" w:rsidRPr="00AB413A" w:rsidRDefault="00AB413A" w:rsidP="00AB413A">
            <w:pPr>
              <w:keepLines/>
              <w:spacing w:before="120" w:after="120" w:line="276" w:lineRule="auto"/>
              <w:cnfStyle w:val="000000100000" w:firstRow="0" w:lastRow="0" w:firstColumn="0" w:lastColumn="0" w:oddVBand="0" w:evenVBand="0" w:oddHBand="1" w:evenHBand="0" w:firstRowFirstColumn="0" w:firstRowLastColumn="0" w:lastRowFirstColumn="0" w:lastRowLastColumn="0"/>
            </w:pPr>
            <w:r w:rsidRPr="00AB413A">
              <w:t>Example</w:t>
            </w:r>
          </w:p>
        </w:tc>
        <w:tc>
          <w:tcPr>
            <w:tcW w:w="3235" w:type="dxa"/>
          </w:tcPr>
          <w:p w14:paraId="0ABF1031" w14:textId="77777777" w:rsidR="00AB413A" w:rsidRPr="00AB413A" w:rsidRDefault="00AB413A" w:rsidP="00AB413A">
            <w:pPr>
              <w:keepLines/>
              <w:spacing w:before="120" w:after="120" w:line="276" w:lineRule="auto"/>
              <w:cnfStyle w:val="000000100000" w:firstRow="0" w:lastRow="0" w:firstColumn="0" w:lastColumn="0" w:oddVBand="0" w:evenVBand="0" w:oddHBand="1" w:evenHBand="0" w:firstRowFirstColumn="0" w:firstRowLastColumn="0" w:lastRowFirstColumn="0" w:lastRowLastColumn="0"/>
            </w:pPr>
            <w:r w:rsidRPr="00AB413A">
              <w:t>Description</w:t>
            </w:r>
          </w:p>
        </w:tc>
      </w:tr>
      <w:tr w:rsidR="00AB413A" w:rsidRPr="00AB413A" w14:paraId="416F7EB7" w14:textId="77777777" w:rsidTr="002B44A4">
        <w:tc>
          <w:tcPr>
            <w:cnfStyle w:val="001000000000" w:firstRow="0" w:lastRow="0" w:firstColumn="1" w:lastColumn="0" w:oddVBand="0" w:evenVBand="0" w:oddHBand="0" w:evenHBand="0" w:firstRowFirstColumn="0" w:firstRowLastColumn="0" w:lastRowFirstColumn="0" w:lastRowLastColumn="0"/>
            <w:tcW w:w="1705" w:type="dxa"/>
          </w:tcPr>
          <w:p w14:paraId="58CC905D" w14:textId="77777777" w:rsidR="00AB413A" w:rsidRPr="00680ED4" w:rsidRDefault="00AB413A" w:rsidP="00AB413A">
            <w:pPr>
              <w:keepLines/>
              <w:spacing w:before="120" w:after="120" w:line="276" w:lineRule="auto"/>
              <w:rPr>
                <w:b w:val="0"/>
                <w:bCs w:val="0"/>
                <w:i/>
                <w:iCs/>
              </w:rPr>
            </w:pPr>
            <w:r w:rsidRPr="00680ED4">
              <w:rPr>
                <w:b w:val="0"/>
                <w:bCs w:val="0"/>
                <w:i/>
                <w:iCs/>
              </w:rPr>
              <w:t>Get-Childitem</w:t>
            </w:r>
          </w:p>
        </w:tc>
        <w:tc>
          <w:tcPr>
            <w:tcW w:w="4410" w:type="dxa"/>
          </w:tcPr>
          <w:p w14:paraId="3ACB14AE" w14:textId="77777777" w:rsidR="00AB413A" w:rsidRPr="00680ED4" w:rsidRDefault="00AB413A" w:rsidP="00AB413A">
            <w:pPr>
              <w:keepLines/>
              <w:spacing w:before="120" w:after="120" w:line="276" w:lineRule="auto"/>
              <w:cnfStyle w:val="000000000000" w:firstRow="0" w:lastRow="0" w:firstColumn="0" w:lastColumn="0" w:oddVBand="0" w:evenVBand="0" w:oddHBand="0" w:evenHBand="0" w:firstRowFirstColumn="0" w:firstRowLastColumn="0" w:lastRowFirstColumn="0" w:lastRowLastColumn="0"/>
              <w:rPr>
                <w:i/>
                <w:iCs/>
              </w:rPr>
            </w:pPr>
            <w:r w:rsidRPr="00680ED4">
              <w:rPr>
                <w:i/>
                <w:iCs/>
              </w:rPr>
              <w:t>Get-Childitem -Path C:\</w:t>
            </w:r>
          </w:p>
        </w:tc>
        <w:tc>
          <w:tcPr>
            <w:tcW w:w="3235" w:type="dxa"/>
          </w:tcPr>
          <w:p w14:paraId="1BE52956" w14:textId="77777777" w:rsidR="00AB413A" w:rsidRPr="00680ED4" w:rsidRDefault="00AB413A" w:rsidP="00AB413A">
            <w:pPr>
              <w:keepLines/>
              <w:spacing w:before="120" w:after="120" w:line="276" w:lineRule="auto"/>
              <w:cnfStyle w:val="000000000000" w:firstRow="0" w:lastRow="0" w:firstColumn="0" w:lastColumn="0" w:oddVBand="0" w:evenVBand="0" w:oddHBand="0" w:evenHBand="0" w:firstRowFirstColumn="0" w:firstRowLastColumn="0" w:lastRowFirstColumn="0" w:lastRowLastColumn="0"/>
              <w:rPr>
                <w:i/>
                <w:iCs/>
              </w:rPr>
            </w:pPr>
            <w:r w:rsidRPr="00680ED4">
              <w:rPr>
                <w:i/>
                <w:iCs/>
              </w:rPr>
              <w:t>Displays the files in the C:\ directory</w:t>
            </w:r>
          </w:p>
        </w:tc>
      </w:tr>
      <w:tr w:rsidR="00AB413A" w:rsidRPr="00AB413A" w14:paraId="0343DE8D" w14:textId="77777777" w:rsidTr="002B4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D5D0E57" w14:textId="77777777" w:rsidR="00AB413A" w:rsidRPr="00AB413A" w:rsidRDefault="00AB413A" w:rsidP="00AB413A">
            <w:pPr>
              <w:keepLines/>
              <w:spacing w:before="120" w:after="120" w:line="276" w:lineRule="auto"/>
              <w:rPr>
                <w:b w:val="0"/>
                <w:bCs w:val="0"/>
              </w:rPr>
            </w:pPr>
          </w:p>
        </w:tc>
        <w:tc>
          <w:tcPr>
            <w:tcW w:w="4410" w:type="dxa"/>
          </w:tcPr>
          <w:p w14:paraId="25FC13F9" w14:textId="77777777" w:rsidR="00AB413A" w:rsidRPr="00AB413A" w:rsidRDefault="00AB413A" w:rsidP="00AB413A">
            <w:pPr>
              <w:keepLines/>
              <w:spacing w:before="120" w:after="120" w:line="276" w:lineRule="auto"/>
              <w:cnfStyle w:val="000000100000" w:firstRow="0" w:lastRow="0" w:firstColumn="0" w:lastColumn="0" w:oddVBand="0" w:evenVBand="0" w:oddHBand="1" w:evenHBand="0" w:firstRowFirstColumn="0" w:firstRowLastColumn="0" w:lastRowFirstColumn="0" w:lastRowLastColumn="0"/>
            </w:pPr>
          </w:p>
        </w:tc>
        <w:tc>
          <w:tcPr>
            <w:tcW w:w="3235" w:type="dxa"/>
          </w:tcPr>
          <w:p w14:paraId="5296EE61" w14:textId="77777777" w:rsidR="00AB413A" w:rsidRPr="00AB413A" w:rsidRDefault="00AB413A" w:rsidP="00AB413A">
            <w:pPr>
              <w:keepLines/>
              <w:spacing w:before="120" w:after="120" w:line="276" w:lineRule="auto"/>
              <w:cnfStyle w:val="000000100000" w:firstRow="0" w:lastRow="0" w:firstColumn="0" w:lastColumn="0" w:oddVBand="0" w:evenVBand="0" w:oddHBand="1" w:evenHBand="0" w:firstRowFirstColumn="0" w:firstRowLastColumn="0" w:lastRowFirstColumn="0" w:lastRowLastColumn="0"/>
            </w:pPr>
          </w:p>
        </w:tc>
      </w:tr>
      <w:tr w:rsidR="00AB413A" w:rsidRPr="00AB413A" w14:paraId="0ADF7643" w14:textId="77777777" w:rsidTr="002B44A4">
        <w:tc>
          <w:tcPr>
            <w:cnfStyle w:val="001000000000" w:firstRow="0" w:lastRow="0" w:firstColumn="1" w:lastColumn="0" w:oddVBand="0" w:evenVBand="0" w:oddHBand="0" w:evenHBand="0" w:firstRowFirstColumn="0" w:firstRowLastColumn="0" w:lastRowFirstColumn="0" w:lastRowLastColumn="0"/>
            <w:tcW w:w="1705" w:type="dxa"/>
          </w:tcPr>
          <w:p w14:paraId="5DBD7C7F" w14:textId="77777777" w:rsidR="00AB413A" w:rsidRPr="00AB413A" w:rsidRDefault="00AB413A" w:rsidP="00AB413A">
            <w:pPr>
              <w:keepLines/>
              <w:spacing w:before="120" w:after="120" w:line="276" w:lineRule="auto"/>
              <w:rPr>
                <w:b w:val="0"/>
                <w:bCs w:val="0"/>
              </w:rPr>
            </w:pPr>
          </w:p>
        </w:tc>
        <w:tc>
          <w:tcPr>
            <w:tcW w:w="4410" w:type="dxa"/>
          </w:tcPr>
          <w:p w14:paraId="495DF399" w14:textId="77777777" w:rsidR="00AB413A" w:rsidRPr="00AB413A" w:rsidRDefault="00AB413A" w:rsidP="00AB413A">
            <w:pPr>
              <w:keepLines/>
              <w:spacing w:before="120" w:after="120" w:line="276" w:lineRule="auto"/>
              <w:cnfStyle w:val="000000000000" w:firstRow="0" w:lastRow="0" w:firstColumn="0" w:lastColumn="0" w:oddVBand="0" w:evenVBand="0" w:oddHBand="0" w:evenHBand="0" w:firstRowFirstColumn="0" w:firstRowLastColumn="0" w:lastRowFirstColumn="0" w:lastRowLastColumn="0"/>
            </w:pPr>
          </w:p>
        </w:tc>
        <w:tc>
          <w:tcPr>
            <w:tcW w:w="3235" w:type="dxa"/>
          </w:tcPr>
          <w:p w14:paraId="34570ECC" w14:textId="77777777" w:rsidR="00AB413A" w:rsidRPr="00AB413A" w:rsidRDefault="00AB413A" w:rsidP="00AB413A">
            <w:pPr>
              <w:keepLines/>
              <w:spacing w:before="120" w:after="120" w:line="276" w:lineRule="auto"/>
              <w:cnfStyle w:val="000000000000" w:firstRow="0" w:lastRow="0" w:firstColumn="0" w:lastColumn="0" w:oddVBand="0" w:evenVBand="0" w:oddHBand="0" w:evenHBand="0" w:firstRowFirstColumn="0" w:firstRowLastColumn="0" w:lastRowFirstColumn="0" w:lastRowLastColumn="0"/>
            </w:pPr>
          </w:p>
        </w:tc>
      </w:tr>
      <w:tr w:rsidR="00AB413A" w:rsidRPr="00AB413A" w14:paraId="63F2ED85" w14:textId="77777777" w:rsidTr="002B4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9C8AD20" w14:textId="77777777" w:rsidR="00AB413A" w:rsidRPr="00AB413A" w:rsidRDefault="00AB413A" w:rsidP="00AB413A">
            <w:pPr>
              <w:keepLines/>
              <w:spacing w:before="120" w:after="120" w:line="276" w:lineRule="auto"/>
              <w:rPr>
                <w:b w:val="0"/>
                <w:bCs w:val="0"/>
              </w:rPr>
            </w:pPr>
          </w:p>
        </w:tc>
        <w:tc>
          <w:tcPr>
            <w:tcW w:w="4410" w:type="dxa"/>
          </w:tcPr>
          <w:p w14:paraId="62A674B9" w14:textId="77777777" w:rsidR="00AB413A" w:rsidRPr="00AB413A" w:rsidRDefault="00AB413A" w:rsidP="00AB413A">
            <w:pPr>
              <w:keepLines/>
              <w:spacing w:before="120" w:after="120" w:line="276" w:lineRule="auto"/>
              <w:cnfStyle w:val="000000100000" w:firstRow="0" w:lastRow="0" w:firstColumn="0" w:lastColumn="0" w:oddVBand="0" w:evenVBand="0" w:oddHBand="1" w:evenHBand="0" w:firstRowFirstColumn="0" w:firstRowLastColumn="0" w:lastRowFirstColumn="0" w:lastRowLastColumn="0"/>
            </w:pPr>
          </w:p>
        </w:tc>
        <w:tc>
          <w:tcPr>
            <w:tcW w:w="3235" w:type="dxa"/>
          </w:tcPr>
          <w:p w14:paraId="26D8BDB7" w14:textId="77777777" w:rsidR="00AB413A" w:rsidRPr="00AB413A" w:rsidRDefault="00AB413A" w:rsidP="00AB413A">
            <w:pPr>
              <w:keepLines/>
              <w:spacing w:before="120" w:after="120" w:line="276" w:lineRule="auto"/>
              <w:cnfStyle w:val="000000100000" w:firstRow="0" w:lastRow="0" w:firstColumn="0" w:lastColumn="0" w:oddVBand="0" w:evenVBand="0" w:oddHBand="1" w:evenHBand="0" w:firstRowFirstColumn="0" w:firstRowLastColumn="0" w:lastRowFirstColumn="0" w:lastRowLastColumn="0"/>
            </w:pPr>
          </w:p>
        </w:tc>
      </w:tr>
      <w:tr w:rsidR="00AB413A" w:rsidRPr="00AB413A" w14:paraId="1C225DBC" w14:textId="77777777" w:rsidTr="002B44A4">
        <w:tc>
          <w:tcPr>
            <w:cnfStyle w:val="001000000000" w:firstRow="0" w:lastRow="0" w:firstColumn="1" w:lastColumn="0" w:oddVBand="0" w:evenVBand="0" w:oddHBand="0" w:evenHBand="0" w:firstRowFirstColumn="0" w:firstRowLastColumn="0" w:lastRowFirstColumn="0" w:lastRowLastColumn="0"/>
            <w:tcW w:w="1705" w:type="dxa"/>
          </w:tcPr>
          <w:p w14:paraId="798EF190" w14:textId="77777777" w:rsidR="00AB413A" w:rsidRPr="00AB413A" w:rsidRDefault="00AB413A" w:rsidP="00AB413A">
            <w:pPr>
              <w:keepLines/>
              <w:spacing w:before="120" w:after="120" w:line="276" w:lineRule="auto"/>
              <w:rPr>
                <w:b w:val="0"/>
                <w:bCs w:val="0"/>
              </w:rPr>
            </w:pPr>
          </w:p>
        </w:tc>
        <w:tc>
          <w:tcPr>
            <w:tcW w:w="4410" w:type="dxa"/>
          </w:tcPr>
          <w:p w14:paraId="7BD610E1" w14:textId="77777777" w:rsidR="00AB413A" w:rsidRPr="00AB413A" w:rsidRDefault="00AB413A" w:rsidP="00AB413A">
            <w:pPr>
              <w:keepLines/>
              <w:spacing w:before="120" w:after="120" w:line="276" w:lineRule="auto"/>
              <w:cnfStyle w:val="000000000000" w:firstRow="0" w:lastRow="0" w:firstColumn="0" w:lastColumn="0" w:oddVBand="0" w:evenVBand="0" w:oddHBand="0" w:evenHBand="0" w:firstRowFirstColumn="0" w:firstRowLastColumn="0" w:lastRowFirstColumn="0" w:lastRowLastColumn="0"/>
            </w:pPr>
          </w:p>
        </w:tc>
        <w:tc>
          <w:tcPr>
            <w:tcW w:w="3235" w:type="dxa"/>
          </w:tcPr>
          <w:p w14:paraId="5E527369" w14:textId="77777777" w:rsidR="00AB413A" w:rsidRPr="00AB413A" w:rsidRDefault="00AB413A" w:rsidP="00AB413A">
            <w:pPr>
              <w:keepLines/>
              <w:spacing w:before="120" w:after="120" w:line="276" w:lineRule="auto"/>
              <w:cnfStyle w:val="000000000000" w:firstRow="0" w:lastRow="0" w:firstColumn="0" w:lastColumn="0" w:oddVBand="0" w:evenVBand="0" w:oddHBand="0" w:evenHBand="0" w:firstRowFirstColumn="0" w:firstRowLastColumn="0" w:lastRowFirstColumn="0" w:lastRowLastColumn="0"/>
            </w:pPr>
          </w:p>
        </w:tc>
      </w:tr>
      <w:tr w:rsidR="00AB413A" w:rsidRPr="00AB413A" w14:paraId="6B96E5FE" w14:textId="77777777" w:rsidTr="002B4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D72BFEC" w14:textId="77777777" w:rsidR="00AB413A" w:rsidRPr="00AB413A" w:rsidRDefault="00AB413A" w:rsidP="00AB413A">
            <w:pPr>
              <w:keepLines/>
              <w:spacing w:before="120" w:after="120" w:line="276" w:lineRule="auto"/>
              <w:rPr>
                <w:b w:val="0"/>
                <w:bCs w:val="0"/>
              </w:rPr>
            </w:pPr>
          </w:p>
        </w:tc>
        <w:tc>
          <w:tcPr>
            <w:tcW w:w="4410" w:type="dxa"/>
          </w:tcPr>
          <w:p w14:paraId="6639BDA3" w14:textId="77777777" w:rsidR="00AB413A" w:rsidRPr="00AB413A" w:rsidRDefault="00AB413A" w:rsidP="00AB413A">
            <w:pPr>
              <w:keepLines/>
              <w:spacing w:before="120" w:after="120" w:line="276" w:lineRule="auto"/>
              <w:cnfStyle w:val="000000100000" w:firstRow="0" w:lastRow="0" w:firstColumn="0" w:lastColumn="0" w:oddVBand="0" w:evenVBand="0" w:oddHBand="1" w:evenHBand="0" w:firstRowFirstColumn="0" w:firstRowLastColumn="0" w:lastRowFirstColumn="0" w:lastRowLastColumn="0"/>
            </w:pPr>
          </w:p>
        </w:tc>
        <w:tc>
          <w:tcPr>
            <w:tcW w:w="3235" w:type="dxa"/>
          </w:tcPr>
          <w:p w14:paraId="502D0EA0" w14:textId="77777777" w:rsidR="00AB413A" w:rsidRPr="00AB413A" w:rsidRDefault="00AB413A" w:rsidP="00AB413A">
            <w:pPr>
              <w:keepLines/>
              <w:spacing w:before="120" w:after="120" w:line="276" w:lineRule="auto"/>
              <w:cnfStyle w:val="000000100000" w:firstRow="0" w:lastRow="0" w:firstColumn="0" w:lastColumn="0" w:oddVBand="0" w:evenVBand="0" w:oddHBand="1" w:evenHBand="0" w:firstRowFirstColumn="0" w:firstRowLastColumn="0" w:lastRowFirstColumn="0" w:lastRowLastColumn="0"/>
            </w:pPr>
          </w:p>
        </w:tc>
      </w:tr>
    </w:tbl>
    <w:p w14:paraId="030260A8" w14:textId="2D091BA8" w:rsidR="00AB6657" w:rsidRDefault="00680ED4" w:rsidP="003A7710">
      <w:pPr>
        <w:keepLines/>
        <w:numPr>
          <w:ilvl w:val="0"/>
          <w:numId w:val="13"/>
        </w:numPr>
        <w:spacing w:before="120" w:after="120"/>
        <w:contextualSpacing/>
      </w:pPr>
      <w:r w:rsidRPr="00664BC7">
        <w:rPr>
          <w:b/>
          <w:bCs/>
        </w:rPr>
        <w:t>Upload</w:t>
      </w:r>
      <w:r w:rsidRPr="00664BC7">
        <w:t xml:space="preserve"> the </w:t>
      </w:r>
      <w:r w:rsidRPr="00664BC7">
        <w:rPr>
          <w:b/>
          <w:bCs/>
        </w:rPr>
        <w:t>document</w:t>
      </w:r>
      <w:r w:rsidRPr="00664BC7">
        <w:t xml:space="preserve"> in the submission area of the assignment.</w:t>
      </w:r>
    </w:p>
    <w:sectPr w:rsidR="00AB6657" w:rsidSect="00AB665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6A53E" w14:textId="77777777" w:rsidR="00D6210E" w:rsidRDefault="00D6210E" w:rsidP="002879F7">
      <w:pPr>
        <w:spacing w:before="0" w:after="0" w:line="240" w:lineRule="auto"/>
      </w:pPr>
      <w:r>
        <w:separator/>
      </w:r>
    </w:p>
  </w:endnote>
  <w:endnote w:type="continuationSeparator" w:id="0">
    <w:p w14:paraId="7E2910AA" w14:textId="77777777" w:rsidR="00D6210E" w:rsidRDefault="00D6210E"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63CFE" w14:textId="77777777" w:rsidR="00D6210E" w:rsidRDefault="00D6210E" w:rsidP="002879F7">
      <w:pPr>
        <w:spacing w:before="0" w:after="0" w:line="240" w:lineRule="auto"/>
      </w:pPr>
      <w:r>
        <w:separator/>
      </w:r>
    </w:p>
  </w:footnote>
  <w:footnote w:type="continuationSeparator" w:id="0">
    <w:p w14:paraId="52FE91D5" w14:textId="77777777" w:rsidR="00D6210E" w:rsidRDefault="00D6210E"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437EC" w14:textId="24E47D16" w:rsidR="002879F7" w:rsidRPr="0009662B" w:rsidRDefault="00BC7B07" w:rsidP="002879F7">
    <w:pPr>
      <w:pStyle w:val="Title"/>
      <w:rPr>
        <w:sz w:val="32"/>
        <w:szCs w:val="32"/>
      </w:rPr>
    </w:pPr>
    <w:r>
      <w:rPr>
        <w:sz w:val="32"/>
        <w:szCs w:val="32"/>
      </w:rPr>
      <w:t>Guided Practice</w:t>
    </w:r>
    <w:r w:rsidR="003E0673">
      <w:rPr>
        <w:sz w:val="32"/>
        <w:szCs w:val="32"/>
      </w:rPr>
      <w:t xml:space="preserve"> </w:t>
    </w:r>
    <w:r w:rsidR="002879F7" w:rsidRPr="0009662B">
      <w:rPr>
        <w:sz w:val="32"/>
        <w:szCs w:val="32"/>
      </w:rPr>
      <w:t xml:space="preserve">- </w:t>
    </w:r>
    <w:r w:rsidR="00DE78BE" w:rsidRPr="0009662B">
      <w:rPr>
        <w:sz w:val="32"/>
        <w:szCs w:val="32"/>
      </w:rPr>
      <w:t>Installing Active Directory</w:t>
    </w:r>
    <w:r w:rsidR="0009662B" w:rsidRPr="0009662B">
      <w:rPr>
        <w:sz w:val="32"/>
        <w:szCs w:val="32"/>
      </w:rPr>
      <w:t xml:space="preserve"> (New Forest)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008"/>
    <w:multiLevelType w:val="hybridMultilevel"/>
    <w:tmpl w:val="7F72A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F56674"/>
    <w:multiLevelType w:val="hybridMultilevel"/>
    <w:tmpl w:val="633EB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66E60"/>
    <w:multiLevelType w:val="multilevel"/>
    <w:tmpl w:val="F34EB0E2"/>
    <w:lvl w:ilvl="0">
      <w:start w:val="5"/>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63579E3"/>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7A517B5"/>
    <w:multiLevelType w:val="hybridMultilevel"/>
    <w:tmpl w:val="359E6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300A9"/>
    <w:multiLevelType w:val="hybridMultilevel"/>
    <w:tmpl w:val="2B944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E01B8"/>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AD71207"/>
    <w:multiLevelType w:val="hybridMultilevel"/>
    <w:tmpl w:val="BF0A5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C1157"/>
    <w:multiLevelType w:val="hybridMultilevel"/>
    <w:tmpl w:val="D630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857730"/>
    <w:multiLevelType w:val="multilevel"/>
    <w:tmpl w:val="CD8CFB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B3A5FBA"/>
    <w:multiLevelType w:val="hybridMultilevel"/>
    <w:tmpl w:val="7F72A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19543D"/>
    <w:multiLevelType w:val="hybridMultilevel"/>
    <w:tmpl w:val="4732D240"/>
    <w:lvl w:ilvl="0" w:tplc="8F4E1DE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746BEB"/>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4A41769"/>
    <w:multiLevelType w:val="hybridMultilevel"/>
    <w:tmpl w:val="2B944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6"/>
  </w:num>
  <w:num w:numId="4">
    <w:abstractNumId w:val="14"/>
  </w:num>
  <w:num w:numId="5">
    <w:abstractNumId w:val="2"/>
  </w:num>
  <w:num w:numId="6">
    <w:abstractNumId w:val="11"/>
  </w:num>
  <w:num w:numId="7">
    <w:abstractNumId w:val="5"/>
  </w:num>
  <w:num w:numId="8">
    <w:abstractNumId w:val="10"/>
  </w:num>
  <w:num w:numId="9">
    <w:abstractNumId w:val="3"/>
  </w:num>
  <w:num w:numId="10">
    <w:abstractNumId w:val="8"/>
  </w:num>
  <w:num w:numId="11">
    <w:abstractNumId w:val="13"/>
  </w:num>
  <w:num w:numId="12">
    <w:abstractNumId w:val="4"/>
  </w:num>
  <w:num w:numId="13">
    <w:abstractNumId w:val="1"/>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8BE"/>
    <w:rsid w:val="000304E7"/>
    <w:rsid w:val="00031031"/>
    <w:rsid w:val="000444C5"/>
    <w:rsid w:val="000617D9"/>
    <w:rsid w:val="00074A77"/>
    <w:rsid w:val="00087B6C"/>
    <w:rsid w:val="00095714"/>
    <w:rsid w:val="0009662B"/>
    <w:rsid w:val="0009697B"/>
    <w:rsid w:val="000D25BA"/>
    <w:rsid w:val="000E26CD"/>
    <w:rsid w:val="00101895"/>
    <w:rsid w:val="00114D56"/>
    <w:rsid w:val="00171966"/>
    <w:rsid w:val="001974C3"/>
    <w:rsid w:val="001A3D8B"/>
    <w:rsid w:val="001C3D28"/>
    <w:rsid w:val="001F143C"/>
    <w:rsid w:val="001F3F0A"/>
    <w:rsid w:val="00212AED"/>
    <w:rsid w:val="00223132"/>
    <w:rsid w:val="00225965"/>
    <w:rsid w:val="00227D11"/>
    <w:rsid w:val="00270730"/>
    <w:rsid w:val="002879F7"/>
    <w:rsid w:val="002902B8"/>
    <w:rsid w:val="002B6AB6"/>
    <w:rsid w:val="002E0DD3"/>
    <w:rsid w:val="002F6118"/>
    <w:rsid w:val="002F6271"/>
    <w:rsid w:val="003239A1"/>
    <w:rsid w:val="00334E47"/>
    <w:rsid w:val="00340F8F"/>
    <w:rsid w:val="00346F5C"/>
    <w:rsid w:val="00364646"/>
    <w:rsid w:val="003815AF"/>
    <w:rsid w:val="003867AC"/>
    <w:rsid w:val="0038741C"/>
    <w:rsid w:val="0039398B"/>
    <w:rsid w:val="003A2FB0"/>
    <w:rsid w:val="003A7710"/>
    <w:rsid w:val="003D2F57"/>
    <w:rsid w:val="003E0673"/>
    <w:rsid w:val="003F64CF"/>
    <w:rsid w:val="004505A8"/>
    <w:rsid w:val="00486349"/>
    <w:rsid w:val="0049703B"/>
    <w:rsid w:val="004A24D2"/>
    <w:rsid w:val="004A3145"/>
    <w:rsid w:val="004C5F14"/>
    <w:rsid w:val="004D1689"/>
    <w:rsid w:val="004E2DBF"/>
    <w:rsid w:val="00501646"/>
    <w:rsid w:val="00501798"/>
    <w:rsid w:val="00543125"/>
    <w:rsid w:val="00556F19"/>
    <w:rsid w:val="00557168"/>
    <w:rsid w:val="00582BC3"/>
    <w:rsid w:val="00587CD8"/>
    <w:rsid w:val="005C4C90"/>
    <w:rsid w:val="005D044A"/>
    <w:rsid w:val="005F0B00"/>
    <w:rsid w:val="005F1D95"/>
    <w:rsid w:val="005F3F75"/>
    <w:rsid w:val="005F4363"/>
    <w:rsid w:val="0060064B"/>
    <w:rsid w:val="00606570"/>
    <w:rsid w:val="006215BA"/>
    <w:rsid w:val="0065117B"/>
    <w:rsid w:val="00680ED4"/>
    <w:rsid w:val="006D0C1D"/>
    <w:rsid w:val="006D59E2"/>
    <w:rsid w:val="006E40BA"/>
    <w:rsid w:val="00726D9F"/>
    <w:rsid w:val="00741438"/>
    <w:rsid w:val="00761E4C"/>
    <w:rsid w:val="00764DBC"/>
    <w:rsid w:val="007A04F9"/>
    <w:rsid w:val="007A0A0A"/>
    <w:rsid w:val="007B2807"/>
    <w:rsid w:val="007B65A1"/>
    <w:rsid w:val="007F415B"/>
    <w:rsid w:val="008277C5"/>
    <w:rsid w:val="00827B22"/>
    <w:rsid w:val="00836230"/>
    <w:rsid w:val="00854928"/>
    <w:rsid w:val="008B3930"/>
    <w:rsid w:val="008B4451"/>
    <w:rsid w:val="008D45A7"/>
    <w:rsid w:val="00901D7A"/>
    <w:rsid w:val="009038CC"/>
    <w:rsid w:val="009161B4"/>
    <w:rsid w:val="00924B51"/>
    <w:rsid w:val="00936BFF"/>
    <w:rsid w:val="0096541F"/>
    <w:rsid w:val="00993400"/>
    <w:rsid w:val="009D1C1E"/>
    <w:rsid w:val="009E2EB8"/>
    <w:rsid w:val="00A034DA"/>
    <w:rsid w:val="00A0446F"/>
    <w:rsid w:val="00A12A3E"/>
    <w:rsid w:val="00A2378A"/>
    <w:rsid w:val="00A35DB4"/>
    <w:rsid w:val="00A72A11"/>
    <w:rsid w:val="00A77998"/>
    <w:rsid w:val="00AA1114"/>
    <w:rsid w:val="00AB413A"/>
    <w:rsid w:val="00AB6657"/>
    <w:rsid w:val="00AE1A63"/>
    <w:rsid w:val="00B058AD"/>
    <w:rsid w:val="00B3086D"/>
    <w:rsid w:val="00B3719B"/>
    <w:rsid w:val="00B47391"/>
    <w:rsid w:val="00B559C4"/>
    <w:rsid w:val="00B6397B"/>
    <w:rsid w:val="00B71335"/>
    <w:rsid w:val="00B837D7"/>
    <w:rsid w:val="00B95648"/>
    <w:rsid w:val="00B967CD"/>
    <w:rsid w:val="00BC7B07"/>
    <w:rsid w:val="00C64704"/>
    <w:rsid w:val="00C844DA"/>
    <w:rsid w:val="00CB30D7"/>
    <w:rsid w:val="00CE531B"/>
    <w:rsid w:val="00D1725B"/>
    <w:rsid w:val="00D25CFD"/>
    <w:rsid w:val="00D53D6B"/>
    <w:rsid w:val="00D6169E"/>
    <w:rsid w:val="00D6210E"/>
    <w:rsid w:val="00D621B3"/>
    <w:rsid w:val="00D9215D"/>
    <w:rsid w:val="00DB5071"/>
    <w:rsid w:val="00DC050A"/>
    <w:rsid w:val="00DD4FF7"/>
    <w:rsid w:val="00DE5181"/>
    <w:rsid w:val="00DE78BE"/>
    <w:rsid w:val="00E20556"/>
    <w:rsid w:val="00E35C5D"/>
    <w:rsid w:val="00EB5FBA"/>
    <w:rsid w:val="00EC3860"/>
    <w:rsid w:val="00EC670A"/>
    <w:rsid w:val="00EE23EC"/>
    <w:rsid w:val="00F053C0"/>
    <w:rsid w:val="00F53831"/>
    <w:rsid w:val="00F763FA"/>
    <w:rsid w:val="00FA25C5"/>
    <w:rsid w:val="00FB23B1"/>
    <w:rsid w:val="00FE110C"/>
    <w:rsid w:val="00FE2D8D"/>
    <w:rsid w:val="00FE6E5B"/>
    <w:rsid w:val="10E35F83"/>
    <w:rsid w:val="24F7A2E2"/>
    <w:rsid w:val="2D58D719"/>
    <w:rsid w:val="3323B6D8"/>
    <w:rsid w:val="3CD4E69A"/>
    <w:rsid w:val="4ADD24CF"/>
    <w:rsid w:val="530CB033"/>
    <w:rsid w:val="5377C413"/>
    <w:rsid w:val="6F0408FF"/>
    <w:rsid w:val="7253D140"/>
    <w:rsid w:val="7C4034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5827"/>
  <w15:chartTrackingRefBased/>
  <w15:docId w15:val="{633A6C42-23EB-4FE9-A3B5-FD4EB899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9F7"/>
    <w:rPr>
      <w:sz w:val="24"/>
    </w:rPr>
  </w:style>
  <w:style w:type="paragraph" w:styleId="Heading1">
    <w:name w:val="heading 1"/>
    <w:basedOn w:val="Normal"/>
    <w:next w:val="Normal"/>
    <w:link w:val="Heading1Char"/>
    <w:uiPriority w:val="9"/>
    <w:qFormat/>
    <w:rsid w:val="0074143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741438"/>
    <w:rPr>
      <w:caps/>
      <w:color w:val="FFFFFF" w:themeColor="background1"/>
      <w:spacing w:val="15"/>
      <w:sz w:val="24"/>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semiHidden/>
    <w:unhideWhenUsed/>
    <w:qFormat/>
    <w:rsid w:val="002879F7"/>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9038CC"/>
    <w:pPr>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ind w:left="360"/>
    </w:pPr>
    <w:rPr>
      <w:rFonts w:ascii="Courier New" w:hAnsi="Courier New"/>
      <w:b/>
      <w:i/>
    </w:rPr>
  </w:style>
  <w:style w:type="character" w:customStyle="1" w:styleId="CommandLineChar">
    <w:name w:val="Command Line Char"/>
    <w:basedOn w:val="DefaultParagraphFont"/>
    <w:link w:val="CommandLine"/>
    <w:rsid w:val="009038CC"/>
    <w:rPr>
      <w:rFonts w:ascii="Courier New" w:hAnsi="Courier New"/>
      <w:b/>
      <w:i/>
      <w:sz w:val="24"/>
      <w:shd w:val="clear" w:color="auto" w:fill="002060"/>
    </w:rPr>
  </w:style>
  <w:style w:type="paragraph" w:styleId="ListParagraph">
    <w:name w:val="List Paragraph"/>
    <w:basedOn w:val="Normal"/>
    <w:uiPriority w:val="34"/>
    <w:qFormat/>
    <w:rsid w:val="00DE78BE"/>
    <w:pPr>
      <w:ind w:left="720"/>
      <w:contextualSpacing/>
    </w:pPr>
  </w:style>
  <w:style w:type="table" w:styleId="TableGrid">
    <w:name w:val="Table Grid"/>
    <w:basedOn w:val="TableNormal"/>
    <w:uiPriority w:val="39"/>
    <w:rsid w:val="00901D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F053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1">
    <w:name w:val="Grid Table 4 - Accent 51"/>
    <w:basedOn w:val="TableNormal"/>
    <w:next w:val="GridTable4-Accent5"/>
    <w:uiPriority w:val="49"/>
    <w:rsid w:val="00AB413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AB413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1F143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4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784949">
      <w:bodyDiv w:val="1"/>
      <w:marLeft w:val="0"/>
      <w:marRight w:val="0"/>
      <w:marTop w:val="0"/>
      <w:marBottom w:val="0"/>
      <w:divBdr>
        <w:top w:val="none" w:sz="0" w:space="0" w:color="auto"/>
        <w:left w:val="none" w:sz="0" w:space="0" w:color="auto"/>
        <w:bottom w:val="none" w:sz="0" w:space="0" w:color="auto"/>
        <w:right w:val="none" w:sz="0" w:space="0" w:color="auto"/>
      </w:divBdr>
    </w:div>
    <w:div w:id="1354384229">
      <w:bodyDiv w:val="1"/>
      <w:marLeft w:val="0"/>
      <w:marRight w:val="0"/>
      <w:marTop w:val="0"/>
      <w:marBottom w:val="0"/>
      <w:divBdr>
        <w:top w:val="none" w:sz="0" w:space="0" w:color="auto"/>
        <w:left w:val="none" w:sz="0" w:space="0" w:color="auto"/>
        <w:bottom w:val="none" w:sz="0" w:space="0" w:color="auto"/>
        <w:right w:val="none" w:sz="0" w:space="0" w:color="auto"/>
      </w:divBdr>
      <w:divsChild>
        <w:div w:id="822546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FAE67B99220BD43BD991B27754E6F45" ma:contentTypeVersion="12" ma:contentTypeDescription="Create a new document." ma:contentTypeScope="" ma:versionID="61f99f8238d73c8ebf63e1cfec5e9bf2">
  <xsd:schema xmlns:xsd="http://www.w3.org/2001/XMLSchema" xmlns:xs="http://www.w3.org/2001/XMLSchema" xmlns:p="http://schemas.microsoft.com/office/2006/metadata/properties" xmlns:ns2="e39cba88-78da-4aca-927b-a8ce1c157e08" xmlns:ns3="a1a4ddb1-3c9e-48ce-826d-f4fcdb1230ff" targetNamespace="http://schemas.microsoft.com/office/2006/metadata/properties" ma:root="true" ma:fieldsID="76db9ff523510f41bc492d434c96ee20" ns2:_="" ns3:_="">
    <xsd:import namespace="e39cba88-78da-4aca-927b-a8ce1c157e08"/>
    <xsd:import namespace="a1a4ddb1-3c9e-48ce-826d-f4fcdb1230ff"/>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cba88-78da-4aca-927b-a8ce1c157e08" elementFormDefault="qualified">
    <xsd:import namespace="http://schemas.microsoft.com/office/2006/documentManagement/types"/>
    <xsd:import namespace="http://schemas.microsoft.com/office/infopath/2007/PartnerControls"/>
    <xsd:element name="Comments" ma:index="8" nillable="true" ma:displayName="Comments" ma:description="Folder Usage" ma:format="Dropdown" ma:internalName="Comments">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4ddb1-3c9e-48ce-826d-f4fcdb1230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ments xmlns="e39cba88-78da-4aca-927b-a8ce1c157e08" xsi:nil="true"/>
  </documentManagement>
</p:properties>
</file>

<file path=customXml/itemProps1.xml><?xml version="1.0" encoding="utf-8"?>
<ds:datastoreItem xmlns:ds="http://schemas.openxmlformats.org/officeDocument/2006/customXml" ds:itemID="{E56804C7-A393-451D-9386-C87664625B8F}">
  <ds:schemaRefs>
    <ds:schemaRef ds:uri="http://schemas.microsoft.com/sharepoint/v3/contenttype/forms"/>
  </ds:schemaRefs>
</ds:datastoreItem>
</file>

<file path=customXml/itemProps2.xml><?xml version="1.0" encoding="utf-8"?>
<ds:datastoreItem xmlns:ds="http://schemas.openxmlformats.org/officeDocument/2006/customXml" ds:itemID="{B896EC1F-348E-4D39-82EA-1C5571B7FAAD}">
  <ds:schemaRefs>
    <ds:schemaRef ds:uri="http://schemas.openxmlformats.org/officeDocument/2006/bibliography"/>
  </ds:schemaRefs>
</ds:datastoreItem>
</file>

<file path=customXml/itemProps3.xml><?xml version="1.0" encoding="utf-8"?>
<ds:datastoreItem xmlns:ds="http://schemas.openxmlformats.org/officeDocument/2006/customXml" ds:itemID="{7A264F6A-36AF-4285-BB7B-ACFCC482FD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cba88-78da-4aca-927b-a8ce1c157e08"/>
    <ds:schemaRef ds:uri="a1a4ddb1-3c9e-48ce-826d-f4fcdb123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A91DA8-0D82-4EE8-A0B9-CE4C740C49BC}">
  <ds:schemaRefs>
    <ds:schemaRef ds:uri="http://schemas.microsoft.com/office/2006/metadata/properties"/>
    <ds:schemaRef ds:uri="http://schemas.microsoft.com/office/infopath/2007/PartnerControls"/>
    <ds:schemaRef ds:uri="e39cba88-78da-4aca-927b-a8ce1c157e08"/>
  </ds:schemaRefs>
</ds:datastoreItem>
</file>

<file path=docProps/app.xml><?xml version="1.0" encoding="utf-8"?>
<Properties xmlns="http://schemas.openxmlformats.org/officeDocument/2006/extended-properties" xmlns:vt="http://schemas.openxmlformats.org/officeDocument/2006/docPropsVTypes">
  <Template>Lab Instructions</Template>
  <TotalTime>2</TotalTime>
  <Pages>6</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kazevedo</dc:creator>
  <cp:keywords/>
  <dc:description/>
  <cp:lastModifiedBy>Carruth, Martin</cp:lastModifiedBy>
  <cp:revision>3</cp:revision>
  <dcterms:created xsi:type="dcterms:W3CDTF">2021-10-11T19:07:00Z</dcterms:created>
  <dcterms:modified xsi:type="dcterms:W3CDTF">2021-10-12T14:56:00Z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0x0101000FAE67B99220BD43BD991B27754E6F45</vt:lpwstr>
  </property>
  <property fmtid="{D5CDD505-2E9C-101B-9397-08002B2CF9AE}" pid="3" name="_dlc_DocIdItemGuid">
    <vt:lpwstr>323d7ba5-b605-4198-952e-fcf0f49f74e6</vt:lpwstr>
  </property>
  <property fmtid="{D5CDD505-2E9C-101B-9397-08002B2CF9AE}" pid="4" name="Order">
    <vt:r8>1000</vt:r8>
  </property>
  <property fmtid="{D5CDD505-2E9C-101B-9397-08002B2CF9AE}" pid="5" name="xd_Signature">
    <vt:bool>false</vt:bool>
  </property>
  <property fmtid="{D5CDD505-2E9C-101B-9397-08002B2CF9AE}" pid="6" name="xd_ProgID">
    <vt:lpwstr/>
  </property>
  <property fmtid="{D5CDD505-2E9C-101B-9397-08002B2CF9AE}" pid="7" name="_dlc_DocId">
    <vt:lpwstr>XKW5YJXNVX3E-389820555-10</vt:lpwstr>
  </property>
  <property fmtid="{D5CDD505-2E9C-101B-9397-08002B2CF9AE}" pid="8" name="_dlc_DocIdUrl">
    <vt:lpwstr>https://studentsecpi.sharepoint.com/sites/CurriculumDevelopment-Azevedo/cis/CIS256/_layouts/15/DocIdRedir.aspx?ID=XKW5YJXNVX3E-389820555-10, XKW5YJXNVX3E-389820555-10</vt:lpwstr>
  </property>
  <property fmtid="{D5CDD505-2E9C-101B-9397-08002B2CF9AE}" pid="9" name="ComplianceAssetId">
    <vt:lpwstr/>
  </property>
  <property fmtid="{D5CDD505-2E9C-101B-9397-08002B2CF9AE}" pid="10" name="TemplateUrl">
    <vt:lpwstr/>
  </property>
</Properties>
</file>