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22DCB" w14:textId="77777777" w:rsidR="00C844DA" w:rsidRDefault="002879F7" w:rsidP="002879F7">
      <w:pPr>
        <w:pStyle w:val="Heading1"/>
      </w:pPr>
      <w:r>
        <w:t>Overview</w:t>
      </w:r>
    </w:p>
    <w:p w14:paraId="7233A63A" w14:textId="4F279FD8" w:rsidR="002879F7" w:rsidRDefault="00590BE7">
      <w:r>
        <w:t xml:space="preserve">Once a zone </w:t>
      </w:r>
      <w:r w:rsidR="00A527D4">
        <w:t>and its associated file are</w:t>
      </w:r>
      <w:r>
        <w:t xml:space="preserve"> created you are </w:t>
      </w:r>
      <w:r w:rsidR="00A527D4">
        <w:t xml:space="preserve">ready to </w:t>
      </w:r>
      <w:r w:rsidR="00C97A11">
        <w:t>configure resource records.</w:t>
      </w:r>
      <w:r w:rsidR="00BA759C" w:rsidRPr="00BA759C">
        <w:t xml:space="preserve"> The domain name or zone identifies where the records for your organization are located and allow users on the Internet or your internal network to find them.</w:t>
      </w:r>
      <w:r w:rsidR="00C97A11">
        <w:t xml:space="preserve"> The resource records contain the information that </w:t>
      </w:r>
      <w:r w:rsidR="00E928FB">
        <w:t>users need to access resources.</w:t>
      </w:r>
      <w:r w:rsidR="00BA759C">
        <w:t xml:space="preserve"> </w:t>
      </w:r>
      <w:r w:rsidR="009319A6">
        <w:t>In this guided practice, you will add the most common types of resource records to the zones that you previously created.</w:t>
      </w:r>
    </w:p>
    <w:p w14:paraId="427CE4F9" w14:textId="77777777" w:rsidR="002879F7" w:rsidRDefault="002879F7" w:rsidP="002879F7">
      <w:pPr>
        <w:pStyle w:val="Heading1"/>
      </w:pPr>
      <w:r>
        <w:t>Objectives</w:t>
      </w:r>
    </w:p>
    <w:p w14:paraId="2902F597" w14:textId="77777777" w:rsidR="006B75CA" w:rsidRPr="00630E23" w:rsidRDefault="006B75CA" w:rsidP="006B75CA">
      <w:pPr>
        <w:keepLines w:val="0"/>
        <w:numPr>
          <w:ilvl w:val="1"/>
          <w:numId w:val="22"/>
        </w:numPr>
        <w:spacing w:before="100" w:after="200"/>
        <w:contextualSpacing/>
        <w:rPr>
          <w:szCs w:val="24"/>
        </w:rPr>
      </w:pPr>
      <w:r w:rsidRPr="00630E23">
        <w:rPr>
          <w:szCs w:val="24"/>
        </w:rPr>
        <w:t>Configure DNS on Windows server</w:t>
      </w:r>
    </w:p>
    <w:p w14:paraId="7A1678EF" w14:textId="77777777" w:rsidR="007279CF" w:rsidRDefault="007279CF" w:rsidP="007279CF">
      <w:pPr>
        <w:pStyle w:val="Heading2"/>
      </w:pPr>
      <w:r>
        <w:t>Skills Reviewed</w:t>
      </w:r>
    </w:p>
    <w:p w14:paraId="4B2A5F6F" w14:textId="5F03EDB1" w:rsidR="007279CF" w:rsidRDefault="00E94D2F" w:rsidP="00E94D2F">
      <w:pPr>
        <w:pStyle w:val="ListParagraph"/>
        <w:numPr>
          <w:ilvl w:val="0"/>
          <w:numId w:val="24"/>
        </w:numPr>
      </w:pPr>
      <w:r>
        <w:t>None</w:t>
      </w:r>
    </w:p>
    <w:p w14:paraId="339C13D8" w14:textId="77777777" w:rsidR="007279CF" w:rsidRDefault="007279CF" w:rsidP="007279CF">
      <w:pPr>
        <w:pStyle w:val="Heading2"/>
      </w:pPr>
      <w:r>
        <w:t>New Skills</w:t>
      </w:r>
    </w:p>
    <w:p w14:paraId="05B21C3D" w14:textId="789FEEAC" w:rsidR="007279CF" w:rsidRDefault="00E94D2F" w:rsidP="00E94D2F">
      <w:pPr>
        <w:pStyle w:val="ListParagraph"/>
        <w:numPr>
          <w:ilvl w:val="0"/>
          <w:numId w:val="24"/>
        </w:numPr>
      </w:pPr>
      <w:r>
        <w:t xml:space="preserve">Creating common DNS resources records using </w:t>
      </w:r>
      <w:r w:rsidR="00F94461">
        <w:t>the GUI and PowerShell</w:t>
      </w:r>
    </w:p>
    <w:p w14:paraId="2A943CB0" w14:textId="4D101F1C" w:rsidR="00F94461" w:rsidRPr="00332961" w:rsidRDefault="00F94461" w:rsidP="00E94D2F">
      <w:pPr>
        <w:pStyle w:val="ListParagraph"/>
        <w:numPr>
          <w:ilvl w:val="0"/>
          <w:numId w:val="24"/>
        </w:numPr>
      </w:pPr>
      <w:r>
        <w:t>View DNS resource records using the GUI and PowerShell</w:t>
      </w:r>
    </w:p>
    <w:p w14:paraId="1CF210AD" w14:textId="77777777" w:rsidR="007279CF" w:rsidRDefault="007279CF" w:rsidP="007279CF">
      <w:pPr>
        <w:pStyle w:val="Heading2"/>
      </w:pPr>
      <w:r>
        <w:t>References</w:t>
      </w:r>
    </w:p>
    <w:p w14:paraId="73400541" w14:textId="77777777" w:rsidR="007279CF" w:rsidRDefault="007279CF" w:rsidP="007279CF"/>
    <w:p w14:paraId="410C5A3C" w14:textId="3875AF09" w:rsidR="002879F7" w:rsidRDefault="00182CDD" w:rsidP="002879F7">
      <w:pPr>
        <w:pStyle w:val="Heading1"/>
      </w:pPr>
      <w:r>
        <w:t>Initial Conditions</w:t>
      </w:r>
    </w:p>
    <w:p w14:paraId="11EE73FC" w14:textId="15C8B986" w:rsidR="009E4F28" w:rsidRDefault="00D93B81" w:rsidP="00376EB1">
      <w:pPr>
        <w:numPr>
          <w:ilvl w:val="0"/>
          <w:numId w:val="2"/>
        </w:numPr>
      </w:pPr>
      <w:r>
        <w:t xml:space="preserve">Guided Practice </w:t>
      </w:r>
      <w:r w:rsidR="009E4F28">
        <w:t>– Creating DNS Zones in Windows is complete</w:t>
      </w:r>
    </w:p>
    <w:p w14:paraId="50820792" w14:textId="0C536F1B" w:rsidR="00182CDD" w:rsidRDefault="00182CDD" w:rsidP="00182CDD">
      <w:pPr>
        <w:pStyle w:val="Heading1"/>
      </w:pPr>
      <w:r>
        <w:t>Final Conditions</w:t>
      </w:r>
    </w:p>
    <w:p w14:paraId="378D4D76" w14:textId="6B3BC26B" w:rsidR="006C475D" w:rsidRDefault="008372BB" w:rsidP="006C475D">
      <w:pPr>
        <w:pStyle w:val="ListParagraph"/>
        <w:numPr>
          <w:ilvl w:val="0"/>
          <w:numId w:val="2"/>
        </w:numPr>
      </w:pPr>
      <w:r w:rsidRPr="0066587C">
        <w:rPr>
          <w:b/>
          <w:bCs/>
        </w:rPr>
        <w:t>KMW</w:t>
      </w:r>
      <w:r w:rsidR="003077F5" w:rsidRPr="0066587C">
        <w:rPr>
          <w:b/>
          <w:bCs/>
        </w:rPr>
        <w:t>.net</w:t>
      </w:r>
      <w:r w:rsidR="003077F5">
        <w:t xml:space="preserve"> </w:t>
      </w:r>
      <w:r w:rsidR="00271434">
        <w:t xml:space="preserve">and </w:t>
      </w:r>
      <w:r w:rsidRPr="0066587C">
        <w:rPr>
          <w:b/>
          <w:bCs/>
        </w:rPr>
        <w:t>KMW</w:t>
      </w:r>
      <w:r w:rsidR="00271434" w:rsidRPr="0066587C">
        <w:rPr>
          <w:b/>
          <w:bCs/>
        </w:rPr>
        <w:t>.org</w:t>
      </w:r>
      <w:r w:rsidR="00271434">
        <w:t xml:space="preserve"> </w:t>
      </w:r>
      <w:r w:rsidR="00E703F4">
        <w:t xml:space="preserve">primary forward lookup </w:t>
      </w:r>
      <w:r w:rsidR="003077F5">
        <w:t>zone</w:t>
      </w:r>
      <w:r w:rsidR="00271434">
        <w:t>s</w:t>
      </w:r>
      <w:r w:rsidR="003077F5">
        <w:t xml:space="preserve"> </w:t>
      </w:r>
      <w:r w:rsidR="00B22A3C">
        <w:t>contain</w:t>
      </w:r>
      <w:r w:rsidR="003077F5">
        <w:t xml:space="preserve"> </w:t>
      </w:r>
      <w:r w:rsidR="006C475D">
        <w:t>the following resource records:</w:t>
      </w:r>
    </w:p>
    <w:p w14:paraId="77DA0877" w14:textId="554FA7B4" w:rsidR="00182CDD" w:rsidRDefault="003077F5" w:rsidP="006C475D">
      <w:pPr>
        <w:pStyle w:val="ListParagraph"/>
        <w:numPr>
          <w:ilvl w:val="1"/>
          <w:numId w:val="2"/>
        </w:numPr>
      </w:pPr>
      <w:r>
        <w:t>A</w:t>
      </w:r>
      <w:r w:rsidR="00F60384">
        <w:t>ddress</w:t>
      </w:r>
      <w:r>
        <w:t xml:space="preserve"> records for </w:t>
      </w:r>
      <w:r w:rsidR="00F07AE7" w:rsidRPr="00F07AE7">
        <w:rPr>
          <w:b/>
          <w:bCs/>
        </w:rPr>
        <w:t>Host01</w:t>
      </w:r>
      <w:r w:rsidR="00F0035A" w:rsidRPr="00F0035A">
        <w:t>,</w:t>
      </w:r>
      <w:r w:rsidR="002346B5">
        <w:t xml:space="preserve"> </w:t>
      </w:r>
      <w:r w:rsidR="00F07AE7" w:rsidRPr="00F07AE7">
        <w:rPr>
          <w:b/>
          <w:bCs/>
        </w:rPr>
        <w:t>Host02</w:t>
      </w:r>
      <w:r w:rsidR="00F0035A">
        <w:t xml:space="preserve">, </w:t>
      </w:r>
      <w:r w:rsidR="00F0035A" w:rsidRPr="00F0035A">
        <w:rPr>
          <w:b/>
          <w:bCs/>
        </w:rPr>
        <w:t>Host3</w:t>
      </w:r>
      <w:r w:rsidR="00F0035A">
        <w:t xml:space="preserve">, and </w:t>
      </w:r>
      <w:r w:rsidR="00F0035A" w:rsidRPr="00F0035A">
        <w:rPr>
          <w:b/>
          <w:bCs/>
        </w:rPr>
        <w:t>Host04</w:t>
      </w:r>
      <w:r w:rsidR="00F07AE7">
        <w:t>.</w:t>
      </w:r>
    </w:p>
    <w:p w14:paraId="62F29BF3" w14:textId="7D32037D" w:rsidR="00F60384" w:rsidRDefault="00F60384" w:rsidP="006C475D">
      <w:pPr>
        <w:pStyle w:val="ListParagraph"/>
        <w:numPr>
          <w:ilvl w:val="1"/>
          <w:numId w:val="2"/>
        </w:numPr>
      </w:pPr>
      <w:r w:rsidRPr="00F0035A">
        <w:rPr>
          <w:b/>
          <w:bCs/>
        </w:rPr>
        <w:t>CNAME</w:t>
      </w:r>
      <w:r>
        <w:t xml:space="preserve"> records for </w:t>
      </w:r>
      <w:r w:rsidRPr="00F0035A">
        <w:rPr>
          <w:b/>
          <w:bCs/>
        </w:rPr>
        <w:t>www</w:t>
      </w:r>
      <w:r w:rsidR="00905F09">
        <w:t xml:space="preserve"> and</w:t>
      </w:r>
      <w:r>
        <w:t xml:space="preserve"> </w:t>
      </w:r>
      <w:r w:rsidRPr="00F0035A">
        <w:rPr>
          <w:b/>
          <w:bCs/>
        </w:rPr>
        <w:t>ftp</w:t>
      </w:r>
      <w:r w:rsidR="00905F09">
        <w:t xml:space="preserve"> servers</w:t>
      </w:r>
      <w:r w:rsidR="00F0035A">
        <w:t>.</w:t>
      </w:r>
    </w:p>
    <w:p w14:paraId="237C8E2F" w14:textId="10B865EE" w:rsidR="00F60384" w:rsidRDefault="00F60384" w:rsidP="006C475D">
      <w:pPr>
        <w:pStyle w:val="ListParagraph"/>
        <w:numPr>
          <w:ilvl w:val="1"/>
          <w:numId w:val="2"/>
        </w:numPr>
      </w:pPr>
      <w:r w:rsidRPr="00F0035A">
        <w:rPr>
          <w:b/>
          <w:bCs/>
        </w:rPr>
        <w:t>MX</w:t>
      </w:r>
      <w:r>
        <w:t xml:space="preserve"> record</w:t>
      </w:r>
      <w:r w:rsidR="00F07AE7">
        <w:t>.</w:t>
      </w:r>
    </w:p>
    <w:p w14:paraId="2A50D882" w14:textId="5AD8CBAB" w:rsidR="00271434" w:rsidRDefault="00E703F4" w:rsidP="00271434">
      <w:pPr>
        <w:pStyle w:val="ListParagraph"/>
        <w:numPr>
          <w:ilvl w:val="0"/>
          <w:numId w:val="2"/>
        </w:numPr>
      </w:pPr>
      <w:r>
        <w:t>Primary r</w:t>
      </w:r>
      <w:r w:rsidR="00271434">
        <w:t>everse lookup</w:t>
      </w:r>
      <w:r>
        <w:t xml:space="preserve"> zones for the </w:t>
      </w:r>
      <w:r w:rsidRPr="00F07AE7">
        <w:rPr>
          <w:b/>
          <w:bCs/>
        </w:rPr>
        <w:t>10.1.1.0/24</w:t>
      </w:r>
      <w:r>
        <w:t xml:space="preserve"> network and </w:t>
      </w:r>
      <w:r w:rsidRPr="00F07AE7">
        <w:rPr>
          <w:b/>
          <w:bCs/>
        </w:rPr>
        <w:t>10.1.2.0/24</w:t>
      </w:r>
      <w:r>
        <w:t xml:space="preserve"> networks</w:t>
      </w:r>
      <w:r w:rsidR="00BC5BFD">
        <w:t xml:space="preserve">, </w:t>
      </w:r>
      <w:r w:rsidR="00B22A3C">
        <w:t>contain</w:t>
      </w:r>
      <w:r w:rsidR="00BC5BFD">
        <w:t xml:space="preserve"> the following resources records:</w:t>
      </w:r>
    </w:p>
    <w:p w14:paraId="7480F724" w14:textId="77777777" w:rsidR="00F0035A" w:rsidRDefault="00BC5BFD" w:rsidP="00F0035A">
      <w:pPr>
        <w:pStyle w:val="ListParagraph"/>
        <w:numPr>
          <w:ilvl w:val="1"/>
          <w:numId w:val="2"/>
        </w:numPr>
      </w:pPr>
      <w:r>
        <w:t xml:space="preserve">Pointer records created for </w:t>
      </w:r>
      <w:r w:rsidR="00F0035A" w:rsidRPr="00F07AE7">
        <w:rPr>
          <w:b/>
          <w:bCs/>
        </w:rPr>
        <w:t>Host01</w:t>
      </w:r>
      <w:r w:rsidR="00F0035A" w:rsidRPr="00F0035A">
        <w:t>,</w:t>
      </w:r>
      <w:r w:rsidR="00F0035A">
        <w:t xml:space="preserve"> </w:t>
      </w:r>
      <w:r w:rsidR="00F0035A" w:rsidRPr="00F07AE7">
        <w:rPr>
          <w:b/>
          <w:bCs/>
        </w:rPr>
        <w:t>Host02</w:t>
      </w:r>
      <w:r w:rsidR="00F0035A">
        <w:t xml:space="preserve">, </w:t>
      </w:r>
      <w:r w:rsidR="00F0035A" w:rsidRPr="00F0035A">
        <w:rPr>
          <w:b/>
          <w:bCs/>
        </w:rPr>
        <w:t>Host3</w:t>
      </w:r>
      <w:r w:rsidR="00F0035A">
        <w:t xml:space="preserve">, and </w:t>
      </w:r>
      <w:r w:rsidR="00F0035A" w:rsidRPr="00F0035A">
        <w:rPr>
          <w:b/>
          <w:bCs/>
        </w:rPr>
        <w:t>Host04</w:t>
      </w:r>
      <w:r w:rsidR="00F0035A">
        <w:t>.</w:t>
      </w:r>
    </w:p>
    <w:p w14:paraId="26795A89" w14:textId="12962681" w:rsidR="00340C7D" w:rsidRDefault="00340C7D" w:rsidP="00537F58">
      <w:pPr>
        <w:ind w:left="1080"/>
      </w:pPr>
    </w:p>
    <w:p w14:paraId="476A50A7" w14:textId="54A4FF0B" w:rsidR="00340C7D" w:rsidRDefault="00340C7D" w:rsidP="00340C7D"/>
    <w:p w14:paraId="58D923CF" w14:textId="77777777" w:rsidR="00340C7D" w:rsidRPr="00182CDD" w:rsidRDefault="00340C7D" w:rsidP="00340C7D"/>
    <w:p w14:paraId="20EFFCEB" w14:textId="5E9C1C01" w:rsidR="002879F7" w:rsidRDefault="00590BE7" w:rsidP="002879F7">
      <w:pPr>
        <w:pStyle w:val="Heading1"/>
      </w:pPr>
      <w:r>
        <w:lastRenderedPageBreak/>
        <w:t>Instructions</w:t>
      </w:r>
    </w:p>
    <w:p w14:paraId="31C69438" w14:textId="77777777" w:rsidR="009E4F28" w:rsidRDefault="009E4F28" w:rsidP="009E4F28">
      <w:pPr>
        <w:pStyle w:val="Heading2"/>
      </w:pPr>
      <w:r>
        <w:t>Adding Resource Records</w:t>
      </w:r>
    </w:p>
    <w:p w14:paraId="2A3101CF" w14:textId="77777777" w:rsidR="009E4F28" w:rsidRDefault="009E4F28" w:rsidP="009E4F28">
      <w:r>
        <w:t>The information in a zone file is contained in the resource records in that file. The most common record in a forward lookup zone is the Address (A) or Host record. The most common record in a reverse lookup zone is a Pointer (PTR) record.</w:t>
      </w:r>
    </w:p>
    <w:p w14:paraId="351F3765" w14:textId="3943145F" w:rsidR="009E4F28" w:rsidRDefault="009E4F28" w:rsidP="009E4F28">
      <w:pPr>
        <w:pStyle w:val="Heading3"/>
      </w:pPr>
      <w:r>
        <w:t>Adding an Addres</w:t>
      </w:r>
      <w:r w:rsidR="00C87C5C">
        <w:t>s</w:t>
      </w:r>
      <w:r>
        <w:t xml:space="preserve"> (A) or Host Record</w:t>
      </w:r>
    </w:p>
    <w:p w14:paraId="099CE554" w14:textId="31B04F6E" w:rsidR="009E4F28" w:rsidRDefault="00145A3E" w:rsidP="009E4F28">
      <w:r>
        <w:t>For</w:t>
      </w:r>
      <w:r w:rsidR="009E4F28">
        <w:t xml:space="preserve"> DNS clients to resolve host names to IP addresses you need to add A records to your zone. </w:t>
      </w:r>
      <w:r w:rsidR="000607C5" w:rsidRPr="00B202AE">
        <w:rPr>
          <w:b/>
          <w:bCs/>
        </w:rPr>
        <w:t>Note</w:t>
      </w:r>
      <w:r w:rsidR="000607C5">
        <w:t xml:space="preserve">: </w:t>
      </w:r>
      <w:r w:rsidR="00B202AE" w:rsidRPr="00B202AE">
        <w:rPr>
          <w:i/>
          <w:iCs/>
          <w:u w:val="single"/>
        </w:rPr>
        <w:t>T</w:t>
      </w:r>
      <w:r w:rsidR="000607C5" w:rsidRPr="00B202AE">
        <w:rPr>
          <w:i/>
          <w:iCs/>
          <w:u w:val="single"/>
        </w:rPr>
        <w:t>he records created in these zones are for hosts that do not exist</w:t>
      </w:r>
      <w:r w:rsidR="00B202AE" w:rsidRPr="00B202AE">
        <w:rPr>
          <w:i/>
          <w:iCs/>
          <w:u w:val="single"/>
        </w:rPr>
        <w:t xml:space="preserve"> in your virtual ne</w:t>
      </w:r>
      <w:r w:rsidR="00537F58">
        <w:rPr>
          <w:i/>
          <w:iCs/>
          <w:u w:val="single"/>
        </w:rPr>
        <w:t>t</w:t>
      </w:r>
      <w:r w:rsidR="00B202AE" w:rsidRPr="00B202AE">
        <w:rPr>
          <w:i/>
          <w:iCs/>
          <w:u w:val="single"/>
        </w:rPr>
        <w:t>work</w:t>
      </w:r>
      <w:r w:rsidR="000607C5">
        <w:t>.</w:t>
      </w:r>
    </w:p>
    <w:p w14:paraId="63166D81" w14:textId="280489F0" w:rsidR="009E4F28" w:rsidRDefault="009E4F28" w:rsidP="009E4F28">
      <w:r>
        <w:t xml:space="preserve">To add an </w:t>
      </w:r>
      <w:r w:rsidRPr="000F5E13">
        <w:rPr>
          <w:b/>
        </w:rPr>
        <w:t>A record</w:t>
      </w:r>
      <w:r>
        <w:t xml:space="preserve"> to the </w:t>
      </w:r>
      <w:r w:rsidR="008372BB">
        <w:rPr>
          <w:b/>
        </w:rPr>
        <w:t>kmw</w:t>
      </w:r>
      <w:r>
        <w:t>.</w:t>
      </w:r>
      <w:r w:rsidRPr="000F5E13">
        <w:rPr>
          <w:b/>
        </w:rPr>
        <w:t>net</w:t>
      </w:r>
      <w:r>
        <w:t xml:space="preserve"> zone for the host </w:t>
      </w:r>
      <w:r w:rsidR="00F07AE7">
        <w:rPr>
          <w:b/>
        </w:rPr>
        <w:t>Host01</w:t>
      </w:r>
      <w:r>
        <w:t xml:space="preserve"> with an IP address of </w:t>
      </w:r>
      <w:r w:rsidR="00856181">
        <w:rPr>
          <w:b/>
        </w:rPr>
        <w:t>10</w:t>
      </w:r>
      <w:r w:rsidRPr="000F5E13">
        <w:rPr>
          <w:b/>
        </w:rPr>
        <w:t>.</w:t>
      </w:r>
      <w:r w:rsidR="00215E7D">
        <w:rPr>
          <w:b/>
        </w:rPr>
        <w:t>1</w:t>
      </w:r>
      <w:r w:rsidRPr="000F5E13">
        <w:rPr>
          <w:b/>
        </w:rPr>
        <w:t>.1.201</w:t>
      </w:r>
      <w:r>
        <w:rPr>
          <w:b/>
        </w:rPr>
        <w:t xml:space="preserve"> </w:t>
      </w:r>
      <w:r>
        <w:t>using the GUI, perform the following:</w:t>
      </w:r>
    </w:p>
    <w:p w14:paraId="6E73CB39" w14:textId="5D734001" w:rsidR="009E4F28" w:rsidRDefault="009E4F28" w:rsidP="009E4F28">
      <w:pPr>
        <w:numPr>
          <w:ilvl w:val="0"/>
          <w:numId w:val="12"/>
        </w:numPr>
        <w:contextualSpacing/>
      </w:pPr>
      <w:r w:rsidRPr="003C3EF0">
        <w:rPr>
          <w:bCs/>
        </w:rPr>
        <w:t>Logon</w:t>
      </w:r>
      <w:r>
        <w:t xml:space="preserve"> to the </w:t>
      </w:r>
      <w:r w:rsidR="003C3EF0">
        <w:rPr>
          <w:b/>
        </w:rPr>
        <w:t>Server</w:t>
      </w:r>
      <w:r w:rsidR="006965BD">
        <w:rPr>
          <w:b/>
        </w:rPr>
        <w:t>-01</w:t>
      </w:r>
      <w:r>
        <w:t xml:space="preserve"> virtual machine </w:t>
      </w:r>
      <w:r w:rsidR="00060E90">
        <w:t>with</w:t>
      </w:r>
      <w:r>
        <w:t xml:space="preserve"> the </w:t>
      </w:r>
      <w:r w:rsidRPr="00C42EDC">
        <w:rPr>
          <w:b/>
        </w:rPr>
        <w:t>administrator</w:t>
      </w:r>
      <w:r>
        <w:t xml:space="preserve"> account</w:t>
      </w:r>
      <w:r w:rsidR="003C3EF0">
        <w:t>.</w:t>
      </w:r>
    </w:p>
    <w:p w14:paraId="6B482FFB" w14:textId="15569C5D" w:rsidR="009E4F28" w:rsidRDefault="009E4F28" w:rsidP="009E4F28">
      <w:pPr>
        <w:numPr>
          <w:ilvl w:val="0"/>
          <w:numId w:val="12"/>
        </w:numPr>
        <w:contextualSpacing/>
      </w:pPr>
      <w:r>
        <w:t xml:space="preserve">Open the </w:t>
      </w:r>
      <w:r w:rsidRPr="007C591F">
        <w:rPr>
          <w:b/>
        </w:rPr>
        <w:t>DNS</w:t>
      </w:r>
      <w:r>
        <w:t xml:space="preserve"> </w:t>
      </w:r>
      <w:r w:rsidRPr="007C591F">
        <w:rPr>
          <w:b/>
        </w:rPr>
        <w:t>Manage</w:t>
      </w:r>
      <w:r w:rsidR="003C3EF0">
        <w:rPr>
          <w:b/>
        </w:rPr>
        <w:t>r</w:t>
      </w:r>
      <w:r>
        <w:t xml:space="preserve"> console</w:t>
      </w:r>
    </w:p>
    <w:p w14:paraId="4B65AE23" w14:textId="36B9587A" w:rsidR="009E4F28" w:rsidRDefault="009E4F28" w:rsidP="009E4F28">
      <w:pPr>
        <w:numPr>
          <w:ilvl w:val="0"/>
          <w:numId w:val="12"/>
        </w:numPr>
        <w:contextualSpacing/>
      </w:pPr>
      <w:r w:rsidRPr="003C3EF0">
        <w:rPr>
          <w:bCs/>
        </w:rPr>
        <w:t>Highlight</w:t>
      </w:r>
      <w:r>
        <w:t xml:space="preserve"> the </w:t>
      </w:r>
      <w:r w:rsidR="008372BB">
        <w:rPr>
          <w:b/>
        </w:rPr>
        <w:t>kmw</w:t>
      </w:r>
      <w:r w:rsidRPr="009E4EF1">
        <w:rPr>
          <w:b/>
        </w:rPr>
        <w:t>.net</w:t>
      </w:r>
      <w:r>
        <w:t xml:space="preserve"> folder in the </w:t>
      </w:r>
      <w:r w:rsidRPr="007C591F">
        <w:rPr>
          <w:b/>
        </w:rPr>
        <w:t>Forward</w:t>
      </w:r>
      <w:r>
        <w:t xml:space="preserve"> </w:t>
      </w:r>
      <w:r w:rsidRPr="007C591F">
        <w:rPr>
          <w:b/>
        </w:rPr>
        <w:t>Lookup</w:t>
      </w:r>
      <w:r>
        <w:t xml:space="preserve"> </w:t>
      </w:r>
      <w:r w:rsidRPr="007C591F">
        <w:rPr>
          <w:b/>
        </w:rPr>
        <w:t>Zones</w:t>
      </w:r>
      <w:r>
        <w:t xml:space="preserve"> node in the console tree</w:t>
      </w:r>
      <w:r w:rsidR="003C3EF0">
        <w:t>.</w:t>
      </w:r>
    </w:p>
    <w:p w14:paraId="16D65B98" w14:textId="7F841F1A" w:rsidR="009E4F28" w:rsidRDefault="009E4F28" w:rsidP="009E4F28">
      <w:pPr>
        <w:numPr>
          <w:ilvl w:val="0"/>
          <w:numId w:val="12"/>
        </w:numPr>
        <w:contextualSpacing/>
      </w:pPr>
      <w:r w:rsidRPr="003C3EF0">
        <w:rPr>
          <w:bCs/>
        </w:rPr>
        <w:t>Select</w:t>
      </w:r>
      <w:r>
        <w:rPr>
          <w:b/>
        </w:rPr>
        <w:t xml:space="preserve"> New Host (A or </w:t>
      </w:r>
      <w:r w:rsidR="00B7522F">
        <w:rPr>
          <w:b/>
        </w:rPr>
        <w:t>AAAA) …</w:t>
      </w:r>
      <w:r>
        <w:rPr>
          <w:b/>
        </w:rPr>
        <w:t xml:space="preserve"> </w:t>
      </w:r>
      <w:r>
        <w:t xml:space="preserve">from the </w:t>
      </w:r>
      <w:r w:rsidRPr="009E4EF1">
        <w:rPr>
          <w:b/>
        </w:rPr>
        <w:t>context</w:t>
      </w:r>
      <w:r>
        <w:t xml:space="preserve"> </w:t>
      </w:r>
      <w:r w:rsidRPr="009E4EF1">
        <w:rPr>
          <w:b/>
        </w:rPr>
        <w:t>menu</w:t>
      </w:r>
      <w:r>
        <w:t xml:space="preserve"> for the </w:t>
      </w:r>
      <w:r w:rsidR="008372BB">
        <w:rPr>
          <w:b/>
        </w:rPr>
        <w:t>kmw</w:t>
      </w:r>
      <w:r>
        <w:t>.</w:t>
      </w:r>
      <w:r w:rsidRPr="009E4EF1">
        <w:rPr>
          <w:b/>
        </w:rPr>
        <w:t>net</w:t>
      </w:r>
      <w:r>
        <w:t xml:space="preserve"> node</w:t>
      </w:r>
      <w:r w:rsidR="003C3EF0">
        <w:t>.</w:t>
      </w:r>
    </w:p>
    <w:p w14:paraId="388498C1" w14:textId="0AAA2009" w:rsidR="009E4F28" w:rsidRDefault="009E4F28" w:rsidP="009E4F28">
      <w:pPr>
        <w:numPr>
          <w:ilvl w:val="0"/>
          <w:numId w:val="12"/>
        </w:numPr>
        <w:contextualSpacing/>
      </w:pPr>
      <w:r>
        <w:t xml:space="preserve">In the </w:t>
      </w:r>
      <w:r w:rsidRPr="000F5E13">
        <w:rPr>
          <w:b/>
        </w:rPr>
        <w:t>Name</w:t>
      </w:r>
      <w:r>
        <w:t xml:space="preserve"> edit box of the </w:t>
      </w:r>
      <w:r w:rsidRPr="000F5E13">
        <w:rPr>
          <w:b/>
        </w:rPr>
        <w:t>New</w:t>
      </w:r>
      <w:r>
        <w:t xml:space="preserve"> </w:t>
      </w:r>
      <w:r w:rsidRPr="000F5E13">
        <w:rPr>
          <w:b/>
        </w:rPr>
        <w:t>Host</w:t>
      </w:r>
      <w:r>
        <w:t xml:space="preserve"> dialog box </w:t>
      </w:r>
      <w:r w:rsidRPr="003C3EF0">
        <w:rPr>
          <w:bCs/>
        </w:rPr>
        <w:t>type</w:t>
      </w:r>
      <w:r>
        <w:t xml:space="preserve"> </w:t>
      </w:r>
      <w:r w:rsidR="00F07AE7">
        <w:rPr>
          <w:b/>
        </w:rPr>
        <w:t>Host01</w:t>
      </w:r>
      <w:r w:rsidR="003C3EF0">
        <w:rPr>
          <w:b/>
        </w:rPr>
        <w:t>.</w:t>
      </w:r>
    </w:p>
    <w:p w14:paraId="51E50957" w14:textId="432618CD" w:rsidR="009E4F28" w:rsidRDefault="009E4F28" w:rsidP="009E4F28">
      <w:pPr>
        <w:numPr>
          <w:ilvl w:val="0"/>
          <w:numId w:val="12"/>
        </w:numPr>
        <w:contextualSpacing/>
      </w:pPr>
      <w:r>
        <w:t xml:space="preserve">In the </w:t>
      </w:r>
      <w:r>
        <w:rPr>
          <w:b/>
        </w:rPr>
        <w:t>IP address:</w:t>
      </w:r>
      <w:r>
        <w:t xml:space="preserve"> edit box of the </w:t>
      </w:r>
      <w:r w:rsidRPr="000F5E13">
        <w:rPr>
          <w:b/>
        </w:rPr>
        <w:t>New</w:t>
      </w:r>
      <w:r>
        <w:t xml:space="preserve"> </w:t>
      </w:r>
      <w:r w:rsidRPr="000F5E13">
        <w:rPr>
          <w:b/>
        </w:rPr>
        <w:t>Host</w:t>
      </w:r>
      <w:r>
        <w:t xml:space="preserve"> dialog box </w:t>
      </w:r>
      <w:r w:rsidRPr="003C3EF0">
        <w:rPr>
          <w:bCs/>
        </w:rPr>
        <w:t>type</w:t>
      </w:r>
      <w:r>
        <w:t xml:space="preserve"> </w:t>
      </w:r>
      <w:r>
        <w:rPr>
          <w:b/>
        </w:rPr>
        <w:t>1</w:t>
      </w:r>
      <w:r w:rsidR="00856181">
        <w:rPr>
          <w:b/>
        </w:rPr>
        <w:t>0.</w:t>
      </w:r>
      <w:r w:rsidR="004B4EF2">
        <w:rPr>
          <w:b/>
        </w:rPr>
        <w:t>1</w:t>
      </w:r>
      <w:r w:rsidR="00856181">
        <w:rPr>
          <w:b/>
        </w:rPr>
        <w:t>.1.</w:t>
      </w:r>
      <w:r>
        <w:rPr>
          <w:b/>
        </w:rPr>
        <w:t>20</w:t>
      </w:r>
      <w:r w:rsidRPr="000F5E13">
        <w:rPr>
          <w:b/>
        </w:rPr>
        <w:t>1</w:t>
      </w:r>
      <w:r>
        <w:t xml:space="preserve"> and </w:t>
      </w:r>
      <w:r w:rsidRPr="003C3EF0">
        <w:rPr>
          <w:bCs/>
        </w:rPr>
        <w:t>click</w:t>
      </w:r>
      <w:r>
        <w:t xml:space="preserve"> the </w:t>
      </w:r>
      <w:r w:rsidRPr="00B06A0B">
        <w:rPr>
          <w:b/>
        </w:rPr>
        <w:t>Add Host</w:t>
      </w:r>
      <w:r>
        <w:t xml:space="preserve"> button.</w:t>
      </w:r>
    </w:p>
    <w:p w14:paraId="5AA437A7" w14:textId="77777777" w:rsidR="009E4F28" w:rsidRDefault="009E4F28" w:rsidP="009E4F28">
      <w:pPr>
        <w:numPr>
          <w:ilvl w:val="0"/>
          <w:numId w:val="12"/>
        </w:numPr>
        <w:contextualSpacing/>
      </w:pPr>
      <w:r>
        <w:t>Repeat the step above for the following hosts:</w:t>
      </w:r>
    </w:p>
    <w:p w14:paraId="68F7F4D5" w14:textId="3B9BA8D9" w:rsidR="009E4F28" w:rsidRPr="003C3EF0" w:rsidRDefault="00F07AE7" w:rsidP="009E4F28">
      <w:pPr>
        <w:numPr>
          <w:ilvl w:val="1"/>
          <w:numId w:val="12"/>
        </w:numPr>
        <w:contextualSpacing/>
        <w:rPr>
          <w:bCs/>
        </w:rPr>
      </w:pPr>
      <w:r>
        <w:rPr>
          <w:b/>
        </w:rPr>
        <w:t>Host02</w:t>
      </w:r>
      <w:r w:rsidR="00856181" w:rsidRPr="00E52094">
        <w:rPr>
          <w:b/>
        </w:rPr>
        <w:t xml:space="preserve"> - 10</w:t>
      </w:r>
      <w:r w:rsidR="009E4F28" w:rsidRPr="00E52094">
        <w:rPr>
          <w:b/>
        </w:rPr>
        <w:t>.</w:t>
      </w:r>
      <w:r w:rsidR="004B4EF2" w:rsidRPr="00E52094">
        <w:rPr>
          <w:b/>
        </w:rPr>
        <w:t>1</w:t>
      </w:r>
      <w:r w:rsidR="00856181" w:rsidRPr="00E52094">
        <w:rPr>
          <w:b/>
        </w:rPr>
        <w:t>.</w:t>
      </w:r>
      <w:r w:rsidR="009E4F28" w:rsidRPr="00E52094">
        <w:rPr>
          <w:b/>
        </w:rPr>
        <w:t>1.202</w:t>
      </w:r>
      <w:r w:rsidR="003C3EF0">
        <w:rPr>
          <w:b/>
        </w:rPr>
        <w:t>.</w:t>
      </w:r>
    </w:p>
    <w:p w14:paraId="2D9C2C8D" w14:textId="354B010A" w:rsidR="009E4F28" w:rsidRDefault="009E4F28" w:rsidP="009E4F28">
      <w:r>
        <w:t xml:space="preserve">To add an </w:t>
      </w:r>
      <w:r w:rsidRPr="000F5E13">
        <w:rPr>
          <w:b/>
        </w:rPr>
        <w:t>A record</w:t>
      </w:r>
      <w:r>
        <w:t xml:space="preserve"> to the </w:t>
      </w:r>
      <w:r w:rsidR="008372BB">
        <w:rPr>
          <w:b/>
        </w:rPr>
        <w:t>kmw</w:t>
      </w:r>
      <w:r>
        <w:t>.</w:t>
      </w:r>
      <w:r>
        <w:rPr>
          <w:b/>
        </w:rPr>
        <w:t>org</w:t>
      </w:r>
      <w:r>
        <w:t xml:space="preserve"> zone for the host </w:t>
      </w:r>
      <w:r w:rsidR="00F07AE7">
        <w:rPr>
          <w:b/>
        </w:rPr>
        <w:t>Host0</w:t>
      </w:r>
      <w:r w:rsidR="00FF751D">
        <w:rPr>
          <w:b/>
        </w:rPr>
        <w:t>3</w:t>
      </w:r>
      <w:r>
        <w:t xml:space="preserve"> with an IP address of </w:t>
      </w:r>
      <w:r w:rsidR="00856181">
        <w:rPr>
          <w:b/>
        </w:rPr>
        <w:t>10</w:t>
      </w:r>
      <w:r>
        <w:rPr>
          <w:b/>
        </w:rPr>
        <w:t>.</w:t>
      </w:r>
      <w:r w:rsidR="00926D2F">
        <w:rPr>
          <w:b/>
        </w:rPr>
        <w:t>1</w:t>
      </w:r>
      <w:r>
        <w:rPr>
          <w:b/>
        </w:rPr>
        <w:t>.</w:t>
      </w:r>
      <w:r w:rsidR="00856181">
        <w:rPr>
          <w:b/>
        </w:rPr>
        <w:t>2.1</w:t>
      </w:r>
      <w:r>
        <w:rPr>
          <w:b/>
        </w:rPr>
        <w:t xml:space="preserve">01 </w:t>
      </w:r>
      <w:r>
        <w:t>using the command line, perform the following:</w:t>
      </w:r>
    </w:p>
    <w:p w14:paraId="7250CC25" w14:textId="77777777" w:rsidR="009E4F28" w:rsidRDefault="009E4F28" w:rsidP="009E4F28">
      <w:pPr>
        <w:numPr>
          <w:ilvl w:val="0"/>
          <w:numId w:val="13"/>
        </w:numPr>
        <w:contextualSpacing/>
      </w:pPr>
      <w:r>
        <w:t xml:space="preserve">Open a </w:t>
      </w:r>
      <w:r>
        <w:rPr>
          <w:b/>
        </w:rPr>
        <w:t>PowerShell</w:t>
      </w:r>
      <w:r>
        <w:t xml:space="preserve"> console with administrative rights</w:t>
      </w:r>
    </w:p>
    <w:p w14:paraId="20B49D15" w14:textId="77777777" w:rsidR="009E4F28" w:rsidRDefault="009E4F28" w:rsidP="009E4F28">
      <w:pPr>
        <w:numPr>
          <w:ilvl w:val="0"/>
          <w:numId w:val="13"/>
        </w:numPr>
        <w:contextualSpacing/>
      </w:pPr>
      <w:r>
        <w:t>Type the following in the shell:</w:t>
      </w:r>
    </w:p>
    <w:p w14:paraId="11311104" w14:textId="0574456B" w:rsidR="009E4F28" w:rsidRDefault="009E4F28" w:rsidP="009E4F28">
      <w:pPr>
        <w:pStyle w:val="CommandLine"/>
        <w:ind w:left="720"/>
      </w:pPr>
      <w:r w:rsidRPr="00A22AC8">
        <w:t xml:space="preserve">Add-DnsServerResourceRecord -ZoneName </w:t>
      </w:r>
      <w:r w:rsidR="008372BB">
        <w:t>kmw</w:t>
      </w:r>
      <w:r w:rsidRPr="00A22AC8">
        <w:t xml:space="preserve">.org -A -Name </w:t>
      </w:r>
      <w:r w:rsidR="00F07AE7">
        <w:t>Host0</w:t>
      </w:r>
      <w:r w:rsidR="00FF751D">
        <w:t>3</w:t>
      </w:r>
      <w:r w:rsidRPr="00A22AC8">
        <w:t xml:space="preserve"> -IPv4Address </w:t>
      </w:r>
      <w:r w:rsidR="00856181">
        <w:t>10</w:t>
      </w:r>
      <w:r w:rsidRPr="00A22AC8">
        <w:t>.</w:t>
      </w:r>
      <w:r w:rsidR="00DE2E5C">
        <w:t>1</w:t>
      </w:r>
      <w:r w:rsidRPr="00A22AC8">
        <w:t>.</w:t>
      </w:r>
      <w:r w:rsidR="00856181">
        <w:t>2</w:t>
      </w:r>
      <w:r w:rsidRPr="00A22AC8">
        <w:t>.</w:t>
      </w:r>
      <w:r w:rsidR="00856181">
        <w:t>1</w:t>
      </w:r>
      <w:r w:rsidRPr="00A22AC8">
        <w:t>01</w:t>
      </w:r>
      <w:r w:rsidR="00EB09AD">
        <w:t xml:space="preserve"> -</w:t>
      </w:r>
      <w:r w:rsidR="00EA6D9C">
        <w:t>Verbose</w:t>
      </w:r>
    </w:p>
    <w:p w14:paraId="226690DC" w14:textId="77777777" w:rsidR="009E4F28" w:rsidRDefault="009E4F28" w:rsidP="009E4F28">
      <w:pPr>
        <w:numPr>
          <w:ilvl w:val="0"/>
          <w:numId w:val="13"/>
        </w:numPr>
        <w:contextualSpacing/>
      </w:pPr>
      <w:r>
        <w:t xml:space="preserve">You should see the output shown in the </w:t>
      </w:r>
      <w:r w:rsidRPr="00E23BBE">
        <w:rPr>
          <w:b/>
          <w:bCs/>
        </w:rPr>
        <w:t>Figure</w:t>
      </w:r>
      <w:r>
        <w:t xml:space="preserve"> below:</w:t>
      </w:r>
      <w:r w:rsidRPr="003C3606">
        <w:rPr>
          <w:noProof/>
        </w:rPr>
        <w:t xml:space="preserve"> </w:t>
      </w:r>
    </w:p>
    <w:p w14:paraId="53D0098F" w14:textId="5F76D664" w:rsidR="00E744E7" w:rsidRDefault="00E744E7" w:rsidP="00E744E7">
      <w:pPr>
        <w:ind w:left="1080"/>
        <w:contextualSpacing/>
      </w:pPr>
      <w:r>
        <w:t xml:space="preserve">Notice the </w:t>
      </w:r>
      <w:r w:rsidRPr="00E52094">
        <w:rPr>
          <w:b/>
        </w:rPr>
        <w:t>-Verbose</w:t>
      </w:r>
      <w:r>
        <w:t xml:space="preserve"> option is used in so that you have some feedback from the command</w:t>
      </w:r>
      <w:r w:rsidR="009034CC">
        <w:t>.</w:t>
      </w:r>
    </w:p>
    <w:p w14:paraId="6D0B98F6" w14:textId="4560BE16" w:rsidR="009034CC" w:rsidRDefault="009034CC" w:rsidP="009034CC">
      <w:pPr>
        <w:ind w:left="360"/>
        <w:contextualSpacing/>
      </w:pPr>
      <w:r w:rsidRPr="009034CC">
        <w:rPr>
          <w:noProof/>
        </w:rPr>
        <w:drawing>
          <wp:inline distT="0" distB="0" distL="0" distR="0" wp14:anchorId="2B6930A1" wp14:editId="672C8227">
            <wp:extent cx="5943600" cy="502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2285"/>
                    </a:xfrm>
                    <a:prstGeom prst="rect">
                      <a:avLst/>
                    </a:prstGeom>
                  </pic:spPr>
                </pic:pic>
              </a:graphicData>
            </a:graphic>
          </wp:inline>
        </w:drawing>
      </w:r>
    </w:p>
    <w:p w14:paraId="6F0B9148" w14:textId="2736D7E5" w:rsidR="009E4F28" w:rsidRDefault="009E4F28" w:rsidP="009E4F28">
      <w:pPr>
        <w:numPr>
          <w:ilvl w:val="0"/>
          <w:numId w:val="13"/>
        </w:numPr>
        <w:contextualSpacing/>
      </w:pPr>
      <w:r>
        <w:t>Repeat the step above for the following host:</w:t>
      </w:r>
    </w:p>
    <w:p w14:paraId="29D16B4C" w14:textId="551D64F0" w:rsidR="009E4F28" w:rsidRPr="00295624" w:rsidRDefault="00F07AE7" w:rsidP="009E4F28">
      <w:pPr>
        <w:numPr>
          <w:ilvl w:val="1"/>
          <w:numId w:val="13"/>
        </w:numPr>
        <w:contextualSpacing/>
        <w:rPr>
          <w:bCs/>
        </w:rPr>
      </w:pPr>
      <w:r>
        <w:rPr>
          <w:b/>
        </w:rPr>
        <w:t>Host0</w:t>
      </w:r>
      <w:r w:rsidR="00FF751D">
        <w:rPr>
          <w:b/>
        </w:rPr>
        <w:t>4</w:t>
      </w:r>
      <w:r w:rsidR="00856181" w:rsidRPr="00E52094">
        <w:rPr>
          <w:b/>
        </w:rPr>
        <w:t xml:space="preserve"> - 10.</w:t>
      </w:r>
      <w:r w:rsidR="00DE2E5C" w:rsidRPr="00E52094">
        <w:rPr>
          <w:b/>
        </w:rPr>
        <w:t>1</w:t>
      </w:r>
      <w:r w:rsidR="00856181" w:rsidRPr="00E52094">
        <w:rPr>
          <w:b/>
        </w:rPr>
        <w:t>.2.102</w:t>
      </w:r>
    </w:p>
    <w:p w14:paraId="204DF2CF" w14:textId="77777777" w:rsidR="009E4F28" w:rsidRDefault="009E4F28" w:rsidP="009E4F28">
      <w:pPr>
        <w:numPr>
          <w:ilvl w:val="0"/>
          <w:numId w:val="13"/>
        </w:numPr>
        <w:contextualSpacing/>
      </w:pPr>
      <w:r>
        <w:t>Verify the records were created by typing the following command:</w:t>
      </w:r>
    </w:p>
    <w:p w14:paraId="17421BA5" w14:textId="4A5D4B4F" w:rsidR="009E4F28" w:rsidRDefault="009E4F28" w:rsidP="009E4F28">
      <w:pPr>
        <w:pStyle w:val="CommandLine"/>
        <w:ind w:left="720"/>
      </w:pPr>
      <w:r w:rsidRPr="00E557B9">
        <w:lastRenderedPageBreak/>
        <w:t xml:space="preserve">Get-DnsServerResourceRecord -ZoneName </w:t>
      </w:r>
      <w:r w:rsidR="008372BB">
        <w:t>kmw</w:t>
      </w:r>
      <w:r w:rsidRPr="00E557B9">
        <w:t>.org</w:t>
      </w:r>
    </w:p>
    <w:p w14:paraId="5E2B49C1" w14:textId="2EC7250C" w:rsidR="009E4F28" w:rsidRDefault="009E4F28" w:rsidP="009E4F28">
      <w:pPr>
        <w:numPr>
          <w:ilvl w:val="0"/>
          <w:numId w:val="13"/>
        </w:numPr>
        <w:contextualSpacing/>
      </w:pPr>
      <w:r>
        <w:t xml:space="preserve">Your output should look </w:t>
      </w:r>
      <w:r w:rsidR="00E453BF">
        <w:t>like</w:t>
      </w:r>
      <w:r>
        <w:t xml:space="preserve"> the </w:t>
      </w:r>
      <w:r w:rsidR="00D6487E">
        <w:t>f</w:t>
      </w:r>
      <w:r>
        <w:t>igure below.</w:t>
      </w:r>
      <w:r w:rsidRPr="00B77FE9">
        <w:rPr>
          <w:noProof/>
        </w:rPr>
        <w:t xml:space="preserve"> </w:t>
      </w:r>
    </w:p>
    <w:p w14:paraId="493C01DC" w14:textId="4F4DDF2C" w:rsidR="00C4079D" w:rsidRDefault="00C4079D" w:rsidP="00C4079D">
      <w:pPr>
        <w:contextualSpacing/>
        <w:jc w:val="right"/>
      </w:pPr>
      <w:r w:rsidRPr="00C4079D">
        <w:rPr>
          <w:noProof/>
        </w:rPr>
        <w:drawing>
          <wp:inline distT="0" distB="0" distL="0" distR="0" wp14:anchorId="79776FD6" wp14:editId="566DA239">
            <wp:extent cx="5494638"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7088" cy="1458985"/>
                    </a:xfrm>
                    <a:prstGeom prst="rect">
                      <a:avLst/>
                    </a:prstGeom>
                  </pic:spPr>
                </pic:pic>
              </a:graphicData>
            </a:graphic>
          </wp:inline>
        </w:drawing>
      </w:r>
    </w:p>
    <w:p w14:paraId="3DB94F86" w14:textId="33F237DC" w:rsidR="009E4F28" w:rsidRDefault="009E4F28" w:rsidP="009E4F28">
      <w:pPr>
        <w:ind w:left="360"/>
      </w:pPr>
    </w:p>
    <w:p w14:paraId="092C9C6D" w14:textId="0F04DF6E" w:rsidR="009E4F28" w:rsidRDefault="009E4F28" w:rsidP="009E4F28">
      <w:pPr>
        <w:pStyle w:val="Heading3"/>
      </w:pPr>
      <w:r>
        <w:t>Adding a PTR Record</w:t>
      </w:r>
    </w:p>
    <w:p w14:paraId="0F79C5C9" w14:textId="79DCDF0D" w:rsidR="009E4F28" w:rsidRDefault="009E4F28" w:rsidP="009E4F28">
      <w:r>
        <w:t>Pointer (PTR) records are used to perform reverse lookups. These are often helpful when analyzing logs so that you can identify computer names instead of IP addresses.</w:t>
      </w:r>
    </w:p>
    <w:p w14:paraId="4DA56EBC" w14:textId="3C8AD87D" w:rsidR="009E4F28" w:rsidRDefault="009E4F28" w:rsidP="009E4F28">
      <w:r>
        <w:t xml:space="preserve">To add a </w:t>
      </w:r>
      <w:r>
        <w:rPr>
          <w:b/>
        </w:rPr>
        <w:t>PTR</w:t>
      </w:r>
      <w:r w:rsidRPr="000F5E13">
        <w:rPr>
          <w:b/>
        </w:rPr>
        <w:t xml:space="preserve"> record</w:t>
      </w:r>
      <w:r>
        <w:t xml:space="preserve"> to the </w:t>
      </w:r>
      <w:r>
        <w:rPr>
          <w:b/>
        </w:rPr>
        <w:t>1.</w:t>
      </w:r>
      <w:r w:rsidR="00DE2E5C">
        <w:rPr>
          <w:b/>
        </w:rPr>
        <w:t>1</w:t>
      </w:r>
      <w:r>
        <w:rPr>
          <w:b/>
        </w:rPr>
        <w:t>.1</w:t>
      </w:r>
      <w:r w:rsidR="00EF5C80">
        <w:rPr>
          <w:b/>
        </w:rPr>
        <w:t>0</w:t>
      </w:r>
      <w:r>
        <w:rPr>
          <w:b/>
        </w:rPr>
        <w:t>.in-addr.arpa</w:t>
      </w:r>
      <w:r>
        <w:t xml:space="preserve"> zone for the host </w:t>
      </w:r>
      <w:r w:rsidR="00F07AE7">
        <w:rPr>
          <w:b/>
        </w:rPr>
        <w:t>Host01</w:t>
      </w:r>
      <w:r>
        <w:t xml:space="preserve"> with an IP address of </w:t>
      </w:r>
      <w:r w:rsidR="00AC3890">
        <w:rPr>
          <w:b/>
        </w:rPr>
        <w:t>10</w:t>
      </w:r>
      <w:r>
        <w:rPr>
          <w:b/>
        </w:rPr>
        <w:t>.</w:t>
      </w:r>
      <w:r w:rsidR="00DE2E5C">
        <w:rPr>
          <w:b/>
        </w:rPr>
        <w:t>1</w:t>
      </w:r>
      <w:r>
        <w:rPr>
          <w:b/>
        </w:rPr>
        <w:t>.1.2</w:t>
      </w:r>
      <w:r w:rsidR="00AC3890">
        <w:rPr>
          <w:b/>
        </w:rPr>
        <w:t>01</w:t>
      </w:r>
      <w:r>
        <w:rPr>
          <w:b/>
        </w:rPr>
        <w:t xml:space="preserve"> </w:t>
      </w:r>
      <w:r>
        <w:t>using the GUI, perform the following:</w:t>
      </w:r>
    </w:p>
    <w:p w14:paraId="5E95FD68" w14:textId="2247DB21" w:rsidR="009E4F28" w:rsidRDefault="009E4F28" w:rsidP="009E4F28">
      <w:pPr>
        <w:numPr>
          <w:ilvl w:val="0"/>
          <w:numId w:val="14"/>
        </w:numPr>
        <w:contextualSpacing/>
      </w:pPr>
      <w:r w:rsidRPr="00E23BBE">
        <w:rPr>
          <w:bCs/>
        </w:rPr>
        <w:t>Logon</w:t>
      </w:r>
      <w:r>
        <w:t xml:space="preserve"> to the </w:t>
      </w:r>
      <w:r w:rsidR="00E23BBE">
        <w:rPr>
          <w:b/>
        </w:rPr>
        <w:t>Server</w:t>
      </w:r>
      <w:r w:rsidR="006965BD">
        <w:rPr>
          <w:b/>
        </w:rPr>
        <w:t>-01</w:t>
      </w:r>
      <w:r>
        <w:t xml:space="preserve"> virtual machine </w:t>
      </w:r>
      <w:r w:rsidR="007F0A09">
        <w:t>using</w:t>
      </w:r>
      <w:r>
        <w:t xml:space="preserve"> the </w:t>
      </w:r>
      <w:r w:rsidRPr="007C591F">
        <w:rPr>
          <w:b/>
        </w:rPr>
        <w:t>administrator</w:t>
      </w:r>
      <w:r>
        <w:t xml:space="preserve"> account</w:t>
      </w:r>
      <w:r w:rsidR="00E23BBE">
        <w:t>.</w:t>
      </w:r>
    </w:p>
    <w:p w14:paraId="3B277A30" w14:textId="125616F1" w:rsidR="009E4F28" w:rsidRDefault="009E4F28" w:rsidP="009E4F28">
      <w:pPr>
        <w:numPr>
          <w:ilvl w:val="0"/>
          <w:numId w:val="14"/>
        </w:numPr>
        <w:contextualSpacing/>
      </w:pPr>
      <w:r>
        <w:t xml:space="preserve">Open the </w:t>
      </w:r>
      <w:r w:rsidRPr="007C591F">
        <w:rPr>
          <w:b/>
        </w:rPr>
        <w:t>DNS</w:t>
      </w:r>
      <w:r>
        <w:t xml:space="preserve"> </w:t>
      </w:r>
      <w:r w:rsidRPr="007C591F">
        <w:rPr>
          <w:b/>
        </w:rPr>
        <w:t>Manage</w:t>
      </w:r>
      <w:r w:rsidR="00E23BBE">
        <w:rPr>
          <w:b/>
        </w:rPr>
        <w:t>r</w:t>
      </w:r>
      <w:r>
        <w:t xml:space="preserve"> console</w:t>
      </w:r>
      <w:r w:rsidR="00E23BBE">
        <w:t>.</w:t>
      </w:r>
    </w:p>
    <w:p w14:paraId="7487637E" w14:textId="0BBADC11" w:rsidR="009E4F28" w:rsidRDefault="009E4F28" w:rsidP="009E4F28">
      <w:pPr>
        <w:numPr>
          <w:ilvl w:val="0"/>
          <w:numId w:val="14"/>
        </w:numPr>
        <w:contextualSpacing/>
      </w:pPr>
      <w:r w:rsidRPr="00E23BBE">
        <w:rPr>
          <w:bCs/>
        </w:rPr>
        <w:t>Highlight</w:t>
      </w:r>
      <w:r>
        <w:t xml:space="preserve"> the </w:t>
      </w:r>
      <w:r>
        <w:rPr>
          <w:b/>
        </w:rPr>
        <w:t>1.</w:t>
      </w:r>
      <w:r w:rsidR="007F0A09">
        <w:rPr>
          <w:b/>
        </w:rPr>
        <w:t>1</w:t>
      </w:r>
      <w:r>
        <w:rPr>
          <w:b/>
        </w:rPr>
        <w:t>.1</w:t>
      </w:r>
      <w:r w:rsidR="00AC3890">
        <w:rPr>
          <w:b/>
        </w:rPr>
        <w:t>0</w:t>
      </w:r>
      <w:r>
        <w:rPr>
          <w:b/>
        </w:rPr>
        <w:t>.in-addr.arpa</w:t>
      </w:r>
      <w:r>
        <w:t xml:space="preserve"> folder in the </w:t>
      </w:r>
      <w:r>
        <w:rPr>
          <w:b/>
        </w:rPr>
        <w:t>Reverse</w:t>
      </w:r>
      <w:r>
        <w:t xml:space="preserve"> </w:t>
      </w:r>
      <w:r w:rsidRPr="007C591F">
        <w:rPr>
          <w:b/>
        </w:rPr>
        <w:t>Lookup</w:t>
      </w:r>
      <w:r>
        <w:t xml:space="preserve"> </w:t>
      </w:r>
      <w:r w:rsidRPr="007C591F">
        <w:rPr>
          <w:b/>
        </w:rPr>
        <w:t>Zones</w:t>
      </w:r>
      <w:r>
        <w:t xml:space="preserve"> node in the console tree</w:t>
      </w:r>
      <w:r w:rsidR="00E23BBE">
        <w:t>.</w:t>
      </w:r>
    </w:p>
    <w:p w14:paraId="0900D3BC" w14:textId="1A993AB7" w:rsidR="009E4F28" w:rsidRDefault="009E4F28" w:rsidP="009E4F28">
      <w:pPr>
        <w:numPr>
          <w:ilvl w:val="0"/>
          <w:numId w:val="14"/>
        </w:numPr>
        <w:contextualSpacing/>
      </w:pPr>
      <w:r w:rsidRPr="00E23BBE">
        <w:rPr>
          <w:bCs/>
        </w:rPr>
        <w:t>Select</w:t>
      </w:r>
      <w:r>
        <w:rPr>
          <w:b/>
        </w:rPr>
        <w:t xml:space="preserve"> New Pointer (PTR)… </w:t>
      </w:r>
      <w:r>
        <w:t xml:space="preserve">from the </w:t>
      </w:r>
      <w:r w:rsidRPr="009E4EF1">
        <w:rPr>
          <w:b/>
        </w:rPr>
        <w:t>context</w:t>
      </w:r>
      <w:r>
        <w:t xml:space="preserve"> </w:t>
      </w:r>
      <w:r w:rsidRPr="009E4EF1">
        <w:rPr>
          <w:b/>
        </w:rPr>
        <w:t>menu</w:t>
      </w:r>
      <w:r>
        <w:t xml:space="preserve"> for the </w:t>
      </w:r>
      <w:r>
        <w:rPr>
          <w:b/>
        </w:rPr>
        <w:t>1.</w:t>
      </w:r>
      <w:r w:rsidR="007F0A09">
        <w:rPr>
          <w:b/>
        </w:rPr>
        <w:t>1</w:t>
      </w:r>
      <w:r>
        <w:rPr>
          <w:b/>
        </w:rPr>
        <w:t>.1</w:t>
      </w:r>
      <w:r w:rsidR="00AC3890">
        <w:rPr>
          <w:b/>
        </w:rPr>
        <w:t>0</w:t>
      </w:r>
      <w:r>
        <w:rPr>
          <w:b/>
        </w:rPr>
        <w:t>.in-addr.arpa</w:t>
      </w:r>
      <w:r>
        <w:t xml:space="preserve"> node</w:t>
      </w:r>
      <w:r w:rsidR="00E23BBE">
        <w:t>.</w:t>
      </w:r>
    </w:p>
    <w:p w14:paraId="7FC7899E" w14:textId="036E3D59" w:rsidR="009E4F28" w:rsidRDefault="009E4F28" w:rsidP="009E4F28">
      <w:pPr>
        <w:numPr>
          <w:ilvl w:val="0"/>
          <w:numId w:val="14"/>
        </w:numPr>
        <w:contextualSpacing/>
      </w:pPr>
      <w:r>
        <w:t xml:space="preserve">In the </w:t>
      </w:r>
      <w:r>
        <w:rPr>
          <w:b/>
        </w:rPr>
        <w:t>Host IP Address:</w:t>
      </w:r>
      <w:r>
        <w:t xml:space="preserve"> edit box of the </w:t>
      </w:r>
      <w:r w:rsidRPr="000F5E13">
        <w:rPr>
          <w:b/>
        </w:rPr>
        <w:t>New</w:t>
      </w:r>
      <w:r>
        <w:t xml:space="preserve"> </w:t>
      </w:r>
      <w:r>
        <w:rPr>
          <w:b/>
        </w:rPr>
        <w:t>Resource Record</w:t>
      </w:r>
      <w:r>
        <w:t xml:space="preserve"> dialog box </w:t>
      </w:r>
      <w:r w:rsidRPr="00E23BBE">
        <w:rPr>
          <w:bCs/>
        </w:rPr>
        <w:t>type</w:t>
      </w:r>
      <w:r>
        <w:t xml:space="preserve"> </w:t>
      </w:r>
      <w:r w:rsidR="00AC3890">
        <w:rPr>
          <w:b/>
        </w:rPr>
        <w:t>10.</w:t>
      </w:r>
      <w:r w:rsidR="007F0A09">
        <w:rPr>
          <w:b/>
        </w:rPr>
        <w:t>1</w:t>
      </w:r>
      <w:r>
        <w:rPr>
          <w:b/>
        </w:rPr>
        <w:t>.1.2</w:t>
      </w:r>
      <w:r w:rsidR="00AC3890">
        <w:rPr>
          <w:b/>
        </w:rPr>
        <w:t>01</w:t>
      </w:r>
      <w:r w:rsidR="00E23BBE">
        <w:rPr>
          <w:b/>
        </w:rPr>
        <w:t>.</w:t>
      </w:r>
    </w:p>
    <w:p w14:paraId="24F766B0" w14:textId="58B8DB74" w:rsidR="009E4F28" w:rsidRDefault="009E4F28" w:rsidP="009E4F28">
      <w:pPr>
        <w:numPr>
          <w:ilvl w:val="0"/>
          <w:numId w:val="14"/>
        </w:numPr>
        <w:contextualSpacing/>
      </w:pPr>
      <w:r>
        <w:t xml:space="preserve">In the </w:t>
      </w:r>
      <w:r>
        <w:rPr>
          <w:b/>
        </w:rPr>
        <w:t>Host Name</w:t>
      </w:r>
      <w:r>
        <w:t xml:space="preserve"> edit box of the </w:t>
      </w:r>
      <w:r w:rsidRPr="000F5E13">
        <w:rPr>
          <w:b/>
        </w:rPr>
        <w:t>New</w:t>
      </w:r>
      <w:r>
        <w:t xml:space="preserve"> </w:t>
      </w:r>
      <w:r>
        <w:rPr>
          <w:b/>
        </w:rPr>
        <w:t>Resource Record</w:t>
      </w:r>
      <w:r>
        <w:t xml:space="preserve"> dialog box </w:t>
      </w:r>
      <w:r w:rsidRPr="00E23BBE">
        <w:rPr>
          <w:bCs/>
        </w:rPr>
        <w:t>type</w:t>
      </w:r>
      <w:r>
        <w:t xml:space="preserve"> </w:t>
      </w:r>
      <w:r w:rsidR="00F07AE7">
        <w:rPr>
          <w:b/>
        </w:rPr>
        <w:t>Host01</w:t>
      </w:r>
      <w:r>
        <w:rPr>
          <w:b/>
        </w:rPr>
        <w:t>.</w:t>
      </w:r>
      <w:r w:rsidR="008372BB">
        <w:rPr>
          <w:b/>
        </w:rPr>
        <w:t>kmw</w:t>
      </w:r>
      <w:r>
        <w:rPr>
          <w:b/>
        </w:rPr>
        <w:t>.net.</w:t>
      </w:r>
      <w:r>
        <w:t xml:space="preserve"> and </w:t>
      </w:r>
      <w:r w:rsidRPr="00E23BBE">
        <w:rPr>
          <w:bCs/>
        </w:rPr>
        <w:t>click</w:t>
      </w:r>
      <w:r>
        <w:t xml:space="preserve"> the</w:t>
      </w:r>
      <w:r w:rsidRPr="00917396">
        <w:rPr>
          <w:b/>
        </w:rPr>
        <w:t xml:space="preserve"> OK</w:t>
      </w:r>
      <w:r>
        <w:t xml:space="preserve"> button.</w:t>
      </w:r>
    </w:p>
    <w:p w14:paraId="422B442E" w14:textId="77777777" w:rsidR="009E4F28" w:rsidRDefault="009E4F28" w:rsidP="009E4F28">
      <w:pPr>
        <w:numPr>
          <w:ilvl w:val="0"/>
          <w:numId w:val="14"/>
        </w:numPr>
        <w:contextualSpacing/>
      </w:pPr>
      <w:r>
        <w:t>Repeat the step above for the following hosts:</w:t>
      </w:r>
    </w:p>
    <w:p w14:paraId="10E3752D" w14:textId="0348D173" w:rsidR="009E4F28" w:rsidRPr="00E52094" w:rsidRDefault="00F07AE7" w:rsidP="009E4F28">
      <w:pPr>
        <w:numPr>
          <w:ilvl w:val="1"/>
          <w:numId w:val="14"/>
        </w:numPr>
        <w:contextualSpacing/>
        <w:rPr>
          <w:b/>
        </w:rPr>
      </w:pPr>
      <w:r>
        <w:rPr>
          <w:b/>
        </w:rPr>
        <w:t>Host02</w:t>
      </w:r>
      <w:r w:rsidR="009E4F28" w:rsidRPr="00E52094">
        <w:rPr>
          <w:b/>
        </w:rPr>
        <w:t>.</w:t>
      </w:r>
      <w:r w:rsidR="008372BB" w:rsidRPr="00E52094">
        <w:rPr>
          <w:b/>
        </w:rPr>
        <w:t>kmw</w:t>
      </w:r>
      <w:r w:rsidR="009E4F28" w:rsidRPr="00E52094">
        <w:rPr>
          <w:b/>
        </w:rPr>
        <w:t xml:space="preserve">.net. </w:t>
      </w:r>
      <w:r w:rsidR="00AC3890" w:rsidRPr="00E52094">
        <w:rPr>
          <w:b/>
        </w:rPr>
        <w:t>-</w:t>
      </w:r>
      <w:r w:rsidR="009E4F28" w:rsidRPr="00E52094">
        <w:rPr>
          <w:b/>
        </w:rPr>
        <w:t xml:space="preserve"> </w:t>
      </w:r>
      <w:r w:rsidR="00AC3890" w:rsidRPr="00E52094">
        <w:rPr>
          <w:b/>
        </w:rPr>
        <w:t>10.</w:t>
      </w:r>
      <w:r w:rsidR="007F0A09" w:rsidRPr="00E52094">
        <w:rPr>
          <w:b/>
        </w:rPr>
        <w:t>1</w:t>
      </w:r>
      <w:r w:rsidR="00AC3890" w:rsidRPr="00E52094">
        <w:rPr>
          <w:b/>
        </w:rPr>
        <w:t>.1.202</w:t>
      </w:r>
    </w:p>
    <w:p w14:paraId="25390C31" w14:textId="7D4F27FC" w:rsidR="009E4F28" w:rsidRDefault="009E4F28" w:rsidP="009E4F28">
      <w:r>
        <w:t xml:space="preserve">To add a Pointer </w:t>
      </w:r>
      <w:r>
        <w:rPr>
          <w:b/>
        </w:rPr>
        <w:t>PTR</w:t>
      </w:r>
      <w:r w:rsidRPr="000F5E13">
        <w:rPr>
          <w:b/>
        </w:rPr>
        <w:t xml:space="preserve"> record</w:t>
      </w:r>
      <w:r>
        <w:t xml:space="preserve"> to the </w:t>
      </w:r>
      <w:r w:rsidR="00AC3890">
        <w:rPr>
          <w:b/>
        </w:rPr>
        <w:t>2</w:t>
      </w:r>
      <w:r>
        <w:rPr>
          <w:b/>
        </w:rPr>
        <w:t>.</w:t>
      </w:r>
      <w:r w:rsidR="008F42E2">
        <w:rPr>
          <w:b/>
        </w:rPr>
        <w:t>1</w:t>
      </w:r>
      <w:r>
        <w:rPr>
          <w:b/>
        </w:rPr>
        <w:t>.1</w:t>
      </w:r>
      <w:r w:rsidR="00AC3890">
        <w:rPr>
          <w:b/>
        </w:rPr>
        <w:t>0</w:t>
      </w:r>
      <w:r>
        <w:rPr>
          <w:b/>
        </w:rPr>
        <w:t>.in-addr.arpa</w:t>
      </w:r>
      <w:r>
        <w:t xml:space="preserve"> zone for the host </w:t>
      </w:r>
      <w:r w:rsidR="00F07AE7">
        <w:rPr>
          <w:b/>
        </w:rPr>
        <w:t>Host01</w:t>
      </w:r>
      <w:r>
        <w:rPr>
          <w:b/>
        </w:rPr>
        <w:t>.</w:t>
      </w:r>
      <w:r w:rsidR="008372BB">
        <w:rPr>
          <w:b/>
        </w:rPr>
        <w:t>kmw</w:t>
      </w:r>
      <w:r>
        <w:rPr>
          <w:b/>
        </w:rPr>
        <w:t>.org</w:t>
      </w:r>
      <w:r>
        <w:t xml:space="preserve"> with an IP address of </w:t>
      </w:r>
      <w:r w:rsidR="00AC3890">
        <w:rPr>
          <w:b/>
        </w:rPr>
        <w:t>10.</w:t>
      </w:r>
      <w:r w:rsidR="008F42E2">
        <w:rPr>
          <w:b/>
        </w:rPr>
        <w:t>1</w:t>
      </w:r>
      <w:r>
        <w:rPr>
          <w:b/>
        </w:rPr>
        <w:t>.</w:t>
      </w:r>
      <w:r w:rsidR="00AC3890">
        <w:rPr>
          <w:b/>
        </w:rPr>
        <w:t>2</w:t>
      </w:r>
      <w:r>
        <w:rPr>
          <w:b/>
        </w:rPr>
        <w:t>.</w:t>
      </w:r>
      <w:r w:rsidR="00AC3890">
        <w:rPr>
          <w:b/>
        </w:rPr>
        <w:t>101</w:t>
      </w:r>
      <w:r>
        <w:rPr>
          <w:b/>
        </w:rPr>
        <w:t xml:space="preserve"> </w:t>
      </w:r>
      <w:r>
        <w:t>using the command line, perform the following:</w:t>
      </w:r>
    </w:p>
    <w:p w14:paraId="18957F7B" w14:textId="24570189" w:rsidR="009E4F28" w:rsidRDefault="009E4F28" w:rsidP="009E4F28">
      <w:pPr>
        <w:numPr>
          <w:ilvl w:val="0"/>
          <w:numId w:val="15"/>
        </w:numPr>
        <w:contextualSpacing/>
      </w:pPr>
      <w:r w:rsidRPr="00F82109">
        <w:rPr>
          <w:bCs/>
        </w:rPr>
        <w:t>Logon</w:t>
      </w:r>
      <w:r>
        <w:t xml:space="preserve"> to the </w:t>
      </w:r>
      <w:r w:rsidR="00F82109">
        <w:rPr>
          <w:b/>
        </w:rPr>
        <w:t>Server</w:t>
      </w:r>
      <w:r w:rsidR="006965BD">
        <w:rPr>
          <w:b/>
        </w:rPr>
        <w:t>-01</w:t>
      </w:r>
      <w:r>
        <w:t xml:space="preserve"> virtual machine </w:t>
      </w:r>
      <w:r w:rsidR="008F42E2">
        <w:t>using</w:t>
      </w:r>
      <w:r>
        <w:t xml:space="preserve"> the </w:t>
      </w:r>
      <w:r w:rsidRPr="007C591F">
        <w:rPr>
          <w:b/>
        </w:rPr>
        <w:t>administrator</w:t>
      </w:r>
      <w:r>
        <w:t xml:space="preserve"> account</w:t>
      </w:r>
      <w:r w:rsidR="00F82109">
        <w:t>.</w:t>
      </w:r>
    </w:p>
    <w:p w14:paraId="3A4856B1" w14:textId="77777777" w:rsidR="009E4F28" w:rsidRDefault="009E4F28" w:rsidP="009E4F28">
      <w:pPr>
        <w:numPr>
          <w:ilvl w:val="0"/>
          <w:numId w:val="15"/>
        </w:numPr>
        <w:contextualSpacing/>
      </w:pPr>
      <w:r>
        <w:t xml:space="preserve">Open a </w:t>
      </w:r>
      <w:r>
        <w:rPr>
          <w:b/>
        </w:rPr>
        <w:t>PowerShell</w:t>
      </w:r>
      <w:r>
        <w:t xml:space="preserve"> console with administrative rights</w:t>
      </w:r>
    </w:p>
    <w:p w14:paraId="0432A94F" w14:textId="77777777" w:rsidR="009E4F28" w:rsidRDefault="009E4F28" w:rsidP="009E4F28">
      <w:pPr>
        <w:numPr>
          <w:ilvl w:val="0"/>
          <w:numId w:val="15"/>
        </w:numPr>
        <w:contextualSpacing/>
      </w:pPr>
      <w:r>
        <w:t>Type the following in the shell:</w:t>
      </w:r>
    </w:p>
    <w:p w14:paraId="69CD2083" w14:textId="6AA95B85" w:rsidR="009E4F28" w:rsidRDefault="009E4F28" w:rsidP="0051663F">
      <w:pPr>
        <w:pStyle w:val="CommandLine"/>
        <w:ind w:left="720"/>
      </w:pPr>
      <w:r w:rsidRPr="008C3D67">
        <w:t>Add-Dns</w:t>
      </w:r>
      <w:r w:rsidR="00AC3890">
        <w:t>ServerResourceRecord -ZoneName 2</w:t>
      </w:r>
      <w:r w:rsidRPr="008C3D67">
        <w:t>.</w:t>
      </w:r>
      <w:r w:rsidR="008F42E2">
        <w:t>1</w:t>
      </w:r>
      <w:r w:rsidRPr="008C3D67">
        <w:t>.</w:t>
      </w:r>
      <w:r w:rsidR="00AC3890">
        <w:t xml:space="preserve">10.in-addr.arpa </w:t>
      </w:r>
      <w:r w:rsidR="00E52094">
        <w:t xml:space="preserve"> </w:t>
      </w:r>
      <w:r w:rsidR="00AC3890">
        <w:t>-PTR -Name 101</w:t>
      </w:r>
      <w:r w:rsidRPr="008C3D67">
        <w:t xml:space="preserve"> -PtrDomainName </w:t>
      </w:r>
      <w:r w:rsidR="00F07AE7">
        <w:t>Host0</w:t>
      </w:r>
      <w:r w:rsidR="00F82109">
        <w:t>3</w:t>
      </w:r>
      <w:r w:rsidRPr="008C3D67">
        <w:t>.</w:t>
      </w:r>
      <w:r w:rsidR="008372BB">
        <w:t>kmw</w:t>
      </w:r>
      <w:r w:rsidRPr="008C3D67">
        <w:t>.org</w:t>
      </w:r>
      <w:r w:rsidR="00B7522F">
        <w:t xml:space="preserve"> -Verbose</w:t>
      </w:r>
    </w:p>
    <w:p w14:paraId="7D654011" w14:textId="5EB9441B" w:rsidR="009E4F28" w:rsidRDefault="009E4F28" w:rsidP="009E4F28">
      <w:pPr>
        <w:numPr>
          <w:ilvl w:val="0"/>
          <w:numId w:val="15"/>
        </w:numPr>
        <w:contextualSpacing/>
      </w:pPr>
      <w:r>
        <w:t>You should see the output shown in the figure below.</w:t>
      </w:r>
      <w:r w:rsidRPr="005B5DE3">
        <w:rPr>
          <w:noProof/>
        </w:rPr>
        <w:t xml:space="preserve"> </w:t>
      </w:r>
    </w:p>
    <w:p w14:paraId="3057BD65" w14:textId="45912B12" w:rsidR="009E4F28" w:rsidRDefault="00D61754" w:rsidP="00D61754">
      <w:pPr>
        <w:jc w:val="right"/>
      </w:pPr>
      <w:r w:rsidRPr="00D61754">
        <w:rPr>
          <w:noProof/>
        </w:rPr>
        <w:lastRenderedPageBreak/>
        <w:drawing>
          <wp:inline distT="0" distB="0" distL="0" distR="0" wp14:anchorId="6D2E1951" wp14:editId="3BF569DA">
            <wp:extent cx="5943600" cy="567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7055"/>
                    </a:xfrm>
                    <a:prstGeom prst="rect">
                      <a:avLst/>
                    </a:prstGeom>
                  </pic:spPr>
                </pic:pic>
              </a:graphicData>
            </a:graphic>
          </wp:inline>
        </w:drawing>
      </w:r>
    </w:p>
    <w:p w14:paraId="3A2AC2D5" w14:textId="77777777" w:rsidR="009E4F28" w:rsidRDefault="009E4F28" w:rsidP="009E4F28">
      <w:pPr>
        <w:numPr>
          <w:ilvl w:val="0"/>
          <w:numId w:val="15"/>
        </w:numPr>
        <w:contextualSpacing/>
      </w:pPr>
      <w:r w:rsidRPr="00D61754">
        <w:t>Repeat</w:t>
      </w:r>
      <w:r>
        <w:t xml:space="preserve"> the </w:t>
      </w:r>
      <w:r w:rsidRPr="00D61754">
        <w:t>step</w:t>
      </w:r>
      <w:r>
        <w:t xml:space="preserve"> </w:t>
      </w:r>
      <w:r w:rsidRPr="00D61754">
        <w:t>above</w:t>
      </w:r>
      <w:r>
        <w:t xml:space="preserve"> for the following hosts:</w:t>
      </w:r>
    </w:p>
    <w:p w14:paraId="15813F4C" w14:textId="01039D80" w:rsidR="009E4F28" w:rsidRPr="00E52094" w:rsidRDefault="00F07AE7" w:rsidP="009E4F28">
      <w:pPr>
        <w:numPr>
          <w:ilvl w:val="1"/>
          <w:numId w:val="15"/>
        </w:numPr>
        <w:contextualSpacing/>
        <w:rPr>
          <w:b/>
        </w:rPr>
      </w:pPr>
      <w:r>
        <w:rPr>
          <w:b/>
        </w:rPr>
        <w:t>Host0</w:t>
      </w:r>
      <w:r w:rsidR="00F82109">
        <w:rPr>
          <w:b/>
        </w:rPr>
        <w:t>4</w:t>
      </w:r>
      <w:r w:rsidR="009E4F28" w:rsidRPr="00E52094">
        <w:rPr>
          <w:b/>
        </w:rPr>
        <w:t>.</w:t>
      </w:r>
      <w:r w:rsidR="008372BB" w:rsidRPr="00E52094">
        <w:rPr>
          <w:b/>
        </w:rPr>
        <w:t>kmw</w:t>
      </w:r>
      <w:r w:rsidR="009E4F28" w:rsidRPr="00E52094">
        <w:rPr>
          <w:b/>
        </w:rPr>
        <w:t xml:space="preserve">.org. - </w:t>
      </w:r>
      <w:r w:rsidR="0054698C" w:rsidRPr="00E52094">
        <w:rPr>
          <w:b/>
        </w:rPr>
        <w:t>10.</w:t>
      </w:r>
      <w:r w:rsidR="001F73A7" w:rsidRPr="00E52094">
        <w:rPr>
          <w:b/>
        </w:rPr>
        <w:t>1</w:t>
      </w:r>
      <w:r w:rsidR="0054698C" w:rsidRPr="00E52094">
        <w:rPr>
          <w:b/>
        </w:rPr>
        <w:t>.2.102</w:t>
      </w:r>
    </w:p>
    <w:p w14:paraId="78E94AC8" w14:textId="77777777" w:rsidR="009E4F28" w:rsidRDefault="009E4F28" w:rsidP="009E4F28">
      <w:pPr>
        <w:pStyle w:val="Heading3"/>
      </w:pPr>
      <w:r>
        <w:t>Adding a CNAME Record</w:t>
      </w:r>
    </w:p>
    <w:p w14:paraId="28E6DEC2" w14:textId="77777777" w:rsidR="009E4F28" w:rsidRDefault="009E4F28" w:rsidP="009E4F28">
      <w:r>
        <w:t>CNAME or Alias records are used to provide a host with more than one host name. This is often done to help users locate the servers running common services like mail, ftp, www, and others.</w:t>
      </w:r>
    </w:p>
    <w:p w14:paraId="3BFC74F2" w14:textId="1B7E33B4" w:rsidR="009E4F28" w:rsidRDefault="009E4F28" w:rsidP="009E4F28">
      <w:r>
        <w:t xml:space="preserve">To add a </w:t>
      </w:r>
      <w:r>
        <w:rPr>
          <w:b/>
        </w:rPr>
        <w:t>CNAME</w:t>
      </w:r>
      <w:r w:rsidRPr="000F5E13">
        <w:rPr>
          <w:b/>
        </w:rPr>
        <w:t xml:space="preserve"> record</w:t>
      </w:r>
      <w:r>
        <w:t xml:space="preserve"> to the </w:t>
      </w:r>
      <w:r w:rsidR="008372BB">
        <w:rPr>
          <w:b/>
        </w:rPr>
        <w:t>kmw</w:t>
      </w:r>
      <w:r>
        <w:t>.</w:t>
      </w:r>
      <w:r w:rsidRPr="000F5E13">
        <w:rPr>
          <w:b/>
        </w:rPr>
        <w:t>net</w:t>
      </w:r>
      <w:r>
        <w:t xml:space="preserve"> zone to allow for the host </w:t>
      </w:r>
      <w:r w:rsidR="00F07AE7">
        <w:rPr>
          <w:b/>
        </w:rPr>
        <w:t>Host01</w:t>
      </w:r>
      <w:r>
        <w:rPr>
          <w:b/>
        </w:rPr>
        <w:t>.</w:t>
      </w:r>
      <w:r w:rsidR="008372BB">
        <w:rPr>
          <w:b/>
        </w:rPr>
        <w:t>kmw</w:t>
      </w:r>
      <w:r>
        <w:rPr>
          <w:b/>
        </w:rPr>
        <w:t>.net</w:t>
      </w:r>
      <w:r>
        <w:t xml:space="preserve"> to be known as </w:t>
      </w:r>
      <w:r>
        <w:rPr>
          <w:b/>
        </w:rPr>
        <w:t xml:space="preserve">www </w:t>
      </w:r>
      <w:r>
        <w:t>using the GUI, perform the following:</w:t>
      </w:r>
    </w:p>
    <w:p w14:paraId="5F1F31CB" w14:textId="5F491124" w:rsidR="009E4F28" w:rsidRDefault="009E4F28" w:rsidP="009E4F28">
      <w:pPr>
        <w:numPr>
          <w:ilvl w:val="0"/>
          <w:numId w:val="17"/>
        </w:numPr>
        <w:contextualSpacing/>
      </w:pPr>
      <w:r w:rsidRPr="00F82109">
        <w:rPr>
          <w:bCs/>
        </w:rPr>
        <w:t>Logon</w:t>
      </w:r>
      <w:r>
        <w:t xml:space="preserve"> to the </w:t>
      </w:r>
      <w:r w:rsidR="00F82109">
        <w:rPr>
          <w:b/>
        </w:rPr>
        <w:t>Server</w:t>
      </w:r>
      <w:r w:rsidR="00C10BB2">
        <w:rPr>
          <w:b/>
        </w:rPr>
        <w:t>-0</w:t>
      </w:r>
      <w:r w:rsidR="00783038">
        <w:rPr>
          <w:b/>
        </w:rPr>
        <w:t>1</w:t>
      </w:r>
      <w:r>
        <w:t xml:space="preserve"> virtual machine </w:t>
      </w:r>
      <w:r w:rsidR="005306A7">
        <w:t xml:space="preserve">using the </w:t>
      </w:r>
      <w:r w:rsidR="005306A7" w:rsidRPr="005306A7">
        <w:rPr>
          <w:b/>
          <w:bCs/>
        </w:rPr>
        <w:t>administrator</w:t>
      </w:r>
      <w:r>
        <w:t xml:space="preserve"> account</w:t>
      </w:r>
      <w:r w:rsidR="00F82109">
        <w:t>.</w:t>
      </w:r>
    </w:p>
    <w:p w14:paraId="4AC61655" w14:textId="112379C8" w:rsidR="009E4F28" w:rsidRDefault="009E4F28" w:rsidP="009E4F28">
      <w:pPr>
        <w:numPr>
          <w:ilvl w:val="0"/>
          <w:numId w:val="17"/>
        </w:numPr>
        <w:contextualSpacing/>
      </w:pPr>
      <w:r>
        <w:t xml:space="preserve">Open the </w:t>
      </w:r>
      <w:r w:rsidRPr="007C591F">
        <w:rPr>
          <w:b/>
        </w:rPr>
        <w:t>DNS</w:t>
      </w:r>
      <w:r>
        <w:t xml:space="preserve"> </w:t>
      </w:r>
      <w:r w:rsidRPr="007C591F">
        <w:rPr>
          <w:b/>
        </w:rPr>
        <w:t>Management</w:t>
      </w:r>
      <w:r>
        <w:t xml:space="preserve"> console</w:t>
      </w:r>
      <w:r w:rsidR="00F82109">
        <w:t>.</w:t>
      </w:r>
    </w:p>
    <w:p w14:paraId="2C538FB3" w14:textId="415E6A4C" w:rsidR="009E4F28" w:rsidRDefault="009E4F28" w:rsidP="009E4F28">
      <w:pPr>
        <w:numPr>
          <w:ilvl w:val="0"/>
          <w:numId w:val="17"/>
        </w:numPr>
        <w:contextualSpacing/>
      </w:pPr>
      <w:r w:rsidRPr="00B240A8">
        <w:rPr>
          <w:bCs/>
        </w:rPr>
        <w:t xml:space="preserve">Highlight </w:t>
      </w:r>
      <w:r>
        <w:t xml:space="preserve">the </w:t>
      </w:r>
      <w:r w:rsidR="008372BB">
        <w:rPr>
          <w:b/>
        </w:rPr>
        <w:t>kmw</w:t>
      </w:r>
      <w:r w:rsidRPr="009E4EF1">
        <w:rPr>
          <w:b/>
        </w:rPr>
        <w:t>.net</w:t>
      </w:r>
      <w:r>
        <w:t xml:space="preserve"> folder in the </w:t>
      </w:r>
      <w:r w:rsidRPr="007C591F">
        <w:rPr>
          <w:b/>
        </w:rPr>
        <w:t>Forward</w:t>
      </w:r>
      <w:r>
        <w:t xml:space="preserve"> </w:t>
      </w:r>
      <w:r w:rsidRPr="007C591F">
        <w:rPr>
          <w:b/>
        </w:rPr>
        <w:t>Lookup</w:t>
      </w:r>
      <w:r>
        <w:t xml:space="preserve"> </w:t>
      </w:r>
      <w:r w:rsidRPr="007C591F">
        <w:rPr>
          <w:b/>
        </w:rPr>
        <w:t>Zones</w:t>
      </w:r>
      <w:r>
        <w:t xml:space="preserve"> node in the console tree</w:t>
      </w:r>
      <w:r w:rsidR="00B240A8">
        <w:t>.</w:t>
      </w:r>
    </w:p>
    <w:p w14:paraId="1CBC912F" w14:textId="5E20ACCA" w:rsidR="009E4F28" w:rsidRDefault="009E4F28" w:rsidP="009E4F28">
      <w:pPr>
        <w:numPr>
          <w:ilvl w:val="0"/>
          <w:numId w:val="17"/>
        </w:numPr>
        <w:contextualSpacing/>
      </w:pPr>
      <w:r w:rsidRPr="00B240A8">
        <w:rPr>
          <w:bCs/>
        </w:rPr>
        <w:t>Select</w:t>
      </w:r>
      <w:r>
        <w:rPr>
          <w:b/>
        </w:rPr>
        <w:t xml:space="preserve"> New Alias (CNAME)… </w:t>
      </w:r>
      <w:r>
        <w:t xml:space="preserve">from the </w:t>
      </w:r>
      <w:r w:rsidRPr="009E4EF1">
        <w:rPr>
          <w:b/>
        </w:rPr>
        <w:t>context</w:t>
      </w:r>
      <w:r>
        <w:t xml:space="preserve"> </w:t>
      </w:r>
      <w:r w:rsidRPr="009E4EF1">
        <w:rPr>
          <w:b/>
        </w:rPr>
        <w:t>menu</w:t>
      </w:r>
      <w:r>
        <w:t xml:space="preserve"> for the </w:t>
      </w:r>
      <w:r w:rsidR="008372BB">
        <w:rPr>
          <w:b/>
        </w:rPr>
        <w:t>kmw</w:t>
      </w:r>
      <w:r>
        <w:t>.</w:t>
      </w:r>
      <w:r w:rsidRPr="009E4EF1">
        <w:rPr>
          <w:b/>
        </w:rPr>
        <w:t>net</w:t>
      </w:r>
      <w:r>
        <w:t xml:space="preserve"> node</w:t>
      </w:r>
      <w:r w:rsidR="00B240A8">
        <w:t>.</w:t>
      </w:r>
    </w:p>
    <w:p w14:paraId="091A72AC" w14:textId="2691B0A7" w:rsidR="009E4F28" w:rsidRDefault="009E4F28" w:rsidP="009E4F28">
      <w:pPr>
        <w:numPr>
          <w:ilvl w:val="0"/>
          <w:numId w:val="17"/>
        </w:numPr>
        <w:contextualSpacing/>
      </w:pPr>
      <w:r>
        <w:t xml:space="preserve">In the </w:t>
      </w:r>
      <w:r>
        <w:rPr>
          <w:b/>
        </w:rPr>
        <w:t>Alias N</w:t>
      </w:r>
      <w:r w:rsidRPr="000F5E13">
        <w:rPr>
          <w:b/>
        </w:rPr>
        <w:t>ame</w:t>
      </w:r>
      <w:r>
        <w:t xml:space="preserve"> edit box of the </w:t>
      </w:r>
      <w:r w:rsidRPr="000F5E13">
        <w:rPr>
          <w:b/>
        </w:rPr>
        <w:t>New</w:t>
      </w:r>
      <w:r>
        <w:t xml:space="preserve"> </w:t>
      </w:r>
      <w:r>
        <w:rPr>
          <w:b/>
        </w:rPr>
        <w:t>Resource Record</w:t>
      </w:r>
      <w:r>
        <w:t xml:space="preserve"> dialog box </w:t>
      </w:r>
      <w:r w:rsidRPr="00B240A8">
        <w:rPr>
          <w:bCs/>
        </w:rPr>
        <w:t>type</w:t>
      </w:r>
      <w:r>
        <w:t xml:space="preserve"> </w:t>
      </w:r>
      <w:r>
        <w:rPr>
          <w:b/>
        </w:rPr>
        <w:t>www</w:t>
      </w:r>
      <w:r w:rsidR="00B240A8">
        <w:rPr>
          <w:b/>
        </w:rPr>
        <w:t>.</w:t>
      </w:r>
    </w:p>
    <w:p w14:paraId="56ADE59C" w14:textId="2E719411" w:rsidR="009E4F28" w:rsidRDefault="009E4F28" w:rsidP="009E4F28">
      <w:pPr>
        <w:numPr>
          <w:ilvl w:val="0"/>
          <w:numId w:val="17"/>
        </w:numPr>
        <w:contextualSpacing/>
      </w:pPr>
      <w:r>
        <w:t xml:space="preserve">In the </w:t>
      </w:r>
      <w:r>
        <w:rPr>
          <w:b/>
        </w:rPr>
        <w:t>Fully qualified domain name (FQDN) for target host:</w:t>
      </w:r>
      <w:r>
        <w:t xml:space="preserve"> edit box of the </w:t>
      </w:r>
      <w:r w:rsidRPr="000F5E13">
        <w:rPr>
          <w:b/>
        </w:rPr>
        <w:t>New</w:t>
      </w:r>
      <w:r>
        <w:rPr>
          <w:b/>
        </w:rPr>
        <w:t xml:space="preserve"> Resource </w:t>
      </w:r>
      <w:r w:rsidR="0051663F">
        <w:rPr>
          <w:b/>
        </w:rPr>
        <w:t>Record</w:t>
      </w:r>
      <w:r w:rsidR="0051663F">
        <w:t xml:space="preserve"> dialog</w:t>
      </w:r>
      <w:r>
        <w:t xml:space="preserve"> box </w:t>
      </w:r>
      <w:r w:rsidRPr="00B240A8">
        <w:rPr>
          <w:bCs/>
        </w:rPr>
        <w:t>type</w:t>
      </w:r>
      <w:r>
        <w:t xml:space="preserve"> </w:t>
      </w:r>
      <w:r w:rsidR="00F07AE7">
        <w:rPr>
          <w:b/>
        </w:rPr>
        <w:t>Host01</w:t>
      </w:r>
      <w:r>
        <w:rPr>
          <w:b/>
        </w:rPr>
        <w:t>.</w:t>
      </w:r>
      <w:r w:rsidR="008372BB">
        <w:rPr>
          <w:b/>
        </w:rPr>
        <w:t>kmw</w:t>
      </w:r>
      <w:r>
        <w:rPr>
          <w:b/>
        </w:rPr>
        <w:t>.net.</w:t>
      </w:r>
      <w:r>
        <w:t xml:space="preserve"> and </w:t>
      </w:r>
      <w:r w:rsidRPr="00B240A8">
        <w:rPr>
          <w:bCs/>
        </w:rPr>
        <w:t>click</w:t>
      </w:r>
      <w:r>
        <w:t xml:space="preserve"> the </w:t>
      </w:r>
      <w:r w:rsidRPr="00EF06C0">
        <w:rPr>
          <w:b/>
        </w:rPr>
        <w:t>OK</w:t>
      </w:r>
      <w:r>
        <w:t xml:space="preserve"> button.</w:t>
      </w:r>
    </w:p>
    <w:p w14:paraId="684E6331" w14:textId="355F3AE9" w:rsidR="009E4F28" w:rsidRDefault="009E4F28" w:rsidP="009E4F28">
      <w:pPr>
        <w:numPr>
          <w:ilvl w:val="0"/>
          <w:numId w:val="17"/>
        </w:numPr>
        <w:contextualSpacing/>
      </w:pPr>
      <w:r w:rsidRPr="00905F09">
        <w:rPr>
          <w:b/>
          <w:bCs/>
        </w:rPr>
        <w:t>Repeat</w:t>
      </w:r>
      <w:r>
        <w:t xml:space="preserve"> the </w:t>
      </w:r>
      <w:r w:rsidRPr="00905F09">
        <w:rPr>
          <w:b/>
          <w:bCs/>
        </w:rPr>
        <w:t>step</w:t>
      </w:r>
      <w:r>
        <w:t xml:space="preserve"> above </w:t>
      </w:r>
      <w:r w:rsidRPr="00905F09">
        <w:rPr>
          <w:b/>
          <w:bCs/>
        </w:rPr>
        <w:t>for</w:t>
      </w:r>
      <w:r>
        <w:t xml:space="preserve"> the </w:t>
      </w:r>
      <w:r w:rsidRPr="00905F09">
        <w:rPr>
          <w:b/>
          <w:bCs/>
        </w:rPr>
        <w:t>following</w:t>
      </w:r>
      <w:r>
        <w:t xml:space="preserve"> </w:t>
      </w:r>
      <w:r w:rsidRPr="00905F09">
        <w:rPr>
          <w:b/>
          <w:bCs/>
        </w:rPr>
        <w:t>host</w:t>
      </w:r>
      <w:r>
        <w:t>:</w:t>
      </w:r>
    </w:p>
    <w:p w14:paraId="2240409E" w14:textId="711C46B6" w:rsidR="009E4F28" w:rsidRPr="00B240A8" w:rsidRDefault="00F07AE7" w:rsidP="009E4F28">
      <w:pPr>
        <w:numPr>
          <w:ilvl w:val="1"/>
          <w:numId w:val="17"/>
        </w:numPr>
        <w:contextualSpacing/>
      </w:pPr>
      <w:r w:rsidRPr="00B240A8">
        <w:rPr>
          <w:b/>
          <w:bCs/>
        </w:rPr>
        <w:t>Host02</w:t>
      </w:r>
      <w:r w:rsidR="009E4F28" w:rsidRPr="00B240A8">
        <w:rPr>
          <w:b/>
          <w:bCs/>
        </w:rPr>
        <w:t>.</w:t>
      </w:r>
      <w:r w:rsidR="008372BB" w:rsidRPr="00B240A8">
        <w:rPr>
          <w:b/>
          <w:bCs/>
        </w:rPr>
        <w:t>kmw</w:t>
      </w:r>
      <w:r w:rsidR="009E4F28" w:rsidRPr="00B240A8">
        <w:rPr>
          <w:b/>
          <w:bCs/>
        </w:rPr>
        <w:t>.net. - ftp</w:t>
      </w:r>
    </w:p>
    <w:p w14:paraId="6FBE67B0" w14:textId="749F9F9E" w:rsidR="009E4F28" w:rsidRDefault="009E4F28" w:rsidP="009E4F28">
      <w:r>
        <w:t xml:space="preserve">To add a </w:t>
      </w:r>
      <w:r>
        <w:rPr>
          <w:b/>
        </w:rPr>
        <w:t>CNAME</w:t>
      </w:r>
      <w:r w:rsidRPr="000F5E13">
        <w:rPr>
          <w:b/>
        </w:rPr>
        <w:t xml:space="preserve"> record</w:t>
      </w:r>
      <w:r>
        <w:t xml:space="preserve"> to the </w:t>
      </w:r>
      <w:r w:rsidR="008372BB">
        <w:rPr>
          <w:b/>
        </w:rPr>
        <w:t>kmw</w:t>
      </w:r>
      <w:r>
        <w:t>.</w:t>
      </w:r>
      <w:r>
        <w:rPr>
          <w:b/>
        </w:rPr>
        <w:t>org</w:t>
      </w:r>
      <w:r>
        <w:t xml:space="preserve"> zone to allow for the host </w:t>
      </w:r>
      <w:r w:rsidR="00F07AE7">
        <w:rPr>
          <w:b/>
        </w:rPr>
        <w:t>Host01</w:t>
      </w:r>
      <w:r>
        <w:rPr>
          <w:b/>
        </w:rPr>
        <w:t>.</w:t>
      </w:r>
      <w:r w:rsidR="008372BB">
        <w:rPr>
          <w:b/>
        </w:rPr>
        <w:t>kmw</w:t>
      </w:r>
      <w:r>
        <w:rPr>
          <w:b/>
        </w:rPr>
        <w:t>.org</w:t>
      </w:r>
      <w:r>
        <w:t xml:space="preserve"> to be known as </w:t>
      </w:r>
      <w:r>
        <w:rPr>
          <w:b/>
        </w:rPr>
        <w:t xml:space="preserve">www </w:t>
      </w:r>
      <w:r>
        <w:t xml:space="preserve">using </w:t>
      </w:r>
      <w:r w:rsidR="0054698C">
        <w:t>PowerShell</w:t>
      </w:r>
      <w:r>
        <w:t>, perform the following:</w:t>
      </w:r>
    </w:p>
    <w:p w14:paraId="769CAEAA" w14:textId="2FEC913C" w:rsidR="009E4F28" w:rsidRDefault="009E4F28" w:rsidP="009E4F28">
      <w:pPr>
        <w:numPr>
          <w:ilvl w:val="0"/>
          <w:numId w:val="16"/>
        </w:numPr>
        <w:contextualSpacing/>
      </w:pPr>
      <w:r w:rsidRPr="000648E0">
        <w:rPr>
          <w:bCs/>
        </w:rPr>
        <w:t>Logon</w:t>
      </w:r>
      <w:r>
        <w:t xml:space="preserve"> to the </w:t>
      </w:r>
      <w:r w:rsidR="000648E0">
        <w:rPr>
          <w:b/>
        </w:rPr>
        <w:t>Server</w:t>
      </w:r>
      <w:r w:rsidR="00C10BB2">
        <w:rPr>
          <w:b/>
        </w:rPr>
        <w:t>-0</w:t>
      </w:r>
      <w:r w:rsidR="00783038">
        <w:rPr>
          <w:b/>
        </w:rPr>
        <w:t>1</w:t>
      </w:r>
      <w:r>
        <w:t xml:space="preserve"> virtual machine </w:t>
      </w:r>
      <w:r w:rsidR="005306A7">
        <w:t>using the administrator</w:t>
      </w:r>
      <w:r>
        <w:t xml:space="preserve"> account</w:t>
      </w:r>
      <w:r w:rsidR="000648E0">
        <w:t>.</w:t>
      </w:r>
    </w:p>
    <w:p w14:paraId="73E5A6F7" w14:textId="3505C27D" w:rsidR="009E4F28" w:rsidRDefault="009E4F28" w:rsidP="009E4F28">
      <w:pPr>
        <w:numPr>
          <w:ilvl w:val="0"/>
          <w:numId w:val="16"/>
        </w:numPr>
        <w:contextualSpacing/>
      </w:pPr>
      <w:r>
        <w:t xml:space="preserve">Open a </w:t>
      </w:r>
      <w:r>
        <w:rPr>
          <w:b/>
        </w:rPr>
        <w:t>PowerShell</w:t>
      </w:r>
      <w:r>
        <w:t xml:space="preserve"> console with administrative rights</w:t>
      </w:r>
      <w:r w:rsidR="000648E0">
        <w:t>.</w:t>
      </w:r>
    </w:p>
    <w:p w14:paraId="4C4351A2" w14:textId="77777777" w:rsidR="009E4F28" w:rsidRDefault="009E4F28" w:rsidP="009E4F28">
      <w:pPr>
        <w:numPr>
          <w:ilvl w:val="0"/>
          <w:numId w:val="16"/>
        </w:numPr>
        <w:contextualSpacing/>
      </w:pPr>
      <w:r>
        <w:t>Type the following in the shell:</w:t>
      </w:r>
    </w:p>
    <w:p w14:paraId="0892B65A" w14:textId="5B5E9411" w:rsidR="009E4F28" w:rsidRDefault="009E4F28" w:rsidP="009E4F28">
      <w:pPr>
        <w:pStyle w:val="CommandLine"/>
        <w:ind w:left="720"/>
      </w:pPr>
      <w:r w:rsidRPr="008C3D67">
        <w:t xml:space="preserve">Add-DnsServerResourceRecord -ZoneName </w:t>
      </w:r>
      <w:r w:rsidR="008372BB">
        <w:t>kmw</w:t>
      </w:r>
      <w:r w:rsidRPr="008C3D67">
        <w:t>.org -</w:t>
      </w:r>
      <w:r w:rsidR="00880C2F">
        <w:t>C</w:t>
      </w:r>
      <w:r w:rsidRPr="008C3D67">
        <w:t xml:space="preserve">Name www </w:t>
      </w:r>
      <w:r w:rsidR="00BD28E2">
        <w:t xml:space="preserve">  </w:t>
      </w:r>
      <w:r w:rsidRPr="008C3D67">
        <w:t xml:space="preserve">-HostNameAlias </w:t>
      </w:r>
      <w:r w:rsidR="00F07AE7">
        <w:t>Host0</w:t>
      </w:r>
      <w:r w:rsidR="00B30010">
        <w:t>3</w:t>
      </w:r>
      <w:r w:rsidRPr="008C3D67">
        <w:t>.</w:t>
      </w:r>
      <w:r w:rsidR="008372BB">
        <w:t>kmw</w:t>
      </w:r>
      <w:r w:rsidRPr="008C3D67">
        <w:t>.org</w:t>
      </w:r>
      <w:r w:rsidR="0028448E">
        <w:t xml:space="preserve"> -verbose</w:t>
      </w:r>
    </w:p>
    <w:p w14:paraId="7F6A4E9E" w14:textId="5FF0FFF1" w:rsidR="009E4F28" w:rsidRDefault="009E4F28" w:rsidP="009E4F28">
      <w:pPr>
        <w:numPr>
          <w:ilvl w:val="0"/>
          <w:numId w:val="16"/>
        </w:numPr>
        <w:contextualSpacing/>
      </w:pPr>
      <w:r>
        <w:t>You should see the output shown in the Figure below:</w:t>
      </w:r>
    </w:p>
    <w:p w14:paraId="3B97B2AB" w14:textId="5E4AE189" w:rsidR="004D2E6F" w:rsidRDefault="004D2E6F" w:rsidP="004D2E6F">
      <w:pPr>
        <w:contextualSpacing/>
        <w:jc w:val="center"/>
      </w:pPr>
      <w:r w:rsidRPr="004D2E6F">
        <w:rPr>
          <w:noProof/>
        </w:rPr>
        <w:drawing>
          <wp:inline distT="0" distB="0" distL="0" distR="0" wp14:anchorId="79BB2FFD" wp14:editId="6B391171">
            <wp:extent cx="5943600" cy="566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6420"/>
                    </a:xfrm>
                    <a:prstGeom prst="rect">
                      <a:avLst/>
                    </a:prstGeom>
                  </pic:spPr>
                </pic:pic>
              </a:graphicData>
            </a:graphic>
          </wp:inline>
        </w:drawing>
      </w:r>
    </w:p>
    <w:p w14:paraId="2C56FEE2" w14:textId="1F4A418D" w:rsidR="009E4F28" w:rsidRDefault="009E4F28" w:rsidP="009E4F28">
      <w:pPr>
        <w:numPr>
          <w:ilvl w:val="0"/>
          <w:numId w:val="16"/>
        </w:numPr>
        <w:contextualSpacing/>
      </w:pPr>
      <w:r>
        <w:t>Repeat the step above for the following hosts:</w:t>
      </w:r>
    </w:p>
    <w:p w14:paraId="207CE4C4" w14:textId="73803471" w:rsidR="009E4F28" w:rsidRPr="003F1EE5" w:rsidRDefault="00F07AE7" w:rsidP="009E4F28">
      <w:pPr>
        <w:numPr>
          <w:ilvl w:val="1"/>
          <w:numId w:val="16"/>
        </w:numPr>
        <w:contextualSpacing/>
        <w:rPr>
          <w:bCs/>
        </w:rPr>
      </w:pPr>
      <w:r>
        <w:rPr>
          <w:b/>
        </w:rPr>
        <w:t>Host0</w:t>
      </w:r>
      <w:r w:rsidR="00DE5461">
        <w:rPr>
          <w:b/>
        </w:rPr>
        <w:t>4</w:t>
      </w:r>
      <w:r w:rsidR="009E4F28" w:rsidRPr="00BD28E2">
        <w:rPr>
          <w:b/>
        </w:rPr>
        <w:t>.</w:t>
      </w:r>
      <w:r w:rsidR="008372BB" w:rsidRPr="00BD28E2">
        <w:rPr>
          <w:b/>
        </w:rPr>
        <w:t>kmw</w:t>
      </w:r>
      <w:r w:rsidR="009E4F28" w:rsidRPr="00BD28E2">
        <w:rPr>
          <w:b/>
        </w:rPr>
        <w:t>.org. - ftp</w:t>
      </w:r>
    </w:p>
    <w:p w14:paraId="0ED6E0D6" w14:textId="77777777" w:rsidR="009E4F28" w:rsidRDefault="009E4F28" w:rsidP="009E4F28">
      <w:pPr>
        <w:numPr>
          <w:ilvl w:val="0"/>
          <w:numId w:val="16"/>
        </w:numPr>
        <w:contextualSpacing/>
      </w:pPr>
      <w:r>
        <w:t>Verify the records were created by typing the following command:</w:t>
      </w:r>
    </w:p>
    <w:p w14:paraId="6E6CA271" w14:textId="6BF1027D" w:rsidR="009E4F28" w:rsidRDefault="009E4F28" w:rsidP="009E4F28">
      <w:pPr>
        <w:pStyle w:val="CommandLine"/>
        <w:ind w:left="720"/>
      </w:pPr>
      <w:r w:rsidRPr="00F872B3">
        <w:t xml:space="preserve">Get-DnsServerResourceRecord -ZoneName </w:t>
      </w:r>
      <w:r w:rsidR="008372BB">
        <w:t>kmw</w:t>
      </w:r>
      <w:r w:rsidRPr="00F872B3">
        <w:t>.org</w:t>
      </w:r>
    </w:p>
    <w:p w14:paraId="58A0C116" w14:textId="77777777" w:rsidR="009E4F28" w:rsidRDefault="009E4F28" w:rsidP="009E4F28">
      <w:pPr>
        <w:pStyle w:val="Heading3"/>
      </w:pPr>
      <w:r>
        <w:lastRenderedPageBreak/>
        <w:t>Adding an MX Record</w:t>
      </w:r>
    </w:p>
    <w:p w14:paraId="2A1C4288" w14:textId="7162B930" w:rsidR="009E4F28" w:rsidRDefault="009E4F28" w:rsidP="009E4F28">
      <w:r>
        <w:t xml:space="preserve">An MX record is used by other organizations to locate your mail server </w:t>
      </w:r>
      <w:r w:rsidR="00753446">
        <w:t>to</w:t>
      </w:r>
      <w:r>
        <w:t xml:space="preserve"> deliver mail to your domain.</w:t>
      </w:r>
    </w:p>
    <w:p w14:paraId="19313792" w14:textId="16337BE8" w:rsidR="009E4F28" w:rsidRDefault="009E4F28" w:rsidP="009E4F28">
      <w:r>
        <w:t xml:space="preserve">To add an </w:t>
      </w:r>
      <w:r>
        <w:rPr>
          <w:b/>
        </w:rPr>
        <w:t>MX</w:t>
      </w:r>
      <w:r w:rsidRPr="000F5E13">
        <w:rPr>
          <w:b/>
        </w:rPr>
        <w:t xml:space="preserve"> record</w:t>
      </w:r>
      <w:r>
        <w:t xml:space="preserve"> to the </w:t>
      </w:r>
      <w:r w:rsidR="008372BB">
        <w:rPr>
          <w:b/>
        </w:rPr>
        <w:t>kmw</w:t>
      </w:r>
      <w:r>
        <w:t>.</w:t>
      </w:r>
      <w:r w:rsidRPr="000F5E13">
        <w:rPr>
          <w:b/>
        </w:rPr>
        <w:t>net</w:t>
      </w:r>
      <w:r>
        <w:t xml:space="preserve"> zone to identify the host </w:t>
      </w:r>
      <w:r w:rsidR="00F07AE7">
        <w:rPr>
          <w:b/>
        </w:rPr>
        <w:t>Host02</w:t>
      </w:r>
      <w:r>
        <w:rPr>
          <w:b/>
        </w:rPr>
        <w:t>.</w:t>
      </w:r>
      <w:r w:rsidR="008372BB">
        <w:rPr>
          <w:b/>
        </w:rPr>
        <w:t>kmw</w:t>
      </w:r>
      <w:r>
        <w:rPr>
          <w:b/>
        </w:rPr>
        <w:t>.net</w:t>
      </w:r>
      <w:r>
        <w:t xml:space="preserve"> as a mail server for our domain using the GUI, perform the following:</w:t>
      </w:r>
    </w:p>
    <w:p w14:paraId="102D9F8D" w14:textId="21C713CC" w:rsidR="009E4F28" w:rsidRDefault="009E4F28" w:rsidP="009E4F28">
      <w:pPr>
        <w:numPr>
          <w:ilvl w:val="0"/>
          <w:numId w:val="18"/>
        </w:numPr>
        <w:contextualSpacing/>
      </w:pPr>
      <w:r w:rsidRPr="003F1EE5">
        <w:rPr>
          <w:bCs/>
        </w:rPr>
        <w:t>Logon</w:t>
      </w:r>
      <w:r>
        <w:t xml:space="preserve"> to the </w:t>
      </w:r>
      <w:r w:rsidR="003F1EE5">
        <w:rPr>
          <w:b/>
        </w:rPr>
        <w:t>Server</w:t>
      </w:r>
      <w:r w:rsidR="00C10BB2">
        <w:rPr>
          <w:b/>
        </w:rPr>
        <w:t>-0</w:t>
      </w:r>
      <w:r w:rsidR="00783038">
        <w:rPr>
          <w:b/>
        </w:rPr>
        <w:t>1</w:t>
      </w:r>
      <w:r>
        <w:t xml:space="preserve"> virtual machine </w:t>
      </w:r>
      <w:r w:rsidR="005306A7">
        <w:t>using the administrator</w:t>
      </w:r>
      <w:r>
        <w:t xml:space="preserve"> account</w:t>
      </w:r>
      <w:r w:rsidR="003F1EE5">
        <w:t>.</w:t>
      </w:r>
    </w:p>
    <w:p w14:paraId="414EB0F3" w14:textId="3A5906E0" w:rsidR="009E4F28" w:rsidRDefault="009E4F28" w:rsidP="009E4F28">
      <w:pPr>
        <w:numPr>
          <w:ilvl w:val="0"/>
          <w:numId w:val="18"/>
        </w:numPr>
        <w:contextualSpacing/>
      </w:pPr>
      <w:r>
        <w:t xml:space="preserve">Open the </w:t>
      </w:r>
      <w:r w:rsidRPr="007C591F">
        <w:rPr>
          <w:b/>
        </w:rPr>
        <w:t>DNS</w:t>
      </w:r>
      <w:r>
        <w:t xml:space="preserve"> </w:t>
      </w:r>
      <w:r w:rsidRPr="007C591F">
        <w:rPr>
          <w:b/>
        </w:rPr>
        <w:t>Manage</w:t>
      </w:r>
      <w:r w:rsidR="003F1EE5">
        <w:rPr>
          <w:b/>
        </w:rPr>
        <w:t>r</w:t>
      </w:r>
      <w:r>
        <w:t xml:space="preserve"> console</w:t>
      </w:r>
      <w:r w:rsidR="003F1EE5">
        <w:t>.</w:t>
      </w:r>
    </w:p>
    <w:p w14:paraId="02E7341F" w14:textId="04699F70" w:rsidR="009E4F28" w:rsidRDefault="009E4F28" w:rsidP="009E4F28">
      <w:pPr>
        <w:numPr>
          <w:ilvl w:val="0"/>
          <w:numId w:val="18"/>
        </w:numPr>
        <w:contextualSpacing/>
      </w:pPr>
      <w:r w:rsidRPr="003F1EE5">
        <w:rPr>
          <w:bCs/>
        </w:rPr>
        <w:t>Highlight</w:t>
      </w:r>
      <w:r>
        <w:t xml:space="preserve"> the </w:t>
      </w:r>
      <w:r w:rsidR="008372BB">
        <w:rPr>
          <w:b/>
        </w:rPr>
        <w:t>kmw</w:t>
      </w:r>
      <w:r w:rsidRPr="009E4EF1">
        <w:rPr>
          <w:b/>
        </w:rPr>
        <w:t>.net</w:t>
      </w:r>
      <w:r>
        <w:t xml:space="preserve"> folder in the </w:t>
      </w:r>
      <w:r w:rsidRPr="007C591F">
        <w:rPr>
          <w:b/>
        </w:rPr>
        <w:t>Forward</w:t>
      </w:r>
      <w:r>
        <w:t xml:space="preserve"> </w:t>
      </w:r>
      <w:r w:rsidRPr="007C591F">
        <w:rPr>
          <w:b/>
        </w:rPr>
        <w:t>Lookup</w:t>
      </w:r>
      <w:r>
        <w:t xml:space="preserve"> </w:t>
      </w:r>
      <w:r w:rsidRPr="007C591F">
        <w:rPr>
          <w:b/>
        </w:rPr>
        <w:t>Zones</w:t>
      </w:r>
      <w:r>
        <w:t xml:space="preserve"> node in the console tree</w:t>
      </w:r>
      <w:r w:rsidR="003F1EE5">
        <w:t>.</w:t>
      </w:r>
    </w:p>
    <w:p w14:paraId="7AC73491" w14:textId="631639EB" w:rsidR="009E4F28" w:rsidRDefault="009E4F28" w:rsidP="009E4F28">
      <w:pPr>
        <w:numPr>
          <w:ilvl w:val="0"/>
          <w:numId w:val="18"/>
        </w:numPr>
        <w:contextualSpacing/>
      </w:pPr>
      <w:r w:rsidRPr="003F1EE5">
        <w:rPr>
          <w:bCs/>
        </w:rPr>
        <w:t>Select</w:t>
      </w:r>
      <w:r>
        <w:rPr>
          <w:b/>
        </w:rPr>
        <w:t xml:space="preserve"> New Mail Exchanger (MX)… </w:t>
      </w:r>
      <w:r>
        <w:t xml:space="preserve">from the </w:t>
      </w:r>
      <w:r w:rsidRPr="009E4EF1">
        <w:rPr>
          <w:b/>
        </w:rPr>
        <w:t>context</w:t>
      </w:r>
      <w:r>
        <w:t xml:space="preserve"> </w:t>
      </w:r>
      <w:r w:rsidRPr="009E4EF1">
        <w:rPr>
          <w:b/>
        </w:rPr>
        <w:t>menu</w:t>
      </w:r>
      <w:r>
        <w:t xml:space="preserve"> for the </w:t>
      </w:r>
      <w:r w:rsidR="008372BB">
        <w:rPr>
          <w:b/>
        </w:rPr>
        <w:t>kmw</w:t>
      </w:r>
      <w:r>
        <w:t>.</w:t>
      </w:r>
      <w:r w:rsidRPr="009E4EF1">
        <w:rPr>
          <w:b/>
        </w:rPr>
        <w:t>net</w:t>
      </w:r>
      <w:r>
        <w:t xml:space="preserve"> node</w:t>
      </w:r>
      <w:r w:rsidR="003F1EE5">
        <w:t>.</w:t>
      </w:r>
    </w:p>
    <w:p w14:paraId="47389E6E" w14:textId="77777777" w:rsidR="009E4F28" w:rsidRDefault="009E4F28" w:rsidP="009E4F28">
      <w:pPr>
        <w:numPr>
          <w:ilvl w:val="0"/>
          <w:numId w:val="18"/>
        </w:numPr>
        <w:contextualSpacing/>
      </w:pPr>
      <w:r>
        <w:t xml:space="preserve">In the </w:t>
      </w:r>
      <w:r>
        <w:rPr>
          <w:b/>
        </w:rPr>
        <w:t>Host or child domain:</w:t>
      </w:r>
      <w:r>
        <w:t xml:space="preserve"> edit box of the </w:t>
      </w:r>
      <w:r w:rsidRPr="000F5E13">
        <w:rPr>
          <w:b/>
        </w:rPr>
        <w:t>New</w:t>
      </w:r>
      <w:r>
        <w:t xml:space="preserve"> </w:t>
      </w:r>
      <w:r>
        <w:rPr>
          <w:b/>
        </w:rPr>
        <w:t>Resource Record</w:t>
      </w:r>
      <w:r>
        <w:t xml:space="preserve"> dialog box </w:t>
      </w:r>
      <w:r w:rsidRPr="007D3A28">
        <w:rPr>
          <w:bCs/>
        </w:rPr>
        <w:t>leave it blank</w:t>
      </w:r>
      <w:r>
        <w:rPr>
          <w:b/>
        </w:rPr>
        <w:t>.</w:t>
      </w:r>
    </w:p>
    <w:p w14:paraId="6222C730" w14:textId="3DE1FFEA" w:rsidR="009E4F28" w:rsidRDefault="009E4F28" w:rsidP="009E4F28">
      <w:pPr>
        <w:numPr>
          <w:ilvl w:val="0"/>
          <w:numId w:val="18"/>
        </w:numPr>
        <w:contextualSpacing/>
      </w:pPr>
      <w:r>
        <w:t xml:space="preserve">In the </w:t>
      </w:r>
      <w:r>
        <w:rPr>
          <w:b/>
        </w:rPr>
        <w:t>Fully qualified domain name (FQDN) of mail server:</w:t>
      </w:r>
      <w:r>
        <w:t xml:space="preserve"> edit box of the </w:t>
      </w:r>
      <w:r w:rsidRPr="000F5E13">
        <w:rPr>
          <w:b/>
        </w:rPr>
        <w:t>New</w:t>
      </w:r>
      <w:r>
        <w:rPr>
          <w:b/>
        </w:rPr>
        <w:t xml:space="preserve"> Resource Record</w:t>
      </w:r>
      <w:r>
        <w:t xml:space="preserve"> dialog box </w:t>
      </w:r>
      <w:r w:rsidRPr="00B20750">
        <w:rPr>
          <w:bCs/>
        </w:rPr>
        <w:t>type</w:t>
      </w:r>
      <w:r>
        <w:t xml:space="preserve"> </w:t>
      </w:r>
      <w:r w:rsidR="00F07AE7">
        <w:rPr>
          <w:b/>
        </w:rPr>
        <w:t>Host02</w:t>
      </w:r>
      <w:r>
        <w:rPr>
          <w:b/>
        </w:rPr>
        <w:t>.</w:t>
      </w:r>
      <w:r w:rsidR="008372BB">
        <w:rPr>
          <w:b/>
        </w:rPr>
        <w:t>kmw</w:t>
      </w:r>
      <w:r>
        <w:rPr>
          <w:b/>
        </w:rPr>
        <w:t>.net.</w:t>
      </w:r>
      <w:r>
        <w:t xml:space="preserve"> and </w:t>
      </w:r>
      <w:r w:rsidRPr="00EF06C0">
        <w:rPr>
          <w:b/>
        </w:rPr>
        <w:t>click</w:t>
      </w:r>
      <w:r>
        <w:t xml:space="preserve"> the </w:t>
      </w:r>
      <w:r w:rsidRPr="00EF06C0">
        <w:rPr>
          <w:b/>
        </w:rPr>
        <w:t>OK</w:t>
      </w:r>
      <w:r>
        <w:t xml:space="preserve"> button.</w:t>
      </w:r>
    </w:p>
    <w:p w14:paraId="6B40657C" w14:textId="62628498" w:rsidR="009E4F28" w:rsidRDefault="009E4F28" w:rsidP="009E4F28">
      <w:r>
        <w:t xml:space="preserve">To add an </w:t>
      </w:r>
      <w:r>
        <w:rPr>
          <w:b/>
        </w:rPr>
        <w:t>MX</w:t>
      </w:r>
      <w:r w:rsidRPr="000F5E13">
        <w:rPr>
          <w:b/>
        </w:rPr>
        <w:t xml:space="preserve"> record</w:t>
      </w:r>
      <w:r>
        <w:t xml:space="preserve"> to the </w:t>
      </w:r>
      <w:r w:rsidR="008372BB">
        <w:rPr>
          <w:b/>
        </w:rPr>
        <w:t>kmw</w:t>
      </w:r>
      <w:r>
        <w:t>.</w:t>
      </w:r>
      <w:r>
        <w:rPr>
          <w:b/>
        </w:rPr>
        <w:t>org</w:t>
      </w:r>
      <w:r>
        <w:t xml:space="preserve"> zone to identify the host </w:t>
      </w:r>
      <w:r w:rsidR="00F07AE7">
        <w:rPr>
          <w:b/>
        </w:rPr>
        <w:t>Host0</w:t>
      </w:r>
      <w:r w:rsidR="00CD021A">
        <w:rPr>
          <w:b/>
        </w:rPr>
        <w:t>4</w:t>
      </w:r>
      <w:r>
        <w:rPr>
          <w:b/>
        </w:rPr>
        <w:t>.</w:t>
      </w:r>
      <w:r w:rsidR="008372BB">
        <w:rPr>
          <w:b/>
        </w:rPr>
        <w:t>kmw</w:t>
      </w:r>
      <w:r>
        <w:rPr>
          <w:b/>
        </w:rPr>
        <w:t>.org</w:t>
      </w:r>
      <w:r>
        <w:t xml:space="preserve"> as a mail</w:t>
      </w:r>
      <w:r w:rsidR="00182F5D">
        <w:t xml:space="preserve"> server for our domain using PowerShell</w:t>
      </w:r>
      <w:r>
        <w:t>, perform the following:</w:t>
      </w:r>
    </w:p>
    <w:p w14:paraId="20823937" w14:textId="01A8DE4E" w:rsidR="009E4F28" w:rsidRDefault="009E4F28" w:rsidP="009E4F28">
      <w:pPr>
        <w:numPr>
          <w:ilvl w:val="0"/>
          <w:numId w:val="19"/>
        </w:numPr>
        <w:contextualSpacing/>
      </w:pPr>
      <w:r w:rsidRPr="00CD021A">
        <w:rPr>
          <w:bCs/>
        </w:rPr>
        <w:t>Logon</w:t>
      </w:r>
      <w:r>
        <w:t xml:space="preserve"> to the </w:t>
      </w:r>
      <w:r w:rsidR="00AB5477">
        <w:rPr>
          <w:b/>
        </w:rPr>
        <w:t>SERVER-01</w:t>
      </w:r>
      <w:r>
        <w:t xml:space="preserve"> virtual machine </w:t>
      </w:r>
      <w:r w:rsidR="005306A7">
        <w:t>using the administrator</w:t>
      </w:r>
      <w:r>
        <w:t xml:space="preserve"> account</w:t>
      </w:r>
    </w:p>
    <w:p w14:paraId="3ED9AD80" w14:textId="77777777" w:rsidR="009E4F28" w:rsidRDefault="009E4F28" w:rsidP="009E4F28">
      <w:pPr>
        <w:numPr>
          <w:ilvl w:val="0"/>
          <w:numId w:val="19"/>
        </w:numPr>
        <w:contextualSpacing/>
      </w:pPr>
      <w:r>
        <w:t xml:space="preserve">Open a </w:t>
      </w:r>
      <w:r>
        <w:rPr>
          <w:b/>
        </w:rPr>
        <w:t>PowerShell</w:t>
      </w:r>
      <w:r>
        <w:t xml:space="preserve"> console with administrative rights</w:t>
      </w:r>
    </w:p>
    <w:p w14:paraId="3FE1DC05" w14:textId="77777777" w:rsidR="009E4F28" w:rsidRDefault="009E4F28" w:rsidP="009E4F28">
      <w:pPr>
        <w:numPr>
          <w:ilvl w:val="0"/>
          <w:numId w:val="19"/>
        </w:numPr>
        <w:contextualSpacing/>
      </w:pPr>
      <w:r>
        <w:t>Type the following in the shell:</w:t>
      </w:r>
    </w:p>
    <w:p w14:paraId="722D5BE6" w14:textId="3AB3AF97" w:rsidR="009E4F28" w:rsidRDefault="009E4F28" w:rsidP="009E4F28">
      <w:pPr>
        <w:pStyle w:val="CommandLine"/>
        <w:ind w:left="720"/>
      </w:pPr>
      <w:r w:rsidRPr="00F872B3">
        <w:t xml:space="preserve">Add-DnsServerResourceRecord -ZoneName </w:t>
      </w:r>
      <w:r w:rsidR="008372BB">
        <w:t>kmw</w:t>
      </w:r>
      <w:r w:rsidRPr="00F872B3">
        <w:t>.org</w:t>
      </w:r>
      <w:r w:rsidR="0083198D">
        <w:t xml:space="preserve"> -MX</w:t>
      </w:r>
      <w:r w:rsidRPr="00F872B3">
        <w:t xml:space="preserve"> -Name </w:t>
      </w:r>
      <w:r w:rsidR="008372BB">
        <w:t>kmw</w:t>
      </w:r>
      <w:r w:rsidRPr="00F872B3">
        <w:t>.org.</w:t>
      </w:r>
      <w:r w:rsidR="00953BC1">
        <w:t xml:space="preserve"> </w:t>
      </w:r>
      <w:r w:rsidRPr="00F872B3">
        <w:t xml:space="preserve">-MailExchange </w:t>
      </w:r>
      <w:r w:rsidR="00F07AE7">
        <w:t>Host0</w:t>
      </w:r>
      <w:r w:rsidR="00CD021A">
        <w:t>4</w:t>
      </w:r>
      <w:r w:rsidRPr="00F872B3">
        <w:t>.</w:t>
      </w:r>
      <w:r w:rsidR="008372BB">
        <w:t>kmw</w:t>
      </w:r>
      <w:r w:rsidRPr="00F872B3">
        <w:t>.org. -Preference 10</w:t>
      </w:r>
    </w:p>
    <w:p w14:paraId="647419C2" w14:textId="1A641989" w:rsidR="00D92AF4" w:rsidRDefault="00D92AF4" w:rsidP="00D92AF4">
      <w:pPr>
        <w:pStyle w:val="ListParagraph"/>
        <w:numPr>
          <w:ilvl w:val="0"/>
          <w:numId w:val="19"/>
        </w:numPr>
      </w:pPr>
      <w:r>
        <w:t>Verify the MX record was created using one of the methods shown previously</w:t>
      </w:r>
      <w:r w:rsidR="00CD021A">
        <w:t>.</w:t>
      </w:r>
    </w:p>
    <w:p w14:paraId="06BB4719" w14:textId="77777777" w:rsidR="000E59C7" w:rsidRDefault="00D80724" w:rsidP="00D80724">
      <w:pPr>
        <w:pStyle w:val="Heading2"/>
      </w:pPr>
      <w:r>
        <w:t>Submission Requirements</w:t>
      </w:r>
    </w:p>
    <w:p w14:paraId="08211791" w14:textId="77777777" w:rsidR="00C65801" w:rsidRDefault="00C65801" w:rsidP="00C65801">
      <w:pPr>
        <w:pStyle w:val="ListParagraph"/>
        <w:numPr>
          <w:ilvl w:val="0"/>
          <w:numId w:val="21"/>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7891DCDB" w14:textId="77777777" w:rsidR="00C65801" w:rsidRDefault="00C65801" w:rsidP="00C65801">
      <w:pPr>
        <w:pStyle w:val="ListParagraph"/>
        <w:numPr>
          <w:ilvl w:val="0"/>
          <w:numId w:val="21"/>
        </w:numPr>
      </w:pPr>
      <w:r>
        <w:t>Check your lab by running the following command:</w:t>
      </w:r>
    </w:p>
    <w:p w14:paraId="0ED2ACD5" w14:textId="7F3D6A9F" w:rsidR="00C65801" w:rsidRPr="00816BC0" w:rsidRDefault="00C65801" w:rsidP="00C65801">
      <w:pPr>
        <w:pStyle w:val="CommandLine"/>
      </w:pPr>
      <w:r>
        <w:t>Invoke-Pester -Path C:\Scripts\</w:t>
      </w:r>
      <w:r w:rsidRPr="00243099">
        <w:t>GP</w:t>
      </w:r>
      <w:r>
        <w:t>10-Creating_DNS_Resource_ Records</w:t>
      </w:r>
      <w:r w:rsidRPr="00243099">
        <w:t>.test.ps1</w:t>
      </w:r>
    </w:p>
    <w:p w14:paraId="433D10D0" w14:textId="77777777" w:rsidR="00C65801" w:rsidRDefault="00C65801" w:rsidP="00C65801">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18BAE690" w14:textId="77777777" w:rsidR="00C65801" w:rsidRDefault="00C65801" w:rsidP="00C65801">
      <w:pPr>
        <w:spacing w:before="0" w:after="0"/>
        <w:contextualSpacing/>
      </w:pPr>
      <w:r>
        <w:t xml:space="preserve">If you want to see more detail, add </w:t>
      </w:r>
      <w:r w:rsidRPr="00F30019">
        <w:rPr>
          <w:b/>
          <w:bCs/>
        </w:rPr>
        <w:t>-Output Detailed</w:t>
      </w:r>
      <w:r>
        <w:t xml:space="preserve"> to the command.  This may assist you with troubleshooting</w:t>
      </w:r>
    </w:p>
    <w:p w14:paraId="552BE479" w14:textId="4153D845" w:rsidR="00C65801" w:rsidRPr="005949A7" w:rsidRDefault="00C65801" w:rsidP="00C65801">
      <w:pPr>
        <w:pStyle w:val="CommandLine"/>
      </w:pPr>
      <w:r>
        <w:t>Invoke-Pester -Path C:\Scripts\</w:t>
      </w:r>
      <w:r w:rsidRPr="00243099">
        <w:t>GP</w:t>
      </w:r>
      <w:r>
        <w:t>10-Creating_DNS_Resource_ Records</w:t>
      </w:r>
      <w:r w:rsidRPr="00243099">
        <w:t>.test.ps1</w:t>
      </w:r>
      <w:r>
        <w:t xml:space="preserve"> -Output Detailed</w:t>
      </w:r>
    </w:p>
    <w:p w14:paraId="2CD9768B" w14:textId="0FE8DEB6" w:rsidR="009E7140" w:rsidRPr="000525DD" w:rsidRDefault="00C65801" w:rsidP="00C65801">
      <w:pPr>
        <w:numPr>
          <w:ilvl w:val="0"/>
          <w:numId w:val="21"/>
        </w:numPr>
        <w:contextualSpacing/>
        <w:rPr>
          <w:rFonts w:ascii="Courier New" w:hAnsi="Courier New"/>
          <w:b/>
          <w:i/>
        </w:rPr>
      </w:pPr>
      <w:r>
        <w:rPr>
          <w:rFonts w:eastAsia="Times New Roman"/>
        </w:rPr>
        <w:lastRenderedPageBreak/>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9E7140" w:rsidRPr="000525DD">
        <w:t>.</w:t>
      </w:r>
    </w:p>
    <w:p w14:paraId="15B9BAFD" w14:textId="51C4498B" w:rsidR="00C65801" w:rsidRDefault="00C735ED" w:rsidP="00C65801">
      <w:pPr>
        <w:contextualSpacing/>
      </w:pPr>
      <w:r w:rsidRPr="00C735ED">
        <w:lastRenderedPageBreak/>
        <w:drawing>
          <wp:inline distT="0" distB="0" distL="0" distR="0" wp14:anchorId="724646BD" wp14:editId="730C205E">
            <wp:extent cx="5943600" cy="7472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472680"/>
                    </a:xfrm>
                    <a:prstGeom prst="rect">
                      <a:avLst/>
                    </a:prstGeom>
                  </pic:spPr>
                </pic:pic>
              </a:graphicData>
            </a:graphic>
          </wp:inline>
        </w:drawing>
      </w:r>
    </w:p>
    <w:p w14:paraId="4529BA15" w14:textId="7E05D181" w:rsidR="00C65801" w:rsidRDefault="0055441D" w:rsidP="00C65801">
      <w:pPr>
        <w:contextualSpacing/>
      </w:pPr>
      <w:r w:rsidRPr="0055441D">
        <w:lastRenderedPageBreak/>
        <w:drawing>
          <wp:inline distT="0" distB="0" distL="0" distR="0" wp14:anchorId="40434B22" wp14:editId="2B7DA0F8">
            <wp:extent cx="5943600" cy="4004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04310"/>
                    </a:xfrm>
                    <a:prstGeom prst="rect">
                      <a:avLst/>
                    </a:prstGeom>
                  </pic:spPr>
                </pic:pic>
              </a:graphicData>
            </a:graphic>
          </wp:inline>
        </w:drawing>
      </w:r>
    </w:p>
    <w:p w14:paraId="3C1A08B0" w14:textId="77777777" w:rsidR="00C65801" w:rsidRDefault="00C65801" w:rsidP="00C65801">
      <w:pPr>
        <w:ind w:left="360"/>
        <w:contextualSpacing/>
      </w:pPr>
    </w:p>
    <w:p w14:paraId="78E3E893" w14:textId="77777777" w:rsidR="00C65801" w:rsidRDefault="00C65801" w:rsidP="00C65801">
      <w:pPr>
        <w:pStyle w:val="ListParagraph"/>
        <w:numPr>
          <w:ilvl w:val="0"/>
          <w:numId w:val="21"/>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p>
    <w:p w14:paraId="5A5E5A51" w14:textId="77777777" w:rsidR="00C65801" w:rsidRPr="002F6B9D" w:rsidRDefault="00C65801" w:rsidP="00C65801">
      <w:pPr>
        <w:numPr>
          <w:ilvl w:val="0"/>
          <w:numId w:val="21"/>
        </w:numPr>
        <w:contextualSpacing/>
      </w:pPr>
      <w:r w:rsidRPr="000525DD">
        <w:rPr>
          <w:b/>
          <w:bCs/>
        </w:rPr>
        <w:t>Fill</w:t>
      </w:r>
      <w:r w:rsidRPr="000525DD">
        <w:t xml:space="preserve"> </w:t>
      </w:r>
      <w:r w:rsidRPr="000525DD">
        <w:rPr>
          <w:b/>
          <w:bCs/>
        </w:rPr>
        <w:t>in</w:t>
      </w:r>
      <w:r w:rsidRPr="000525DD">
        <w:t xml:space="preserve"> the </w:t>
      </w:r>
      <w:r w:rsidRPr="000525DD">
        <w:rPr>
          <w:b/>
          <w:bCs/>
        </w:rPr>
        <w:t>information</w:t>
      </w:r>
      <w:r w:rsidRPr="000525DD">
        <w:t xml:space="preserve"> in the following table. Copy the following table </w:t>
      </w:r>
      <w:r>
        <w:t xml:space="preserve">into the </w:t>
      </w:r>
      <w:r w:rsidRPr="00555A86">
        <w:rPr>
          <w:b/>
          <w:bCs/>
        </w:rPr>
        <w:t>Word</w:t>
      </w:r>
      <w:r>
        <w:t xml:space="preserve"> </w:t>
      </w:r>
      <w:r w:rsidRPr="00555A86">
        <w:rPr>
          <w:b/>
          <w:bCs/>
        </w:rPr>
        <w:t>document</w:t>
      </w:r>
      <w:r w:rsidRPr="000525DD">
        <w:t xml:space="preserve"> and fill in the information about all the </w:t>
      </w:r>
      <w:r w:rsidRPr="000525DD">
        <w:rPr>
          <w:b/>
          <w:bCs/>
        </w:rPr>
        <w:t>new</w:t>
      </w:r>
      <w:r w:rsidRPr="000525DD">
        <w:t xml:space="preserve"> commands used in this lab (the example provided is not a new command and should be deleted):</w:t>
      </w:r>
    </w:p>
    <w:tbl>
      <w:tblPr>
        <w:tblStyle w:val="GridTable4-Accent51"/>
        <w:tblW w:w="0" w:type="auto"/>
        <w:tblLook w:val="04A0" w:firstRow="1" w:lastRow="0" w:firstColumn="1" w:lastColumn="0" w:noHBand="0" w:noVBand="1"/>
      </w:tblPr>
      <w:tblGrid>
        <w:gridCol w:w="1705"/>
        <w:gridCol w:w="4410"/>
        <w:gridCol w:w="3235"/>
      </w:tblGrid>
      <w:tr w:rsidR="00784E16" w:rsidRPr="00664BC7" w14:paraId="50F14D5A" w14:textId="77777777" w:rsidTr="00661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896EC39" w14:textId="77777777" w:rsidR="00784E16" w:rsidRPr="00664BC7" w:rsidRDefault="00784E16" w:rsidP="00661076">
            <w:pPr>
              <w:spacing w:line="276" w:lineRule="auto"/>
              <w:jc w:val="center"/>
              <w:rPr>
                <w:b w:val="0"/>
                <w:bCs w:val="0"/>
                <w:color w:val="auto"/>
              </w:rPr>
            </w:pPr>
            <w:r w:rsidRPr="00664BC7">
              <w:rPr>
                <w:b w:val="0"/>
                <w:bCs w:val="0"/>
                <w:color w:val="auto"/>
              </w:rPr>
              <w:t>PowerShell Commands</w:t>
            </w:r>
          </w:p>
        </w:tc>
      </w:tr>
      <w:tr w:rsidR="00784E16" w:rsidRPr="00664BC7" w14:paraId="2FCB9BDC" w14:textId="77777777" w:rsidTr="00661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315F45" w14:textId="77777777" w:rsidR="00784E16" w:rsidRPr="00664BC7" w:rsidRDefault="00784E16" w:rsidP="00661076">
            <w:pPr>
              <w:spacing w:line="276" w:lineRule="auto"/>
              <w:rPr>
                <w:b w:val="0"/>
                <w:bCs w:val="0"/>
              </w:rPr>
            </w:pPr>
            <w:r w:rsidRPr="00664BC7">
              <w:rPr>
                <w:b w:val="0"/>
                <w:bCs w:val="0"/>
              </w:rPr>
              <w:t>Command</w:t>
            </w:r>
          </w:p>
        </w:tc>
        <w:tc>
          <w:tcPr>
            <w:tcW w:w="4410" w:type="dxa"/>
          </w:tcPr>
          <w:p w14:paraId="0520B149" w14:textId="77777777" w:rsidR="00784E16" w:rsidRPr="00664BC7" w:rsidRDefault="00784E16" w:rsidP="00661076">
            <w:pPr>
              <w:spacing w:line="276" w:lineRule="auto"/>
              <w:cnfStyle w:val="000000100000" w:firstRow="0" w:lastRow="0" w:firstColumn="0" w:lastColumn="0" w:oddVBand="0" w:evenVBand="0" w:oddHBand="1" w:evenHBand="0" w:firstRowFirstColumn="0" w:firstRowLastColumn="0" w:lastRowFirstColumn="0" w:lastRowLastColumn="0"/>
            </w:pPr>
            <w:r w:rsidRPr="00664BC7">
              <w:t>Example</w:t>
            </w:r>
          </w:p>
        </w:tc>
        <w:tc>
          <w:tcPr>
            <w:tcW w:w="3235" w:type="dxa"/>
          </w:tcPr>
          <w:p w14:paraId="523E017B" w14:textId="77777777" w:rsidR="00784E16" w:rsidRPr="00664BC7" w:rsidRDefault="00784E16" w:rsidP="00661076">
            <w:pPr>
              <w:spacing w:line="276" w:lineRule="auto"/>
              <w:cnfStyle w:val="000000100000" w:firstRow="0" w:lastRow="0" w:firstColumn="0" w:lastColumn="0" w:oddVBand="0" w:evenVBand="0" w:oddHBand="1" w:evenHBand="0" w:firstRowFirstColumn="0" w:firstRowLastColumn="0" w:lastRowFirstColumn="0" w:lastRowLastColumn="0"/>
            </w:pPr>
            <w:r w:rsidRPr="00664BC7">
              <w:t>Description</w:t>
            </w:r>
          </w:p>
        </w:tc>
      </w:tr>
      <w:tr w:rsidR="00784E16" w:rsidRPr="00664BC7" w14:paraId="41E2D47F" w14:textId="77777777" w:rsidTr="00661076">
        <w:tc>
          <w:tcPr>
            <w:cnfStyle w:val="001000000000" w:firstRow="0" w:lastRow="0" w:firstColumn="1" w:lastColumn="0" w:oddVBand="0" w:evenVBand="0" w:oddHBand="0" w:evenHBand="0" w:firstRowFirstColumn="0" w:firstRowLastColumn="0" w:lastRowFirstColumn="0" w:lastRowLastColumn="0"/>
            <w:tcW w:w="1705" w:type="dxa"/>
          </w:tcPr>
          <w:p w14:paraId="31270809" w14:textId="77777777" w:rsidR="00784E16" w:rsidRPr="00664BC7" w:rsidRDefault="00784E16" w:rsidP="00661076">
            <w:pPr>
              <w:spacing w:line="276" w:lineRule="auto"/>
              <w:rPr>
                <w:b w:val="0"/>
                <w:bCs w:val="0"/>
              </w:rPr>
            </w:pPr>
            <w:r w:rsidRPr="00664BC7">
              <w:rPr>
                <w:b w:val="0"/>
                <w:bCs w:val="0"/>
              </w:rPr>
              <w:t>Get-Childitem</w:t>
            </w:r>
          </w:p>
        </w:tc>
        <w:tc>
          <w:tcPr>
            <w:tcW w:w="4410" w:type="dxa"/>
          </w:tcPr>
          <w:p w14:paraId="416C1531" w14:textId="77777777" w:rsidR="00784E16" w:rsidRPr="00664BC7" w:rsidRDefault="00784E16" w:rsidP="00661076">
            <w:pPr>
              <w:spacing w:line="276" w:lineRule="auto"/>
              <w:cnfStyle w:val="000000000000" w:firstRow="0" w:lastRow="0" w:firstColumn="0" w:lastColumn="0" w:oddVBand="0" w:evenVBand="0" w:oddHBand="0" w:evenHBand="0" w:firstRowFirstColumn="0" w:firstRowLastColumn="0" w:lastRowFirstColumn="0" w:lastRowLastColumn="0"/>
            </w:pPr>
            <w:r w:rsidRPr="00664BC7">
              <w:t>Get-Childitem -Path C:\</w:t>
            </w:r>
          </w:p>
        </w:tc>
        <w:tc>
          <w:tcPr>
            <w:tcW w:w="3235" w:type="dxa"/>
          </w:tcPr>
          <w:p w14:paraId="6A75BD0F" w14:textId="77777777" w:rsidR="00784E16" w:rsidRPr="00664BC7" w:rsidRDefault="00784E16" w:rsidP="00661076">
            <w:pPr>
              <w:spacing w:line="276" w:lineRule="auto"/>
              <w:cnfStyle w:val="000000000000" w:firstRow="0" w:lastRow="0" w:firstColumn="0" w:lastColumn="0" w:oddVBand="0" w:evenVBand="0" w:oddHBand="0" w:evenHBand="0" w:firstRowFirstColumn="0" w:firstRowLastColumn="0" w:lastRowFirstColumn="0" w:lastRowLastColumn="0"/>
            </w:pPr>
            <w:r w:rsidRPr="00664BC7">
              <w:t>Displays the files in the C:\ directory</w:t>
            </w:r>
          </w:p>
        </w:tc>
      </w:tr>
      <w:tr w:rsidR="00784E16" w:rsidRPr="00664BC7" w14:paraId="4F8D21C7" w14:textId="77777777" w:rsidTr="00661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5FEE321" w14:textId="77777777" w:rsidR="00784E16" w:rsidRPr="00664BC7" w:rsidRDefault="00784E16" w:rsidP="00661076">
            <w:pPr>
              <w:spacing w:line="276" w:lineRule="auto"/>
              <w:rPr>
                <w:b w:val="0"/>
                <w:bCs w:val="0"/>
              </w:rPr>
            </w:pPr>
          </w:p>
        </w:tc>
        <w:tc>
          <w:tcPr>
            <w:tcW w:w="4410" w:type="dxa"/>
          </w:tcPr>
          <w:p w14:paraId="0E5C3E69" w14:textId="77777777" w:rsidR="00784E16" w:rsidRPr="00664BC7" w:rsidRDefault="00784E16" w:rsidP="00661076">
            <w:pPr>
              <w:spacing w:line="276" w:lineRule="auto"/>
              <w:cnfStyle w:val="000000100000" w:firstRow="0" w:lastRow="0" w:firstColumn="0" w:lastColumn="0" w:oddVBand="0" w:evenVBand="0" w:oddHBand="1" w:evenHBand="0" w:firstRowFirstColumn="0" w:firstRowLastColumn="0" w:lastRowFirstColumn="0" w:lastRowLastColumn="0"/>
            </w:pPr>
          </w:p>
        </w:tc>
        <w:tc>
          <w:tcPr>
            <w:tcW w:w="3235" w:type="dxa"/>
          </w:tcPr>
          <w:p w14:paraId="03D2F852" w14:textId="77777777" w:rsidR="00784E16" w:rsidRPr="00664BC7" w:rsidRDefault="00784E16" w:rsidP="00661076">
            <w:pPr>
              <w:spacing w:line="276" w:lineRule="auto"/>
              <w:cnfStyle w:val="000000100000" w:firstRow="0" w:lastRow="0" w:firstColumn="0" w:lastColumn="0" w:oddVBand="0" w:evenVBand="0" w:oddHBand="1" w:evenHBand="0" w:firstRowFirstColumn="0" w:firstRowLastColumn="0" w:lastRowFirstColumn="0" w:lastRowLastColumn="0"/>
            </w:pPr>
          </w:p>
        </w:tc>
      </w:tr>
      <w:tr w:rsidR="00784E16" w:rsidRPr="00664BC7" w14:paraId="537D85D6" w14:textId="77777777" w:rsidTr="00661076">
        <w:tc>
          <w:tcPr>
            <w:cnfStyle w:val="001000000000" w:firstRow="0" w:lastRow="0" w:firstColumn="1" w:lastColumn="0" w:oddVBand="0" w:evenVBand="0" w:oddHBand="0" w:evenHBand="0" w:firstRowFirstColumn="0" w:firstRowLastColumn="0" w:lastRowFirstColumn="0" w:lastRowLastColumn="0"/>
            <w:tcW w:w="1705" w:type="dxa"/>
          </w:tcPr>
          <w:p w14:paraId="7455ADC6" w14:textId="77777777" w:rsidR="00784E16" w:rsidRPr="00664BC7" w:rsidRDefault="00784E16" w:rsidP="00661076">
            <w:pPr>
              <w:spacing w:line="276" w:lineRule="auto"/>
              <w:rPr>
                <w:b w:val="0"/>
                <w:bCs w:val="0"/>
              </w:rPr>
            </w:pPr>
          </w:p>
        </w:tc>
        <w:tc>
          <w:tcPr>
            <w:tcW w:w="4410" w:type="dxa"/>
          </w:tcPr>
          <w:p w14:paraId="15F88702" w14:textId="77777777" w:rsidR="00784E16" w:rsidRPr="00664BC7" w:rsidRDefault="00784E16" w:rsidP="00661076">
            <w:pPr>
              <w:spacing w:line="276" w:lineRule="auto"/>
              <w:cnfStyle w:val="000000000000" w:firstRow="0" w:lastRow="0" w:firstColumn="0" w:lastColumn="0" w:oddVBand="0" w:evenVBand="0" w:oddHBand="0" w:evenHBand="0" w:firstRowFirstColumn="0" w:firstRowLastColumn="0" w:lastRowFirstColumn="0" w:lastRowLastColumn="0"/>
            </w:pPr>
          </w:p>
        </w:tc>
        <w:tc>
          <w:tcPr>
            <w:tcW w:w="3235" w:type="dxa"/>
          </w:tcPr>
          <w:p w14:paraId="7A6017C9" w14:textId="77777777" w:rsidR="00784E16" w:rsidRPr="00664BC7" w:rsidRDefault="00784E16" w:rsidP="00661076">
            <w:pPr>
              <w:spacing w:line="276" w:lineRule="auto"/>
              <w:cnfStyle w:val="000000000000" w:firstRow="0" w:lastRow="0" w:firstColumn="0" w:lastColumn="0" w:oddVBand="0" w:evenVBand="0" w:oddHBand="0" w:evenHBand="0" w:firstRowFirstColumn="0" w:firstRowLastColumn="0" w:lastRowFirstColumn="0" w:lastRowLastColumn="0"/>
            </w:pPr>
          </w:p>
        </w:tc>
      </w:tr>
      <w:tr w:rsidR="00784E16" w:rsidRPr="00664BC7" w14:paraId="0B8D0CD6" w14:textId="77777777" w:rsidTr="00661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843A7D" w14:textId="77777777" w:rsidR="00784E16" w:rsidRPr="00664BC7" w:rsidRDefault="00784E16" w:rsidP="00661076">
            <w:pPr>
              <w:spacing w:line="276" w:lineRule="auto"/>
              <w:rPr>
                <w:b w:val="0"/>
                <w:bCs w:val="0"/>
              </w:rPr>
            </w:pPr>
          </w:p>
        </w:tc>
        <w:tc>
          <w:tcPr>
            <w:tcW w:w="4410" w:type="dxa"/>
          </w:tcPr>
          <w:p w14:paraId="18C4756D" w14:textId="77777777" w:rsidR="00784E16" w:rsidRPr="00664BC7" w:rsidRDefault="00784E16" w:rsidP="00661076">
            <w:pPr>
              <w:spacing w:line="276" w:lineRule="auto"/>
              <w:cnfStyle w:val="000000100000" w:firstRow="0" w:lastRow="0" w:firstColumn="0" w:lastColumn="0" w:oddVBand="0" w:evenVBand="0" w:oddHBand="1" w:evenHBand="0" w:firstRowFirstColumn="0" w:firstRowLastColumn="0" w:lastRowFirstColumn="0" w:lastRowLastColumn="0"/>
            </w:pPr>
          </w:p>
        </w:tc>
        <w:tc>
          <w:tcPr>
            <w:tcW w:w="3235" w:type="dxa"/>
          </w:tcPr>
          <w:p w14:paraId="43D989EC" w14:textId="77777777" w:rsidR="00784E16" w:rsidRPr="00664BC7" w:rsidRDefault="00784E16" w:rsidP="00661076">
            <w:pPr>
              <w:spacing w:line="276" w:lineRule="auto"/>
              <w:cnfStyle w:val="000000100000" w:firstRow="0" w:lastRow="0" w:firstColumn="0" w:lastColumn="0" w:oddVBand="0" w:evenVBand="0" w:oddHBand="1" w:evenHBand="0" w:firstRowFirstColumn="0" w:firstRowLastColumn="0" w:lastRowFirstColumn="0" w:lastRowLastColumn="0"/>
            </w:pPr>
          </w:p>
        </w:tc>
      </w:tr>
      <w:tr w:rsidR="00784E16" w:rsidRPr="00664BC7" w14:paraId="0A4436C9" w14:textId="77777777" w:rsidTr="00661076">
        <w:tc>
          <w:tcPr>
            <w:cnfStyle w:val="001000000000" w:firstRow="0" w:lastRow="0" w:firstColumn="1" w:lastColumn="0" w:oddVBand="0" w:evenVBand="0" w:oddHBand="0" w:evenHBand="0" w:firstRowFirstColumn="0" w:firstRowLastColumn="0" w:lastRowFirstColumn="0" w:lastRowLastColumn="0"/>
            <w:tcW w:w="1705" w:type="dxa"/>
          </w:tcPr>
          <w:p w14:paraId="3D322903" w14:textId="77777777" w:rsidR="00784E16" w:rsidRPr="00664BC7" w:rsidRDefault="00784E16" w:rsidP="00661076">
            <w:pPr>
              <w:spacing w:line="276" w:lineRule="auto"/>
              <w:rPr>
                <w:b w:val="0"/>
                <w:bCs w:val="0"/>
              </w:rPr>
            </w:pPr>
          </w:p>
        </w:tc>
        <w:tc>
          <w:tcPr>
            <w:tcW w:w="4410" w:type="dxa"/>
          </w:tcPr>
          <w:p w14:paraId="485C2591" w14:textId="77777777" w:rsidR="00784E16" w:rsidRPr="00664BC7" w:rsidRDefault="00784E16" w:rsidP="00661076">
            <w:pPr>
              <w:spacing w:line="276" w:lineRule="auto"/>
              <w:cnfStyle w:val="000000000000" w:firstRow="0" w:lastRow="0" w:firstColumn="0" w:lastColumn="0" w:oddVBand="0" w:evenVBand="0" w:oddHBand="0" w:evenHBand="0" w:firstRowFirstColumn="0" w:firstRowLastColumn="0" w:lastRowFirstColumn="0" w:lastRowLastColumn="0"/>
            </w:pPr>
          </w:p>
        </w:tc>
        <w:tc>
          <w:tcPr>
            <w:tcW w:w="3235" w:type="dxa"/>
          </w:tcPr>
          <w:p w14:paraId="1219FE7A" w14:textId="77777777" w:rsidR="00784E16" w:rsidRPr="00664BC7" w:rsidRDefault="00784E16" w:rsidP="00661076">
            <w:pPr>
              <w:spacing w:line="276" w:lineRule="auto"/>
              <w:cnfStyle w:val="000000000000" w:firstRow="0" w:lastRow="0" w:firstColumn="0" w:lastColumn="0" w:oddVBand="0" w:evenVBand="0" w:oddHBand="0" w:evenHBand="0" w:firstRowFirstColumn="0" w:firstRowLastColumn="0" w:lastRowFirstColumn="0" w:lastRowLastColumn="0"/>
            </w:pPr>
          </w:p>
        </w:tc>
      </w:tr>
      <w:tr w:rsidR="00784E16" w:rsidRPr="00664BC7" w14:paraId="69B12EBE" w14:textId="77777777" w:rsidTr="00661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5F673CA" w14:textId="77777777" w:rsidR="00784E16" w:rsidRPr="00664BC7" w:rsidRDefault="00784E16" w:rsidP="00661076">
            <w:pPr>
              <w:spacing w:line="276" w:lineRule="auto"/>
              <w:rPr>
                <w:b w:val="0"/>
                <w:bCs w:val="0"/>
              </w:rPr>
            </w:pPr>
          </w:p>
        </w:tc>
        <w:tc>
          <w:tcPr>
            <w:tcW w:w="4410" w:type="dxa"/>
          </w:tcPr>
          <w:p w14:paraId="0AC5041F" w14:textId="77777777" w:rsidR="00784E16" w:rsidRPr="00664BC7" w:rsidRDefault="00784E16" w:rsidP="00661076">
            <w:pPr>
              <w:spacing w:line="276" w:lineRule="auto"/>
              <w:cnfStyle w:val="000000100000" w:firstRow="0" w:lastRow="0" w:firstColumn="0" w:lastColumn="0" w:oddVBand="0" w:evenVBand="0" w:oddHBand="1" w:evenHBand="0" w:firstRowFirstColumn="0" w:firstRowLastColumn="0" w:lastRowFirstColumn="0" w:lastRowLastColumn="0"/>
            </w:pPr>
          </w:p>
        </w:tc>
        <w:tc>
          <w:tcPr>
            <w:tcW w:w="3235" w:type="dxa"/>
          </w:tcPr>
          <w:p w14:paraId="433BD6EE" w14:textId="77777777" w:rsidR="00784E16" w:rsidRPr="00664BC7" w:rsidRDefault="00784E16" w:rsidP="00661076">
            <w:pPr>
              <w:spacing w:line="276" w:lineRule="auto"/>
              <w:cnfStyle w:val="000000100000" w:firstRow="0" w:lastRow="0" w:firstColumn="0" w:lastColumn="0" w:oddVBand="0" w:evenVBand="0" w:oddHBand="1" w:evenHBand="0" w:firstRowFirstColumn="0" w:firstRowLastColumn="0" w:lastRowFirstColumn="0" w:lastRowLastColumn="0"/>
            </w:pPr>
          </w:p>
        </w:tc>
      </w:tr>
    </w:tbl>
    <w:p w14:paraId="3DF3897A" w14:textId="424E224A" w:rsidR="000E59C7" w:rsidRDefault="00784E16" w:rsidP="004552B5">
      <w:pPr>
        <w:numPr>
          <w:ilvl w:val="0"/>
          <w:numId w:val="21"/>
        </w:numPr>
        <w:contextualSpacing/>
      </w:pPr>
      <w:r w:rsidRPr="00664BC7">
        <w:rPr>
          <w:b/>
          <w:bCs/>
        </w:rPr>
        <w:t>Upload</w:t>
      </w:r>
      <w:r w:rsidRPr="00664BC7">
        <w:t xml:space="preserve"> the </w:t>
      </w:r>
      <w:r w:rsidRPr="00664BC7">
        <w:rPr>
          <w:b/>
          <w:bCs/>
        </w:rPr>
        <w:t>document</w:t>
      </w:r>
      <w:r w:rsidRPr="00664BC7">
        <w:t xml:space="preserve"> in the submission area of the assignment.</w:t>
      </w:r>
    </w:p>
    <w:sectPr w:rsidR="000E59C7" w:rsidSect="0083623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4A025" w14:textId="77777777" w:rsidR="001D3630" w:rsidRDefault="001D3630" w:rsidP="002879F7">
      <w:pPr>
        <w:spacing w:before="0" w:after="0" w:line="240" w:lineRule="auto"/>
      </w:pPr>
      <w:r>
        <w:separator/>
      </w:r>
    </w:p>
  </w:endnote>
  <w:endnote w:type="continuationSeparator" w:id="0">
    <w:p w14:paraId="44B9D1C2" w14:textId="77777777" w:rsidR="001D3630" w:rsidRDefault="001D3630"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5A02B" w14:textId="77777777" w:rsidR="001D3630" w:rsidRDefault="001D3630" w:rsidP="002879F7">
      <w:pPr>
        <w:spacing w:before="0" w:after="0" w:line="240" w:lineRule="auto"/>
      </w:pPr>
      <w:r>
        <w:separator/>
      </w:r>
    </w:p>
  </w:footnote>
  <w:footnote w:type="continuationSeparator" w:id="0">
    <w:p w14:paraId="6E85E618" w14:textId="77777777" w:rsidR="001D3630" w:rsidRDefault="001D3630"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42D" w14:textId="565BED2F" w:rsidR="002879F7" w:rsidRPr="00CA4035" w:rsidRDefault="00D6487E" w:rsidP="002879F7">
    <w:pPr>
      <w:pStyle w:val="Title"/>
      <w:rPr>
        <w:sz w:val="28"/>
        <w:szCs w:val="28"/>
      </w:rPr>
    </w:pPr>
    <w:r>
      <w:rPr>
        <w:sz w:val="28"/>
        <w:szCs w:val="28"/>
      </w:rPr>
      <w:t>Guided Practice</w:t>
    </w:r>
    <w:r w:rsidR="00376EB1" w:rsidRPr="00CA4035">
      <w:rPr>
        <w:sz w:val="28"/>
        <w:szCs w:val="28"/>
      </w:rPr>
      <w:t xml:space="preserve"> – Creating DNS </w:t>
    </w:r>
    <w:r w:rsidR="00CA4035" w:rsidRPr="00CA4035">
      <w:rPr>
        <w:sz w:val="28"/>
        <w:szCs w:val="28"/>
      </w:rPr>
      <w:t>Resource Records</w:t>
    </w:r>
    <w:r w:rsidR="00376EB1" w:rsidRPr="00CA4035">
      <w:rPr>
        <w:sz w:val="28"/>
        <w:szCs w:val="28"/>
      </w:rPr>
      <w:t xml:space="preserve"> in Windows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556"/>
    <w:multiLevelType w:val="hybridMultilevel"/>
    <w:tmpl w:val="14F45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AD65DDD"/>
    <w:multiLevelType w:val="multilevel"/>
    <w:tmpl w:val="9B38450A"/>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7E6C96"/>
    <w:multiLevelType w:val="hybridMultilevel"/>
    <w:tmpl w:val="4732D240"/>
    <w:lvl w:ilvl="0" w:tplc="8F4E1DE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B1729"/>
    <w:multiLevelType w:val="hybridMultilevel"/>
    <w:tmpl w:val="93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701B1"/>
    <w:multiLevelType w:val="multilevel"/>
    <w:tmpl w:val="9E8023C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493EAC"/>
    <w:multiLevelType w:val="hybridMultilevel"/>
    <w:tmpl w:val="F22E8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24DF1"/>
    <w:multiLevelType w:val="hybridMultilevel"/>
    <w:tmpl w:val="F22E8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650CD"/>
    <w:multiLevelType w:val="hybridMultilevel"/>
    <w:tmpl w:val="4732D240"/>
    <w:lvl w:ilvl="0" w:tplc="8F4E1DE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90CB7"/>
    <w:multiLevelType w:val="hybridMultilevel"/>
    <w:tmpl w:val="F22E8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F45FC"/>
    <w:multiLevelType w:val="multilevel"/>
    <w:tmpl w:val="1DE2DB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99423AE"/>
    <w:multiLevelType w:val="hybridMultilevel"/>
    <w:tmpl w:val="62BA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C6123B"/>
    <w:multiLevelType w:val="hybridMultilevel"/>
    <w:tmpl w:val="64904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D438F"/>
    <w:multiLevelType w:val="hybridMultilevel"/>
    <w:tmpl w:val="1FECEF08"/>
    <w:lvl w:ilvl="0" w:tplc="2F24FBBA">
      <w:start w:val="1"/>
      <w:numFmt w:val="decimal"/>
      <w:lvlText w:val="%1."/>
      <w:lvlJc w:val="left"/>
      <w:pPr>
        <w:ind w:left="360" w:hanging="360"/>
      </w:pPr>
      <w:rPr>
        <w:rFonts w:hint="default"/>
      </w:rPr>
    </w:lvl>
    <w:lvl w:ilvl="1" w:tplc="D2B85AE4">
      <w:start w:val="1"/>
      <w:numFmt w:val="lowerLetter"/>
      <w:lvlText w:val="%2."/>
      <w:lvlJc w:val="left"/>
      <w:pPr>
        <w:ind w:left="720" w:hanging="360"/>
      </w:pPr>
      <w:rPr>
        <w:rFonts w:hint="default"/>
      </w:rPr>
    </w:lvl>
    <w:lvl w:ilvl="2" w:tplc="7862D522">
      <w:start w:val="1"/>
      <w:numFmt w:val="decimal"/>
      <w:lvlText w:val="%3)"/>
      <w:lvlJc w:val="left"/>
      <w:pPr>
        <w:ind w:left="1080" w:hanging="360"/>
      </w:pPr>
      <w:rPr>
        <w:rFonts w:hint="default"/>
      </w:rPr>
    </w:lvl>
    <w:lvl w:ilvl="3" w:tplc="FBD83900">
      <w:start w:val="1"/>
      <w:numFmt w:val="lowerLetter"/>
      <w:lvlText w:val="%4)"/>
      <w:lvlJc w:val="left"/>
      <w:pPr>
        <w:ind w:left="1440" w:hanging="360"/>
      </w:pPr>
      <w:rPr>
        <w:rFonts w:hint="default"/>
      </w:rPr>
    </w:lvl>
    <w:lvl w:ilvl="4" w:tplc="3CBAFBDA">
      <w:start w:val="1"/>
      <w:numFmt w:val="decimal"/>
      <w:lvlText w:val="(%5)"/>
      <w:lvlJc w:val="left"/>
      <w:pPr>
        <w:ind w:left="1800" w:hanging="360"/>
      </w:pPr>
      <w:rPr>
        <w:rFonts w:hint="default"/>
      </w:rPr>
    </w:lvl>
    <w:lvl w:ilvl="5" w:tplc="75EE92C0">
      <w:start w:val="1"/>
      <w:numFmt w:val="lowerLetter"/>
      <w:lvlText w:val="(%6)"/>
      <w:lvlJc w:val="left"/>
      <w:pPr>
        <w:ind w:left="2160" w:hanging="360"/>
      </w:pPr>
      <w:rPr>
        <w:rFonts w:hint="default"/>
      </w:rPr>
    </w:lvl>
    <w:lvl w:ilvl="6" w:tplc="68505D76">
      <w:start w:val="1"/>
      <w:numFmt w:val="decimal"/>
      <w:lvlText w:val="%7."/>
      <w:lvlJc w:val="left"/>
      <w:pPr>
        <w:ind w:left="2520" w:hanging="360"/>
      </w:pPr>
      <w:rPr>
        <w:rFonts w:hint="default"/>
      </w:rPr>
    </w:lvl>
    <w:lvl w:ilvl="7" w:tplc="FF18FD08">
      <w:start w:val="1"/>
      <w:numFmt w:val="lowerLetter"/>
      <w:lvlText w:val="%8."/>
      <w:lvlJc w:val="left"/>
      <w:pPr>
        <w:ind w:left="2880" w:hanging="360"/>
      </w:pPr>
      <w:rPr>
        <w:rFonts w:hint="default"/>
      </w:rPr>
    </w:lvl>
    <w:lvl w:ilvl="8" w:tplc="E1865E04">
      <w:start w:val="1"/>
      <w:numFmt w:val="lowerRoman"/>
      <w:lvlText w:val="%9."/>
      <w:lvlJc w:val="left"/>
      <w:pPr>
        <w:ind w:left="3240" w:hanging="360"/>
      </w:pPr>
      <w:rPr>
        <w:rFonts w:hint="default"/>
      </w:rPr>
    </w:lvl>
  </w:abstractNum>
  <w:abstractNum w:abstractNumId="14" w15:restartNumberingAfterBreak="0">
    <w:nsid w:val="4E1E0890"/>
    <w:multiLevelType w:val="multilevel"/>
    <w:tmpl w:val="9E8023C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20E1CEA"/>
    <w:multiLevelType w:val="hybridMultilevel"/>
    <w:tmpl w:val="6984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57730"/>
    <w:multiLevelType w:val="multilevel"/>
    <w:tmpl w:val="108C1C2E"/>
    <w:lvl w:ilvl="0">
      <w:start w:val="3"/>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F1B4D98"/>
    <w:multiLevelType w:val="hybridMultilevel"/>
    <w:tmpl w:val="CC183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0E1B7F"/>
    <w:multiLevelType w:val="hybridMultilevel"/>
    <w:tmpl w:val="14F45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E7D56"/>
    <w:multiLevelType w:val="hybridMultilevel"/>
    <w:tmpl w:val="4732D240"/>
    <w:lvl w:ilvl="0" w:tplc="8F4E1DE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C671BD"/>
    <w:multiLevelType w:val="hybridMultilevel"/>
    <w:tmpl w:val="64904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9543D"/>
    <w:multiLevelType w:val="hybridMultilevel"/>
    <w:tmpl w:val="4732D240"/>
    <w:lvl w:ilvl="0" w:tplc="8F4E1DE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4766C3"/>
    <w:multiLevelType w:val="hybridMultilevel"/>
    <w:tmpl w:val="F22E8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A07DC3"/>
    <w:multiLevelType w:val="hybridMultilevel"/>
    <w:tmpl w:val="0C6AB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032901"/>
    <w:multiLevelType w:val="hybridMultilevel"/>
    <w:tmpl w:val="62BAE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23"/>
  </w:num>
  <w:num w:numId="4">
    <w:abstractNumId w:val="18"/>
  </w:num>
  <w:num w:numId="5">
    <w:abstractNumId w:val="24"/>
  </w:num>
  <w:num w:numId="6">
    <w:abstractNumId w:val="11"/>
  </w:num>
  <w:num w:numId="7">
    <w:abstractNumId w:val="20"/>
  </w:num>
  <w:num w:numId="8">
    <w:abstractNumId w:val="0"/>
  </w:num>
  <w:num w:numId="9">
    <w:abstractNumId w:val="12"/>
  </w:num>
  <w:num w:numId="10">
    <w:abstractNumId w:val="5"/>
  </w:num>
  <w:num w:numId="11">
    <w:abstractNumId w:val="10"/>
  </w:num>
  <w:num w:numId="12">
    <w:abstractNumId w:val="6"/>
  </w:num>
  <w:num w:numId="13">
    <w:abstractNumId w:val="21"/>
  </w:num>
  <w:num w:numId="14">
    <w:abstractNumId w:val="22"/>
  </w:num>
  <w:num w:numId="15">
    <w:abstractNumId w:val="8"/>
  </w:num>
  <w:num w:numId="16">
    <w:abstractNumId w:val="3"/>
  </w:num>
  <w:num w:numId="17">
    <w:abstractNumId w:val="7"/>
  </w:num>
  <w:num w:numId="18">
    <w:abstractNumId w:val="9"/>
  </w:num>
  <w:num w:numId="19">
    <w:abstractNumId w:val="19"/>
  </w:num>
  <w:num w:numId="20">
    <w:abstractNumId w:val="17"/>
  </w:num>
  <w:num w:numId="21">
    <w:abstractNumId w:val="1"/>
  </w:num>
  <w:num w:numId="22">
    <w:abstractNumId w:val="16"/>
  </w:num>
  <w:num w:numId="23">
    <w:abstractNumId w:val="2"/>
  </w:num>
  <w:num w:numId="24">
    <w:abstractNumId w:val="1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0"/>
  <w:activeWritingStyle w:appName="MSWord" w:lang="en-US" w:vendorID="64" w:dllVersion="0" w:nlCheck="1" w:checkStyle="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EB1"/>
    <w:rsid w:val="00033011"/>
    <w:rsid w:val="00037652"/>
    <w:rsid w:val="00045592"/>
    <w:rsid w:val="000607C5"/>
    <w:rsid w:val="00060E90"/>
    <w:rsid w:val="000648E0"/>
    <w:rsid w:val="00072ACC"/>
    <w:rsid w:val="00074EA8"/>
    <w:rsid w:val="00091B5A"/>
    <w:rsid w:val="000C447F"/>
    <w:rsid w:val="000D4734"/>
    <w:rsid w:val="000E59C7"/>
    <w:rsid w:val="000F5FDE"/>
    <w:rsid w:val="001012E7"/>
    <w:rsid w:val="00102B1D"/>
    <w:rsid w:val="00145A3E"/>
    <w:rsid w:val="00182CDD"/>
    <w:rsid w:val="00182F5D"/>
    <w:rsid w:val="0019341C"/>
    <w:rsid w:val="001A642B"/>
    <w:rsid w:val="001D3630"/>
    <w:rsid w:val="001F73A7"/>
    <w:rsid w:val="0020238C"/>
    <w:rsid w:val="00215E7D"/>
    <w:rsid w:val="00223B53"/>
    <w:rsid w:val="002346B5"/>
    <w:rsid w:val="002667EC"/>
    <w:rsid w:val="00271434"/>
    <w:rsid w:val="0028448E"/>
    <w:rsid w:val="002879F7"/>
    <w:rsid w:val="00295624"/>
    <w:rsid w:val="002D1E0A"/>
    <w:rsid w:val="002D2D37"/>
    <w:rsid w:val="002E16B0"/>
    <w:rsid w:val="002E52F2"/>
    <w:rsid w:val="00300E74"/>
    <w:rsid w:val="00303468"/>
    <w:rsid w:val="003077F5"/>
    <w:rsid w:val="00321D24"/>
    <w:rsid w:val="00340C7D"/>
    <w:rsid w:val="003608C9"/>
    <w:rsid w:val="00362306"/>
    <w:rsid w:val="00376EB1"/>
    <w:rsid w:val="00386C38"/>
    <w:rsid w:val="003C3EF0"/>
    <w:rsid w:val="003F1EE5"/>
    <w:rsid w:val="003F2C30"/>
    <w:rsid w:val="0041159D"/>
    <w:rsid w:val="004155D8"/>
    <w:rsid w:val="00426A03"/>
    <w:rsid w:val="00431BA7"/>
    <w:rsid w:val="00442869"/>
    <w:rsid w:val="00453776"/>
    <w:rsid w:val="004552F2"/>
    <w:rsid w:val="00491F69"/>
    <w:rsid w:val="004B4EF2"/>
    <w:rsid w:val="004D24FA"/>
    <w:rsid w:val="004D2E6F"/>
    <w:rsid w:val="00506431"/>
    <w:rsid w:val="0051663F"/>
    <w:rsid w:val="005306A7"/>
    <w:rsid w:val="00533082"/>
    <w:rsid w:val="00537F58"/>
    <w:rsid w:val="0054698C"/>
    <w:rsid w:val="00550E98"/>
    <w:rsid w:val="0055441D"/>
    <w:rsid w:val="00590BE7"/>
    <w:rsid w:val="005E02DA"/>
    <w:rsid w:val="00603307"/>
    <w:rsid w:val="00625537"/>
    <w:rsid w:val="0066587C"/>
    <w:rsid w:val="00667E0A"/>
    <w:rsid w:val="006965BD"/>
    <w:rsid w:val="006B75CA"/>
    <w:rsid w:val="006C475D"/>
    <w:rsid w:val="006E6E74"/>
    <w:rsid w:val="00712F71"/>
    <w:rsid w:val="007279CF"/>
    <w:rsid w:val="0075202D"/>
    <w:rsid w:val="00753446"/>
    <w:rsid w:val="00764DBC"/>
    <w:rsid w:val="00783038"/>
    <w:rsid w:val="00784E16"/>
    <w:rsid w:val="007D3A28"/>
    <w:rsid w:val="007E2EAA"/>
    <w:rsid w:val="007F0A09"/>
    <w:rsid w:val="00816A11"/>
    <w:rsid w:val="008270E9"/>
    <w:rsid w:val="0083198D"/>
    <w:rsid w:val="00836230"/>
    <w:rsid w:val="008372BB"/>
    <w:rsid w:val="008510D6"/>
    <w:rsid w:val="00856181"/>
    <w:rsid w:val="00880C2F"/>
    <w:rsid w:val="008D110D"/>
    <w:rsid w:val="008F42E2"/>
    <w:rsid w:val="009034CC"/>
    <w:rsid w:val="00905F09"/>
    <w:rsid w:val="00926D2F"/>
    <w:rsid w:val="009319A6"/>
    <w:rsid w:val="009513B0"/>
    <w:rsid w:val="00953BC1"/>
    <w:rsid w:val="00997B36"/>
    <w:rsid w:val="009A1F5A"/>
    <w:rsid w:val="009C06E2"/>
    <w:rsid w:val="009C3FDC"/>
    <w:rsid w:val="009E1F97"/>
    <w:rsid w:val="009E2D9F"/>
    <w:rsid w:val="009E4F28"/>
    <w:rsid w:val="009E7140"/>
    <w:rsid w:val="009F633E"/>
    <w:rsid w:val="00A11C29"/>
    <w:rsid w:val="00A323C8"/>
    <w:rsid w:val="00A33846"/>
    <w:rsid w:val="00A33F1A"/>
    <w:rsid w:val="00A527D4"/>
    <w:rsid w:val="00AA57C6"/>
    <w:rsid w:val="00AB5477"/>
    <w:rsid w:val="00AC3890"/>
    <w:rsid w:val="00AC7F70"/>
    <w:rsid w:val="00B202AE"/>
    <w:rsid w:val="00B20750"/>
    <w:rsid w:val="00B22A3C"/>
    <w:rsid w:val="00B240A8"/>
    <w:rsid w:val="00B30010"/>
    <w:rsid w:val="00B61C96"/>
    <w:rsid w:val="00B7522F"/>
    <w:rsid w:val="00BA759C"/>
    <w:rsid w:val="00BB23D6"/>
    <w:rsid w:val="00BC045D"/>
    <w:rsid w:val="00BC5BFD"/>
    <w:rsid w:val="00BD28E2"/>
    <w:rsid w:val="00C10BB2"/>
    <w:rsid w:val="00C22166"/>
    <w:rsid w:val="00C4079D"/>
    <w:rsid w:val="00C42EDC"/>
    <w:rsid w:val="00C65801"/>
    <w:rsid w:val="00C735ED"/>
    <w:rsid w:val="00C844DA"/>
    <w:rsid w:val="00C87C5C"/>
    <w:rsid w:val="00C97A11"/>
    <w:rsid w:val="00CA4035"/>
    <w:rsid w:val="00CD021A"/>
    <w:rsid w:val="00CD0355"/>
    <w:rsid w:val="00D53D6B"/>
    <w:rsid w:val="00D61754"/>
    <w:rsid w:val="00D6487E"/>
    <w:rsid w:val="00D80724"/>
    <w:rsid w:val="00D92AF4"/>
    <w:rsid w:val="00D93B81"/>
    <w:rsid w:val="00DE2E5C"/>
    <w:rsid w:val="00DE5461"/>
    <w:rsid w:val="00E14A28"/>
    <w:rsid w:val="00E23BBE"/>
    <w:rsid w:val="00E31729"/>
    <w:rsid w:val="00E453BF"/>
    <w:rsid w:val="00E52094"/>
    <w:rsid w:val="00E60E12"/>
    <w:rsid w:val="00E703F4"/>
    <w:rsid w:val="00E72872"/>
    <w:rsid w:val="00E744E7"/>
    <w:rsid w:val="00E928FB"/>
    <w:rsid w:val="00E94D2F"/>
    <w:rsid w:val="00EA6D9C"/>
    <w:rsid w:val="00EB09AD"/>
    <w:rsid w:val="00EB0AB1"/>
    <w:rsid w:val="00ED0474"/>
    <w:rsid w:val="00EE0B06"/>
    <w:rsid w:val="00EF5C80"/>
    <w:rsid w:val="00F0035A"/>
    <w:rsid w:val="00F04FB2"/>
    <w:rsid w:val="00F07AE7"/>
    <w:rsid w:val="00F17215"/>
    <w:rsid w:val="00F17954"/>
    <w:rsid w:val="00F35C2B"/>
    <w:rsid w:val="00F51052"/>
    <w:rsid w:val="00F60384"/>
    <w:rsid w:val="00F62F3B"/>
    <w:rsid w:val="00F710A8"/>
    <w:rsid w:val="00F81B93"/>
    <w:rsid w:val="00F82109"/>
    <w:rsid w:val="00F94461"/>
    <w:rsid w:val="00FA228C"/>
    <w:rsid w:val="00FD2783"/>
    <w:rsid w:val="00FF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B6322"/>
  <w15:chartTrackingRefBased/>
  <w15:docId w15:val="{674A75FD-7124-44CA-83E3-62364D84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qFormat/>
    <w:rsid w:val="00074EA8"/>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pPr>
    <w:rPr>
      <w:rFonts w:ascii="Courier New" w:hAnsi="Courier New"/>
      <w:b/>
      <w:i/>
    </w:rPr>
  </w:style>
  <w:style w:type="character" w:customStyle="1" w:styleId="CommandLineChar">
    <w:name w:val="Command Line Char"/>
    <w:basedOn w:val="DefaultParagraphFont"/>
    <w:link w:val="CommandLine"/>
    <w:rsid w:val="00074EA8"/>
    <w:rPr>
      <w:rFonts w:ascii="Courier New" w:hAnsi="Courier New"/>
      <w:b/>
      <w:i/>
      <w:sz w:val="24"/>
      <w:shd w:val="clear" w:color="auto" w:fill="002060"/>
    </w:rPr>
  </w:style>
  <w:style w:type="paragraph" w:styleId="ListParagraph">
    <w:name w:val="List Paragraph"/>
    <w:basedOn w:val="Normal"/>
    <w:uiPriority w:val="34"/>
    <w:qFormat/>
    <w:rsid w:val="003608C9"/>
    <w:pPr>
      <w:ind w:left="720"/>
      <w:contextualSpacing/>
    </w:pPr>
  </w:style>
  <w:style w:type="table" w:customStyle="1" w:styleId="GridTable4-Accent51">
    <w:name w:val="Grid Table 4 - Accent 51"/>
    <w:basedOn w:val="TableNormal"/>
    <w:next w:val="GridTable4-Accent5"/>
    <w:uiPriority w:val="49"/>
    <w:rsid w:val="00784E1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784E1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2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1bc942b0-c58f-4edc-ab20-066683642816" xsi:nil="true"/>
    <Owner xmlns="1bc942b0-c58f-4edc-ab20-066683642816">
      <UserInfo>
        <DisplayName/>
        <AccountId xsi:nil="true"/>
        <AccountType/>
      </UserInfo>
    </Owner>
    <_ip_UnifiedCompliancePolicyUIAction xmlns="http://schemas.microsoft.com/sharepoint/v3" xsi:nil="true"/>
    <AppVersion xmlns="1bc942b0-c58f-4edc-ab20-066683642816" xsi:nil="true"/>
    <Invited_Teachers xmlns="1bc942b0-c58f-4edc-ab20-066683642816" xsi:nil="true"/>
    <IsNotebookLocked xmlns="1bc942b0-c58f-4edc-ab20-066683642816" xsi:nil="true"/>
    <Is_Collaboration_Space_Locked xmlns="1bc942b0-c58f-4edc-ab20-066683642816" xsi:nil="true"/>
    <Templates xmlns="1bc942b0-c58f-4edc-ab20-066683642816" xsi:nil="true"/>
    <NotebookType xmlns="1bc942b0-c58f-4edc-ab20-066683642816" xsi:nil="true"/>
    <Students xmlns="1bc942b0-c58f-4edc-ab20-066683642816">
      <UserInfo>
        <DisplayName/>
        <AccountId xsi:nil="true"/>
        <AccountType/>
      </UserInfo>
    </Students>
    <Self_Registration_Enabled xmlns="1bc942b0-c58f-4edc-ab20-066683642816" xsi:nil="true"/>
    <FolderType xmlns="1bc942b0-c58f-4edc-ab20-066683642816" xsi:nil="true"/>
    <Teachers xmlns="1bc942b0-c58f-4edc-ab20-066683642816">
      <UserInfo>
        <DisplayName/>
        <AccountId xsi:nil="true"/>
        <AccountType/>
      </UserInfo>
    </Teachers>
    <TeamsChannelId xmlns="1bc942b0-c58f-4edc-ab20-066683642816" xsi:nil="true"/>
    <_ip_UnifiedCompliancePolicyProperties xmlns="http://schemas.microsoft.com/sharepoint/v3" xsi:nil="true"/>
    <DefaultSectionNames xmlns="1bc942b0-c58f-4edc-ab20-066683642816" xsi:nil="true"/>
    <CultureName xmlns="1bc942b0-c58f-4edc-ab20-066683642816" xsi:nil="true"/>
    <Student_Groups xmlns="1bc942b0-c58f-4edc-ab20-066683642816">
      <UserInfo>
        <DisplayName/>
        <AccountId xsi:nil="true"/>
        <AccountType/>
      </UserInfo>
    </Student_Groups>
    <Invited_Students xmlns="1bc942b0-c58f-4edc-ab20-066683642816" xsi:nil="true"/>
    <Has_Teacher_Only_SectionGroup xmlns="1bc942b0-c58f-4edc-ab20-0666836428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3FE42600E66C740B15168AC47B04284" ma:contentTypeVersion="33" ma:contentTypeDescription="Create a new document." ma:contentTypeScope="" ma:versionID="2356a7861f5ece215b7b1c1dc8579f9b">
  <xsd:schema xmlns:xsd="http://www.w3.org/2001/XMLSchema" xmlns:xs="http://www.w3.org/2001/XMLSchema" xmlns:p="http://schemas.microsoft.com/office/2006/metadata/properties" xmlns:ns1="http://schemas.microsoft.com/sharepoint/v3" xmlns:ns3="c8a07818-e816-45d2-9b4c-843f9ec65917" xmlns:ns4="1bc942b0-c58f-4edc-ab20-066683642816" targetNamespace="http://schemas.microsoft.com/office/2006/metadata/properties" ma:root="true" ma:fieldsID="d6f345a1bb1df9565337f5cf9fcc642b" ns1:_="" ns3:_="" ns4:_="">
    <xsd:import namespace="http://schemas.microsoft.com/sharepoint/v3"/>
    <xsd:import namespace="c8a07818-e816-45d2-9b4c-843f9ec65917"/>
    <xsd:import namespace="1bc942b0-c58f-4edc-ab20-06668364281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3:SharedWithDetails" minOccurs="0"/>
                <xsd:element ref="ns3:SharingHintHash" minOccurs="0"/>
                <xsd:element ref="ns4:MediaServiceLocation" minOccurs="0"/>
                <xsd:element ref="ns4:MediaServiceEventHashCode" minOccurs="0"/>
                <xsd:element ref="ns4:MediaServiceGenerationTim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a07818-e816-45d2-9b4c-843f9ec659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c942b0-c58f-4edc-ab20-06668364281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BF2584-5E56-4963-8ED7-EA2B7CA460E7}">
  <ds:schemaRefs>
    <ds:schemaRef ds:uri="http://schemas.microsoft.com/office/2006/metadata/properties"/>
    <ds:schemaRef ds:uri="http://schemas.microsoft.com/office/infopath/2007/PartnerControls"/>
    <ds:schemaRef ds:uri="1bc942b0-c58f-4edc-ab20-066683642816"/>
    <ds:schemaRef ds:uri="http://schemas.microsoft.com/sharepoint/v3"/>
  </ds:schemaRefs>
</ds:datastoreItem>
</file>

<file path=customXml/itemProps2.xml><?xml version="1.0" encoding="utf-8"?>
<ds:datastoreItem xmlns:ds="http://schemas.openxmlformats.org/officeDocument/2006/customXml" ds:itemID="{6CAEC30A-BDBB-456D-AB40-1709C208C1F6}">
  <ds:schemaRefs>
    <ds:schemaRef ds:uri="http://schemas.microsoft.com/sharepoint/v3/contenttype/forms"/>
  </ds:schemaRefs>
</ds:datastoreItem>
</file>

<file path=customXml/itemProps3.xml><?xml version="1.0" encoding="utf-8"?>
<ds:datastoreItem xmlns:ds="http://schemas.openxmlformats.org/officeDocument/2006/customXml" ds:itemID="{84F05D81-37EE-4DC8-A848-4B80E02CE6F1}">
  <ds:schemaRefs>
    <ds:schemaRef ds:uri="http://schemas.openxmlformats.org/officeDocument/2006/bibliography"/>
  </ds:schemaRefs>
</ds:datastoreItem>
</file>

<file path=customXml/itemProps4.xml><?xml version="1.0" encoding="utf-8"?>
<ds:datastoreItem xmlns:ds="http://schemas.openxmlformats.org/officeDocument/2006/customXml" ds:itemID="{4B53BECC-69FB-4B4C-988B-F0CB71409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a07818-e816-45d2-9b4c-843f9ec65917"/>
    <ds:schemaRef ds:uri="1bc942b0-c58f-4edc-ab20-066683642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Lab Instructions</Template>
  <TotalTime>2</TotalTime>
  <Pages>9</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4</cp:revision>
  <dcterms:created xsi:type="dcterms:W3CDTF">2021-10-08T20:28:00Z</dcterms:created>
  <dcterms:modified xsi:type="dcterms:W3CDTF">2021-10-12T15:50:00Z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0x01010033FE42600E66C740B15168AC47B04284</vt:lpwstr>
  </property>
  <property fmtid="{D5CDD505-2E9C-101B-9397-08002B2CF9AE}" pid="3" name="_dlc_DocIdItemGuid">
    <vt:lpwstr>a4779492-47c6-4f66-a128-cbe96aaef13f</vt:lpwstr>
  </property>
  <property fmtid="{D5CDD505-2E9C-101B-9397-08002B2CF9AE}" pid="4" name="Order">
    <vt:r8>900</vt:r8>
  </property>
  <property fmtid="{D5CDD505-2E9C-101B-9397-08002B2CF9AE}" pid="5" name="xd_Signature">
    <vt:bool>false</vt:bool>
  </property>
  <property fmtid="{D5CDD505-2E9C-101B-9397-08002B2CF9AE}" pid="6" name="xd_ProgID">
    <vt:lpwstr/>
  </property>
  <property fmtid="{D5CDD505-2E9C-101B-9397-08002B2CF9AE}" pid="7" name="_dlc_DocId">
    <vt:lpwstr>XKW5YJXNVX3E-876479025-9</vt:lpwstr>
  </property>
  <property fmtid="{D5CDD505-2E9C-101B-9397-08002B2CF9AE}" pid="8" name="_dlc_DocIdUrl">
    <vt:lpwstr>https://studentsecpi.sharepoint.com/sites/CurriculumDevelopment-Azevedo/cis/CIS251/_layouts/15/DocIdRedir.aspx?ID=XKW5YJXNVX3E-876479025-9, XKW5YJXNVX3E-876479025-9</vt:lpwstr>
  </property>
  <property fmtid="{D5CDD505-2E9C-101B-9397-08002B2CF9AE}" pid="9" name="ComplianceAssetId">
    <vt:lpwstr/>
  </property>
  <property fmtid="{D5CDD505-2E9C-101B-9397-08002B2CF9AE}" pid="10" name="TemplateUrl">
    <vt:lpwstr/>
  </property>
</Properties>
</file>