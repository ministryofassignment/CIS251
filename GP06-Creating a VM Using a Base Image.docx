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7C30D" w14:textId="77777777" w:rsidR="00E0292E" w:rsidRDefault="00E0292E" w:rsidP="00C35C4F">
      <w:pPr>
        <w:pStyle w:val="Heading1"/>
        <w:rPr>
          <w:sz w:val="22"/>
        </w:rPr>
      </w:pPr>
      <w:r w:rsidRPr="00C35C4F">
        <w:t>Overview</w:t>
      </w:r>
      <w:r>
        <w:tab/>
      </w:r>
    </w:p>
    <w:p w14:paraId="4FD27E8C" w14:textId="37208925" w:rsidR="00E0292E" w:rsidRDefault="000E533F" w:rsidP="00E0292E">
      <w:pPr>
        <w:spacing w:before="0" w:after="160" w:line="256" w:lineRule="auto"/>
      </w:pPr>
      <w:r>
        <w:t>One of the greatest benefits of virtualization is the ability to rapidly deploy virtual machines using templates or master images. In this exercise, you will use the previously created base images</w:t>
      </w:r>
      <w:r w:rsidR="00E3082C">
        <w:t xml:space="preserve"> and differencing disk</w:t>
      </w:r>
      <w:r>
        <w:t xml:space="preserve"> to rapidly deploy virtual machines using the GUI and command line</w:t>
      </w:r>
      <w:r w:rsidR="00416A1D">
        <w:t>.</w:t>
      </w:r>
      <w:r>
        <w:t xml:space="preserve"> </w:t>
      </w:r>
    </w:p>
    <w:p w14:paraId="594D9CDF" w14:textId="77777777" w:rsidR="00E0292E" w:rsidRDefault="00E0292E" w:rsidP="00E0292E">
      <w:pPr>
        <w:pStyle w:val="Heading1"/>
      </w:pPr>
      <w:r>
        <w:t>Objectives</w:t>
      </w:r>
    </w:p>
    <w:p w14:paraId="1187F2F4" w14:textId="64D4D6EC" w:rsidR="00332961" w:rsidRDefault="000E533F" w:rsidP="00332961">
      <w:r w:rsidRPr="000E533F">
        <w:t>In this Guided Practice, you will create a VM</w:t>
      </w:r>
      <w:r>
        <w:t xml:space="preserve"> in the Hyper-V management console and PowerShell </w:t>
      </w:r>
      <w:r w:rsidRPr="000E533F">
        <w:t>using an existing differencing disk</w:t>
      </w:r>
      <w:r>
        <w:t>.</w:t>
      </w:r>
    </w:p>
    <w:p w14:paraId="7DA3B7D3" w14:textId="2BCE3B58" w:rsidR="000735E7" w:rsidRDefault="000735E7" w:rsidP="00CA21AF">
      <w:pPr>
        <w:ind w:left="720"/>
        <w:contextualSpacing/>
      </w:pPr>
      <w:r>
        <w:t>1.1 Define or explain common terms and concepts related to virtualization storage and networking</w:t>
      </w:r>
      <w:r w:rsidR="00E3082C">
        <w:t>.</w:t>
      </w:r>
    </w:p>
    <w:p w14:paraId="5446138B" w14:textId="21C77450" w:rsidR="000735E7" w:rsidRDefault="000735E7" w:rsidP="00CA21AF">
      <w:pPr>
        <w:ind w:left="720"/>
        <w:contextualSpacing/>
      </w:pPr>
      <w:r>
        <w:t>1.2 Create VM using differencing disk</w:t>
      </w:r>
      <w:r w:rsidR="00E3082C">
        <w:t>.</w:t>
      </w:r>
    </w:p>
    <w:p w14:paraId="2780293F" w14:textId="77777777" w:rsidR="00332961" w:rsidRDefault="00332961" w:rsidP="00332961">
      <w:pPr>
        <w:pStyle w:val="Heading2"/>
      </w:pPr>
      <w:r>
        <w:t>Skills Reviewed</w:t>
      </w:r>
    </w:p>
    <w:p w14:paraId="10E1A1C7" w14:textId="3038808C" w:rsidR="000E533F" w:rsidRDefault="000E533F" w:rsidP="000E533F">
      <w:pPr>
        <w:pStyle w:val="ListParagraph"/>
        <w:numPr>
          <w:ilvl w:val="0"/>
          <w:numId w:val="14"/>
        </w:numPr>
      </w:pPr>
      <w:r>
        <w:t xml:space="preserve">Connect to </w:t>
      </w:r>
      <w:r w:rsidR="001E42B3">
        <w:t xml:space="preserve">a </w:t>
      </w:r>
      <w:r>
        <w:t>VM</w:t>
      </w:r>
      <w:r w:rsidR="00E3082C">
        <w:t>.</w:t>
      </w:r>
    </w:p>
    <w:p w14:paraId="3B080624" w14:textId="0A709A9F" w:rsidR="000E533F" w:rsidRDefault="000E533F" w:rsidP="000E533F">
      <w:pPr>
        <w:pStyle w:val="ListParagraph"/>
        <w:numPr>
          <w:ilvl w:val="0"/>
          <w:numId w:val="14"/>
        </w:numPr>
      </w:pPr>
      <w:r>
        <w:t xml:space="preserve">Complete setup of </w:t>
      </w:r>
      <w:r w:rsidR="001E42B3">
        <w:t xml:space="preserve">a </w:t>
      </w:r>
      <w:r>
        <w:t>computer system after imaging</w:t>
      </w:r>
      <w:r w:rsidR="00E3082C">
        <w:t>.</w:t>
      </w:r>
    </w:p>
    <w:p w14:paraId="7ABB2EF9" w14:textId="1CE88AA0" w:rsidR="00332961" w:rsidRDefault="000E533F" w:rsidP="000E533F">
      <w:pPr>
        <w:pStyle w:val="ListParagraph"/>
        <w:numPr>
          <w:ilvl w:val="0"/>
          <w:numId w:val="14"/>
        </w:numPr>
      </w:pPr>
      <w:r>
        <w:t xml:space="preserve">Rename </w:t>
      </w:r>
      <w:r w:rsidR="001E42B3">
        <w:t xml:space="preserve">a </w:t>
      </w:r>
      <w:r>
        <w:t>computer</w:t>
      </w:r>
      <w:r w:rsidR="00E3082C">
        <w:t>.</w:t>
      </w:r>
    </w:p>
    <w:p w14:paraId="7A060588" w14:textId="77777777" w:rsidR="00332961" w:rsidRDefault="00332961" w:rsidP="00332961">
      <w:pPr>
        <w:pStyle w:val="Heading2"/>
      </w:pPr>
      <w:r>
        <w:t>New Skills</w:t>
      </w:r>
    </w:p>
    <w:p w14:paraId="540F3501" w14:textId="201AE3D3" w:rsidR="00332961" w:rsidRDefault="000E533F" w:rsidP="000E533F">
      <w:pPr>
        <w:pStyle w:val="ListParagraph"/>
        <w:numPr>
          <w:ilvl w:val="0"/>
          <w:numId w:val="15"/>
        </w:numPr>
      </w:pPr>
      <w:r w:rsidRPr="000E533F">
        <w:t>Creating a VM in Hyper</w:t>
      </w:r>
      <w:r>
        <w:t>-</w:t>
      </w:r>
      <w:r w:rsidRPr="000E533F">
        <w:t>V with a differencing disk</w:t>
      </w:r>
      <w:r w:rsidR="00416A1D">
        <w:t xml:space="preserve"> using the Hyper-V management console</w:t>
      </w:r>
      <w:r w:rsidR="00E3082C">
        <w:t>.</w:t>
      </w:r>
    </w:p>
    <w:p w14:paraId="04C1EA64" w14:textId="42A2D9BA" w:rsidR="00416A1D" w:rsidRDefault="00416A1D" w:rsidP="000E533F">
      <w:pPr>
        <w:pStyle w:val="ListParagraph"/>
        <w:numPr>
          <w:ilvl w:val="0"/>
          <w:numId w:val="15"/>
        </w:numPr>
      </w:pPr>
      <w:r>
        <w:t>Creating a VM in Hyper-V using PowerShell</w:t>
      </w:r>
      <w:r w:rsidR="00E3082C">
        <w:t>.</w:t>
      </w:r>
    </w:p>
    <w:p w14:paraId="3315D9EA" w14:textId="7C877C03" w:rsidR="000E533F" w:rsidRDefault="000E533F" w:rsidP="000E533F">
      <w:pPr>
        <w:pStyle w:val="ListParagraph"/>
        <w:numPr>
          <w:ilvl w:val="0"/>
          <w:numId w:val="15"/>
        </w:numPr>
      </w:pPr>
      <w:r>
        <w:t>Enabling PowerShell Remoting in Windows Server Core and Windows 10</w:t>
      </w:r>
      <w:r w:rsidR="00E3082C">
        <w:t>.</w:t>
      </w:r>
    </w:p>
    <w:p w14:paraId="6303FB24" w14:textId="74AD7387" w:rsidR="000E533F" w:rsidRPr="00332961" w:rsidRDefault="000E533F" w:rsidP="000E533F">
      <w:pPr>
        <w:pStyle w:val="ListParagraph"/>
        <w:numPr>
          <w:ilvl w:val="0"/>
          <w:numId w:val="15"/>
        </w:numPr>
      </w:pPr>
      <w:r>
        <w:t>Using PowerShell Direct to configure a virtual machine</w:t>
      </w:r>
      <w:r w:rsidR="00E3082C">
        <w:t>.</w:t>
      </w:r>
    </w:p>
    <w:p w14:paraId="66715847" w14:textId="77777777" w:rsidR="00332961" w:rsidRDefault="00332961" w:rsidP="00332961">
      <w:pPr>
        <w:pStyle w:val="Heading2"/>
      </w:pPr>
      <w:r>
        <w:t>References</w:t>
      </w:r>
    </w:p>
    <w:p w14:paraId="255491BB" w14:textId="2E3837CB" w:rsidR="00332961" w:rsidRPr="00332961" w:rsidRDefault="00275F72" w:rsidP="00275F72">
      <w:pPr>
        <w:pStyle w:val="ListParagraph"/>
        <w:numPr>
          <w:ilvl w:val="0"/>
          <w:numId w:val="15"/>
        </w:numPr>
      </w:pPr>
      <w:r>
        <w:t xml:space="preserve">PowerShell Direct - </w:t>
      </w:r>
      <w:hyperlink r:id="rId10" w:history="1">
        <w:r w:rsidRPr="00780D59">
          <w:rPr>
            <w:rStyle w:val="Hyperlink"/>
          </w:rPr>
          <w:t>https://docs.microsoft.com/en-us/virtualization/hyper-v-on-windows/user-guide/powershell-direct</w:t>
        </w:r>
      </w:hyperlink>
      <w:r>
        <w:t xml:space="preserve"> </w:t>
      </w:r>
    </w:p>
    <w:p w14:paraId="38678907" w14:textId="77777777" w:rsidR="00E0292E" w:rsidRDefault="00332961" w:rsidP="00E0292E">
      <w:pPr>
        <w:pStyle w:val="Heading1"/>
      </w:pPr>
      <w:r>
        <w:t>Initial Conditions</w:t>
      </w:r>
    </w:p>
    <w:p w14:paraId="4C2E8ECA" w14:textId="57D3ACBE" w:rsidR="000E533F" w:rsidRDefault="000E533F" w:rsidP="000E533F">
      <w:pPr>
        <w:pStyle w:val="ListParagraph"/>
        <w:numPr>
          <w:ilvl w:val="0"/>
          <w:numId w:val="13"/>
        </w:numPr>
      </w:pPr>
      <w:r>
        <w:t>Hyper-V running and</w:t>
      </w:r>
      <w:r w:rsidR="001A5455">
        <w:t xml:space="preserve"> Hyper-V manager</w:t>
      </w:r>
      <w:r>
        <w:t xml:space="preserve"> open</w:t>
      </w:r>
      <w:r w:rsidR="00E3082C">
        <w:t>.</w:t>
      </w:r>
    </w:p>
    <w:p w14:paraId="7700A011" w14:textId="3128AF3B" w:rsidR="00332961" w:rsidRPr="00332961" w:rsidRDefault="000E533F" w:rsidP="000E533F">
      <w:pPr>
        <w:pStyle w:val="ListParagraph"/>
        <w:numPr>
          <w:ilvl w:val="0"/>
          <w:numId w:val="13"/>
        </w:numPr>
      </w:pPr>
      <w:r>
        <w:t>Differencing disk has been created.</w:t>
      </w:r>
    </w:p>
    <w:p w14:paraId="16DAB5D8" w14:textId="77777777" w:rsidR="00332961" w:rsidRDefault="00332961" w:rsidP="00332961">
      <w:pPr>
        <w:pStyle w:val="Heading1"/>
      </w:pPr>
      <w:r>
        <w:t>Final Conditions</w:t>
      </w:r>
    </w:p>
    <w:p w14:paraId="63941065" w14:textId="77777777" w:rsidR="00DC37DF" w:rsidRDefault="00777CB9" w:rsidP="00A047C9">
      <w:pPr>
        <w:pStyle w:val="ListParagraph"/>
        <w:numPr>
          <w:ilvl w:val="0"/>
          <w:numId w:val="19"/>
        </w:numPr>
      </w:pPr>
      <w:r>
        <w:t>The following virtual machines have been created</w:t>
      </w:r>
      <w:r w:rsidR="00DC37DF">
        <w:t>:</w:t>
      </w:r>
    </w:p>
    <w:p w14:paraId="59BDEAC1" w14:textId="09DECB60" w:rsidR="00DC37DF" w:rsidRPr="00DC37DF" w:rsidRDefault="00D21141" w:rsidP="00DC37DF">
      <w:pPr>
        <w:pStyle w:val="ListParagraph"/>
        <w:numPr>
          <w:ilvl w:val="1"/>
          <w:numId w:val="19"/>
        </w:numPr>
      </w:pPr>
      <w:r>
        <w:t>Server</w:t>
      </w:r>
      <w:r w:rsidR="00DC37DF" w:rsidRPr="00DC37DF">
        <w:t>-0</w:t>
      </w:r>
      <w:r w:rsidR="00247EA6">
        <w:t>1</w:t>
      </w:r>
      <w:r w:rsidR="00DC37DF" w:rsidRPr="00DC37DF">
        <w:t xml:space="preserve"> with Windows Server Datacenter (Desktop Experience)</w:t>
      </w:r>
    </w:p>
    <w:p w14:paraId="7D9CE9EA" w14:textId="0546D826" w:rsidR="00DC37DF" w:rsidRPr="00DC37DF" w:rsidRDefault="00D21141" w:rsidP="00DC37DF">
      <w:pPr>
        <w:pStyle w:val="ListParagraph"/>
        <w:numPr>
          <w:ilvl w:val="1"/>
          <w:numId w:val="19"/>
        </w:numPr>
      </w:pPr>
      <w:r>
        <w:lastRenderedPageBreak/>
        <w:t>Server</w:t>
      </w:r>
      <w:r w:rsidR="00DC37DF" w:rsidRPr="00DC37DF">
        <w:t>-0</w:t>
      </w:r>
      <w:r w:rsidR="00247EA6">
        <w:t>2</w:t>
      </w:r>
      <w:r w:rsidR="00DC37DF" w:rsidRPr="00DC37DF">
        <w:t xml:space="preserve"> with Windows Server Datacenter</w:t>
      </w:r>
    </w:p>
    <w:p w14:paraId="02893E32" w14:textId="69290266" w:rsidR="00DC37DF" w:rsidRPr="00DC37DF" w:rsidRDefault="00D21141" w:rsidP="00DC37DF">
      <w:pPr>
        <w:pStyle w:val="ListParagraph"/>
        <w:numPr>
          <w:ilvl w:val="1"/>
          <w:numId w:val="19"/>
        </w:numPr>
      </w:pPr>
      <w:r>
        <w:t>Client</w:t>
      </w:r>
      <w:r w:rsidR="00DC37DF" w:rsidRPr="00DC37DF">
        <w:t xml:space="preserve">-01 with Windows </w:t>
      </w:r>
      <w:r w:rsidR="00DC37DF">
        <w:t>10 Professional or Education</w:t>
      </w:r>
    </w:p>
    <w:p w14:paraId="7C64899E" w14:textId="7919F819" w:rsidR="00DC37DF" w:rsidRDefault="00D21141" w:rsidP="00DC37DF">
      <w:pPr>
        <w:pStyle w:val="ListParagraph"/>
        <w:numPr>
          <w:ilvl w:val="1"/>
          <w:numId w:val="19"/>
        </w:numPr>
      </w:pPr>
      <w:r>
        <w:t>Client</w:t>
      </w:r>
      <w:r w:rsidR="00DC37DF" w:rsidRPr="00DC37DF">
        <w:t>-0</w:t>
      </w:r>
      <w:r w:rsidR="00DC37DF">
        <w:t>2</w:t>
      </w:r>
      <w:r w:rsidR="00DC37DF" w:rsidRPr="00DC37DF">
        <w:t xml:space="preserve"> with Windows 10 Professional or Education</w:t>
      </w:r>
    </w:p>
    <w:p w14:paraId="6B4B5179" w14:textId="432CE3BD" w:rsidR="00DC37DF" w:rsidRPr="00332961" w:rsidRDefault="00DC37DF" w:rsidP="00DC37DF">
      <w:pPr>
        <w:pStyle w:val="ListParagraph"/>
        <w:numPr>
          <w:ilvl w:val="0"/>
          <w:numId w:val="19"/>
        </w:numPr>
      </w:pPr>
      <w:r>
        <w:t>All computers have been renamed in accordance with the course naming standard</w:t>
      </w:r>
      <w:r w:rsidR="00E3082C">
        <w:t>.</w:t>
      </w:r>
    </w:p>
    <w:p w14:paraId="22B3E575" w14:textId="0881196C" w:rsidR="00E0292E" w:rsidRDefault="00332961" w:rsidP="00E0292E">
      <w:pPr>
        <w:pStyle w:val="Heading1"/>
      </w:pPr>
      <w:r>
        <w:t>nstructions</w:t>
      </w:r>
    </w:p>
    <w:p w14:paraId="6A767140" w14:textId="3312730B" w:rsidR="00EF4183" w:rsidRDefault="00416A1D" w:rsidP="00EF4183">
      <w:r>
        <w:t>In this step you will create a virtual machine using the differencing disks that you created in a previous exercise. The procedures below will guide you through</w:t>
      </w:r>
      <w:r w:rsidR="000A6E52">
        <w:t xml:space="preserve"> this procedure using the GUI and PowerShell.</w:t>
      </w:r>
    </w:p>
    <w:p w14:paraId="65D435D3" w14:textId="696057C4" w:rsidR="000A6E52" w:rsidRDefault="000A6E52" w:rsidP="000A6E52">
      <w:pPr>
        <w:pStyle w:val="Heading2"/>
      </w:pPr>
      <w:r>
        <w:t xml:space="preserve">Creating a VM using an Existing Disk </w:t>
      </w:r>
      <w:r w:rsidR="0013583F">
        <w:t>With Hyper-V Manager</w:t>
      </w:r>
    </w:p>
    <w:p w14:paraId="223EC633" w14:textId="54E1EDDD" w:rsidR="000A6E52" w:rsidRDefault="000A6E52" w:rsidP="000A6E52">
      <w:r>
        <w:t>To create a virtual machine in Hyper-V management console, perform the following:</w:t>
      </w:r>
    </w:p>
    <w:p w14:paraId="7A6F1086" w14:textId="2681FB75" w:rsidR="000A6E52" w:rsidRDefault="000A6E52" w:rsidP="000A6E52">
      <w:pPr>
        <w:pStyle w:val="ListParagraph"/>
        <w:numPr>
          <w:ilvl w:val="0"/>
          <w:numId w:val="20"/>
        </w:numPr>
      </w:pPr>
      <w:r w:rsidRPr="000C7336">
        <w:t>Login</w:t>
      </w:r>
      <w:r>
        <w:t xml:space="preserve"> to the </w:t>
      </w:r>
      <w:proofErr w:type="spellStart"/>
      <w:r w:rsidR="00772A1B">
        <w:rPr>
          <w:b/>
          <w:bCs/>
        </w:rPr>
        <w:t>LastName</w:t>
      </w:r>
      <w:proofErr w:type="spellEnd"/>
      <w:r w:rsidR="00772A1B">
        <w:rPr>
          <w:b/>
          <w:bCs/>
        </w:rPr>
        <w:t>-VM-Host</w:t>
      </w:r>
      <w:r>
        <w:t xml:space="preserve"> virtual machine</w:t>
      </w:r>
      <w:r w:rsidR="00772A1B">
        <w:t xml:space="preserve"> in VCastle</w:t>
      </w:r>
      <w:r>
        <w:t>.</w:t>
      </w:r>
    </w:p>
    <w:p w14:paraId="7D8AF75A" w14:textId="2C9CA447" w:rsidR="000A6E52" w:rsidRDefault="000A6E52" w:rsidP="000A6E52">
      <w:pPr>
        <w:pStyle w:val="ListParagraph"/>
        <w:numPr>
          <w:ilvl w:val="0"/>
          <w:numId w:val="20"/>
        </w:numPr>
      </w:pPr>
      <w:r w:rsidRPr="000C7336">
        <w:t>Open</w:t>
      </w:r>
      <w:r>
        <w:t xml:space="preserve"> the </w:t>
      </w:r>
      <w:r w:rsidRPr="000A6E52">
        <w:rPr>
          <w:b/>
          <w:bCs/>
        </w:rPr>
        <w:t>Hyper-V Management</w:t>
      </w:r>
      <w:r>
        <w:t xml:space="preserve"> console.</w:t>
      </w:r>
    </w:p>
    <w:p w14:paraId="4752D31F" w14:textId="1D01B2B9" w:rsidR="000A6E52" w:rsidRDefault="000A6E52" w:rsidP="000A6E52">
      <w:pPr>
        <w:pStyle w:val="ListParagraph"/>
        <w:numPr>
          <w:ilvl w:val="0"/>
          <w:numId w:val="20"/>
        </w:numPr>
      </w:pPr>
      <w:r>
        <w:t xml:space="preserve">In the </w:t>
      </w:r>
      <w:r w:rsidRPr="000A6E52">
        <w:rPr>
          <w:b/>
          <w:bCs/>
        </w:rPr>
        <w:t>Actions</w:t>
      </w:r>
      <w:r>
        <w:t xml:space="preserve"> </w:t>
      </w:r>
      <w:r w:rsidRPr="000A6E52">
        <w:rPr>
          <w:b/>
          <w:bCs/>
        </w:rPr>
        <w:t>pane</w:t>
      </w:r>
      <w:r>
        <w:t xml:space="preserve">, </w:t>
      </w:r>
      <w:r w:rsidRPr="000C7336">
        <w:t>click</w:t>
      </w:r>
      <w:r w:rsidRPr="000A6E52">
        <w:rPr>
          <w:b/>
          <w:bCs/>
        </w:rPr>
        <w:t xml:space="preserve"> New</w:t>
      </w:r>
      <w:r w:rsidRPr="000A6E52">
        <w:rPr>
          <w:rFonts w:ascii="Wingdings" w:eastAsia="Wingdings" w:hAnsi="Wingdings" w:cs="Wingdings"/>
          <w:b/>
        </w:rPr>
        <w:sym w:font="Wingdings" w:char="F0E0"/>
      </w:r>
      <w:r w:rsidRPr="000A6E52">
        <w:rPr>
          <w:b/>
          <w:bCs/>
        </w:rPr>
        <w:t xml:space="preserve"> </w:t>
      </w:r>
      <w:proofErr w:type="spellStart"/>
      <w:r w:rsidRPr="000A6E52">
        <w:rPr>
          <w:b/>
          <w:bCs/>
        </w:rPr>
        <w:t>New</w:t>
      </w:r>
      <w:proofErr w:type="spellEnd"/>
      <w:r w:rsidRPr="000A6E52">
        <w:rPr>
          <w:b/>
          <w:bCs/>
        </w:rPr>
        <w:t xml:space="preserve"> Virtual Machine…</w:t>
      </w:r>
      <w:r>
        <w:t xml:space="preserve">  to start the </w:t>
      </w:r>
      <w:r w:rsidRPr="001E42B3">
        <w:rPr>
          <w:b/>
          <w:bCs/>
        </w:rPr>
        <w:t>New Virtual Machine Wizard</w:t>
      </w:r>
      <w:r>
        <w:t xml:space="preserve">. </w:t>
      </w:r>
    </w:p>
    <w:p w14:paraId="1DC0D1DA" w14:textId="77777777" w:rsidR="000A6E52" w:rsidRDefault="000A6E52" w:rsidP="000A6E52">
      <w:pPr>
        <w:pStyle w:val="ListParagraph"/>
        <w:numPr>
          <w:ilvl w:val="0"/>
          <w:numId w:val="20"/>
        </w:numPr>
      </w:pPr>
      <w:r>
        <w:t xml:space="preserve">On the </w:t>
      </w:r>
      <w:r w:rsidRPr="000A6E52">
        <w:rPr>
          <w:b/>
          <w:bCs/>
        </w:rPr>
        <w:t>Before You Begin</w:t>
      </w:r>
      <w:r>
        <w:t xml:space="preserve"> page, </w:t>
      </w:r>
      <w:r w:rsidRPr="000C7336">
        <w:t>click</w:t>
      </w:r>
      <w:r>
        <w:t xml:space="preserve"> </w:t>
      </w:r>
      <w:r w:rsidRPr="000A6E52">
        <w:rPr>
          <w:b/>
          <w:bCs/>
        </w:rPr>
        <w:t>Next</w:t>
      </w:r>
      <w:r>
        <w:t xml:space="preserve">. </w:t>
      </w:r>
    </w:p>
    <w:p w14:paraId="5C2CF852" w14:textId="0912B641" w:rsidR="000A6E52" w:rsidRDefault="000A6E52" w:rsidP="000A6E52">
      <w:pPr>
        <w:pStyle w:val="ListParagraph"/>
        <w:numPr>
          <w:ilvl w:val="0"/>
          <w:numId w:val="20"/>
        </w:numPr>
      </w:pPr>
      <w:r>
        <w:t xml:space="preserve">On the </w:t>
      </w:r>
      <w:r w:rsidRPr="000A6E52">
        <w:rPr>
          <w:b/>
          <w:bCs/>
        </w:rPr>
        <w:t>Specify Name and Location</w:t>
      </w:r>
      <w:r>
        <w:t xml:space="preserve"> page, in the </w:t>
      </w:r>
      <w:r w:rsidRPr="000A6E52">
        <w:rPr>
          <w:b/>
          <w:bCs/>
        </w:rPr>
        <w:t>Name</w:t>
      </w:r>
      <w:r>
        <w:t xml:space="preserve">: textbox </w:t>
      </w:r>
      <w:r w:rsidRPr="000C7336">
        <w:t>enter</w:t>
      </w:r>
      <w:r>
        <w:t xml:space="preserve"> the name </w:t>
      </w:r>
      <w:r w:rsidR="00D21141">
        <w:rPr>
          <w:b/>
          <w:bCs/>
        </w:rPr>
        <w:t>Server</w:t>
      </w:r>
      <w:r w:rsidRPr="000A6E52">
        <w:rPr>
          <w:b/>
          <w:bCs/>
        </w:rPr>
        <w:t>-01</w:t>
      </w:r>
      <w:r>
        <w:t xml:space="preserve"> and then </w:t>
      </w:r>
      <w:r w:rsidRPr="000C7336">
        <w:t>click</w:t>
      </w:r>
      <w:r>
        <w:t xml:space="preserve"> </w:t>
      </w:r>
      <w:r w:rsidRPr="000A6E52">
        <w:rPr>
          <w:b/>
          <w:bCs/>
        </w:rPr>
        <w:t>Next</w:t>
      </w:r>
      <w:r>
        <w:t xml:space="preserve">. </w:t>
      </w:r>
    </w:p>
    <w:p w14:paraId="489D4422" w14:textId="4AC82C32" w:rsidR="000A6E52" w:rsidRDefault="000A6E52" w:rsidP="000A6E52">
      <w:pPr>
        <w:pStyle w:val="ListParagraph"/>
        <w:numPr>
          <w:ilvl w:val="0"/>
          <w:numId w:val="20"/>
        </w:numPr>
      </w:pPr>
      <w:r>
        <w:t xml:space="preserve">On the </w:t>
      </w:r>
      <w:r w:rsidRPr="000A6E52">
        <w:rPr>
          <w:b/>
          <w:bCs/>
        </w:rPr>
        <w:t>Specify Generation</w:t>
      </w:r>
      <w:r>
        <w:t xml:space="preserve"> page, </w:t>
      </w:r>
      <w:r w:rsidRPr="000C7336">
        <w:t>select</w:t>
      </w:r>
      <w:r>
        <w:t xml:space="preserve"> </w:t>
      </w:r>
      <w:r w:rsidRPr="000A6E52">
        <w:rPr>
          <w:b/>
          <w:bCs/>
        </w:rPr>
        <w:t>Generation</w:t>
      </w:r>
      <w:r>
        <w:rPr>
          <w:b/>
          <w:bCs/>
        </w:rPr>
        <w:t xml:space="preserve"> 2</w:t>
      </w:r>
      <w:r>
        <w:t xml:space="preserve"> and then </w:t>
      </w:r>
      <w:r w:rsidRPr="000C7336">
        <w:t>click</w:t>
      </w:r>
      <w:r>
        <w:t xml:space="preserve"> </w:t>
      </w:r>
      <w:r w:rsidRPr="000A6E52">
        <w:rPr>
          <w:b/>
          <w:bCs/>
        </w:rPr>
        <w:t>Next</w:t>
      </w:r>
      <w:r>
        <w:t xml:space="preserve">. </w:t>
      </w:r>
    </w:p>
    <w:p w14:paraId="77D6F914" w14:textId="23EF8DC4" w:rsidR="000A6E52" w:rsidRDefault="000A6E52" w:rsidP="000A6E52">
      <w:pPr>
        <w:pStyle w:val="ListParagraph"/>
        <w:numPr>
          <w:ilvl w:val="0"/>
          <w:numId w:val="20"/>
        </w:numPr>
      </w:pPr>
      <w:r>
        <w:t xml:space="preserve">On the </w:t>
      </w:r>
      <w:r w:rsidRPr="000A6E52">
        <w:rPr>
          <w:b/>
          <w:bCs/>
        </w:rPr>
        <w:t>Assign Memory</w:t>
      </w:r>
      <w:r>
        <w:t xml:space="preserve"> page, in the </w:t>
      </w:r>
      <w:r w:rsidRPr="000A6E52">
        <w:rPr>
          <w:b/>
          <w:bCs/>
        </w:rPr>
        <w:t>Startup memory</w:t>
      </w:r>
      <w:r>
        <w:t xml:space="preserve">: text box, </w:t>
      </w:r>
      <w:r w:rsidRPr="000C7336">
        <w:t>enter</w:t>
      </w:r>
      <w:r>
        <w:t xml:space="preserve"> </w:t>
      </w:r>
      <w:r w:rsidRPr="000A6E52">
        <w:rPr>
          <w:b/>
          <w:bCs/>
        </w:rPr>
        <w:t>2048,</w:t>
      </w:r>
      <w:r>
        <w:t xml:space="preserve"> </w:t>
      </w:r>
      <w:r w:rsidRPr="000C7336">
        <w:t>check</w:t>
      </w:r>
      <w:r>
        <w:t xml:space="preserve"> the </w:t>
      </w:r>
      <w:r w:rsidRPr="000A6E52">
        <w:rPr>
          <w:b/>
          <w:bCs/>
        </w:rPr>
        <w:t>Use</w:t>
      </w:r>
      <w:r>
        <w:t xml:space="preserve"> </w:t>
      </w:r>
      <w:r w:rsidRPr="000A6E52">
        <w:rPr>
          <w:b/>
          <w:bCs/>
        </w:rPr>
        <w:t>Dynamic Memory</w:t>
      </w:r>
      <w:r>
        <w:t xml:space="preserve"> </w:t>
      </w:r>
      <w:r w:rsidRPr="000A6E52">
        <w:rPr>
          <w:b/>
          <w:bCs/>
        </w:rPr>
        <w:t>for this virtual machine</w:t>
      </w:r>
      <w:r>
        <w:t xml:space="preserve"> check box and then </w:t>
      </w:r>
      <w:r w:rsidRPr="000C7336">
        <w:t>click</w:t>
      </w:r>
      <w:r>
        <w:t xml:space="preserve"> </w:t>
      </w:r>
      <w:r w:rsidRPr="000A6E52">
        <w:rPr>
          <w:b/>
          <w:bCs/>
        </w:rPr>
        <w:t>Next</w:t>
      </w:r>
      <w:r>
        <w:t xml:space="preserve">. </w:t>
      </w:r>
    </w:p>
    <w:p w14:paraId="62EE6235" w14:textId="77777777" w:rsidR="000A6E52" w:rsidRDefault="000A6E52" w:rsidP="000A6E52">
      <w:pPr>
        <w:pStyle w:val="ListParagraph"/>
        <w:numPr>
          <w:ilvl w:val="0"/>
          <w:numId w:val="20"/>
        </w:numPr>
      </w:pPr>
      <w:r>
        <w:t xml:space="preserve">On the </w:t>
      </w:r>
      <w:r w:rsidRPr="000A6E52">
        <w:rPr>
          <w:b/>
          <w:bCs/>
        </w:rPr>
        <w:t>Configure Networking</w:t>
      </w:r>
      <w:r>
        <w:t xml:space="preserve"> page, in the </w:t>
      </w:r>
      <w:r w:rsidRPr="000A6E52">
        <w:rPr>
          <w:b/>
          <w:bCs/>
        </w:rPr>
        <w:t>Connection:</w:t>
      </w:r>
      <w:r>
        <w:t xml:space="preserve"> dropdown menu, </w:t>
      </w:r>
      <w:r w:rsidRPr="000C7336">
        <w:t>select</w:t>
      </w:r>
      <w:r>
        <w:t xml:space="preserve"> </w:t>
      </w:r>
      <w:r w:rsidRPr="000A6E52">
        <w:rPr>
          <w:b/>
          <w:bCs/>
        </w:rPr>
        <w:t>Not</w:t>
      </w:r>
      <w:r>
        <w:t xml:space="preserve"> </w:t>
      </w:r>
      <w:r w:rsidRPr="000A6E52">
        <w:rPr>
          <w:b/>
          <w:bCs/>
        </w:rPr>
        <w:t>Connected</w:t>
      </w:r>
      <w:r>
        <w:t xml:space="preserve"> and then </w:t>
      </w:r>
      <w:r w:rsidRPr="000C7336">
        <w:t>click</w:t>
      </w:r>
      <w:r>
        <w:t xml:space="preserve"> </w:t>
      </w:r>
      <w:r w:rsidRPr="000A6E52">
        <w:rPr>
          <w:b/>
          <w:bCs/>
        </w:rPr>
        <w:t>Next</w:t>
      </w:r>
      <w:r>
        <w:t xml:space="preserve">. </w:t>
      </w:r>
    </w:p>
    <w:p w14:paraId="519E3761" w14:textId="7FD5C4FE" w:rsidR="000A6E52" w:rsidRDefault="000A6E52" w:rsidP="000A6E52">
      <w:pPr>
        <w:pStyle w:val="ListParagraph"/>
        <w:numPr>
          <w:ilvl w:val="0"/>
          <w:numId w:val="20"/>
        </w:numPr>
      </w:pPr>
      <w:r w:rsidRPr="000C7336">
        <w:t>On</w:t>
      </w:r>
      <w:r>
        <w:t xml:space="preserve"> the </w:t>
      </w:r>
      <w:r w:rsidRPr="000A6E52">
        <w:rPr>
          <w:b/>
          <w:bCs/>
        </w:rPr>
        <w:t xml:space="preserve">Connect Virtual Hard Disk </w:t>
      </w:r>
      <w:r w:rsidRPr="000A6E52">
        <w:t>page</w:t>
      </w:r>
      <w:r>
        <w:t xml:space="preserve">, </w:t>
      </w:r>
      <w:r w:rsidRPr="000C7336">
        <w:t>select</w:t>
      </w:r>
      <w:r w:rsidRPr="000A6E52">
        <w:rPr>
          <w:b/>
          <w:bCs/>
        </w:rPr>
        <w:t xml:space="preserve"> Use an existing virtual hard disk</w:t>
      </w:r>
      <w:r>
        <w:t xml:space="preserve"> and in the Location: box </w:t>
      </w:r>
      <w:r w:rsidRPr="000C7336">
        <w:t>browse</w:t>
      </w:r>
      <w:r>
        <w:t xml:space="preserve"> and </w:t>
      </w:r>
      <w:r w:rsidRPr="000C7336">
        <w:t>select</w:t>
      </w:r>
      <w:r>
        <w:t xml:space="preserve"> the </w:t>
      </w:r>
      <w:r w:rsidRPr="000A6E52">
        <w:rPr>
          <w:b/>
          <w:bCs/>
        </w:rPr>
        <w:t>differencing disk</w:t>
      </w:r>
      <w:r>
        <w:t xml:space="preserve"> (</w:t>
      </w:r>
      <w:r w:rsidR="00D21141">
        <w:rPr>
          <w:b/>
          <w:bCs/>
        </w:rPr>
        <w:t>Server</w:t>
      </w:r>
      <w:r w:rsidRPr="000A6E52">
        <w:rPr>
          <w:b/>
          <w:bCs/>
        </w:rPr>
        <w:t>-01-HD-01</w:t>
      </w:r>
      <w:r>
        <w:t xml:space="preserve">) and then </w:t>
      </w:r>
      <w:r w:rsidRPr="000C7336">
        <w:t>click</w:t>
      </w:r>
      <w:r>
        <w:t xml:space="preserve"> </w:t>
      </w:r>
      <w:r w:rsidRPr="000A6E52">
        <w:rPr>
          <w:b/>
          <w:bCs/>
        </w:rPr>
        <w:t>Next</w:t>
      </w:r>
      <w:r>
        <w:t xml:space="preserve">. </w:t>
      </w:r>
    </w:p>
    <w:p w14:paraId="1056F40A" w14:textId="75548B39" w:rsidR="000A6E52" w:rsidRDefault="000A6E52" w:rsidP="000A6E52">
      <w:pPr>
        <w:pStyle w:val="ListParagraph"/>
        <w:numPr>
          <w:ilvl w:val="0"/>
          <w:numId w:val="20"/>
        </w:numPr>
      </w:pPr>
      <w:r>
        <w:t xml:space="preserve">On the </w:t>
      </w:r>
      <w:r w:rsidRPr="000A6E52">
        <w:rPr>
          <w:b/>
          <w:bCs/>
        </w:rPr>
        <w:t>Summary page</w:t>
      </w:r>
      <w:r>
        <w:t xml:space="preserve">, </w:t>
      </w:r>
      <w:r w:rsidRPr="000C7336">
        <w:t>review</w:t>
      </w:r>
      <w:r>
        <w:t xml:space="preserve"> the </w:t>
      </w:r>
      <w:r w:rsidRPr="000C7336">
        <w:t>data</w:t>
      </w:r>
      <w:r>
        <w:t xml:space="preserve"> in the Description textbox and then </w:t>
      </w:r>
      <w:r w:rsidRPr="000C7336">
        <w:t>click</w:t>
      </w:r>
      <w:r>
        <w:t xml:space="preserve"> </w:t>
      </w:r>
      <w:r w:rsidRPr="000A6E52">
        <w:rPr>
          <w:b/>
          <w:bCs/>
        </w:rPr>
        <w:t>Finish</w:t>
      </w:r>
      <w:r>
        <w:t>.</w:t>
      </w:r>
    </w:p>
    <w:p w14:paraId="079532BE" w14:textId="01886643" w:rsidR="00D42D68" w:rsidRDefault="00D42D68" w:rsidP="00D42D68">
      <w:pPr>
        <w:pStyle w:val="Heading2"/>
      </w:pPr>
      <w:r>
        <w:t>Creating a VM using an Existing Disk Using powerShell</w:t>
      </w:r>
    </w:p>
    <w:p w14:paraId="01C84771" w14:textId="3BFEF035" w:rsidR="00D42D68" w:rsidRDefault="00D42D68" w:rsidP="00D42D68">
      <w:r>
        <w:t>To create a virtual machine using PowerShell, perform the following:</w:t>
      </w:r>
    </w:p>
    <w:p w14:paraId="7B69782A" w14:textId="1E6BFF7A" w:rsidR="00D42D68" w:rsidRDefault="00454217" w:rsidP="00D42D68">
      <w:pPr>
        <w:pStyle w:val="ListParagraph"/>
        <w:numPr>
          <w:ilvl w:val="0"/>
          <w:numId w:val="21"/>
        </w:numPr>
      </w:pPr>
      <w:r w:rsidRPr="000C7336">
        <w:t>Open</w:t>
      </w:r>
      <w:r>
        <w:rPr>
          <w:b/>
          <w:bCs/>
        </w:rPr>
        <w:t xml:space="preserve"> </w:t>
      </w:r>
      <w:r>
        <w:t xml:space="preserve">a </w:t>
      </w:r>
      <w:r w:rsidRPr="00454217">
        <w:rPr>
          <w:b/>
          <w:bCs/>
        </w:rPr>
        <w:t>PowerShell</w:t>
      </w:r>
      <w:r w:rsidR="000C7336">
        <w:rPr>
          <w:b/>
          <w:bCs/>
        </w:rPr>
        <w:t xml:space="preserve"> (Admin)</w:t>
      </w:r>
      <w:r>
        <w:t xml:space="preserve"> session</w:t>
      </w:r>
      <w:r w:rsidR="000C7336">
        <w:t>.</w:t>
      </w:r>
    </w:p>
    <w:p w14:paraId="1833D35B" w14:textId="6AA419C1" w:rsidR="00D42D68" w:rsidRDefault="000C7336" w:rsidP="00D42D68">
      <w:pPr>
        <w:pStyle w:val="ListParagraph"/>
        <w:numPr>
          <w:ilvl w:val="0"/>
          <w:numId w:val="21"/>
        </w:numPr>
      </w:pPr>
      <w:r>
        <w:t xml:space="preserve">To create </w:t>
      </w:r>
      <w:r w:rsidRPr="000C7336">
        <w:rPr>
          <w:b/>
          <w:bCs/>
        </w:rPr>
        <w:t>Server-02</w:t>
      </w:r>
      <w:r>
        <w:t xml:space="preserve"> VM, </w:t>
      </w:r>
      <w:r w:rsidR="000F7F43">
        <w:t>enter</w:t>
      </w:r>
      <w:r w:rsidR="00454217">
        <w:rPr>
          <w:b/>
          <w:bCs/>
        </w:rPr>
        <w:t xml:space="preserve"> </w:t>
      </w:r>
      <w:r w:rsidR="00454217">
        <w:t>the following command:</w:t>
      </w:r>
    </w:p>
    <w:p w14:paraId="0D0B604B" w14:textId="28A7814B" w:rsidR="00454217" w:rsidRDefault="00454217" w:rsidP="002C4902">
      <w:pPr>
        <w:pStyle w:val="CommandLine"/>
      </w:pPr>
      <w:r w:rsidRPr="00454217">
        <w:t xml:space="preserve">New-VM -VMName </w:t>
      </w:r>
      <w:r w:rsidR="00D21141">
        <w:t>Server</w:t>
      </w:r>
      <w:r w:rsidRPr="00454217">
        <w:t>-02 -Generation 2 -</w:t>
      </w:r>
      <w:proofErr w:type="spellStart"/>
      <w:r w:rsidRPr="00454217">
        <w:t>MemoryStartupBytes</w:t>
      </w:r>
      <w:proofErr w:type="spellEnd"/>
      <w:r w:rsidRPr="00454217">
        <w:t xml:space="preserve"> 2GB -</w:t>
      </w:r>
      <w:proofErr w:type="spellStart"/>
      <w:r w:rsidRPr="00454217">
        <w:t>VHDPath</w:t>
      </w:r>
      <w:proofErr w:type="spellEnd"/>
      <w:r w:rsidRPr="00454217">
        <w:t xml:space="preserve"> D:\VHD\</w:t>
      </w:r>
      <w:r w:rsidR="00D21141">
        <w:t>Server</w:t>
      </w:r>
      <w:r w:rsidRPr="00454217">
        <w:t>-02-HD-01.vhdx</w:t>
      </w:r>
    </w:p>
    <w:p w14:paraId="71AC9F61" w14:textId="6F9A61E3" w:rsidR="00454217" w:rsidRDefault="00454217" w:rsidP="000F7F43">
      <w:pPr>
        <w:pStyle w:val="ListParagraph"/>
        <w:numPr>
          <w:ilvl w:val="1"/>
          <w:numId w:val="21"/>
        </w:numPr>
      </w:pPr>
      <w:r w:rsidRPr="00454217">
        <w:rPr>
          <w:noProof/>
        </w:rPr>
        <w:lastRenderedPageBreak/>
        <w:drawing>
          <wp:anchor distT="0" distB="0" distL="114300" distR="114300" simplePos="0" relativeHeight="251658240" behindDoc="0" locked="0" layoutInCell="1" allowOverlap="1" wp14:anchorId="2710CA2B" wp14:editId="23434628">
            <wp:simplePos x="0" y="0"/>
            <wp:positionH relativeFrom="margin">
              <wp:posOffset>209550</wp:posOffset>
            </wp:positionH>
            <wp:positionV relativeFrom="paragraph">
              <wp:posOffset>306705</wp:posOffset>
            </wp:positionV>
            <wp:extent cx="5730240" cy="463550"/>
            <wp:effectExtent l="0" t="0" r="3810" b="0"/>
            <wp:wrapTight wrapText="bothSides">
              <wp:wrapPolygon edited="0">
                <wp:start x="0" y="0"/>
                <wp:lineTo x="0" y="20416"/>
                <wp:lineTo x="21543" y="20416"/>
                <wp:lineTo x="215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0240" cy="463550"/>
                    </a:xfrm>
                    <a:prstGeom prst="rect">
                      <a:avLst/>
                    </a:prstGeom>
                  </pic:spPr>
                </pic:pic>
              </a:graphicData>
            </a:graphic>
            <wp14:sizeRelH relativeFrom="margin">
              <wp14:pctWidth>0</wp14:pctWidth>
            </wp14:sizeRelH>
            <wp14:sizeRelV relativeFrom="margin">
              <wp14:pctHeight>0</wp14:pctHeight>
            </wp14:sizeRelV>
          </wp:anchor>
        </w:drawing>
      </w:r>
      <w:r>
        <w:t>You should see the output shown below.</w:t>
      </w:r>
      <w:r w:rsidRPr="00454217">
        <w:rPr>
          <w:noProof/>
        </w:rPr>
        <w:t xml:space="preserve"> </w:t>
      </w:r>
    </w:p>
    <w:p w14:paraId="06F9C5E2" w14:textId="69C557D8" w:rsidR="000A6E52" w:rsidRDefault="00454217" w:rsidP="00454217">
      <w:pPr>
        <w:pStyle w:val="ListParagraph"/>
        <w:numPr>
          <w:ilvl w:val="0"/>
          <w:numId w:val="21"/>
        </w:numPr>
      </w:pPr>
      <w:r>
        <w:t xml:space="preserve">To configure the machine to use Dynamic Memory, </w:t>
      </w:r>
      <w:r w:rsidR="000F7F43">
        <w:t>enter</w:t>
      </w:r>
      <w:r>
        <w:t xml:space="preserve"> the following command:</w:t>
      </w:r>
    </w:p>
    <w:p w14:paraId="4B8F8382" w14:textId="5A85E6F7" w:rsidR="00454217" w:rsidRDefault="00454217" w:rsidP="002C4902">
      <w:pPr>
        <w:pStyle w:val="CommandLine"/>
      </w:pPr>
      <w:r w:rsidRPr="00454217">
        <w:t xml:space="preserve">Set-VM -VMName </w:t>
      </w:r>
      <w:r w:rsidR="00D21141">
        <w:t>Server</w:t>
      </w:r>
      <w:r w:rsidRPr="00454217">
        <w:t>-02 -</w:t>
      </w:r>
      <w:proofErr w:type="spellStart"/>
      <w:r w:rsidRPr="00454217">
        <w:t>DynamicMemory</w:t>
      </w:r>
      <w:proofErr w:type="spellEnd"/>
    </w:p>
    <w:p w14:paraId="3FDD3495" w14:textId="02173861" w:rsidR="00454217" w:rsidRDefault="00454217" w:rsidP="00454217">
      <w:pPr>
        <w:pStyle w:val="ListParagraph"/>
        <w:numPr>
          <w:ilvl w:val="0"/>
          <w:numId w:val="21"/>
        </w:numPr>
      </w:pPr>
      <w:r>
        <w:t>The command above provides no output, so to verify the configuration, type the following:</w:t>
      </w:r>
    </w:p>
    <w:p w14:paraId="4FDAA2A6" w14:textId="6D3F57B7" w:rsidR="00454217" w:rsidRDefault="00454217" w:rsidP="002C4902">
      <w:pPr>
        <w:pStyle w:val="CommandLine"/>
      </w:pPr>
      <w:r w:rsidRPr="00454217">
        <w:t xml:space="preserve">Get-VM -VMName </w:t>
      </w:r>
      <w:r w:rsidR="00D21141">
        <w:t>Server</w:t>
      </w:r>
      <w:r w:rsidRPr="00454217">
        <w:t xml:space="preserve">-02 | Format-Table -Property </w:t>
      </w:r>
      <w:proofErr w:type="spellStart"/>
      <w:r w:rsidRPr="00454217">
        <w:t>Name,DynamicMemoryEnabled</w:t>
      </w:r>
      <w:proofErr w:type="spellEnd"/>
    </w:p>
    <w:p w14:paraId="6A20D145" w14:textId="00AAC7B4" w:rsidR="00454217" w:rsidRDefault="00454217" w:rsidP="00454217">
      <w:pPr>
        <w:pStyle w:val="ListParagraph"/>
        <w:numPr>
          <w:ilvl w:val="0"/>
          <w:numId w:val="21"/>
        </w:numPr>
      </w:pPr>
      <w:r w:rsidRPr="00454217">
        <w:rPr>
          <w:noProof/>
        </w:rPr>
        <w:drawing>
          <wp:anchor distT="0" distB="0" distL="114300" distR="114300" simplePos="0" relativeHeight="251658241" behindDoc="0" locked="0" layoutInCell="1" allowOverlap="1" wp14:anchorId="5A660060" wp14:editId="6B9B9A7A">
            <wp:simplePos x="0" y="0"/>
            <wp:positionH relativeFrom="margin">
              <wp:posOffset>209550</wp:posOffset>
            </wp:positionH>
            <wp:positionV relativeFrom="paragraph">
              <wp:posOffset>244475</wp:posOffset>
            </wp:positionV>
            <wp:extent cx="5730240" cy="530860"/>
            <wp:effectExtent l="0" t="0" r="381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0240" cy="530860"/>
                    </a:xfrm>
                    <a:prstGeom prst="rect">
                      <a:avLst/>
                    </a:prstGeom>
                  </pic:spPr>
                </pic:pic>
              </a:graphicData>
            </a:graphic>
            <wp14:sizeRelH relativeFrom="margin">
              <wp14:pctWidth>0</wp14:pctWidth>
            </wp14:sizeRelH>
            <wp14:sizeRelV relativeFrom="margin">
              <wp14:pctHeight>0</wp14:pctHeight>
            </wp14:sizeRelV>
          </wp:anchor>
        </w:drawing>
      </w:r>
      <w:r>
        <w:t>You should see the output shown below.</w:t>
      </w:r>
      <w:r w:rsidRPr="00454217">
        <w:rPr>
          <w:noProof/>
        </w:rPr>
        <w:t xml:space="preserve"> </w:t>
      </w:r>
    </w:p>
    <w:p w14:paraId="6B3F0D33" w14:textId="77777777" w:rsidR="00052469" w:rsidRDefault="00052469" w:rsidP="00052469"/>
    <w:p w14:paraId="32BBF23F" w14:textId="41DA3564" w:rsidR="00052469" w:rsidRDefault="00052469" w:rsidP="00052469">
      <w:pPr>
        <w:pStyle w:val="Heading2"/>
      </w:pPr>
      <w:r>
        <w:t>Creating the Remaining Virtual Machines</w:t>
      </w:r>
    </w:p>
    <w:p w14:paraId="4C8FC089" w14:textId="773A1F16" w:rsidR="00052469" w:rsidRDefault="00052469" w:rsidP="00052469">
      <w:r>
        <w:t>Use either of the methods above, to create the remaining virtual machines shown in the table below.</w:t>
      </w:r>
    </w:p>
    <w:tbl>
      <w:tblPr>
        <w:tblStyle w:val="GridTable4-Accent5"/>
        <w:tblW w:w="0" w:type="auto"/>
        <w:tblLook w:val="04A0" w:firstRow="1" w:lastRow="0" w:firstColumn="1" w:lastColumn="0" w:noHBand="0" w:noVBand="1"/>
      </w:tblPr>
      <w:tblGrid>
        <w:gridCol w:w="4675"/>
        <w:gridCol w:w="4675"/>
      </w:tblGrid>
      <w:tr w:rsidR="00052469" w14:paraId="0928EDAC" w14:textId="77777777" w:rsidTr="00052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562962" w14:textId="30FE3061" w:rsidR="00052469" w:rsidRDefault="00052469" w:rsidP="00052469">
            <w:r>
              <w:t>VM Name</w:t>
            </w:r>
          </w:p>
        </w:tc>
        <w:tc>
          <w:tcPr>
            <w:tcW w:w="4675" w:type="dxa"/>
          </w:tcPr>
          <w:p w14:paraId="377E73B0" w14:textId="6F1A143F" w:rsidR="00052469" w:rsidRDefault="00052469" w:rsidP="00052469">
            <w:pPr>
              <w:cnfStyle w:val="100000000000" w:firstRow="1" w:lastRow="0" w:firstColumn="0" w:lastColumn="0" w:oddVBand="0" w:evenVBand="0" w:oddHBand="0" w:evenHBand="0" w:firstRowFirstColumn="0" w:firstRowLastColumn="0" w:lastRowFirstColumn="0" w:lastRowLastColumn="0"/>
            </w:pPr>
            <w:r>
              <w:t>VHD</w:t>
            </w:r>
          </w:p>
        </w:tc>
      </w:tr>
      <w:tr w:rsidR="00052469" w14:paraId="019E60BB" w14:textId="77777777" w:rsidTr="00052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479213" w14:textId="367B97D6" w:rsidR="00052469" w:rsidRDefault="00D21141" w:rsidP="00052469">
            <w:r>
              <w:t>Client</w:t>
            </w:r>
            <w:r w:rsidR="00052469" w:rsidRPr="00052469">
              <w:t xml:space="preserve">-01 </w:t>
            </w:r>
          </w:p>
        </w:tc>
        <w:tc>
          <w:tcPr>
            <w:tcW w:w="4675" w:type="dxa"/>
          </w:tcPr>
          <w:p w14:paraId="68BBA463" w14:textId="51E6EA4D" w:rsidR="00052469" w:rsidRDefault="00D21141" w:rsidP="00052469">
            <w:pPr>
              <w:cnfStyle w:val="000000100000" w:firstRow="0" w:lastRow="0" w:firstColumn="0" w:lastColumn="0" w:oddVBand="0" w:evenVBand="0" w:oddHBand="1" w:evenHBand="0" w:firstRowFirstColumn="0" w:firstRowLastColumn="0" w:lastRowFirstColumn="0" w:lastRowLastColumn="0"/>
            </w:pPr>
            <w:r>
              <w:t>Client</w:t>
            </w:r>
            <w:r w:rsidR="00052469" w:rsidRPr="00052469">
              <w:t>-01-HD-01.vhdx</w:t>
            </w:r>
          </w:p>
        </w:tc>
      </w:tr>
      <w:tr w:rsidR="00052469" w14:paraId="07187866" w14:textId="77777777" w:rsidTr="00052469">
        <w:tc>
          <w:tcPr>
            <w:cnfStyle w:val="001000000000" w:firstRow="0" w:lastRow="0" w:firstColumn="1" w:lastColumn="0" w:oddVBand="0" w:evenVBand="0" w:oddHBand="0" w:evenHBand="0" w:firstRowFirstColumn="0" w:firstRowLastColumn="0" w:lastRowFirstColumn="0" w:lastRowLastColumn="0"/>
            <w:tcW w:w="4675" w:type="dxa"/>
          </w:tcPr>
          <w:p w14:paraId="33F19597" w14:textId="74B2013A" w:rsidR="00052469" w:rsidRDefault="00D21141" w:rsidP="00052469">
            <w:r>
              <w:t>Client</w:t>
            </w:r>
            <w:r w:rsidR="00052469" w:rsidRPr="00052469">
              <w:t xml:space="preserve">-02 </w:t>
            </w:r>
          </w:p>
        </w:tc>
        <w:tc>
          <w:tcPr>
            <w:tcW w:w="4675" w:type="dxa"/>
          </w:tcPr>
          <w:p w14:paraId="5604896A" w14:textId="7179BF4C" w:rsidR="00052469" w:rsidRDefault="00D21141" w:rsidP="00052469">
            <w:pPr>
              <w:cnfStyle w:val="000000000000" w:firstRow="0" w:lastRow="0" w:firstColumn="0" w:lastColumn="0" w:oddVBand="0" w:evenVBand="0" w:oddHBand="0" w:evenHBand="0" w:firstRowFirstColumn="0" w:firstRowLastColumn="0" w:lastRowFirstColumn="0" w:lastRowLastColumn="0"/>
            </w:pPr>
            <w:r>
              <w:t>Client</w:t>
            </w:r>
            <w:r w:rsidR="00052469" w:rsidRPr="00052469">
              <w:t>-02-HD-01.vhdx</w:t>
            </w:r>
          </w:p>
        </w:tc>
      </w:tr>
    </w:tbl>
    <w:p w14:paraId="7AC9212B" w14:textId="77777777" w:rsidR="002C4902" w:rsidRDefault="002C4902" w:rsidP="002C4902"/>
    <w:p w14:paraId="2B6FB331" w14:textId="657D25B7" w:rsidR="00052469" w:rsidRDefault="001C76C2" w:rsidP="001C76C2">
      <w:pPr>
        <w:pStyle w:val="Heading2"/>
      </w:pPr>
      <w:r>
        <w:t>Configuring Computer</w:t>
      </w:r>
      <w:r w:rsidR="002C4902">
        <w:t xml:space="preserve"> </w:t>
      </w:r>
      <w:r>
        <w:t>Names using PowerShell Direct</w:t>
      </w:r>
    </w:p>
    <w:p w14:paraId="141D1E14" w14:textId="36DD2335" w:rsidR="00052469" w:rsidRDefault="002C4902" w:rsidP="00052469">
      <w:r>
        <w:t>PowerShell Direct allows you to run commands from the host directly on virtual machines without going through the network.</w:t>
      </w:r>
    </w:p>
    <w:p w14:paraId="7920FC71" w14:textId="77777777" w:rsidR="005B5E71" w:rsidRPr="00076B11" w:rsidRDefault="005B5E71" w:rsidP="005B5E71">
      <w:pPr>
        <w:pStyle w:val="ListParagraph"/>
        <w:numPr>
          <w:ilvl w:val="0"/>
          <w:numId w:val="22"/>
        </w:numPr>
      </w:pPr>
      <w:r>
        <w:t xml:space="preserve">Since sysprep was run on the machines, you will need to </w:t>
      </w:r>
      <w:r w:rsidRPr="00FD15E3">
        <w:t>connect</w:t>
      </w:r>
      <w:r>
        <w:t xml:space="preserve"> to the </w:t>
      </w:r>
      <w:r w:rsidRPr="00FD15E3">
        <w:t>console</w:t>
      </w:r>
      <w:r>
        <w:t xml:space="preserve"> and go through the </w:t>
      </w:r>
      <w:r w:rsidRPr="00AB7455">
        <w:t>initial setup</w:t>
      </w:r>
      <w:r>
        <w:t xml:space="preserve">. Once this has done you can proceed to the next step. On the Server virtual machines, </w:t>
      </w:r>
      <w:r w:rsidRPr="00FD15E3">
        <w:t>set</w:t>
      </w:r>
      <w:r>
        <w:t xml:space="preserve"> the </w:t>
      </w:r>
      <w:r w:rsidRPr="007C4254">
        <w:rPr>
          <w:b/>
          <w:bCs/>
        </w:rPr>
        <w:t>Administrator</w:t>
      </w:r>
      <w:r>
        <w:t xml:space="preserve"> password to </w:t>
      </w:r>
      <w:r w:rsidRPr="007C4254">
        <w:rPr>
          <w:b/>
          <w:bCs/>
        </w:rPr>
        <w:t>Password1</w:t>
      </w:r>
      <w:r>
        <w:t xml:space="preserve">.  </w:t>
      </w:r>
      <w:r w:rsidRPr="00076B11">
        <w:t>You’ll need to start and log onto each Server virtual machine to set the password.</w:t>
      </w:r>
    </w:p>
    <w:p w14:paraId="5E4CA765" w14:textId="3DBEB23F" w:rsidR="005B5E71" w:rsidRDefault="00635B2F" w:rsidP="00635B2F">
      <w:pPr>
        <w:keepLines w:val="0"/>
        <w:spacing w:before="100" w:after="200"/>
      </w:pPr>
      <w:r>
        <w:br w:type="page"/>
      </w:r>
    </w:p>
    <w:p w14:paraId="0C2E3962" w14:textId="3AFF5E7D" w:rsidR="002C4902" w:rsidRDefault="002C4902" w:rsidP="00052469">
      <w:r>
        <w:lastRenderedPageBreak/>
        <w:t xml:space="preserve">To use PowerShell Direct to configure the computer name for the </w:t>
      </w:r>
      <w:r w:rsidR="00D21141" w:rsidRPr="00771A04">
        <w:rPr>
          <w:b/>
          <w:bCs/>
        </w:rPr>
        <w:t>Server</w:t>
      </w:r>
      <w:r w:rsidRPr="00771A04">
        <w:rPr>
          <w:b/>
          <w:bCs/>
        </w:rPr>
        <w:t>-0</w:t>
      </w:r>
      <w:r w:rsidR="007D13A8">
        <w:rPr>
          <w:b/>
          <w:bCs/>
        </w:rPr>
        <w:t>1</w:t>
      </w:r>
      <w:r>
        <w:t xml:space="preserve"> virtual machine</w:t>
      </w:r>
      <w:r w:rsidR="005E4A11">
        <w:t>:</w:t>
      </w:r>
    </w:p>
    <w:p w14:paraId="5764E614" w14:textId="1DD9CB18" w:rsidR="002C4902" w:rsidRDefault="008C6643" w:rsidP="002C4902">
      <w:pPr>
        <w:pStyle w:val="ListParagraph"/>
        <w:numPr>
          <w:ilvl w:val="0"/>
          <w:numId w:val="22"/>
        </w:numPr>
      </w:pPr>
      <w:r>
        <w:t xml:space="preserve">From the </w:t>
      </w:r>
      <w:r w:rsidRPr="000E22A8">
        <w:rPr>
          <w:b/>
          <w:bCs/>
        </w:rPr>
        <w:t>VM-Host</w:t>
      </w:r>
      <w:r>
        <w:t>, o</w:t>
      </w:r>
      <w:r w:rsidR="002C4902" w:rsidRPr="00076B11">
        <w:t>pen</w:t>
      </w:r>
      <w:r w:rsidR="002C4902">
        <w:t xml:space="preserve"> a </w:t>
      </w:r>
      <w:r w:rsidR="002C4902" w:rsidRPr="002C4902">
        <w:rPr>
          <w:b/>
          <w:bCs/>
        </w:rPr>
        <w:t>PowerShell</w:t>
      </w:r>
      <w:r w:rsidR="002C4902">
        <w:t xml:space="preserve"> session on the </w:t>
      </w:r>
      <w:r w:rsidR="002C4902" w:rsidRPr="002C4902">
        <w:rPr>
          <w:b/>
          <w:bCs/>
        </w:rPr>
        <w:t>host</w:t>
      </w:r>
      <w:r w:rsidR="002C4902">
        <w:t xml:space="preserve"> machine</w:t>
      </w:r>
      <w:r w:rsidR="000E22A8">
        <w:t xml:space="preserve"> a</w:t>
      </w:r>
      <w:r w:rsidR="005E4A11">
        <w:t xml:space="preserve">nd change the </w:t>
      </w:r>
      <w:r w:rsidR="00A846FE">
        <w:t xml:space="preserve">computer </w:t>
      </w:r>
      <w:r w:rsidR="005E4A11">
        <w:t xml:space="preserve">name of </w:t>
      </w:r>
      <w:r w:rsidR="005E4A11" w:rsidRPr="00771A04">
        <w:rPr>
          <w:b/>
          <w:bCs/>
        </w:rPr>
        <w:t>Server-0</w:t>
      </w:r>
      <w:r w:rsidR="007D13A8">
        <w:rPr>
          <w:b/>
          <w:bCs/>
        </w:rPr>
        <w:t>1</w:t>
      </w:r>
      <w:r w:rsidR="005E4A11">
        <w:t xml:space="preserve"> to </w:t>
      </w:r>
      <w:r w:rsidR="005E4A11" w:rsidRPr="00771A04">
        <w:rPr>
          <w:b/>
          <w:bCs/>
        </w:rPr>
        <w:t>DC-0</w:t>
      </w:r>
      <w:r w:rsidR="007D13A8">
        <w:rPr>
          <w:b/>
          <w:bCs/>
        </w:rPr>
        <w:t>1</w:t>
      </w:r>
      <w:r w:rsidR="005E4A11">
        <w:t>.</w:t>
      </w:r>
    </w:p>
    <w:p w14:paraId="4D6BBCD9" w14:textId="17A9281D" w:rsidR="006C0FAD" w:rsidRPr="00913C15" w:rsidRDefault="006C0FAD" w:rsidP="006C0FAD">
      <w:pPr>
        <w:pStyle w:val="ListParagraph"/>
        <w:ind w:left="360"/>
      </w:pPr>
      <w:r w:rsidRPr="00913C15">
        <w:t>If the VM isn’t started, you’ll need to do that first:</w:t>
      </w:r>
    </w:p>
    <w:p w14:paraId="4F74A52B" w14:textId="785E4EA8" w:rsidR="006C0FAD" w:rsidRDefault="006C0FAD" w:rsidP="000E22A8">
      <w:pPr>
        <w:pStyle w:val="CommandLine"/>
      </w:pPr>
      <w:r>
        <w:t>Start-VM -VMName Server-01</w:t>
      </w:r>
    </w:p>
    <w:p w14:paraId="729D30A6" w14:textId="1304B102" w:rsidR="006C0FAD" w:rsidRPr="00913C15" w:rsidRDefault="006C0FAD" w:rsidP="005E4A11">
      <w:pPr>
        <w:pStyle w:val="ListParagraph"/>
        <w:ind w:left="360"/>
      </w:pPr>
      <w:r w:rsidRPr="00913C15">
        <w:t>Then:</w:t>
      </w:r>
    </w:p>
    <w:p w14:paraId="05FF7153" w14:textId="7E2E0A1F" w:rsidR="005E4A11" w:rsidRDefault="005E4A11" w:rsidP="000E22A8">
      <w:pPr>
        <w:pStyle w:val="CommandLine"/>
      </w:pPr>
      <w:r>
        <w:t>Invoke-Command -VMName Server-01 -</w:t>
      </w:r>
      <w:proofErr w:type="spellStart"/>
      <w:r>
        <w:t>ScriptBlock</w:t>
      </w:r>
      <w:proofErr w:type="spellEnd"/>
      <w:r>
        <w:t xml:space="preserve"> {Rename-Co</w:t>
      </w:r>
      <w:r w:rsidR="00827974">
        <w:t>mputer -NewName DC-01 -Restart }</w:t>
      </w:r>
      <w:r>
        <w:t xml:space="preserve"> -Credential Administrator</w:t>
      </w:r>
    </w:p>
    <w:p w14:paraId="4130BE40" w14:textId="77777777" w:rsidR="005E4A11" w:rsidRDefault="005E4A11" w:rsidP="00913C15">
      <w:pPr>
        <w:pStyle w:val="ListParagraph"/>
        <w:ind w:left="360"/>
      </w:pPr>
    </w:p>
    <w:p w14:paraId="79AF2FB6" w14:textId="06A06A1F" w:rsidR="005E4A11" w:rsidRPr="000E22A8" w:rsidRDefault="005E4A11" w:rsidP="002C4902">
      <w:pPr>
        <w:pStyle w:val="ListParagraph"/>
        <w:numPr>
          <w:ilvl w:val="0"/>
          <w:numId w:val="22"/>
        </w:numPr>
      </w:pPr>
      <w:r>
        <w:t xml:space="preserve">Change the </w:t>
      </w:r>
      <w:r w:rsidR="00A846FE">
        <w:t xml:space="preserve">computer </w:t>
      </w:r>
      <w:r>
        <w:t xml:space="preserve">name of </w:t>
      </w:r>
      <w:r w:rsidRPr="00771A04">
        <w:rPr>
          <w:b/>
          <w:bCs/>
        </w:rPr>
        <w:t>Server-02</w:t>
      </w:r>
      <w:r>
        <w:t xml:space="preserve"> to </w:t>
      </w:r>
      <w:r w:rsidRPr="00771A04">
        <w:rPr>
          <w:b/>
          <w:bCs/>
        </w:rPr>
        <w:t>DC-02</w:t>
      </w:r>
    </w:p>
    <w:p w14:paraId="62E2D8CB" w14:textId="77777777" w:rsidR="000E22A8" w:rsidRPr="00771A04" w:rsidRDefault="000E22A8" w:rsidP="000E22A8">
      <w:pPr>
        <w:pStyle w:val="ListParagraph"/>
        <w:ind w:left="360"/>
      </w:pPr>
    </w:p>
    <w:p w14:paraId="1A5FFDD5" w14:textId="6847D063" w:rsidR="00771A04" w:rsidRDefault="00771A04" w:rsidP="00771A04">
      <w:pPr>
        <w:pStyle w:val="ListParagraph"/>
        <w:ind w:left="360"/>
      </w:pPr>
      <w:r w:rsidRPr="00771A04">
        <w:rPr>
          <w:b/>
          <w:bCs/>
        </w:rPr>
        <w:t>Note</w:t>
      </w:r>
      <w:r>
        <w:t xml:space="preserve">: For </w:t>
      </w:r>
      <w:r w:rsidRPr="00771A04">
        <w:rPr>
          <w:b/>
          <w:bCs/>
        </w:rPr>
        <w:t>Client-01</w:t>
      </w:r>
      <w:r>
        <w:t xml:space="preserve"> and </w:t>
      </w:r>
      <w:r w:rsidRPr="00771A04">
        <w:rPr>
          <w:b/>
          <w:bCs/>
        </w:rPr>
        <w:t>Client-02</w:t>
      </w:r>
      <w:r>
        <w:t xml:space="preserve">, use the </w:t>
      </w:r>
      <w:r w:rsidRPr="00771A04">
        <w:rPr>
          <w:b/>
          <w:bCs/>
        </w:rPr>
        <w:t>student</w:t>
      </w:r>
      <w:r>
        <w:t xml:space="preserve"> user account as the administrative account.</w:t>
      </w:r>
    </w:p>
    <w:p w14:paraId="1E1DA31F" w14:textId="73A41A1A" w:rsidR="006C0FAD" w:rsidRDefault="005E4A11">
      <w:pPr>
        <w:pStyle w:val="ListParagraph"/>
        <w:numPr>
          <w:ilvl w:val="0"/>
          <w:numId w:val="22"/>
        </w:numPr>
      </w:pPr>
      <w:r>
        <w:t xml:space="preserve">Change the </w:t>
      </w:r>
      <w:r w:rsidR="00A846FE">
        <w:t xml:space="preserve">computer </w:t>
      </w:r>
      <w:r>
        <w:t xml:space="preserve">name of </w:t>
      </w:r>
      <w:r w:rsidRPr="00771A04">
        <w:rPr>
          <w:b/>
          <w:bCs/>
        </w:rPr>
        <w:t>Client-01</w:t>
      </w:r>
      <w:r>
        <w:t xml:space="preserve"> to </w:t>
      </w:r>
      <w:r w:rsidRPr="00771A04">
        <w:rPr>
          <w:b/>
          <w:bCs/>
        </w:rPr>
        <w:t>PC-0</w:t>
      </w:r>
      <w:r w:rsidR="006C0FAD" w:rsidRPr="00771A04">
        <w:rPr>
          <w:b/>
          <w:bCs/>
        </w:rPr>
        <w:t>1</w:t>
      </w:r>
    </w:p>
    <w:p w14:paraId="252B815A" w14:textId="1DAF04E1" w:rsidR="005E4A11" w:rsidRDefault="005E4A11" w:rsidP="002C4902">
      <w:pPr>
        <w:pStyle w:val="ListParagraph"/>
        <w:numPr>
          <w:ilvl w:val="0"/>
          <w:numId w:val="22"/>
        </w:numPr>
      </w:pPr>
      <w:r>
        <w:t xml:space="preserve">Change the </w:t>
      </w:r>
      <w:r w:rsidR="00A846FE">
        <w:t xml:space="preserve">computer </w:t>
      </w:r>
      <w:r>
        <w:t xml:space="preserve">name of </w:t>
      </w:r>
      <w:r w:rsidRPr="00771A04">
        <w:rPr>
          <w:b/>
          <w:bCs/>
        </w:rPr>
        <w:t>Client-02</w:t>
      </w:r>
      <w:r>
        <w:t xml:space="preserve"> to </w:t>
      </w:r>
      <w:r w:rsidRPr="00771A04">
        <w:rPr>
          <w:b/>
          <w:bCs/>
        </w:rPr>
        <w:t>PC-0</w:t>
      </w:r>
      <w:r w:rsidR="006C0FAD" w:rsidRPr="00771A04">
        <w:rPr>
          <w:b/>
          <w:bCs/>
        </w:rPr>
        <w:t>2</w:t>
      </w:r>
    </w:p>
    <w:p w14:paraId="1340E0BC" w14:textId="713B50A1" w:rsidR="006C0FAD" w:rsidRDefault="006C0FAD" w:rsidP="00913C15">
      <w:r>
        <w:t>In all cases, log onto each computer and verify the computer name.</w:t>
      </w:r>
    </w:p>
    <w:p w14:paraId="7E00F398" w14:textId="0FFFD15D" w:rsidR="007C4254" w:rsidRDefault="007C4254" w:rsidP="00052469">
      <w:pPr>
        <w:pStyle w:val="ListParagraph"/>
        <w:numPr>
          <w:ilvl w:val="0"/>
          <w:numId w:val="22"/>
        </w:numPr>
      </w:pPr>
      <w:r>
        <w:t>You can verify that the computer name was changed by using PowerShell Direct to run a command on the virtual machine.</w:t>
      </w:r>
    </w:p>
    <w:p w14:paraId="607029C7" w14:textId="77777777" w:rsidR="00FF55E1" w:rsidRDefault="00FF55E1">
      <w:pPr>
        <w:keepLines w:val="0"/>
        <w:spacing w:before="100" w:after="200"/>
        <w:rPr>
          <w:caps/>
          <w:color w:val="FFFFFF" w:themeColor="background1"/>
          <w:spacing w:val="15"/>
          <w:szCs w:val="22"/>
        </w:rPr>
      </w:pPr>
      <w:r>
        <w:br w:type="page"/>
      </w:r>
    </w:p>
    <w:p w14:paraId="5CE3837B" w14:textId="5BAEEABD" w:rsidR="00EF4183" w:rsidRDefault="00EF4183" w:rsidP="00EF4183">
      <w:pPr>
        <w:pStyle w:val="Heading1"/>
      </w:pPr>
      <w:r>
        <w:lastRenderedPageBreak/>
        <w:t>Submission Requirements</w:t>
      </w:r>
    </w:p>
    <w:p w14:paraId="0A462B48" w14:textId="77777777" w:rsidR="00FF55E1" w:rsidRDefault="00FF55E1" w:rsidP="00FF55E1">
      <w:pPr>
        <w:pStyle w:val="ListParagraph"/>
        <w:numPr>
          <w:ilvl w:val="0"/>
          <w:numId w:val="25"/>
        </w:numPr>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40F72C38" w14:textId="77777777" w:rsidR="00FF55E1" w:rsidRDefault="00FF55E1" w:rsidP="00FF55E1">
      <w:pPr>
        <w:pStyle w:val="ListParagraph"/>
        <w:numPr>
          <w:ilvl w:val="0"/>
          <w:numId w:val="25"/>
        </w:numPr>
      </w:pPr>
      <w:r>
        <w:t>Check your lab by running the following command:</w:t>
      </w:r>
    </w:p>
    <w:p w14:paraId="6568299F" w14:textId="60C0D96E" w:rsidR="00FF55E1" w:rsidRPr="00816BC0" w:rsidRDefault="00FF55E1" w:rsidP="00FF55E1">
      <w:pPr>
        <w:pStyle w:val="CommandLine"/>
      </w:pPr>
      <w:r>
        <w:t>Invoke-Pester -Path C:\Scripts\</w:t>
      </w:r>
      <w:r w:rsidRPr="00243099">
        <w:t>GP</w:t>
      </w:r>
      <w:r>
        <w:t>06</w:t>
      </w:r>
      <w:r w:rsidRPr="00243099">
        <w:t>-</w:t>
      </w:r>
      <w:r>
        <w:t>Creating_Virtual_ Machines_using_Base_Images</w:t>
      </w:r>
      <w:r w:rsidRPr="00243099">
        <w:t>.test.ps1</w:t>
      </w:r>
    </w:p>
    <w:p w14:paraId="6811AB53" w14:textId="77777777" w:rsidR="00FF55E1" w:rsidRDefault="00FF55E1" w:rsidP="00FF55E1">
      <w:pPr>
        <w:spacing w:before="0" w:after="0"/>
        <w:contextualSpacing/>
      </w:pPr>
      <w:r w:rsidRPr="00DF535C">
        <w:rPr>
          <w:b/>
          <w:bCs/>
        </w:rPr>
        <w:t>Note</w:t>
      </w:r>
      <w:r>
        <w:t xml:space="preserve">: You will see a security warning when running the script.  Enter </w:t>
      </w:r>
      <w:r w:rsidRPr="00DF535C">
        <w:rPr>
          <w:b/>
          <w:bCs/>
        </w:rPr>
        <w:t>R</w:t>
      </w:r>
      <w:r>
        <w:t xml:space="preserve"> to run the script.</w:t>
      </w:r>
    </w:p>
    <w:p w14:paraId="08E684F1" w14:textId="77777777" w:rsidR="00FF55E1" w:rsidRDefault="00FF55E1" w:rsidP="00FF55E1">
      <w:pPr>
        <w:spacing w:before="0" w:after="0"/>
        <w:contextualSpacing/>
      </w:pPr>
      <w:r>
        <w:t xml:space="preserve">If you want to see more detail, add </w:t>
      </w:r>
      <w:r w:rsidRPr="00F30019">
        <w:rPr>
          <w:b/>
          <w:bCs/>
        </w:rPr>
        <w:t>-Output Detailed</w:t>
      </w:r>
      <w:r>
        <w:t xml:space="preserve"> to the command.  This may assist you with troubleshooting</w:t>
      </w:r>
    </w:p>
    <w:p w14:paraId="0E86D9B6" w14:textId="06B93C19" w:rsidR="00FF55E1" w:rsidRPr="005949A7" w:rsidRDefault="00FF55E1" w:rsidP="00FF55E1">
      <w:pPr>
        <w:pStyle w:val="CommandLine"/>
      </w:pPr>
      <w:r>
        <w:t>Invoke-Pester -Path C:\Scripts\</w:t>
      </w:r>
      <w:r w:rsidRPr="00243099">
        <w:t>GP</w:t>
      </w:r>
      <w:r>
        <w:t>06</w:t>
      </w:r>
      <w:r w:rsidRPr="00243099">
        <w:t>-</w:t>
      </w:r>
      <w:r>
        <w:t>Creating_Virtual_ Machines_using_Base_Images</w:t>
      </w:r>
      <w:r w:rsidRPr="00243099">
        <w:t>.test.ps1</w:t>
      </w:r>
      <w:r>
        <w:t xml:space="preserve"> -Output Detailed</w:t>
      </w:r>
    </w:p>
    <w:p w14:paraId="51177DA2" w14:textId="77777777" w:rsidR="00FF55E1" w:rsidRDefault="00FF55E1" w:rsidP="00FF55E1">
      <w:pPr>
        <w:pStyle w:val="ListParagraph"/>
        <w:numPr>
          <w:ilvl w:val="0"/>
          <w:numId w:val="25"/>
        </w:numPr>
      </w:pPr>
      <w:r w:rsidRPr="00FF55E1">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FF55E1">
        <w:rPr>
          <w:rFonts w:eastAsia="Times New Roman"/>
          <w:b/>
          <w:bCs/>
        </w:rPr>
        <w:t>Correct</w:t>
      </w:r>
      <w:r w:rsidRPr="00FF55E1">
        <w:rPr>
          <w:rFonts w:eastAsia="Times New Roman"/>
        </w:rPr>
        <w:t xml:space="preserve"> any </w:t>
      </w:r>
      <w:r w:rsidRPr="00FF55E1">
        <w:rPr>
          <w:rFonts w:eastAsia="Times New Roman"/>
          <w:b/>
          <w:bCs/>
        </w:rPr>
        <w:t>errors</w:t>
      </w:r>
      <w:r w:rsidRPr="00FF55E1">
        <w:rPr>
          <w:rFonts w:eastAsia="Times New Roman"/>
        </w:rPr>
        <w:t xml:space="preserve"> you may have and run the script until all the output has no</w:t>
      </w:r>
      <w:r>
        <w:rPr>
          <w:rFonts w:eastAsia="Times New Roman"/>
        </w:rPr>
        <w:t xml:space="preserve"> </w:t>
      </w:r>
      <w:r w:rsidRPr="00FF55E1">
        <w:rPr>
          <w:rFonts w:eastAsia="Times New Roman"/>
        </w:rPr>
        <w:t xml:space="preserve">red. </w:t>
      </w:r>
      <w:r>
        <w:t>You should see the output like the images below</w:t>
      </w:r>
      <w:r w:rsidR="00047815">
        <w:t>.</w:t>
      </w:r>
    </w:p>
    <w:p w14:paraId="3354A19F" w14:textId="3EA167CA" w:rsidR="00FF55E1" w:rsidRDefault="00FF55E1" w:rsidP="00FF55E1">
      <w:pPr>
        <w:pStyle w:val="ListParagraph"/>
        <w:ind w:left="360"/>
      </w:pPr>
      <w:r w:rsidRPr="00FF55E1">
        <w:rPr>
          <w:noProof/>
        </w:rPr>
        <w:lastRenderedPageBreak/>
        <w:drawing>
          <wp:inline distT="0" distB="0" distL="0" distR="0" wp14:anchorId="43B0992D" wp14:editId="1870998A">
            <wp:extent cx="5943600" cy="73666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366635"/>
                    </a:xfrm>
                    <a:prstGeom prst="rect">
                      <a:avLst/>
                    </a:prstGeom>
                  </pic:spPr>
                </pic:pic>
              </a:graphicData>
            </a:graphic>
          </wp:inline>
        </w:drawing>
      </w:r>
    </w:p>
    <w:p w14:paraId="4D46AC37" w14:textId="3F04BC07" w:rsidR="00FF55E1" w:rsidRDefault="00FF55E1" w:rsidP="00FF55E1">
      <w:pPr>
        <w:pStyle w:val="ListParagraph"/>
        <w:ind w:left="0" w:firstLine="360"/>
      </w:pPr>
      <w:r w:rsidRPr="00FF55E1">
        <w:rPr>
          <w:noProof/>
        </w:rPr>
        <w:lastRenderedPageBreak/>
        <w:drawing>
          <wp:inline distT="0" distB="0" distL="0" distR="0" wp14:anchorId="33AE36CE" wp14:editId="1C22818E">
            <wp:extent cx="5943600" cy="21755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75510"/>
                    </a:xfrm>
                    <a:prstGeom prst="rect">
                      <a:avLst/>
                    </a:prstGeom>
                  </pic:spPr>
                </pic:pic>
              </a:graphicData>
            </a:graphic>
          </wp:inline>
        </w:drawing>
      </w:r>
    </w:p>
    <w:p w14:paraId="1CAA2DB6" w14:textId="4125F700" w:rsidR="00047815" w:rsidRDefault="00047815" w:rsidP="00FF55E1">
      <w:pPr>
        <w:pStyle w:val="ListParagraph"/>
        <w:ind w:left="360"/>
      </w:pPr>
    </w:p>
    <w:p w14:paraId="47A86B9E" w14:textId="2F3BC03E" w:rsidR="00047815" w:rsidRDefault="00FF55E1" w:rsidP="00047815">
      <w:pPr>
        <w:pStyle w:val="ListParagraph"/>
        <w:numPr>
          <w:ilvl w:val="0"/>
          <w:numId w:val="25"/>
        </w:numPr>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p>
    <w:p w14:paraId="662168A4" w14:textId="037430A3" w:rsidR="000059F2" w:rsidRPr="000525DD" w:rsidRDefault="00944453" w:rsidP="000059F2">
      <w:pPr>
        <w:numPr>
          <w:ilvl w:val="0"/>
          <w:numId w:val="25"/>
        </w:numPr>
        <w:contextualSpacing/>
      </w:pPr>
      <w:r w:rsidRPr="000525DD">
        <w:rPr>
          <w:b/>
          <w:bCs/>
        </w:rPr>
        <w:t>Fill</w:t>
      </w:r>
      <w:r w:rsidRPr="000525DD">
        <w:t xml:space="preserve"> </w:t>
      </w:r>
      <w:r w:rsidRPr="000525DD">
        <w:rPr>
          <w:b/>
          <w:bCs/>
        </w:rPr>
        <w:t>in</w:t>
      </w:r>
      <w:r w:rsidRPr="000525DD">
        <w:t xml:space="preserve"> the </w:t>
      </w:r>
      <w:r w:rsidRPr="000525DD">
        <w:rPr>
          <w:b/>
          <w:bCs/>
        </w:rPr>
        <w:t>information</w:t>
      </w:r>
      <w:r w:rsidRPr="000525DD">
        <w:t xml:space="preserve"> in the following table. Copy the following table </w:t>
      </w:r>
      <w:r>
        <w:t xml:space="preserve">into the </w:t>
      </w:r>
      <w:r w:rsidRPr="00555A86">
        <w:rPr>
          <w:b/>
          <w:bCs/>
        </w:rPr>
        <w:t>Word</w:t>
      </w:r>
      <w:r>
        <w:t xml:space="preserve"> </w:t>
      </w:r>
      <w:r w:rsidRPr="00555A86">
        <w:rPr>
          <w:b/>
          <w:bCs/>
        </w:rPr>
        <w:t>document</w:t>
      </w:r>
      <w:r w:rsidRPr="000525DD">
        <w:t xml:space="preserve"> and fill in the information about all the </w:t>
      </w:r>
      <w:r w:rsidRPr="000525DD">
        <w:rPr>
          <w:b/>
          <w:bCs/>
        </w:rPr>
        <w:t>new</w:t>
      </w:r>
      <w:r w:rsidRPr="000525DD">
        <w:t xml:space="preserve"> commands used in this lab (the example provided is not a new command and should be deleted)</w:t>
      </w:r>
      <w:r w:rsidR="000059F2" w:rsidRPr="000525DD">
        <w:t>:</w:t>
      </w:r>
    </w:p>
    <w:tbl>
      <w:tblPr>
        <w:tblStyle w:val="GridTable4-Accent5"/>
        <w:tblW w:w="0" w:type="auto"/>
        <w:tblLook w:val="04A0" w:firstRow="1" w:lastRow="0" w:firstColumn="1" w:lastColumn="0" w:noHBand="0" w:noVBand="1"/>
      </w:tblPr>
      <w:tblGrid>
        <w:gridCol w:w="1705"/>
        <w:gridCol w:w="4410"/>
        <w:gridCol w:w="3235"/>
      </w:tblGrid>
      <w:tr w:rsidR="00461339" w:rsidRPr="002F6B9D" w14:paraId="3A17C087" w14:textId="77777777" w:rsidTr="00A04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4D8D202A" w14:textId="77777777" w:rsidR="00461339" w:rsidRPr="002F6B9D" w:rsidRDefault="00461339" w:rsidP="00A047C9">
            <w:pPr>
              <w:jc w:val="center"/>
            </w:pPr>
            <w:r>
              <w:t>PowerShell</w:t>
            </w:r>
            <w:r w:rsidRPr="002F6B9D">
              <w:t xml:space="preserve"> Commands</w:t>
            </w:r>
          </w:p>
        </w:tc>
      </w:tr>
      <w:tr w:rsidR="00461339" w:rsidRPr="002F6B9D" w14:paraId="1155F59A" w14:textId="77777777" w:rsidTr="00A04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C41C9A5" w14:textId="77777777" w:rsidR="00461339" w:rsidRPr="002F6B9D" w:rsidRDefault="00461339" w:rsidP="00A047C9">
            <w:r w:rsidRPr="002F6B9D">
              <w:t>Command</w:t>
            </w:r>
          </w:p>
        </w:tc>
        <w:tc>
          <w:tcPr>
            <w:tcW w:w="4410" w:type="dxa"/>
          </w:tcPr>
          <w:p w14:paraId="42E1872C" w14:textId="77777777" w:rsidR="00461339" w:rsidRPr="002F6B9D" w:rsidRDefault="00461339" w:rsidP="00A047C9">
            <w:pPr>
              <w:cnfStyle w:val="000000100000" w:firstRow="0" w:lastRow="0" w:firstColumn="0" w:lastColumn="0" w:oddVBand="0" w:evenVBand="0" w:oddHBand="1" w:evenHBand="0" w:firstRowFirstColumn="0" w:firstRowLastColumn="0" w:lastRowFirstColumn="0" w:lastRowLastColumn="0"/>
            </w:pPr>
            <w:r w:rsidRPr="002F6B9D">
              <w:t>Example</w:t>
            </w:r>
          </w:p>
        </w:tc>
        <w:tc>
          <w:tcPr>
            <w:tcW w:w="3235" w:type="dxa"/>
          </w:tcPr>
          <w:p w14:paraId="610B80B8" w14:textId="77777777" w:rsidR="00461339" w:rsidRPr="002F6B9D" w:rsidRDefault="00461339" w:rsidP="00A047C9">
            <w:pPr>
              <w:cnfStyle w:val="000000100000" w:firstRow="0" w:lastRow="0" w:firstColumn="0" w:lastColumn="0" w:oddVBand="0" w:evenVBand="0" w:oddHBand="1" w:evenHBand="0" w:firstRowFirstColumn="0" w:firstRowLastColumn="0" w:lastRowFirstColumn="0" w:lastRowLastColumn="0"/>
            </w:pPr>
            <w:r w:rsidRPr="002F6B9D">
              <w:t>Description</w:t>
            </w:r>
          </w:p>
        </w:tc>
      </w:tr>
      <w:tr w:rsidR="009E2F72" w:rsidRPr="002F6B9D" w14:paraId="43D90F7B" w14:textId="77777777" w:rsidTr="00A047C9">
        <w:tc>
          <w:tcPr>
            <w:cnfStyle w:val="001000000000" w:firstRow="0" w:lastRow="0" w:firstColumn="1" w:lastColumn="0" w:oddVBand="0" w:evenVBand="0" w:oddHBand="0" w:evenHBand="0" w:firstRowFirstColumn="0" w:firstRowLastColumn="0" w:lastRowFirstColumn="0" w:lastRowLastColumn="0"/>
            <w:tcW w:w="1705" w:type="dxa"/>
          </w:tcPr>
          <w:p w14:paraId="29BBD7DC" w14:textId="62CC4AAE" w:rsidR="009E2F72" w:rsidRPr="002F6B9D" w:rsidRDefault="009E2F72" w:rsidP="009E2F72">
            <w:r w:rsidRPr="00C150BC">
              <w:rPr>
                <w:i/>
                <w:iCs/>
              </w:rPr>
              <w:t>Get-</w:t>
            </w:r>
            <w:proofErr w:type="spellStart"/>
            <w:r w:rsidRPr="00C150BC">
              <w:rPr>
                <w:i/>
                <w:iCs/>
              </w:rPr>
              <w:t>Childitem</w:t>
            </w:r>
            <w:proofErr w:type="spellEnd"/>
          </w:p>
        </w:tc>
        <w:tc>
          <w:tcPr>
            <w:tcW w:w="4410" w:type="dxa"/>
          </w:tcPr>
          <w:p w14:paraId="2654CE44" w14:textId="5259F26A" w:rsidR="009E2F72" w:rsidRPr="002F6B9D" w:rsidRDefault="009E2F72" w:rsidP="009E2F72">
            <w:pPr>
              <w:cnfStyle w:val="000000000000" w:firstRow="0" w:lastRow="0" w:firstColumn="0" w:lastColumn="0" w:oddVBand="0" w:evenVBand="0" w:oddHBand="0" w:evenHBand="0" w:firstRowFirstColumn="0" w:firstRowLastColumn="0" w:lastRowFirstColumn="0" w:lastRowLastColumn="0"/>
            </w:pPr>
            <w:r w:rsidRPr="00C150BC">
              <w:rPr>
                <w:i/>
                <w:iCs/>
              </w:rPr>
              <w:t>Get-</w:t>
            </w:r>
            <w:proofErr w:type="spellStart"/>
            <w:r w:rsidRPr="00C150BC">
              <w:rPr>
                <w:i/>
                <w:iCs/>
              </w:rPr>
              <w:t>Childitem</w:t>
            </w:r>
            <w:proofErr w:type="spellEnd"/>
            <w:r w:rsidRPr="00C150BC">
              <w:rPr>
                <w:i/>
                <w:iCs/>
              </w:rPr>
              <w:t xml:space="preserve"> -Path C:\</w:t>
            </w:r>
          </w:p>
        </w:tc>
        <w:tc>
          <w:tcPr>
            <w:tcW w:w="3235" w:type="dxa"/>
          </w:tcPr>
          <w:p w14:paraId="1E79DB26" w14:textId="5FB5BA5A" w:rsidR="009E2F72" w:rsidRPr="002F6B9D" w:rsidRDefault="009E2F72" w:rsidP="009E2F72">
            <w:pPr>
              <w:cnfStyle w:val="000000000000" w:firstRow="0" w:lastRow="0" w:firstColumn="0" w:lastColumn="0" w:oddVBand="0" w:evenVBand="0" w:oddHBand="0" w:evenHBand="0" w:firstRowFirstColumn="0" w:firstRowLastColumn="0" w:lastRowFirstColumn="0" w:lastRowLastColumn="0"/>
            </w:pPr>
            <w:r w:rsidRPr="00C150BC">
              <w:rPr>
                <w:i/>
                <w:iCs/>
              </w:rPr>
              <w:t>Displays the files in the C:\ directory</w:t>
            </w:r>
          </w:p>
        </w:tc>
      </w:tr>
      <w:tr w:rsidR="00461339" w:rsidRPr="002F6B9D" w14:paraId="21CE186D" w14:textId="77777777" w:rsidTr="00A04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933B0E1" w14:textId="77777777" w:rsidR="00461339" w:rsidRPr="002F6B9D" w:rsidRDefault="00461339" w:rsidP="00A047C9"/>
        </w:tc>
        <w:tc>
          <w:tcPr>
            <w:tcW w:w="4410" w:type="dxa"/>
          </w:tcPr>
          <w:p w14:paraId="4F15A7B7" w14:textId="77777777" w:rsidR="00461339" w:rsidRPr="002F6B9D" w:rsidRDefault="00461339" w:rsidP="00A047C9">
            <w:pPr>
              <w:cnfStyle w:val="000000100000" w:firstRow="0" w:lastRow="0" w:firstColumn="0" w:lastColumn="0" w:oddVBand="0" w:evenVBand="0" w:oddHBand="1" w:evenHBand="0" w:firstRowFirstColumn="0" w:firstRowLastColumn="0" w:lastRowFirstColumn="0" w:lastRowLastColumn="0"/>
            </w:pPr>
          </w:p>
        </w:tc>
        <w:tc>
          <w:tcPr>
            <w:tcW w:w="3235" w:type="dxa"/>
          </w:tcPr>
          <w:p w14:paraId="0CCFFA9D" w14:textId="77777777" w:rsidR="00461339" w:rsidRPr="002F6B9D" w:rsidRDefault="00461339" w:rsidP="00A047C9">
            <w:pPr>
              <w:cnfStyle w:val="000000100000" w:firstRow="0" w:lastRow="0" w:firstColumn="0" w:lastColumn="0" w:oddVBand="0" w:evenVBand="0" w:oddHBand="1" w:evenHBand="0" w:firstRowFirstColumn="0" w:firstRowLastColumn="0" w:lastRowFirstColumn="0" w:lastRowLastColumn="0"/>
            </w:pPr>
          </w:p>
        </w:tc>
      </w:tr>
      <w:tr w:rsidR="00461339" w:rsidRPr="002F6B9D" w14:paraId="585AFE51" w14:textId="77777777" w:rsidTr="00A047C9">
        <w:tc>
          <w:tcPr>
            <w:cnfStyle w:val="001000000000" w:firstRow="0" w:lastRow="0" w:firstColumn="1" w:lastColumn="0" w:oddVBand="0" w:evenVBand="0" w:oddHBand="0" w:evenHBand="0" w:firstRowFirstColumn="0" w:firstRowLastColumn="0" w:lastRowFirstColumn="0" w:lastRowLastColumn="0"/>
            <w:tcW w:w="1705" w:type="dxa"/>
          </w:tcPr>
          <w:p w14:paraId="7A8BDAB2" w14:textId="77777777" w:rsidR="00461339" w:rsidRPr="002F6B9D" w:rsidRDefault="00461339" w:rsidP="00A047C9"/>
        </w:tc>
        <w:tc>
          <w:tcPr>
            <w:tcW w:w="4410" w:type="dxa"/>
          </w:tcPr>
          <w:p w14:paraId="6251DB58" w14:textId="77777777" w:rsidR="00461339" w:rsidRPr="002F6B9D" w:rsidRDefault="00461339" w:rsidP="00A047C9">
            <w:pPr>
              <w:cnfStyle w:val="000000000000" w:firstRow="0" w:lastRow="0" w:firstColumn="0" w:lastColumn="0" w:oddVBand="0" w:evenVBand="0" w:oddHBand="0" w:evenHBand="0" w:firstRowFirstColumn="0" w:firstRowLastColumn="0" w:lastRowFirstColumn="0" w:lastRowLastColumn="0"/>
            </w:pPr>
          </w:p>
        </w:tc>
        <w:tc>
          <w:tcPr>
            <w:tcW w:w="3235" w:type="dxa"/>
          </w:tcPr>
          <w:p w14:paraId="7958A265" w14:textId="77777777" w:rsidR="00461339" w:rsidRPr="002F6B9D" w:rsidRDefault="00461339" w:rsidP="00A047C9">
            <w:pPr>
              <w:cnfStyle w:val="000000000000" w:firstRow="0" w:lastRow="0" w:firstColumn="0" w:lastColumn="0" w:oddVBand="0" w:evenVBand="0" w:oddHBand="0" w:evenHBand="0" w:firstRowFirstColumn="0" w:firstRowLastColumn="0" w:lastRowFirstColumn="0" w:lastRowLastColumn="0"/>
            </w:pPr>
          </w:p>
        </w:tc>
      </w:tr>
      <w:tr w:rsidR="00461339" w:rsidRPr="002F6B9D" w14:paraId="6A058512" w14:textId="77777777" w:rsidTr="00A04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5DB4C8F" w14:textId="77777777" w:rsidR="00461339" w:rsidRPr="002F6B9D" w:rsidRDefault="00461339" w:rsidP="00A047C9"/>
        </w:tc>
        <w:tc>
          <w:tcPr>
            <w:tcW w:w="4410" w:type="dxa"/>
          </w:tcPr>
          <w:p w14:paraId="3914C957" w14:textId="77777777" w:rsidR="00461339" w:rsidRPr="002F6B9D" w:rsidRDefault="00461339" w:rsidP="00A047C9">
            <w:pPr>
              <w:cnfStyle w:val="000000100000" w:firstRow="0" w:lastRow="0" w:firstColumn="0" w:lastColumn="0" w:oddVBand="0" w:evenVBand="0" w:oddHBand="1" w:evenHBand="0" w:firstRowFirstColumn="0" w:firstRowLastColumn="0" w:lastRowFirstColumn="0" w:lastRowLastColumn="0"/>
            </w:pPr>
          </w:p>
        </w:tc>
        <w:tc>
          <w:tcPr>
            <w:tcW w:w="3235" w:type="dxa"/>
          </w:tcPr>
          <w:p w14:paraId="6D7CDBB4" w14:textId="77777777" w:rsidR="00461339" w:rsidRPr="002F6B9D" w:rsidRDefault="00461339" w:rsidP="00A047C9">
            <w:pPr>
              <w:cnfStyle w:val="000000100000" w:firstRow="0" w:lastRow="0" w:firstColumn="0" w:lastColumn="0" w:oddVBand="0" w:evenVBand="0" w:oddHBand="1" w:evenHBand="0" w:firstRowFirstColumn="0" w:firstRowLastColumn="0" w:lastRowFirstColumn="0" w:lastRowLastColumn="0"/>
            </w:pPr>
          </w:p>
        </w:tc>
      </w:tr>
      <w:tr w:rsidR="00461339" w:rsidRPr="002F6B9D" w14:paraId="504C3030" w14:textId="77777777" w:rsidTr="00A047C9">
        <w:tc>
          <w:tcPr>
            <w:cnfStyle w:val="001000000000" w:firstRow="0" w:lastRow="0" w:firstColumn="1" w:lastColumn="0" w:oddVBand="0" w:evenVBand="0" w:oddHBand="0" w:evenHBand="0" w:firstRowFirstColumn="0" w:firstRowLastColumn="0" w:lastRowFirstColumn="0" w:lastRowLastColumn="0"/>
            <w:tcW w:w="1705" w:type="dxa"/>
          </w:tcPr>
          <w:p w14:paraId="70CEE6F7" w14:textId="77777777" w:rsidR="00461339" w:rsidRPr="002F6B9D" w:rsidRDefault="00461339" w:rsidP="00A047C9"/>
        </w:tc>
        <w:tc>
          <w:tcPr>
            <w:tcW w:w="4410" w:type="dxa"/>
          </w:tcPr>
          <w:p w14:paraId="4C7F935B" w14:textId="77777777" w:rsidR="00461339" w:rsidRPr="002F6B9D" w:rsidRDefault="00461339" w:rsidP="00A047C9">
            <w:pPr>
              <w:cnfStyle w:val="000000000000" w:firstRow="0" w:lastRow="0" w:firstColumn="0" w:lastColumn="0" w:oddVBand="0" w:evenVBand="0" w:oddHBand="0" w:evenHBand="0" w:firstRowFirstColumn="0" w:firstRowLastColumn="0" w:lastRowFirstColumn="0" w:lastRowLastColumn="0"/>
            </w:pPr>
          </w:p>
        </w:tc>
        <w:tc>
          <w:tcPr>
            <w:tcW w:w="3235" w:type="dxa"/>
          </w:tcPr>
          <w:p w14:paraId="5544ED30" w14:textId="77777777" w:rsidR="00461339" w:rsidRPr="002F6B9D" w:rsidRDefault="00461339" w:rsidP="00A047C9">
            <w:pPr>
              <w:cnfStyle w:val="000000000000" w:firstRow="0" w:lastRow="0" w:firstColumn="0" w:lastColumn="0" w:oddVBand="0" w:evenVBand="0" w:oddHBand="0" w:evenHBand="0" w:firstRowFirstColumn="0" w:firstRowLastColumn="0" w:lastRowFirstColumn="0" w:lastRowLastColumn="0"/>
            </w:pPr>
          </w:p>
        </w:tc>
      </w:tr>
      <w:tr w:rsidR="00461339" w:rsidRPr="002F6B9D" w14:paraId="435C4155" w14:textId="77777777" w:rsidTr="00A04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5E194E8" w14:textId="77777777" w:rsidR="00461339" w:rsidRPr="002F6B9D" w:rsidRDefault="00461339" w:rsidP="00A047C9"/>
        </w:tc>
        <w:tc>
          <w:tcPr>
            <w:tcW w:w="4410" w:type="dxa"/>
          </w:tcPr>
          <w:p w14:paraId="0A1A383D" w14:textId="77777777" w:rsidR="00461339" w:rsidRPr="002F6B9D" w:rsidRDefault="00461339" w:rsidP="00A047C9">
            <w:pPr>
              <w:cnfStyle w:val="000000100000" w:firstRow="0" w:lastRow="0" w:firstColumn="0" w:lastColumn="0" w:oddVBand="0" w:evenVBand="0" w:oddHBand="1" w:evenHBand="0" w:firstRowFirstColumn="0" w:firstRowLastColumn="0" w:lastRowFirstColumn="0" w:lastRowLastColumn="0"/>
            </w:pPr>
          </w:p>
        </w:tc>
        <w:tc>
          <w:tcPr>
            <w:tcW w:w="3235" w:type="dxa"/>
          </w:tcPr>
          <w:p w14:paraId="2AEC393A" w14:textId="77777777" w:rsidR="00461339" w:rsidRPr="002F6B9D" w:rsidRDefault="00461339" w:rsidP="00A047C9">
            <w:pPr>
              <w:cnfStyle w:val="000000100000" w:firstRow="0" w:lastRow="0" w:firstColumn="0" w:lastColumn="0" w:oddVBand="0" w:evenVBand="0" w:oddHBand="1" w:evenHBand="0" w:firstRowFirstColumn="0" w:firstRowLastColumn="0" w:lastRowFirstColumn="0" w:lastRowLastColumn="0"/>
            </w:pPr>
          </w:p>
        </w:tc>
      </w:tr>
    </w:tbl>
    <w:p w14:paraId="0D05E391" w14:textId="77777777" w:rsidR="00F731BC" w:rsidRPr="00DC1F40" w:rsidRDefault="00F731BC" w:rsidP="00F731BC">
      <w:pPr>
        <w:pStyle w:val="ListParagraph"/>
        <w:numPr>
          <w:ilvl w:val="0"/>
          <w:numId w:val="25"/>
        </w:numPr>
      </w:pPr>
      <w:r w:rsidRPr="00EF0E50">
        <w:rPr>
          <w:b/>
          <w:bCs/>
        </w:rPr>
        <w:t>Upload</w:t>
      </w:r>
      <w:r w:rsidRPr="002F6B9D">
        <w:t xml:space="preserve"> the </w:t>
      </w:r>
      <w:r w:rsidRPr="00EF0E50">
        <w:rPr>
          <w:b/>
          <w:bCs/>
        </w:rPr>
        <w:t>document</w:t>
      </w:r>
      <w:r w:rsidRPr="002F6B9D">
        <w:t xml:space="preserve"> in the submission area of the assignment.</w:t>
      </w:r>
    </w:p>
    <w:p w14:paraId="1B73B207" w14:textId="49AD00D6" w:rsidR="00B42DB3" w:rsidRPr="00E43EFE" w:rsidRDefault="00B42DB3" w:rsidP="00F731BC">
      <w:pPr>
        <w:pStyle w:val="ListParagraph"/>
        <w:ind w:left="360"/>
      </w:pPr>
    </w:p>
    <w:sectPr w:rsidR="00B42DB3" w:rsidRPr="00E43EFE" w:rsidSect="00836230">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9006C" w14:textId="77777777" w:rsidR="008C0C1F" w:rsidRDefault="008C0C1F" w:rsidP="002879F7">
      <w:pPr>
        <w:spacing w:before="0" w:after="0" w:line="240" w:lineRule="auto"/>
      </w:pPr>
      <w:r>
        <w:separator/>
      </w:r>
    </w:p>
  </w:endnote>
  <w:endnote w:type="continuationSeparator" w:id="0">
    <w:p w14:paraId="255E5A41" w14:textId="77777777" w:rsidR="008C0C1F" w:rsidRDefault="008C0C1F" w:rsidP="002879F7">
      <w:pPr>
        <w:spacing w:before="0" w:after="0" w:line="240" w:lineRule="auto"/>
      </w:pPr>
      <w:r>
        <w:continuationSeparator/>
      </w:r>
    </w:p>
  </w:endnote>
  <w:endnote w:type="continuationNotice" w:id="1">
    <w:p w14:paraId="6F07DE0E" w14:textId="77777777" w:rsidR="008C0C1F" w:rsidRDefault="008C0C1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C70D8" w14:textId="77777777" w:rsidR="008C0C1F" w:rsidRDefault="008C0C1F" w:rsidP="002879F7">
      <w:pPr>
        <w:spacing w:before="0" w:after="0" w:line="240" w:lineRule="auto"/>
      </w:pPr>
      <w:r>
        <w:separator/>
      </w:r>
    </w:p>
  </w:footnote>
  <w:footnote w:type="continuationSeparator" w:id="0">
    <w:p w14:paraId="3AC31CEB" w14:textId="77777777" w:rsidR="008C0C1F" w:rsidRDefault="008C0C1F" w:rsidP="002879F7">
      <w:pPr>
        <w:spacing w:before="0" w:after="0" w:line="240" w:lineRule="auto"/>
      </w:pPr>
      <w:r>
        <w:continuationSeparator/>
      </w:r>
    </w:p>
  </w:footnote>
  <w:footnote w:type="continuationNotice" w:id="1">
    <w:p w14:paraId="2D89F959" w14:textId="77777777" w:rsidR="008C0C1F" w:rsidRDefault="008C0C1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F1023" w14:textId="633529D0" w:rsidR="002879F7" w:rsidRPr="002879F7" w:rsidRDefault="00332961" w:rsidP="00C35C4F">
    <w:pPr>
      <w:pStyle w:val="Title"/>
      <w:jc w:val="center"/>
      <w:rPr>
        <w:sz w:val="36"/>
        <w:szCs w:val="36"/>
      </w:rPr>
    </w:pPr>
    <w:r>
      <w:rPr>
        <w:sz w:val="36"/>
        <w:szCs w:val="36"/>
      </w:rPr>
      <w:t>G</w:t>
    </w:r>
    <w:r w:rsidR="000E533F">
      <w:rPr>
        <w:sz w:val="36"/>
        <w:szCs w:val="36"/>
      </w:rPr>
      <w:t>uided Practice</w:t>
    </w:r>
    <w:r>
      <w:rPr>
        <w:sz w:val="36"/>
        <w:szCs w:val="36"/>
      </w:rPr>
      <w:t xml:space="preserve"> </w:t>
    </w:r>
    <w:r w:rsidR="000E533F">
      <w:rPr>
        <w:sz w:val="36"/>
        <w:szCs w:val="36"/>
      </w:rPr>
      <w:t>–</w:t>
    </w:r>
    <w:r>
      <w:rPr>
        <w:sz w:val="36"/>
        <w:szCs w:val="36"/>
      </w:rPr>
      <w:t xml:space="preserve"> </w:t>
    </w:r>
    <w:r w:rsidR="000E533F">
      <w:rPr>
        <w:sz w:val="36"/>
        <w:szCs w:val="36"/>
      </w:rPr>
      <w:t>Creating a VM Using a Base Image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1C74"/>
    <w:multiLevelType w:val="hybridMultilevel"/>
    <w:tmpl w:val="9C56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B762D"/>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E0336FA"/>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0A00393"/>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28C3735"/>
    <w:multiLevelType w:val="hybridMultilevel"/>
    <w:tmpl w:val="9FE4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4F30C0"/>
    <w:multiLevelType w:val="hybridMultilevel"/>
    <w:tmpl w:val="C498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5535B"/>
    <w:multiLevelType w:val="hybridMultilevel"/>
    <w:tmpl w:val="3A08C3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DB6447"/>
    <w:multiLevelType w:val="hybridMultilevel"/>
    <w:tmpl w:val="A8287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44169"/>
    <w:multiLevelType w:val="hybridMultilevel"/>
    <w:tmpl w:val="1D28F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604B2"/>
    <w:multiLevelType w:val="hybridMultilevel"/>
    <w:tmpl w:val="BBA8C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374913"/>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8795338"/>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A815DCF"/>
    <w:multiLevelType w:val="multilevel"/>
    <w:tmpl w:val="11AEA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807CA4"/>
    <w:multiLevelType w:val="multilevel"/>
    <w:tmpl w:val="DA3E0D2C"/>
    <w:lvl w:ilvl="0">
      <w:start w:val="1"/>
      <w:numFmt w:val="decimal"/>
      <w:lvlText w:val="%1."/>
      <w:lvlJc w:val="left"/>
      <w:pPr>
        <w:ind w:left="360" w:hanging="360"/>
      </w:pPr>
      <w:rPr>
        <w:rFonts w:asciiTheme="minorHAnsi" w:eastAsia="Times New Roman" w:hAnsiTheme="minorHAnsi" w:cstheme="minorHAnsi"/>
        <w:sz w:val="24"/>
        <w:szCs w:val="22"/>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b w:val="0"/>
        <w:bCs/>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124774F"/>
    <w:multiLevelType w:val="hybridMultilevel"/>
    <w:tmpl w:val="EBFA8A24"/>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cs="Courier New" w:hint="default"/>
      </w:rPr>
    </w:lvl>
    <w:lvl w:ilvl="2" w:tplc="04090005">
      <w:start w:val="1"/>
      <w:numFmt w:val="bullet"/>
      <w:lvlText w:val=""/>
      <w:lvlJc w:val="left"/>
      <w:pPr>
        <w:ind w:left="2215" w:hanging="360"/>
      </w:pPr>
      <w:rPr>
        <w:rFonts w:ascii="Wingdings" w:hAnsi="Wingdings" w:hint="default"/>
      </w:rPr>
    </w:lvl>
    <w:lvl w:ilvl="3" w:tplc="04090001">
      <w:start w:val="1"/>
      <w:numFmt w:val="bullet"/>
      <w:lvlText w:val=""/>
      <w:lvlJc w:val="left"/>
      <w:pPr>
        <w:ind w:left="2935" w:hanging="360"/>
      </w:pPr>
      <w:rPr>
        <w:rFonts w:ascii="Symbol" w:hAnsi="Symbol" w:hint="default"/>
      </w:rPr>
    </w:lvl>
    <w:lvl w:ilvl="4" w:tplc="04090003">
      <w:start w:val="1"/>
      <w:numFmt w:val="bullet"/>
      <w:lvlText w:val="o"/>
      <w:lvlJc w:val="left"/>
      <w:pPr>
        <w:ind w:left="3655" w:hanging="360"/>
      </w:pPr>
      <w:rPr>
        <w:rFonts w:ascii="Courier New" w:hAnsi="Courier New" w:cs="Courier New" w:hint="default"/>
      </w:rPr>
    </w:lvl>
    <w:lvl w:ilvl="5" w:tplc="04090005">
      <w:start w:val="1"/>
      <w:numFmt w:val="bullet"/>
      <w:lvlText w:val=""/>
      <w:lvlJc w:val="left"/>
      <w:pPr>
        <w:ind w:left="4375" w:hanging="360"/>
      </w:pPr>
      <w:rPr>
        <w:rFonts w:ascii="Wingdings" w:hAnsi="Wingdings" w:hint="default"/>
      </w:rPr>
    </w:lvl>
    <w:lvl w:ilvl="6" w:tplc="04090001">
      <w:start w:val="1"/>
      <w:numFmt w:val="bullet"/>
      <w:lvlText w:val=""/>
      <w:lvlJc w:val="left"/>
      <w:pPr>
        <w:ind w:left="5095" w:hanging="360"/>
      </w:pPr>
      <w:rPr>
        <w:rFonts w:ascii="Symbol" w:hAnsi="Symbol" w:hint="default"/>
      </w:rPr>
    </w:lvl>
    <w:lvl w:ilvl="7" w:tplc="04090003">
      <w:start w:val="1"/>
      <w:numFmt w:val="bullet"/>
      <w:lvlText w:val="o"/>
      <w:lvlJc w:val="left"/>
      <w:pPr>
        <w:ind w:left="5815" w:hanging="360"/>
      </w:pPr>
      <w:rPr>
        <w:rFonts w:ascii="Courier New" w:hAnsi="Courier New" w:cs="Courier New" w:hint="default"/>
      </w:rPr>
    </w:lvl>
    <w:lvl w:ilvl="8" w:tplc="04090005">
      <w:start w:val="1"/>
      <w:numFmt w:val="bullet"/>
      <w:lvlText w:val=""/>
      <w:lvlJc w:val="left"/>
      <w:pPr>
        <w:ind w:left="6535" w:hanging="360"/>
      </w:pPr>
      <w:rPr>
        <w:rFonts w:ascii="Wingdings" w:hAnsi="Wingdings" w:hint="default"/>
      </w:rPr>
    </w:lvl>
  </w:abstractNum>
  <w:abstractNum w:abstractNumId="15" w15:restartNumberingAfterBreak="0">
    <w:nsid w:val="3A127256"/>
    <w:multiLevelType w:val="hybridMultilevel"/>
    <w:tmpl w:val="66DA5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516AF4"/>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703743B"/>
    <w:multiLevelType w:val="hybridMultilevel"/>
    <w:tmpl w:val="76D41F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9781EEA"/>
    <w:multiLevelType w:val="hybridMultilevel"/>
    <w:tmpl w:val="2D16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1F6A82"/>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7575242"/>
    <w:multiLevelType w:val="hybridMultilevel"/>
    <w:tmpl w:val="0C021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5A2E35"/>
    <w:multiLevelType w:val="hybridMultilevel"/>
    <w:tmpl w:val="11C2B9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0A17B4"/>
    <w:multiLevelType w:val="hybridMultilevel"/>
    <w:tmpl w:val="0798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285691"/>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FAB33F2"/>
    <w:multiLevelType w:val="hybridMultilevel"/>
    <w:tmpl w:val="9FE4A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973592"/>
    <w:multiLevelType w:val="hybridMultilevel"/>
    <w:tmpl w:val="3A3A1162"/>
    <w:lvl w:ilvl="0" w:tplc="E7B2487C">
      <w:start w:val="1"/>
      <w:numFmt w:val="decimal"/>
      <w:lvlText w:val="%1."/>
      <w:lvlJc w:val="left"/>
      <w:pPr>
        <w:ind w:left="360" w:hanging="360"/>
      </w:pPr>
      <w:rPr>
        <w:rFonts w:hint="default"/>
      </w:rPr>
    </w:lvl>
    <w:lvl w:ilvl="1" w:tplc="310CE56A">
      <w:start w:val="1"/>
      <w:numFmt w:val="lowerLetter"/>
      <w:lvlText w:val="%2."/>
      <w:lvlJc w:val="left"/>
      <w:pPr>
        <w:ind w:left="720" w:hanging="360"/>
      </w:pPr>
      <w:rPr>
        <w:rFonts w:hint="default"/>
      </w:rPr>
    </w:lvl>
    <w:lvl w:ilvl="2" w:tplc="C122B856">
      <w:start w:val="1"/>
      <w:numFmt w:val="decimal"/>
      <w:lvlText w:val="%3)"/>
      <w:lvlJc w:val="left"/>
      <w:pPr>
        <w:ind w:left="1080" w:hanging="360"/>
      </w:pPr>
      <w:rPr>
        <w:rFonts w:hint="default"/>
      </w:rPr>
    </w:lvl>
    <w:lvl w:ilvl="3" w:tplc="48206E0E">
      <w:start w:val="1"/>
      <w:numFmt w:val="lowerLetter"/>
      <w:lvlText w:val="%4)"/>
      <w:lvlJc w:val="left"/>
      <w:pPr>
        <w:ind w:left="1440" w:hanging="360"/>
      </w:pPr>
      <w:rPr>
        <w:rFonts w:hint="default"/>
      </w:rPr>
    </w:lvl>
    <w:lvl w:ilvl="4" w:tplc="992C965E">
      <w:start w:val="1"/>
      <w:numFmt w:val="decimal"/>
      <w:lvlText w:val="(%5)"/>
      <w:lvlJc w:val="left"/>
      <w:pPr>
        <w:ind w:left="1800" w:hanging="360"/>
      </w:pPr>
      <w:rPr>
        <w:rFonts w:hint="default"/>
      </w:rPr>
    </w:lvl>
    <w:lvl w:ilvl="5" w:tplc="214A6E28">
      <w:start w:val="1"/>
      <w:numFmt w:val="lowerLetter"/>
      <w:lvlText w:val="(%6)"/>
      <w:lvlJc w:val="left"/>
      <w:pPr>
        <w:ind w:left="2160" w:hanging="360"/>
      </w:pPr>
      <w:rPr>
        <w:rFonts w:hint="default"/>
      </w:rPr>
    </w:lvl>
    <w:lvl w:ilvl="6" w:tplc="92FC493C">
      <w:start w:val="1"/>
      <w:numFmt w:val="decimal"/>
      <w:lvlText w:val="%7."/>
      <w:lvlJc w:val="left"/>
      <w:pPr>
        <w:ind w:left="2520" w:hanging="360"/>
      </w:pPr>
      <w:rPr>
        <w:rFonts w:hint="default"/>
      </w:rPr>
    </w:lvl>
    <w:lvl w:ilvl="7" w:tplc="E352412A">
      <w:start w:val="1"/>
      <w:numFmt w:val="lowerLetter"/>
      <w:lvlText w:val="%8."/>
      <w:lvlJc w:val="left"/>
      <w:pPr>
        <w:ind w:left="2880" w:hanging="360"/>
      </w:pPr>
      <w:rPr>
        <w:rFonts w:hint="default"/>
      </w:rPr>
    </w:lvl>
    <w:lvl w:ilvl="8" w:tplc="77882492">
      <w:start w:val="1"/>
      <w:numFmt w:val="lowerRoman"/>
      <w:lvlText w:val="%9."/>
      <w:lvlJc w:val="left"/>
      <w:pPr>
        <w:ind w:left="3240" w:hanging="360"/>
      </w:pPr>
      <w:rPr>
        <w:rFonts w:hint="default"/>
      </w:rPr>
    </w:lvl>
  </w:abstractNum>
  <w:abstractNum w:abstractNumId="26" w15:restartNumberingAfterBreak="0">
    <w:nsid w:val="749717CA"/>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0"/>
  </w:num>
  <w:num w:numId="5">
    <w:abstractNumId w:val="24"/>
  </w:num>
  <w:num w:numId="6">
    <w:abstractNumId w:val="14"/>
  </w:num>
  <w:num w:numId="7">
    <w:abstractNumId w:val="4"/>
  </w:num>
  <w:num w:numId="8">
    <w:abstractNumId w:val="21"/>
  </w:num>
  <w:num w:numId="9">
    <w:abstractNumId w:val="15"/>
  </w:num>
  <w:num w:numId="10">
    <w:abstractNumId w:val="2"/>
  </w:num>
  <w:num w:numId="11">
    <w:abstractNumId w:val="18"/>
  </w:num>
  <w:num w:numId="12">
    <w:abstractNumId w:val="23"/>
  </w:num>
  <w:num w:numId="13">
    <w:abstractNumId w:val="9"/>
  </w:num>
  <w:num w:numId="14">
    <w:abstractNumId w:val="5"/>
  </w:num>
  <w:num w:numId="15">
    <w:abstractNumId w:val="22"/>
  </w:num>
  <w:num w:numId="16">
    <w:abstractNumId w:val="8"/>
  </w:num>
  <w:num w:numId="17">
    <w:abstractNumId w:val="6"/>
  </w:num>
  <w:num w:numId="18">
    <w:abstractNumId w:val="20"/>
  </w:num>
  <w:num w:numId="19">
    <w:abstractNumId w:val="7"/>
  </w:num>
  <w:num w:numId="20">
    <w:abstractNumId w:val="3"/>
  </w:num>
  <w:num w:numId="21">
    <w:abstractNumId w:val="16"/>
  </w:num>
  <w:num w:numId="22">
    <w:abstractNumId w:val="10"/>
  </w:num>
  <w:num w:numId="23">
    <w:abstractNumId w:val="11"/>
  </w:num>
  <w:num w:numId="24">
    <w:abstractNumId w:val="17"/>
  </w:num>
  <w:num w:numId="25">
    <w:abstractNumId w:val="1"/>
  </w:num>
  <w:num w:numId="26">
    <w:abstractNumId w:val="2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isplayBackgroundShape/>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attachedTemplate r:id="rId1"/>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33F"/>
    <w:rsid w:val="00002A49"/>
    <w:rsid w:val="00005081"/>
    <w:rsid w:val="000059F2"/>
    <w:rsid w:val="000218FA"/>
    <w:rsid w:val="000417FE"/>
    <w:rsid w:val="00047815"/>
    <w:rsid w:val="000518FC"/>
    <w:rsid w:val="00052469"/>
    <w:rsid w:val="00062396"/>
    <w:rsid w:val="000735E7"/>
    <w:rsid w:val="00074EA8"/>
    <w:rsid w:val="00076B11"/>
    <w:rsid w:val="00083EBA"/>
    <w:rsid w:val="00091FF0"/>
    <w:rsid w:val="000A6E52"/>
    <w:rsid w:val="000C7336"/>
    <w:rsid w:val="000C7DA4"/>
    <w:rsid w:val="000E22A8"/>
    <w:rsid w:val="000E533F"/>
    <w:rsid w:val="000F3A9F"/>
    <w:rsid w:val="000F7F43"/>
    <w:rsid w:val="00115B29"/>
    <w:rsid w:val="00131B6C"/>
    <w:rsid w:val="0013583F"/>
    <w:rsid w:val="0014216A"/>
    <w:rsid w:val="00166C23"/>
    <w:rsid w:val="00172F30"/>
    <w:rsid w:val="0019341C"/>
    <w:rsid w:val="001A04E6"/>
    <w:rsid w:val="001A5455"/>
    <w:rsid w:val="001A642B"/>
    <w:rsid w:val="001C76C2"/>
    <w:rsid w:val="001D5075"/>
    <w:rsid w:val="001E42B3"/>
    <w:rsid w:val="001F072E"/>
    <w:rsid w:val="00214EC7"/>
    <w:rsid w:val="00223B53"/>
    <w:rsid w:val="00246281"/>
    <w:rsid w:val="00247EA6"/>
    <w:rsid w:val="00262E57"/>
    <w:rsid w:val="00275F72"/>
    <w:rsid w:val="002879F7"/>
    <w:rsid w:val="00290F7F"/>
    <w:rsid w:val="002B1CDA"/>
    <w:rsid w:val="002C4902"/>
    <w:rsid w:val="002D1E0A"/>
    <w:rsid w:val="002E6AF6"/>
    <w:rsid w:val="002F4FAB"/>
    <w:rsid w:val="002F59B7"/>
    <w:rsid w:val="00321384"/>
    <w:rsid w:val="00332961"/>
    <w:rsid w:val="003451D5"/>
    <w:rsid w:val="00357BC9"/>
    <w:rsid w:val="0037433A"/>
    <w:rsid w:val="003A3DF1"/>
    <w:rsid w:val="003A60EF"/>
    <w:rsid w:val="003B110F"/>
    <w:rsid w:val="003B576B"/>
    <w:rsid w:val="003D01C3"/>
    <w:rsid w:val="003E7304"/>
    <w:rsid w:val="00407A30"/>
    <w:rsid w:val="00416A1D"/>
    <w:rsid w:val="00442869"/>
    <w:rsid w:val="00447078"/>
    <w:rsid w:val="00454217"/>
    <w:rsid w:val="00461339"/>
    <w:rsid w:val="00487B22"/>
    <w:rsid w:val="004B2539"/>
    <w:rsid w:val="004D266B"/>
    <w:rsid w:val="004E18AE"/>
    <w:rsid w:val="004E35D5"/>
    <w:rsid w:val="00560793"/>
    <w:rsid w:val="00564160"/>
    <w:rsid w:val="005961A4"/>
    <w:rsid w:val="005A4EC3"/>
    <w:rsid w:val="005B5E71"/>
    <w:rsid w:val="005E4A11"/>
    <w:rsid w:val="005F0A30"/>
    <w:rsid w:val="005F5474"/>
    <w:rsid w:val="00603307"/>
    <w:rsid w:val="00613920"/>
    <w:rsid w:val="00633D7F"/>
    <w:rsid w:val="00635B2F"/>
    <w:rsid w:val="00640C2D"/>
    <w:rsid w:val="00660EA9"/>
    <w:rsid w:val="00675A8F"/>
    <w:rsid w:val="006B2163"/>
    <w:rsid w:val="006C0FAD"/>
    <w:rsid w:val="006E19A5"/>
    <w:rsid w:val="006E2026"/>
    <w:rsid w:val="006E3F45"/>
    <w:rsid w:val="007345CE"/>
    <w:rsid w:val="00760DAB"/>
    <w:rsid w:val="00764DBC"/>
    <w:rsid w:val="00771A04"/>
    <w:rsid w:val="00772A1B"/>
    <w:rsid w:val="00777CB9"/>
    <w:rsid w:val="007943DD"/>
    <w:rsid w:val="007C4254"/>
    <w:rsid w:val="007D13A8"/>
    <w:rsid w:val="007D77BD"/>
    <w:rsid w:val="007E2EAA"/>
    <w:rsid w:val="007E76DE"/>
    <w:rsid w:val="008165E4"/>
    <w:rsid w:val="00827974"/>
    <w:rsid w:val="00836230"/>
    <w:rsid w:val="00836E4B"/>
    <w:rsid w:val="008510D6"/>
    <w:rsid w:val="00855815"/>
    <w:rsid w:val="00882067"/>
    <w:rsid w:val="00882BC1"/>
    <w:rsid w:val="008854B6"/>
    <w:rsid w:val="008A7934"/>
    <w:rsid w:val="008C0C1F"/>
    <w:rsid w:val="008C5A9A"/>
    <w:rsid w:val="008C6643"/>
    <w:rsid w:val="008E2313"/>
    <w:rsid w:val="00913C15"/>
    <w:rsid w:val="00933E30"/>
    <w:rsid w:val="00937068"/>
    <w:rsid w:val="00944453"/>
    <w:rsid w:val="0096673A"/>
    <w:rsid w:val="0098047A"/>
    <w:rsid w:val="00992E96"/>
    <w:rsid w:val="009A1FF2"/>
    <w:rsid w:val="009D2B6D"/>
    <w:rsid w:val="009E1F97"/>
    <w:rsid w:val="009E2F72"/>
    <w:rsid w:val="009E6A42"/>
    <w:rsid w:val="009F456B"/>
    <w:rsid w:val="009F633E"/>
    <w:rsid w:val="00A047C9"/>
    <w:rsid w:val="00A33846"/>
    <w:rsid w:val="00A846FE"/>
    <w:rsid w:val="00A90657"/>
    <w:rsid w:val="00AA3730"/>
    <w:rsid w:val="00AC7F70"/>
    <w:rsid w:val="00AD08BE"/>
    <w:rsid w:val="00B11E02"/>
    <w:rsid w:val="00B12F47"/>
    <w:rsid w:val="00B201B3"/>
    <w:rsid w:val="00B22D93"/>
    <w:rsid w:val="00B42DB3"/>
    <w:rsid w:val="00B77BD7"/>
    <w:rsid w:val="00B9575F"/>
    <w:rsid w:val="00BC1BAC"/>
    <w:rsid w:val="00C11239"/>
    <w:rsid w:val="00C35C4F"/>
    <w:rsid w:val="00C42484"/>
    <w:rsid w:val="00C45363"/>
    <w:rsid w:val="00C8111A"/>
    <w:rsid w:val="00C82296"/>
    <w:rsid w:val="00C844DA"/>
    <w:rsid w:val="00CA21AF"/>
    <w:rsid w:val="00D1455C"/>
    <w:rsid w:val="00D21141"/>
    <w:rsid w:val="00D42D68"/>
    <w:rsid w:val="00D45D55"/>
    <w:rsid w:val="00D50A7B"/>
    <w:rsid w:val="00D53D6B"/>
    <w:rsid w:val="00D64804"/>
    <w:rsid w:val="00DA2702"/>
    <w:rsid w:val="00DC37DF"/>
    <w:rsid w:val="00DF57D0"/>
    <w:rsid w:val="00E0292E"/>
    <w:rsid w:val="00E3082C"/>
    <w:rsid w:val="00E43EFE"/>
    <w:rsid w:val="00EB3597"/>
    <w:rsid w:val="00EB422E"/>
    <w:rsid w:val="00EF4183"/>
    <w:rsid w:val="00F00803"/>
    <w:rsid w:val="00F228A1"/>
    <w:rsid w:val="00F57B7F"/>
    <w:rsid w:val="00F60495"/>
    <w:rsid w:val="00F6213E"/>
    <w:rsid w:val="00F731BC"/>
    <w:rsid w:val="00F75CAE"/>
    <w:rsid w:val="00FC625D"/>
    <w:rsid w:val="00FD04F1"/>
    <w:rsid w:val="00FD15E3"/>
    <w:rsid w:val="00FF5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5FBE72"/>
  <w15:chartTrackingRefBased/>
  <w15:docId w15:val="{8658C75A-FC88-47EB-A2EF-2EF6661FE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083EBA"/>
    <w:pPr>
      <w:keepLines w:val="0"/>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083EBA"/>
    <w:rPr>
      <w:caps/>
      <w:color w:val="FFFFFF" w:themeColor="background1"/>
      <w:spacing w:val="15"/>
      <w:sz w:val="24"/>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2C4902"/>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ind w:left="360"/>
    </w:pPr>
    <w:rPr>
      <w:rFonts w:ascii="Courier New" w:hAnsi="Courier New"/>
      <w:b/>
      <w:i/>
    </w:rPr>
  </w:style>
  <w:style w:type="character" w:customStyle="1" w:styleId="CommandLineChar">
    <w:name w:val="Command Line Char"/>
    <w:basedOn w:val="DefaultParagraphFont"/>
    <w:link w:val="CommandLine"/>
    <w:rsid w:val="002C4902"/>
    <w:rPr>
      <w:rFonts w:ascii="Courier New" w:hAnsi="Courier New"/>
      <w:b/>
      <w:i/>
      <w:sz w:val="24"/>
      <w:shd w:val="clear" w:color="auto" w:fill="002060"/>
    </w:rPr>
  </w:style>
  <w:style w:type="paragraph" w:styleId="ListParagraph">
    <w:name w:val="List Paragraph"/>
    <w:basedOn w:val="Normal"/>
    <w:uiPriority w:val="34"/>
    <w:qFormat/>
    <w:rsid w:val="00C35C4F"/>
    <w:pPr>
      <w:ind w:left="720"/>
      <w:contextualSpacing/>
    </w:pPr>
  </w:style>
  <w:style w:type="character" w:styleId="Hyperlink">
    <w:name w:val="Hyperlink"/>
    <w:basedOn w:val="DefaultParagraphFont"/>
    <w:uiPriority w:val="99"/>
    <w:unhideWhenUsed/>
    <w:rsid w:val="00C35C4F"/>
    <w:rPr>
      <w:color w:val="0563C1" w:themeColor="hyperlink"/>
      <w:u w:val="single"/>
    </w:rPr>
  </w:style>
  <w:style w:type="table" w:styleId="TableGrid">
    <w:name w:val="Table Grid"/>
    <w:basedOn w:val="TableNormal"/>
    <w:uiPriority w:val="39"/>
    <w:rsid w:val="0005246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5246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UnresolvedMention1">
    <w:name w:val="Unresolved Mention1"/>
    <w:basedOn w:val="DefaultParagraphFont"/>
    <w:uiPriority w:val="99"/>
    <w:semiHidden/>
    <w:unhideWhenUsed/>
    <w:rsid w:val="00275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71596">
      <w:bodyDiv w:val="1"/>
      <w:marLeft w:val="0"/>
      <w:marRight w:val="0"/>
      <w:marTop w:val="0"/>
      <w:marBottom w:val="0"/>
      <w:divBdr>
        <w:top w:val="none" w:sz="0" w:space="0" w:color="auto"/>
        <w:left w:val="none" w:sz="0" w:space="0" w:color="auto"/>
        <w:bottom w:val="none" w:sz="0" w:space="0" w:color="auto"/>
        <w:right w:val="none" w:sz="0" w:space="0" w:color="auto"/>
      </w:divBdr>
    </w:div>
    <w:div w:id="112748731">
      <w:bodyDiv w:val="1"/>
      <w:marLeft w:val="0"/>
      <w:marRight w:val="0"/>
      <w:marTop w:val="0"/>
      <w:marBottom w:val="0"/>
      <w:divBdr>
        <w:top w:val="none" w:sz="0" w:space="0" w:color="auto"/>
        <w:left w:val="none" w:sz="0" w:space="0" w:color="auto"/>
        <w:bottom w:val="none" w:sz="0" w:space="0" w:color="auto"/>
        <w:right w:val="none" w:sz="0" w:space="0" w:color="auto"/>
      </w:divBdr>
    </w:div>
    <w:div w:id="1429885753">
      <w:bodyDiv w:val="1"/>
      <w:marLeft w:val="0"/>
      <w:marRight w:val="0"/>
      <w:marTop w:val="0"/>
      <w:marBottom w:val="0"/>
      <w:divBdr>
        <w:top w:val="none" w:sz="0" w:space="0" w:color="auto"/>
        <w:left w:val="none" w:sz="0" w:space="0" w:color="auto"/>
        <w:bottom w:val="none" w:sz="0" w:space="0" w:color="auto"/>
        <w:right w:val="none" w:sz="0" w:space="0" w:color="auto"/>
      </w:divBdr>
    </w:div>
    <w:div w:id="1497259236">
      <w:bodyDiv w:val="1"/>
      <w:marLeft w:val="0"/>
      <w:marRight w:val="0"/>
      <w:marTop w:val="0"/>
      <w:marBottom w:val="0"/>
      <w:divBdr>
        <w:top w:val="none" w:sz="0" w:space="0" w:color="auto"/>
        <w:left w:val="none" w:sz="0" w:space="0" w:color="auto"/>
        <w:bottom w:val="none" w:sz="0" w:space="0" w:color="auto"/>
        <w:right w:val="none" w:sz="0" w:space="0" w:color="auto"/>
      </w:divBdr>
      <w:divsChild>
        <w:div w:id="332951395">
          <w:marLeft w:val="0"/>
          <w:marRight w:val="0"/>
          <w:marTop w:val="0"/>
          <w:marBottom w:val="0"/>
          <w:divBdr>
            <w:top w:val="none" w:sz="0" w:space="0" w:color="auto"/>
            <w:left w:val="none" w:sz="0" w:space="0" w:color="auto"/>
            <w:bottom w:val="none" w:sz="0" w:space="0" w:color="auto"/>
            <w:right w:val="none" w:sz="0" w:space="0" w:color="auto"/>
          </w:divBdr>
          <w:divsChild>
            <w:div w:id="1306735356">
              <w:marLeft w:val="0"/>
              <w:marRight w:val="0"/>
              <w:marTop w:val="0"/>
              <w:marBottom w:val="0"/>
              <w:divBdr>
                <w:top w:val="none" w:sz="0" w:space="0" w:color="auto"/>
                <w:left w:val="none" w:sz="0" w:space="0" w:color="auto"/>
                <w:bottom w:val="none" w:sz="0" w:space="0" w:color="auto"/>
                <w:right w:val="none" w:sz="0" w:space="0" w:color="auto"/>
              </w:divBdr>
            </w:div>
            <w:div w:id="20780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docs.microsoft.com/en-us/virtualization/hyper-v-on-windows/user-guide/powershell-direc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FAE67B99220BD43BD991B27754E6F45" ma:contentTypeVersion="12" ma:contentTypeDescription="Create a new document." ma:contentTypeScope="" ma:versionID="61f99f8238d73c8ebf63e1cfec5e9bf2">
  <xsd:schema xmlns:xsd="http://www.w3.org/2001/XMLSchema" xmlns:xs="http://www.w3.org/2001/XMLSchema" xmlns:p="http://schemas.microsoft.com/office/2006/metadata/properties" xmlns:ns2="e39cba88-78da-4aca-927b-a8ce1c157e08" xmlns:ns3="a1a4ddb1-3c9e-48ce-826d-f4fcdb1230ff" targetNamespace="http://schemas.microsoft.com/office/2006/metadata/properties" ma:root="true" ma:fieldsID="76db9ff523510f41bc492d434c96ee20" ns2:_="" ns3:_="">
    <xsd:import namespace="e39cba88-78da-4aca-927b-a8ce1c157e08"/>
    <xsd:import namespace="a1a4ddb1-3c9e-48ce-826d-f4fcdb1230ff"/>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9cba88-78da-4aca-927b-a8ce1c157e08" elementFormDefault="qualified">
    <xsd:import namespace="http://schemas.microsoft.com/office/2006/documentManagement/types"/>
    <xsd:import namespace="http://schemas.microsoft.com/office/infopath/2007/PartnerControls"/>
    <xsd:element name="Comments" ma:index="8" nillable="true" ma:displayName="Comments" ma:description="Folder Usage" ma:format="Dropdown" ma:internalName="Comments">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a4ddb1-3c9e-48ce-826d-f4fcdb1230f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s xmlns="e39cba88-78da-4aca-927b-a8ce1c157e08" xsi:nil="true"/>
  </documentManagement>
</p:properties>
</file>

<file path=customXml/itemProps1.xml><?xml version="1.0" encoding="utf-8"?>
<ds:datastoreItem xmlns:ds="http://schemas.openxmlformats.org/officeDocument/2006/customXml" ds:itemID="{509A96C2-C5AF-43E9-8087-3B4388285F70}">
  <ds:schemaRefs>
    <ds:schemaRef ds:uri="http://schemas.microsoft.com/sharepoint/v3/contenttype/forms"/>
  </ds:schemaRefs>
</ds:datastoreItem>
</file>

<file path=customXml/itemProps2.xml><?xml version="1.0" encoding="utf-8"?>
<ds:datastoreItem xmlns:ds="http://schemas.openxmlformats.org/officeDocument/2006/customXml" ds:itemID="{D8B8DD40-53F0-4D2E-92DB-C481B69EE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9cba88-78da-4aca-927b-a8ce1c157e08"/>
    <ds:schemaRef ds:uri="a1a4ddb1-3c9e-48ce-826d-f4fcdb1230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16313A-9AC6-429A-9C4D-2DD8E033EE97}">
  <ds:schemaRefs>
    <ds:schemaRef ds:uri="http://schemas.microsoft.com/office/2006/metadata/properties"/>
    <ds:schemaRef ds:uri="http://schemas.microsoft.com/office/infopath/2007/PartnerControls"/>
    <ds:schemaRef ds:uri="e39cba88-78da-4aca-927b-a8ce1c157e08"/>
  </ds:schemaRefs>
</ds:datastoreItem>
</file>

<file path=docProps/app.xml><?xml version="1.0" encoding="utf-8"?>
<Properties xmlns="http://schemas.openxmlformats.org/officeDocument/2006/extended-properties" xmlns:vt="http://schemas.openxmlformats.org/officeDocument/2006/docPropsVTypes">
  <Template>Lab Instructions</Template>
  <TotalTime>2</TotalTime>
  <Pages>7</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6918</CharactersWithSpaces>
  <SharedDoc>false</SharedDoc>
  <HLinks>
    <vt:vector size="6" baseType="variant">
      <vt:variant>
        <vt:i4>6291583</vt:i4>
      </vt:variant>
      <vt:variant>
        <vt:i4>0</vt:i4>
      </vt:variant>
      <vt:variant>
        <vt:i4>0</vt:i4>
      </vt:variant>
      <vt:variant>
        <vt:i4>5</vt:i4>
      </vt:variant>
      <vt:variant>
        <vt:lpwstr>https://docs.microsoft.com/en-us/virtualization/hyper-v-on-windows/user-guide/powershell-direct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Carruth, Martin</cp:lastModifiedBy>
  <cp:revision>5</cp:revision>
  <dcterms:created xsi:type="dcterms:W3CDTF">2021-10-08T12:13:00Z</dcterms:created>
  <dcterms:modified xsi:type="dcterms:W3CDTF">2021-10-08T13:42:00Z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0x0101000FAE67B99220BD43BD991B27754E6F45</vt:lpwstr>
  </property>
</Properties>
</file>