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19969" w14:textId="77777777" w:rsidR="00E0292E" w:rsidRDefault="00E0292E" w:rsidP="00C35C4F">
      <w:pPr>
        <w:pStyle w:val="Heading1"/>
        <w:rPr>
          <w:sz w:val="22"/>
        </w:rPr>
      </w:pPr>
      <w:r w:rsidRPr="00C35C4F">
        <w:t>Overview</w:t>
      </w:r>
      <w:r>
        <w:tab/>
      </w:r>
    </w:p>
    <w:p w14:paraId="78671241" w14:textId="46782AE2" w:rsidR="00E0292E" w:rsidRDefault="00D33357" w:rsidP="00E0292E">
      <w:pPr>
        <w:spacing w:before="0" w:after="160" w:line="256" w:lineRule="auto"/>
      </w:pPr>
      <w:r>
        <w:t>All virtualization products provide methods for the virtual machines to communicate with the host machine, other virtual machines, and the external network. Hyper-V does this using virtual switches. In this exercise, you will create and configure virtual switches to allow communication between different parts of your virtual infrastructure.</w:t>
      </w:r>
    </w:p>
    <w:p w14:paraId="253441E6" w14:textId="77777777" w:rsidR="00E0292E" w:rsidRDefault="00E0292E" w:rsidP="00E0292E">
      <w:pPr>
        <w:pStyle w:val="Heading1"/>
      </w:pPr>
      <w:r>
        <w:t>Objectives</w:t>
      </w:r>
    </w:p>
    <w:p w14:paraId="60D0D8D0" w14:textId="498A982B" w:rsidR="00332961" w:rsidRDefault="00D33357" w:rsidP="00332961">
      <w:r w:rsidRPr="00D33357">
        <w:t>In this Guided Practice, you will create and test functionality of Hyper-V switches and build the network in Hyper-V</w:t>
      </w:r>
      <w:r w:rsidR="009C5D2E">
        <w:t>.</w:t>
      </w:r>
    </w:p>
    <w:p w14:paraId="64FC7320" w14:textId="1583AD58" w:rsidR="009C5D2E" w:rsidRDefault="7E4141CB" w:rsidP="0011488C">
      <w:pPr>
        <w:pStyle w:val="ListParagraph"/>
        <w:numPr>
          <w:ilvl w:val="0"/>
          <w:numId w:val="33"/>
        </w:numPr>
      </w:pPr>
      <w:r w:rsidRPr="00B7403D">
        <w:t>Manage</w:t>
      </w:r>
      <w:r w:rsidR="00B7403D" w:rsidRPr="00B7403D">
        <w:t xml:space="preserve"> VM resources</w:t>
      </w:r>
      <w:r w:rsidR="008274D3">
        <w:t>.</w:t>
      </w:r>
    </w:p>
    <w:p w14:paraId="319BF4DA" w14:textId="000D33AA" w:rsidR="0011488C" w:rsidRDefault="0EBC3F50" w:rsidP="0011488C">
      <w:pPr>
        <w:pStyle w:val="ListParagraph"/>
        <w:numPr>
          <w:ilvl w:val="0"/>
          <w:numId w:val="33"/>
        </w:numPr>
      </w:pPr>
      <w:r>
        <w:t>Create</w:t>
      </w:r>
      <w:r w:rsidR="0011488C">
        <w:t xml:space="preserve"> and manage switches in Hyper-V</w:t>
      </w:r>
      <w:r w:rsidR="008274D3">
        <w:t>.</w:t>
      </w:r>
    </w:p>
    <w:p w14:paraId="01AE01D9" w14:textId="543B3FD8" w:rsidR="0011488C" w:rsidRDefault="03E7B907" w:rsidP="0011488C">
      <w:pPr>
        <w:pStyle w:val="ListParagraph"/>
        <w:numPr>
          <w:ilvl w:val="0"/>
          <w:numId w:val="33"/>
        </w:numPr>
      </w:pPr>
      <w:r>
        <w:t>Connect</w:t>
      </w:r>
      <w:r w:rsidR="0011488C">
        <w:t xml:space="preserve"> VMs to switches in Hyper-V</w:t>
      </w:r>
      <w:r w:rsidR="008274D3">
        <w:t>.</w:t>
      </w:r>
    </w:p>
    <w:p w14:paraId="471A8F9C" w14:textId="77777777" w:rsidR="00332961" w:rsidRDefault="00332961" w:rsidP="00332961">
      <w:pPr>
        <w:pStyle w:val="Heading2"/>
      </w:pPr>
      <w:r>
        <w:t>Skills Reviewed</w:t>
      </w:r>
    </w:p>
    <w:p w14:paraId="61042AA9" w14:textId="564954A2" w:rsidR="00332961" w:rsidRDefault="00D33357" w:rsidP="00D33357">
      <w:pPr>
        <w:pStyle w:val="ListParagraph"/>
        <w:numPr>
          <w:ilvl w:val="0"/>
          <w:numId w:val="15"/>
        </w:numPr>
      </w:pPr>
      <w:r>
        <w:t>Configuring IP addressing</w:t>
      </w:r>
    </w:p>
    <w:p w14:paraId="5640A717" w14:textId="64E5442B" w:rsidR="00D33357" w:rsidRDefault="00D33357" w:rsidP="00D33357">
      <w:pPr>
        <w:pStyle w:val="ListParagraph"/>
        <w:numPr>
          <w:ilvl w:val="0"/>
          <w:numId w:val="15"/>
        </w:numPr>
      </w:pPr>
      <w:r>
        <w:t>Troubleshooting network connectivity</w:t>
      </w:r>
    </w:p>
    <w:p w14:paraId="77E5912C" w14:textId="77777777" w:rsidR="00332961" w:rsidRDefault="00332961" w:rsidP="00332961">
      <w:pPr>
        <w:pStyle w:val="Heading2"/>
      </w:pPr>
      <w:r>
        <w:t>New Skills</w:t>
      </w:r>
    </w:p>
    <w:p w14:paraId="3CFF47E2" w14:textId="779DBF5D" w:rsidR="00332961" w:rsidRDefault="00D33357" w:rsidP="00D33357">
      <w:pPr>
        <w:pStyle w:val="ListParagraph"/>
        <w:numPr>
          <w:ilvl w:val="0"/>
          <w:numId w:val="14"/>
        </w:numPr>
      </w:pPr>
      <w:r>
        <w:t>Create virtual switches in Hyper-V</w:t>
      </w:r>
      <w:r w:rsidR="008274D3">
        <w:t>.</w:t>
      </w:r>
    </w:p>
    <w:p w14:paraId="2B1AE4E5" w14:textId="79C35BB2" w:rsidR="00465500" w:rsidRPr="00332961" w:rsidRDefault="00D33357" w:rsidP="00465500">
      <w:pPr>
        <w:pStyle w:val="ListParagraph"/>
        <w:numPr>
          <w:ilvl w:val="0"/>
          <w:numId w:val="14"/>
        </w:numPr>
      </w:pPr>
      <w:r>
        <w:t>Configure virtual machine networking in Hyper-V</w:t>
      </w:r>
      <w:r w:rsidR="008274D3">
        <w:t>.</w:t>
      </w:r>
    </w:p>
    <w:p w14:paraId="20C8C6BB" w14:textId="77777777" w:rsidR="00E0292E" w:rsidRDefault="00332961" w:rsidP="00E0292E">
      <w:pPr>
        <w:pStyle w:val="Heading1"/>
      </w:pPr>
      <w:r>
        <w:t>Initial Conditions</w:t>
      </w:r>
    </w:p>
    <w:p w14:paraId="1A4B961C" w14:textId="6DAD104E" w:rsidR="001A4DCD" w:rsidRDefault="00DF07D2" w:rsidP="004F02FF">
      <w:pPr>
        <w:pStyle w:val="ListParagraph"/>
        <w:numPr>
          <w:ilvl w:val="0"/>
          <w:numId w:val="13"/>
        </w:numPr>
      </w:pPr>
      <w:r>
        <w:t>Server</w:t>
      </w:r>
      <w:r w:rsidR="00D33357">
        <w:t xml:space="preserve">-01, </w:t>
      </w:r>
      <w:r>
        <w:t>Server</w:t>
      </w:r>
      <w:r w:rsidR="00D33357">
        <w:t xml:space="preserve">-02, </w:t>
      </w:r>
      <w:r>
        <w:t>Client</w:t>
      </w:r>
      <w:r w:rsidR="00D33357">
        <w:t xml:space="preserve">-01, and </w:t>
      </w:r>
      <w:r>
        <w:t>Client</w:t>
      </w:r>
      <w:r w:rsidR="00D33357">
        <w:t>-01 are running in Hyper-V.  The network adapters on these systems are not connected</w:t>
      </w:r>
      <w:r w:rsidR="1DD072B0">
        <w:t>.</w:t>
      </w:r>
    </w:p>
    <w:p w14:paraId="517CB45F" w14:textId="440DDF6F" w:rsidR="00332961" w:rsidRPr="00332961" w:rsidRDefault="00D33357" w:rsidP="004F02FF">
      <w:pPr>
        <w:pStyle w:val="ListParagraph"/>
        <w:numPr>
          <w:ilvl w:val="0"/>
          <w:numId w:val="13"/>
        </w:numPr>
      </w:pPr>
      <w:r>
        <w:t xml:space="preserve">No switches have been manually created.  One switch </w:t>
      </w:r>
      <w:r w:rsidR="001A4DCD">
        <w:t>may have been</w:t>
      </w:r>
      <w:r>
        <w:t xml:space="preserve"> created during Hyper-V role addition.  </w:t>
      </w:r>
    </w:p>
    <w:p w14:paraId="7283BBBA" w14:textId="77777777" w:rsidR="00332961" w:rsidRDefault="00332961" w:rsidP="00332961">
      <w:pPr>
        <w:pStyle w:val="Heading1"/>
      </w:pPr>
      <w:r>
        <w:t>Final Conditions</w:t>
      </w:r>
    </w:p>
    <w:p w14:paraId="42C5C542" w14:textId="1DD5B75D" w:rsidR="00332961" w:rsidRDefault="00465500" w:rsidP="00465500">
      <w:pPr>
        <w:pStyle w:val="ListParagraph"/>
        <w:numPr>
          <w:ilvl w:val="0"/>
          <w:numId w:val="16"/>
        </w:numPr>
      </w:pPr>
      <w:r>
        <w:t>The external virtual switch VS-EXT-01 has been created.</w:t>
      </w:r>
    </w:p>
    <w:p w14:paraId="2A00769A" w14:textId="2AE833FE" w:rsidR="00465500" w:rsidRDefault="00465500" w:rsidP="00465500">
      <w:pPr>
        <w:pStyle w:val="ListParagraph"/>
        <w:numPr>
          <w:ilvl w:val="0"/>
          <w:numId w:val="16"/>
        </w:numPr>
      </w:pPr>
      <w:r>
        <w:t>The internal virtual switch VS-PRI-01 through VS-PRI-04 have been created.</w:t>
      </w:r>
    </w:p>
    <w:p w14:paraId="7609D4E2" w14:textId="6DD1B11F" w:rsidR="00465500" w:rsidRDefault="00465500" w:rsidP="00465500">
      <w:pPr>
        <w:pStyle w:val="ListParagraph"/>
        <w:numPr>
          <w:ilvl w:val="0"/>
          <w:numId w:val="16"/>
        </w:numPr>
      </w:pPr>
      <w:r>
        <w:t>IP Addresses have been configured on all network adapters on the virtual machines.</w:t>
      </w:r>
    </w:p>
    <w:p w14:paraId="2084E282" w14:textId="407174AC" w:rsidR="006C14C2" w:rsidRDefault="006C14C2" w:rsidP="006C14C2"/>
    <w:p w14:paraId="35A80CAE" w14:textId="77777777" w:rsidR="00DA2A35" w:rsidRDefault="00DA2A35" w:rsidP="006C14C2"/>
    <w:p w14:paraId="5B95BA22" w14:textId="21897741" w:rsidR="00570837" w:rsidRDefault="00570837">
      <w:pPr>
        <w:keepLines w:val="0"/>
        <w:spacing w:before="100" w:after="200"/>
      </w:pPr>
      <w:r>
        <w:br w:type="page"/>
      </w:r>
    </w:p>
    <w:p w14:paraId="382D4407" w14:textId="77777777" w:rsidR="00E0292E" w:rsidRDefault="00332961" w:rsidP="00E0292E">
      <w:pPr>
        <w:pStyle w:val="Heading1"/>
      </w:pPr>
      <w:r>
        <w:lastRenderedPageBreak/>
        <w:t>Lab Instructions</w:t>
      </w:r>
    </w:p>
    <w:p w14:paraId="382E21F2" w14:textId="064F712A" w:rsidR="006C14C2" w:rsidRDefault="006C14C2" w:rsidP="00465500">
      <w:pPr>
        <w:pStyle w:val="Heading2"/>
      </w:pPr>
      <w:r>
        <w:t>Network diagram</w:t>
      </w:r>
    </w:p>
    <w:p w14:paraId="394BDF28" w14:textId="5E943A5C" w:rsidR="006C14C2" w:rsidRDefault="000847D9" w:rsidP="006C14C2">
      <w:r w:rsidRPr="000847D9">
        <w:rPr>
          <w:noProof/>
        </w:rPr>
        <w:drawing>
          <wp:inline distT="0" distB="0" distL="0" distR="0" wp14:anchorId="778FD51A" wp14:editId="0FC13544">
            <wp:extent cx="5943600" cy="33889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8995"/>
                    </a:xfrm>
                    <a:prstGeom prst="rect">
                      <a:avLst/>
                    </a:prstGeom>
                  </pic:spPr>
                </pic:pic>
              </a:graphicData>
            </a:graphic>
          </wp:inline>
        </w:drawing>
      </w:r>
      <w:r w:rsidR="006C14C2">
        <w:t>In this exercise, you will be configuring the virtual switches and the network adapter configurations shown in the diagram below.</w:t>
      </w:r>
    </w:p>
    <w:p w14:paraId="4CB54533" w14:textId="77777777" w:rsidR="00254113" w:rsidRPr="006C14C2" w:rsidRDefault="00254113" w:rsidP="006C14C2"/>
    <w:p w14:paraId="3B978C39" w14:textId="77F2C9A1" w:rsidR="00EF4183" w:rsidRDefault="00E64817" w:rsidP="00465500">
      <w:pPr>
        <w:pStyle w:val="Heading2"/>
      </w:pPr>
      <w:r>
        <w:t>Verifying Network Setup</w:t>
      </w:r>
    </w:p>
    <w:p w14:paraId="3D5C8222" w14:textId="163C01C9" w:rsidR="00465500" w:rsidRPr="00465500" w:rsidRDefault="00465500" w:rsidP="00465500">
      <w:r>
        <w:t>Before configuring your network, you should know the status of the existing network. This includes the existing switches and how the VMs are connected to the existing switches.</w:t>
      </w:r>
    </w:p>
    <w:p w14:paraId="004F6742" w14:textId="7A4774AA" w:rsidR="00E64817" w:rsidRDefault="00B4715B" w:rsidP="00465500">
      <w:pPr>
        <w:pStyle w:val="Heading3"/>
      </w:pPr>
      <w:r>
        <w:t>Viewing virtual</w:t>
      </w:r>
      <w:r w:rsidR="00E64817">
        <w:t xml:space="preserve"> switches</w:t>
      </w:r>
    </w:p>
    <w:p w14:paraId="68A61B97" w14:textId="4456104E" w:rsidR="00465500" w:rsidRPr="00D4764D" w:rsidRDefault="00465500" w:rsidP="00465500">
      <w:pPr>
        <w:rPr>
          <w:b/>
        </w:rPr>
      </w:pPr>
      <w:r w:rsidRPr="00D4764D">
        <w:rPr>
          <w:b/>
        </w:rPr>
        <w:t>To view the existing switches in the Hyper-V management console, perform the following:</w:t>
      </w:r>
    </w:p>
    <w:p w14:paraId="2AD99D23" w14:textId="0D91D96D" w:rsidR="00465500" w:rsidRDefault="00465500" w:rsidP="00B4715B">
      <w:pPr>
        <w:pStyle w:val="ListParagraph"/>
        <w:numPr>
          <w:ilvl w:val="0"/>
          <w:numId w:val="19"/>
        </w:numPr>
      </w:pPr>
      <w:r w:rsidRPr="008274D3">
        <w:rPr>
          <w:noProof/>
        </w:rPr>
        <w:drawing>
          <wp:anchor distT="0" distB="0" distL="114300" distR="114300" simplePos="0" relativeHeight="251658240" behindDoc="0" locked="0" layoutInCell="1" allowOverlap="1" wp14:anchorId="7BF5DA73" wp14:editId="2D3A6458">
            <wp:simplePos x="0" y="0"/>
            <wp:positionH relativeFrom="column">
              <wp:posOffset>4274820</wp:posOffset>
            </wp:positionH>
            <wp:positionV relativeFrom="paragraph">
              <wp:posOffset>8255</wp:posOffset>
            </wp:positionV>
            <wp:extent cx="1627632" cy="1243584"/>
            <wp:effectExtent l="0" t="0" r="0" b="0"/>
            <wp:wrapTight wrapText="left">
              <wp:wrapPolygon edited="0">
                <wp:start x="0" y="0"/>
                <wp:lineTo x="0" y="21181"/>
                <wp:lineTo x="21238" y="21181"/>
                <wp:lineTo x="212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7632" cy="1243584"/>
                    </a:xfrm>
                    <a:prstGeom prst="rect">
                      <a:avLst/>
                    </a:prstGeom>
                  </pic:spPr>
                </pic:pic>
              </a:graphicData>
            </a:graphic>
            <wp14:sizeRelH relativeFrom="margin">
              <wp14:pctWidth>0</wp14:pctWidth>
            </wp14:sizeRelH>
            <wp14:sizeRelV relativeFrom="margin">
              <wp14:pctHeight>0</wp14:pctHeight>
            </wp14:sizeRelV>
          </wp:anchor>
        </w:drawing>
      </w:r>
      <w:r w:rsidRPr="008274D3">
        <w:t>Login</w:t>
      </w:r>
      <w:r>
        <w:t xml:space="preserve"> to the </w:t>
      </w:r>
      <w:r w:rsidR="00662D37">
        <w:rPr>
          <w:b/>
          <w:bCs/>
        </w:rPr>
        <w:t>&lt;lastname&gt;</w:t>
      </w:r>
      <w:r w:rsidRPr="00465500">
        <w:rPr>
          <w:b/>
          <w:bCs/>
        </w:rPr>
        <w:t>-VM-Host</w:t>
      </w:r>
      <w:r>
        <w:t xml:space="preserve"> virtual machine.</w:t>
      </w:r>
      <w:r w:rsidRPr="00465500">
        <w:rPr>
          <w:noProof/>
        </w:rPr>
        <w:t xml:space="preserve"> </w:t>
      </w:r>
    </w:p>
    <w:p w14:paraId="34BC4E7D" w14:textId="09115D7E" w:rsidR="00465500" w:rsidRDefault="00465500" w:rsidP="00B4715B">
      <w:pPr>
        <w:pStyle w:val="ListParagraph"/>
        <w:numPr>
          <w:ilvl w:val="0"/>
          <w:numId w:val="19"/>
        </w:numPr>
      </w:pPr>
      <w:r w:rsidRPr="008274D3">
        <w:t>Open</w:t>
      </w:r>
      <w:r>
        <w:t xml:space="preserve"> the </w:t>
      </w:r>
      <w:r w:rsidRPr="00465500">
        <w:rPr>
          <w:b/>
          <w:bCs/>
        </w:rPr>
        <w:t xml:space="preserve">Hyper-V </w:t>
      </w:r>
      <w:r>
        <w:rPr>
          <w:b/>
          <w:bCs/>
        </w:rPr>
        <w:t>M</w:t>
      </w:r>
      <w:r w:rsidRPr="00465500">
        <w:rPr>
          <w:b/>
          <w:bCs/>
        </w:rPr>
        <w:t>anagement</w:t>
      </w:r>
      <w:r>
        <w:t xml:space="preserve"> console.</w:t>
      </w:r>
    </w:p>
    <w:p w14:paraId="047B3CD2" w14:textId="0E868646" w:rsidR="00465500" w:rsidRDefault="00465500" w:rsidP="00B4715B">
      <w:pPr>
        <w:pStyle w:val="ListParagraph"/>
        <w:numPr>
          <w:ilvl w:val="0"/>
          <w:numId w:val="19"/>
        </w:numPr>
      </w:pPr>
      <w:r>
        <w:t xml:space="preserve">In the </w:t>
      </w:r>
      <w:r w:rsidRPr="00465500">
        <w:rPr>
          <w:b/>
          <w:bCs/>
        </w:rPr>
        <w:t>Actions</w:t>
      </w:r>
      <w:r>
        <w:t xml:space="preserve"> </w:t>
      </w:r>
      <w:r w:rsidRPr="008274D3">
        <w:t>pane</w:t>
      </w:r>
      <w:r>
        <w:t xml:space="preserve"> select the </w:t>
      </w:r>
      <w:r w:rsidRPr="00465500">
        <w:rPr>
          <w:b/>
          <w:bCs/>
        </w:rPr>
        <w:t xml:space="preserve">Virtual Switch </w:t>
      </w:r>
      <w:r>
        <w:rPr>
          <w:b/>
          <w:bCs/>
        </w:rPr>
        <w:t>M</w:t>
      </w:r>
      <w:r w:rsidRPr="00465500">
        <w:rPr>
          <w:b/>
          <w:bCs/>
        </w:rPr>
        <w:t>anager</w:t>
      </w:r>
      <w:r>
        <w:t xml:space="preserve"> as shown in the figure.</w:t>
      </w:r>
    </w:p>
    <w:p w14:paraId="59D9D803" w14:textId="404EF24F" w:rsidR="00465500" w:rsidRDefault="00B4715B" w:rsidP="00B4715B">
      <w:pPr>
        <w:pStyle w:val="ListParagraph"/>
        <w:numPr>
          <w:ilvl w:val="0"/>
          <w:numId w:val="19"/>
        </w:numPr>
      </w:pPr>
      <w:r>
        <w:t>You should see something like the screenshot below</w:t>
      </w:r>
    </w:p>
    <w:p w14:paraId="242A9CB9" w14:textId="1E691909" w:rsidR="00B4715B" w:rsidRDefault="00B270A8" w:rsidP="00B4715B">
      <w:pPr>
        <w:pStyle w:val="ListParagraph"/>
        <w:numPr>
          <w:ilvl w:val="0"/>
          <w:numId w:val="19"/>
        </w:numPr>
      </w:pPr>
      <w:r w:rsidRPr="00B4715B">
        <w:rPr>
          <w:noProof/>
        </w:rPr>
        <w:lastRenderedPageBreak/>
        <w:drawing>
          <wp:anchor distT="0" distB="0" distL="114300" distR="114300" simplePos="0" relativeHeight="251658241" behindDoc="0" locked="0" layoutInCell="1" allowOverlap="1" wp14:anchorId="21BBD127" wp14:editId="27BA0362">
            <wp:simplePos x="0" y="0"/>
            <wp:positionH relativeFrom="margin">
              <wp:posOffset>508000</wp:posOffset>
            </wp:positionH>
            <wp:positionV relativeFrom="paragraph">
              <wp:posOffset>445135</wp:posOffset>
            </wp:positionV>
            <wp:extent cx="5409565" cy="1655445"/>
            <wp:effectExtent l="0" t="0" r="63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9565" cy="1655445"/>
                    </a:xfrm>
                    <a:prstGeom prst="rect">
                      <a:avLst/>
                    </a:prstGeom>
                  </pic:spPr>
                </pic:pic>
              </a:graphicData>
            </a:graphic>
            <wp14:sizeRelH relativeFrom="margin">
              <wp14:pctWidth>0</wp14:pctWidth>
            </wp14:sizeRelH>
            <wp14:sizeRelV relativeFrom="margin">
              <wp14:pctHeight>0</wp14:pctHeight>
            </wp14:sizeRelV>
          </wp:anchor>
        </w:drawing>
      </w:r>
      <w:r w:rsidR="00B4715B">
        <w:t>Any existing switches will be shown in the Virtual Switches pane as shown. You may have a switch that was installed during installation. You will delete this switch in a later step.</w:t>
      </w:r>
    </w:p>
    <w:p w14:paraId="2575A322" w14:textId="77777777" w:rsidR="00D4764D" w:rsidRDefault="00D4764D" w:rsidP="00D4764D"/>
    <w:p w14:paraId="54D91F46" w14:textId="53A2BE91" w:rsidR="00B4715B" w:rsidRPr="00D4764D" w:rsidRDefault="00B4715B" w:rsidP="00D4764D">
      <w:pPr>
        <w:rPr>
          <w:b/>
        </w:rPr>
      </w:pPr>
      <w:r w:rsidRPr="00D4764D">
        <w:rPr>
          <w:b/>
        </w:rPr>
        <w:t>To view the virtual switches using PowerShell, perform the following:</w:t>
      </w:r>
    </w:p>
    <w:p w14:paraId="1480D2D2" w14:textId="272035BB" w:rsidR="00B4715B" w:rsidRDefault="00B4715B" w:rsidP="00B4715B">
      <w:pPr>
        <w:pStyle w:val="ListParagraph"/>
        <w:numPr>
          <w:ilvl w:val="0"/>
          <w:numId w:val="18"/>
        </w:numPr>
      </w:pPr>
      <w:r>
        <w:t>Open a PowerShell session and type the following command:</w:t>
      </w:r>
    </w:p>
    <w:p w14:paraId="19BA0DD2" w14:textId="296C066F" w:rsidR="00B4715B" w:rsidRDefault="00B4715B" w:rsidP="007549BD">
      <w:pPr>
        <w:pStyle w:val="CommandLine"/>
      </w:pPr>
      <w:r>
        <w:t>Get-VMSwitch</w:t>
      </w:r>
    </w:p>
    <w:p w14:paraId="4A1F2927" w14:textId="2356E9BB" w:rsidR="00465500" w:rsidRPr="00465500" w:rsidRDefault="00B4715B" w:rsidP="00465500">
      <w:pPr>
        <w:pStyle w:val="ListParagraph"/>
        <w:numPr>
          <w:ilvl w:val="0"/>
          <w:numId w:val="18"/>
        </w:numPr>
      </w:pPr>
      <w:r>
        <w:t xml:space="preserve">You </w:t>
      </w:r>
      <w:r w:rsidR="00185157">
        <w:t>should get no output.</w:t>
      </w:r>
    </w:p>
    <w:p w14:paraId="2C5481D9" w14:textId="4F175189" w:rsidR="00E64817" w:rsidRDefault="00E64817" w:rsidP="00465500">
      <w:pPr>
        <w:pStyle w:val="Heading2"/>
      </w:pPr>
      <w:r>
        <w:t>Check Network connections</w:t>
      </w:r>
    </w:p>
    <w:p w14:paraId="4C9FD427" w14:textId="4F04857D" w:rsidR="00B4715B" w:rsidRDefault="00B4715B" w:rsidP="00B4715B">
      <w:r>
        <w:t>In this step, you will check the status of the network adapters in your virtual machines.</w:t>
      </w:r>
    </w:p>
    <w:p w14:paraId="7B81F1C9" w14:textId="210D854A" w:rsidR="00F85A31" w:rsidRPr="00D4764D" w:rsidRDefault="00F85A31" w:rsidP="00B4715B">
      <w:pPr>
        <w:rPr>
          <w:b/>
        </w:rPr>
      </w:pPr>
      <w:r w:rsidRPr="00D4764D">
        <w:rPr>
          <w:b/>
        </w:rPr>
        <w:t>To view the status of the network adapter in Hyper-V Management console, perform the following:</w:t>
      </w:r>
    </w:p>
    <w:p w14:paraId="1EBF3B95" w14:textId="1EE3DF65" w:rsidR="00F85A31" w:rsidRDefault="00F85A31" w:rsidP="00F85A31">
      <w:pPr>
        <w:pStyle w:val="ListParagraph"/>
        <w:numPr>
          <w:ilvl w:val="0"/>
          <w:numId w:val="20"/>
        </w:numPr>
      </w:pPr>
      <w:r w:rsidRPr="008274D3">
        <w:t>Open</w:t>
      </w:r>
      <w:r>
        <w:t xml:space="preserve"> the </w:t>
      </w:r>
      <w:r w:rsidRPr="00F85A31">
        <w:rPr>
          <w:b/>
          <w:bCs/>
        </w:rPr>
        <w:t>settings</w:t>
      </w:r>
      <w:r>
        <w:t xml:space="preserve"> for the </w:t>
      </w:r>
      <w:r w:rsidR="00DF07D2">
        <w:rPr>
          <w:b/>
          <w:bCs/>
        </w:rPr>
        <w:t>Client</w:t>
      </w:r>
      <w:r w:rsidRPr="00F85A31">
        <w:rPr>
          <w:b/>
          <w:bCs/>
        </w:rPr>
        <w:t>-01</w:t>
      </w:r>
      <w:r>
        <w:t xml:space="preserve"> virtual machine.</w:t>
      </w:r>
    </w:p>
    <w:p w14:paraId="709A212D" w14:textId="6061EA48" w:rsidR="00F85A31" w:rsidRDefault="00F85A31" w:rsidP="00F85A31">
      <w:pPr>
        <w:pStyle w:val="ListParagraph"/>
        <w:numPr>
          <w:ilvl w:val="0"/>
          <w:numId w:val="20"/>
        </w:numPr>
      </w:pPr>
      <w:r w:rsidRPr="008274D3">
        <w:rPr>
          <w:noProof/>
        </w:rPr>
        <w:drawing>
          <wp:anchor distT="0" distB="0" distL="114300" distR="114300" simplePos="0" relativeHeight="251658243" behindDoc="0" locked="0" layoutInCell="1" allowOverlap="1" wp14:anchorId="2E3595BE" wp14:editId="1064C7D9">
            <wp:simplePos x="0" y="0"/>
            <wp:positionH relativeFrom="column">
              <wp:posOffset>209550</wp:posOffset>
            </wp:positionH>
            <wp:positionV relativeFrom="paragraph">
              <wp:posOffset>589915</wp:posOffset>
            </wp:positionV>
            <wp:extent cx="5603240" cy="2475230"/>
            <wp:effectExtent l="0" t="0" r="0" b="1270"/>
            <wp:wrapTight wrapText="bothSides">
              <wp:wrapPolygon edited="0">
                <wp:start x="0" y="0"/>
                <wp:lineTo x="0" y="21445"/>
                <wp:lineTo x="21517" y="21445"/>
                <wp:lineTo x="215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3240" cy="2475230"/>
                    </a:xfrm>
                    <a:prstGeom prst="rect">
                      <a:avLst/>
                    </a:prstGeom>
                  </pic:spPr>
                </pic:pic>
              </a:graphicData>
            </a:graphic>
            <wp14:sizeRelH relativeFrom="margin">
              <wp14:pctWidth>0</wp14:pctWidth>
            </wp14:sizeRelH>
            <wp14:sizeRelV relativeFrom="margin">
              <wp14:pctHeight>0</wp14:pctHeight>
            </wp14:sizeRelV>
          </wp:anchor>
        </w:drawing>
      </w:r>
      <w:r w:rsidRPr="008274D3">
        <w:t>Select</w:t>
      </w:r>
      <w:r>
        <w:t xml:space="preserve"> the </w:t>
      </w:r>
      <w:r w:rsidRPr="00F85A31">
        <w:rPr>
          <w:b/>
          <w:bCs/>
        </w:rPr>
        <w:t>Network Adapter</w:t>
      </w:r>
      <w:r>
        <w:t xml:space="preserve"> and </w:t>
      </w:r>
      <w:r w:rsidRPr="008274D3">
        <w:t>verify</w:t>
      </w:r>
      <w:r>
        <w:t xml:space="preserve"> that </w:t>
      </w:r>
      <w:r w:rsidRPr="00F85A31">
        <w:rPr>
          <w:b/>
          <w:bCs/>
        </w:rPr>
        <w:t>Not connected</w:t>
      </w:r>
      <w:r>
        <w:t xml:space="preserve"> is shown in the </w:t>
      </w:r>
      <w:r w:rsidRPr="008274D3">
        <w:rPr>
          <w:b/>
          <w:bCs/>
        </w:rPr>
        <w:t>Virtual Switch:</w:t>
      </w:r>
      <w:r>
        <w:t xml:space="preserve"> dropdown box as shown below.</w:t>
      </w:r>
      <w:r w:rsidRPr="00F85A31">
        <w:rPr>
          <w:noProof/>
        </w:rPr>
        <w:t xml:space="preserve"> </w:t>
      </w:r>
    </w:p>
    <w:p w14:paraId="4D154B3E" w14:textId="737B588C" w:rsidR="00F85A31" w:rsidRDefault="00F85A31" w:rsidP="00F85A31">
      <w:pPr>
        <w:pStyle w:val="ListParagraph"/>
        <w:numPr>
          <w:ilvl w:val="0"/>
          <w:numId w:val="20"/>
        </w:numPr>
      </w:pPr>
      <w:r>
        <w:lastRenderedPageBreak/>
        <w:t xml:space="preserve">Note the little down arrow next to the </w:t>
      </w:r>
      <w:r w:rsidR="00DF07D2" w:rsidRPr="00753BB5">
        <w:rPr>
          <w:b/>
        </w:rPr>
        <w:t>Client</w:t>
      </w:r>
      <w:r w:rsidRPr="00753BB5">
        <w:rPr>
          <w:b/>
        </w:rPr>
        <w:t>-01</w:t>
      </w:r>
      <w:r>
        <w:t>. You can use this to move to the settings of the other virtual machines and verify their settings.</w:t>
      </w:r>
    </w:p>
    <w:p w14:paraId="785BE3F0" w14:textId="77777777" w:rsidR="00D4764D" w:rsidRDefault="00D4764D" w:rsidP="00F85A31"/>
    <w:p w14:paraId="527C070B" w14:textId="2D001CC1" w:rsidR="00F85A31" w:rsidRPr="00D4764D" w:rsidRDefault="00F85A31" w:rsidP="00F85A31">
      <w:pPr>
        <w:rPr>
          <w:b/>
        </w:rPr>
      </w:pPr>
      <w:r w:rsidRPr="00D4764D">
        <w:rPr>
          <w:b/>
        </w:rPr>
        <w:t>To view the status of the network adapter using PowerShell, perform the following:</w:t>
      </w:r>
    </w:p>
    <w:p w14:paraId="47506646" w14:textId="2353751C" w:rsidR="00F85A31" w:rsidRDefault="00F85A31" w:rsidP="00F85A31">
      <w:pPr>
        <w:pStyle w:val="ListParagraph"/>
        <w:numPr>
          <w:ilvl w:val="0"/>
          <w:numId w:val="21"/>
        </w:numPr>
      </w:pPr>
      <w:r w:rsidRPr="008274D3">
        <w:t>Open</w:t>
      </w:r>
      <w:r>
        <w:t xml:space="preserve"> a </w:t>
      </w:r>
      <w:r w:rsidRPr="008274D3">
        <w:rPr>
          <w:b/>
          <w:bCs/>
        </w:rPr>
        <w:t>PowerShell</w:t>
      </w:r>
      <w:r w:rsidR="008274D3" w:rsidRPr="008274D3">
        <w:rPr>
          <w:b/>
          <w:bCs/>
        </w:rPr>
        <w:t xml:space="preserve"> (Admin)</w:t>
      </w:r>
      <w:r>
        <w:t xml:space="preserve"> session and type the following command.</w:t>
      </w:r>
    </w:p>
    <w:p w14:paraId="4193486F" w14:textId="37AA0EC0" w:rsidR="00F85A31" w:rsidRDefault="00F85A31" w:rsidP="007549BD">
      <w:pPr>
        <w:pStyle w:val="CommandLine"/>
      </w:pPr>
      <w:r>
        <w:t>Get-VM | Get-VMNetworkAdapter</w:t>
      </w:r>
    </w:p>
    <w:p w14:paraId="1204AEEC" w14:textId="03270FBC" w:rsidR="00F85A31" w:rsidRDefault="006C14C2" w:rsidP="00F85A31">
      <w:pPr>
        <w:pStyle w:val="ListParagraph"/>
        <w:numPr>
          <w:ilvl w:val="0"/>
          <w:numId w:val="21"/>
        </w:numPr>
      </w:pPr>
      <w:r w:rsidRPr="00F85A31">
        <w:rPr>
          <w:noProof/>
        </w:rPr>
        <w:drawing>
          <wp:anchor distT="0" distB="0" distL="114300" distR="114300" simplePos="0" relativeHeight="251658244" behindDoc="0" locked="0" layoutInCell="1" allowOverlap="1" wp14:anchorId="467BA270" wp14:editId="37A648B3">
            <wp:simplePos x="0" y="0"/>
            <wp:positionH relativeFrom="column">
              <wp:posOffset>165100</wp:posOffset>
            </wp:positionH>
            <wp:positionV relativeFrom="paragraph">
              <wp:posOffset>300355</wp:posOffset>
            </wp:positionV>
            <wp:extent cx="5852160" cy="836930"/>
            <wp:effectExtent l="0" t="0" r="0" b="1270"/>
            <wp:wrapTight wrapText="bothSides">
              <wp:wrapPolygon edited="0">
                <wp:start x="0" y="0"/>
                <wp:lineTo x="0" y="21141"/>
                <wp:lineTo x="21516" y="21141"/>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5852160" cy="836930"/>
                    </a:xfrm>
                    <a:prstGeom prst="rect">
                      <a:avLst/>
                    </a:prstGeom>
                  </pic:spPr>
                </pic:pic>
              </a:graphicData>
            </a:graphic>
            <wp14:sizeRelH relativeFrom="margin">
              <wp14:pctWidth>0</wp14:pctWidth>
            </wp14:sizeRelH>
            <wp14:sizeRelV relativeFrom="margin">
              <wp14:pctHeight>0</wp14:pctHeight>
            </wp14:sizeRelV>
          </wp:anchor>
        </w:drawing>
      </w:r>
      <w:r w:rsidR="00F85A31">
        <w:t>You should see output like the figure below.</w:t>
      </w:r>
      <w:r w:rsidR="00F85A31" w:rsidRPr="00F85A31">
        <w:rPr>
          <w:noProof/>
        </w:rPr>
        <w:t xml:space="preserve"> </w:t>
      </w:r>
    </w:p>
    <w:p w14:paraId="7D0F31ED" w14:textId="20687591" w:rsidR="006C14C2" w:rsidRPr="00B4715B" w:rsidRDefault="006C14C2" w:rsidP="006C14C2">
      <w:pPr>
        <w:pStyle w:val="ListParagraph"/>
        <w:numPr>
          <w:ilvl w:val="0"/>
          <w:numId w:val="21"/>
        </w:numPr>
      </w:pPr>
      <w:r>
        <w:t>Notice that the adapters are not connected to a switch and it shows the IP addresses. This command can be very useful in troubleshooting network connectivity issues.</w:t>
      </w:r>
    </w:p>
    <w:p w14:paraId="6EF6964D" w14:textId="512B9CB1" w:rsidR="006C14C2" w:rsidRDefault="006C14C2" w:rsidP="00465500">
      <w:pPr>
        <w:pStyle w:val="Heading2"/>
      </w:pPr>
      <w:r>
        <w:t>Removing existing switches</w:t>
      </w:r>
    </w:p>
    <w:p w14:paraId="11270D1E" w14:textId="0752E4C9" w:rsidR="006C14C2" w:rsidRDefault="006C14C2" w:rsidP="006C14C2">
      <w:r>
        <w:t xml:space="preserve">Before you start, you will need to remove any switches that exist. In this case, you will use the </w:t>
      </w:r>
      <w:r w:rsidRPr="008274D3">
        <w:rPr>
          <w:b/>
          <w:bCs/>
        </w:rPr>
        <w:t>Get-VMSwitch</w:t>
      </w:r>
      <w:r>
        <w:t xml:space="preserve"> and pipe it to the </w:t>
      </w:r>
      <w:r w:rsidRPr="008274D3">
        <w:rPr>
          <w:b/>
          <w:bCs/>
        </w:rPr>
        <w:t>Remove-VMSwitch</w:t>
      </w:r>
      <w:r>
        <w:t xml:space="preserve"> cmdlet to quickly remove all the switches. In real life you would just use the </w:t>
      </w:r>
      <w:r w:rsidRPr="008274D3">
        <w:rPr>
          <w:b/>
          <w:bCs/>
        </w:rPr>
        <w:t>Remove-VMSwitch</w:t>
      </w:r>
      <w:r>
        <w:t xml:space="preserve"> with the name of the specific switch to remove just that switch.</w:t>
      </w:r>
    </w:p>
    <w:p w14:paraId="121FA24D" w14:textId="611A9141" w:rsidR="006C14C2" w:rsidRDefault="006C14C2" w:rsidP="006C14C2">
      <w:pPr>
        <w:pStyle w:val="ListParagraph"/>
        <w:numPr>
          <w:ilvl w:val="0"/>
          <w:numId w:val="22"/>
        </w:numPr>
      </w:pPr>
      <w:r>
        <w:t xml:space="preserve">To remove all the virtual switches on the </w:t>
      </w:r>
      <w:r w:rsidR="37A1E9DA">
        <w:t>Lab-VM-Host</w:t>
      </w:r>
      <w:r>
        <w:t xml:space="preserve"> virtual machine, </w:t>
      </w:r>
      <w:r w:rsidRPr="008274D3">
        <w:t>type</w:t>
      </w:r>
      <w:r>
        <w:t xml:space="preserve"> the following </w:t>
      </w:r>
      <w:r w:rsidRPr="7E02E68F">
        <w:rPr>
          <w:b/>
          <w:bCs/>
        </w:rPr>
        <w:t>command</w:t>
      </w:r>
      <w:r>
        <w:t xml:space="preserve"> in PowerShell:</w:t>
      </w:r>
    </w:p>
    <w:p w14:paraId="532E9CF6" w14:textId="380DEB4E" w:rsidR="006C14C2" w:rsidRDefault="006C14C2" w:rsidP="007549BD">
      <w:pPr>
        <w:pStyle w:val="CommandLine"/>
      </w:pPr>
      <w:r>
        <w:t>Get-VMSwitch | Remove-VMSwitch</w:t>
      </w:r>
    </w:p>
    <w:p w14:paraId="0908E8CE" w14:textId="32B23E30" w:rsidR="006C14C2" w:rsidRDefault="006C14C2" w:rsidP="006C14C2">
      <w:pPr>
        <w:pStyle w:val="ListParagraph"/>
        <w:numPr>
          <w:ilvl w:val="0"/>
          <w:numId w:val="22"/>
        </w:numPr>
      </w:pPr>
      <w:r>
        <w:t>You should verify that all the switches have been removed.</w:t>
      </w:r>
    </w:p>
    <w:p w14:paraId="0898EA10" w14:textId="3D82DBAF" w:rsidR="006C14C2" w:rsidRPr="006C14C2" w:rsidRDefault="007371BA" w:rsidP="006C14C2">
      <w:pPr>
        <w:pStyle w:val="ListParagraph"/>
        <w:numPr>
          <w:ilvl w:val="0"/>
          <w:numId w:val="22"/>
        </w:numPr>
      </w:pPr>
      <w:r w:rsidRPr="006C14C2">
        <w:rPr>
          <w:noProof/>
        </w:rPr>
        <w:drawing>
          <wp:anchor distT="0" distB="0" distL="114300" distR="114300" simplePos="0" relativeHeight="251658246" behindDoc="0" locked="0" layoutInCell="1" allowOverlap="1" wp14:anchorId="3C58D33B" wp14:editId="39B8D811">
            <wp:simplePos x="0" y="0"/>
            <wp:positionH relativeFrom="margin">
              <wp:posOffset>160020</wp:posOffset>
            </wp:positionH>
            <wp:positionV relativeFrom="paragraph">
              <wp:posOffset>292100</wp:posOffset>
            </wp:positionV>
            <wp:extent cx="5829300" cy="770890"/>
            <wp:effectExtent l="0" t="0" r="0" b="0"/>
            <wp:wrapTight wrapText="bothSides">
              <wp:wrapPolygon edited="0">
                <wp:start x="0" y="0"/>
                <wp:lineTo x="0" y="20817"/>
                <wp:lineTo x="21529" y="20817"/>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770890"/>
                    </a:xfrm>
                    <a:prstGeom prst="rect">
                      <a:avLst/>
                    </a:prstGeom>
                  </pic:spPr>
                </pic:pic>
              </a:graphicData>
            </a:graphic>
            <wp14:sizeRelH relativeFrom="margin">
              <wp14:pctWidth>0</wp14:pctWidth>
            </wp14:sizeRelH>
          </wp:anchor>
        </w:drawing>
      </w:r>
      <w:r w:rsidR="006C14C2">
        <w:t>You should see the output shown below</w:t>
      </w:r>
      <w:r w:rsidR="002B76C9">
        <w:t xml:space="preserve"> if you have a configured switch</w:t>
      </w:r>
      <w:r w:rsidR="006C14C2">
        <w:t>.</w:t>
      </w:r>
      <w:r w:rsidR="006C14C2" w:rsidRPr="006C14C2">
        <w:rPr>
          <w:noProof/>
        </w:rPr>
        <w:t xml:space="preserve"> </w:t>
      </w:r>
    </w:p>
    <w:p w14:paraId="20BFF17F" w14:textId="081D8150" w:rsidR="00E64817" w:rsidRDefault="00E64817" w:rsidP="00465500">
      <w:pPr>
        <w:pStyle w:val="Heading2"/>
      </w:pPr>
      <w:r>
        <w:t>Creating an external switch</w:t>
      </w:r>
    </w:p>
    <w:p w14:paraId="71FC526B" w14:textId="75229C3D" w:rsidR="006C14C2" w:rsidRDefault="006C14C2" w:rsidP="006C14C2">
      <w:r>
        <w:t xml:space="preserve">An external switch is a switch that is bridged to a physical adapter. This will normally give any device connected to the </w:t>
      </w:r>
      <w:r w:rsidR="002F3FDD">
        <w:t>switch access to the same physical network to which the adapter is attached.</w:t>
      </w:r>
    </w:p>
    <w:p w14:paraId="4BD0CF8A" w14:textId="4BC40A23" w:rsidR="0070373A" w:rsidRDefault="0070373A" w:rsidP="006C14C2">
      <w:r>
        <w:lastRenderedPageBreak/>
        <w:t>To create an external virtual switch in Hyper-V, perform the following:</w:t>
      </w:r>
    </w:p>
    <w:p w14:paraId="3AC5CC3D" w14:textId="5F72EE43" w:rsidR="0070373A" w:rsidRDefault="0070373A" w:rsidP="0070373A">
      <w:pPr>
        <w:pStyle w:val="ListParagraph"/>
        <w:numPr>
          <w:ilvl w:val="0"/>
          <w:numId w:val="23"/>
        </w:numPr>
      </w:pPr>
      <w:r w:rsidRPr="008274D3">
        <w:t>Open</w:t>
      </w:r>
      <w:r>
        <w:t xml:space="preserve"> the </w:t>
      </w:r>
      <w:r w:rsidRPr="0070373A">
        <w:rPr>
          <w:b/>
          <w:bCs/>
        </w:rPr>
        <w:t>Hyper-V Management</w:t>
      </w:r>
      <w:r>
        <w:t xml:space="preserve"> console.</w:t>
      </w:r>
    </w:p>
    <w:p w14:paraId="572B7C0C" w14:textId="221D8160" w:rsidR="0070373A" w:rsidRDefault="0070373A" w:rsidP="0070373A">
      <w:pPr>
        <w:pStyle w:val="ListParagraph"/>
        <w:numPr>
          <w:ilvl w:val="0"/>
          <w:numId w:val="23"/>
        </w:numPr>
      </w:pPr>
      <w:r w:rsidRPr="008274D3">
        <w:t>Open</w:t>
      </w:r>
      <w:r>
        <w:t xml:space="preserve"> the </w:t>
      </w:r>
      <w:r w:rsidRPr="243B6E64">
        <w:rPr>
          <w:b/>
          <w:bCs/>
        </w:rPr>
        <w:t>Virtual Switch Manager</w:t>
      </w:r>
      <w:r w:rsidR="4E5D9E7E" w:rsidRPr="243B6E64">
        <w:rPr>
          <w:b/>
          <w:bCs/>
        </w:rPr>
        <w:t>.</w:t>
      </w:r>
    </w:p>
    <w:p w14:paraId="17DA34D6" w14:textId="77D58120" w:rsidR="0070373A" w:rsidRDefault="0070373A" w:rsidP="0070373A">
      <w:pPr>
        <w:pStyle w:val="ListParagraph"/>
        <w:numPr>
          <w:ilvl w:val="0"/>
          <w:numId w:val="23"/>
        </w:numPr>
      </w:pPr>
      <w:r w:rsidRPr="008274D3">
        <w:t>Select</w:t>
      </w:r>
      <w:r>
        <w:t xml:space="preserve"> </w:t>
      </w:r>
      <w:r w:rsidRPr="0070373A">
        <w:rPr>
          <w:b/>
          <w:bCs/>
        </w:rPr>
        <w:t>External</w:t>
      </w:r>
      <w:r>
        <w:t xml:space="preserve"> for the type of virtual switch to create as shown in the figure.</w:t>
      </w:r>
    </w:p>
    <w:p w14:paraId="568CEA41" w14:textId="5D978F86" w:rsidR="0070373A" w:rsidRDefault="0070373A" w:rsidP="0070373A">
      <w:pPr>
        <w:pStyle w:val="ListParagraph"/>
        <w:numPr>
          <w:ilvl w:val="0"/>
          <w:numId w:val="23"/>
        </w:numPr>
      </w:pPr>
      <w:r w:rsidRPr="008274D3">
        <w:rPr>
          <w:noProof/>
        </w:rPr>
        <w:drawing>
          <wp:anchor distT="0" distB="0" distL="114300" distR="114300" simplePos="0" relativeHeight="251658247" behindDoc="0" locked="0" layoutInCell="1" allowOverlap="1" wp14:anchorId="3578D00F" wp14:editId="1BB6D079">
            <wp:simplePos x="0" y="0"/>
            <wp:positionH relativeFrom="margin">
              <wp:align>right</wp:align>
            </wp:positionH>
            <wp:positionV relativeFrom="paragraph">
              <wp:posOffset>289560</wp:posOffset>
            </wp:positionV>
            <wp:extent cx="5730240" cy="139319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0240" cy="1393190"/>
                    </a:xfrm>
                    <a:prstGeom prst="rect">
                      <a:avLst/>
                    </a:prstGeom>
                  </pic:spPr>
                </pic:pic>
              </a:graphicData>
            </a:graphic>
            <wp14:sizeRelH relativeFrom="margin">
              <wp14:pctWidth>0</wp14:pctWidth>
            </wp14:sizeRelH>
            <wp14:sizeRelV relativeFrom="margin">
              <wp14:pctHeight>0</wp14:pctHeight>
            </wp14:sizeRelV>
          </wp:anchor>
        </w:drawing>
      </w:r>
      <w:r w:rsidRPr="008274D3">
        <w:t>Click</w:t>
      </w:r>
      <w:r>
        <w:t xml:space="preserve"> the </w:t>
      </w:r>
      <w:r w:rsidRPr="0070373A">
        <w:rPr>
          <w:b/>
          <w:bCs/>
        </w:rPr>
        <w:t>Create Virtual Switch</w:t>
      </w:r>
      <w:r>
        <w:t xml:space="preserve"> button.</w:t>
      </w:r>
      <w:r w:rsidRPr="0070373A">
        <w:rPr>
          <w:noProof/>
        </w:rPr>
        <w:t xml:space="preserve"> </w:t>
      </w:r>
    </w:p>
    <w:p w14:paraId="17A60668" w14:textId="52CC6499" w:rsidR="00ED4B6F" w:rsidRDefault="0070373A" w:rsidP="00ED4B6F">
      <w:pPr>
        <w:pStyle w:val="ListParagraph"/>
        <w:numPr>
          <w:ilvl w:val="0"/>
          <w:numId w:val="23"/>
        </w:numPr>
      </w:pPr>
      <w:r>
        <w:t xml:space="preserve">In the </w:t>
      </w:r>
      <w:r w:rsidRPr="00ED4B6F">
        <w:rPr>
          <w:b/>
          <w:bCs/>
        </w:rPr>
        <w:t>Virtual Switch Properties</w:t>
      </w:r>
      <w:r>
        <w:t xml:space="preserve"> page, </w:t>
      </w:r>
      <w:r w:rsidRPr="008274D3">
        <w:t>type</w:t>
      </w:r>
      <w:r w:rsidRPr="00ED4B6F">
        <w:rPr>
          <w:b/>
          <w:bCs/>
        </w:rPr>
        <w:t xml:space="preserve"> VS-EXT-01</w:t>
      </w:r>
      <w:r>
        <w:t xml:space="preserve"> and </w:t>
      </w:r>
      <w:r w:rsidR="008274D3">
        <w:t xml:space="preserve">then </w:t>
      </w:r>
      <w:r w:rsidRPr="008274D3">
        <w:t>click</w:t>
      </w:r>
      <w:r>
        <w:t xml:space="preserve"> the </w:t>
      </w:r>
      <w:r w:rsidRPr="00ED4B6F">
        <w:rPr>
          <w:b/>
          <w:bCs/>
        </w:rPr>
        <w:t>Apply</w:t>
      </w:r>
      <w:r>
        <w:t xml:space="preserve"> button</w:t>
      </w:r>
      <w:r w:rsidR="00ED4B6F">
        <w:t>. You will get a message about disrupting network communications, just close the dialog box.</w:t>
      </w:r>
    </w:p>
    <w:p w14:paraId="112FE30B" w14:textId="7476CE83" w:rsidR="00ED4B6F" w:rsidRDefault="00ED4B6F" w:rsidP="00ED4B6F">
      <w:pPr>
        <w:pStyle w:val="ListParagraph"/>
        <w:numPr>
          <w:ilvl w:val="0"/>
          <w:numId w:val="23"/>
        </w:numPr>
      </w:pPr>
      <w:r w:rsidRPr="008274D3">
        <w:t>Click</w:t>
      </w:r>
      <w:r>
        <w:t xml:space="preserve"> </w:t>
      </w:r>
      <w:r w:rsidRPr="00ED4B6F">
        <w:rPr>
          <w:b/>
          <w:bCs/>
        </w:rPr>
        <w:t>OK</w:t>
      </w:r>
      <w:r>
        <w:t xml:space="preserve"> to close the </w:t>
      </w:r>
      <w:r w:rsidRPr="00ED4B6F">
        <w:rPr>
          <w:b/>
          <w:bCs/>
        </w:rPr>
        <w:t>Virtual Switch Manager</w:t>
      </w:r>
      <w:r>
        <w:t>.</w:t>
      </w:r>
    </w:p>
    <w:p w14:paraId="1732A617" w14:textId="0CDD7253" w:rsidR="00ED4B6F" w:rsidRDefault="00ED4B6F" w:rsidP="00ED4B6F">
      <w:pPr>
        <w:pStyle w:val="Heading2"/>
      </w:pPr>
      <w:r>
        <w:t>Creating Private Virtual Switches</w:t>
      </w:r>
    </w:p>
    <w:p w14:paraId="327F567A" w14:textId="2F086502" w:rsidR="00844974" w:rsidRDefault="009508BE" w:rsidP="00ED4B6F">
      <w:r>
        <w:t xml:space="preserve">Most communications between the virtual machines will take place using internal switches. There are two types of internal switches in Hyper-V.  The </w:t>
      </w:r>
      <w:r w:rsidRPr="00753BB5">
        <w:rPr>
          <w:b/>
        </w:rPr>
        <w:t>Internal</w:t>
      </w:r>
      <w:r>
        <w:t xml:space="preserve"> switch is used when you need communication between the host (hypervisor) and the virtual machines connected to that switch.</w:t>
      </w:r>
      <w:r w:rsidR="00844974">
        <w:t xml:space="preserve"> It accomplishes this by creating an additional adapter on the host machine that is connected to the internal switch.</w:t>
      </w:r>
      <w:r>
        <w:t xml:space="preserve"> The </w:t>
      </w:r>
      <w:r w:rsidRPr="00753BB5">
        <w:rPr>
          <w:b/>
        </w:rPr>
        <w:t>Private</w:t>
      </w:r>
      <w:r>
        <w:t xml:space="preserve"> switch is used when you want only the virtual machines connected to the switch to communicate</w:t>
      </w:r>
      <w:r w:rsidR="00844974">
        <w:t xml:space="preserve"> with each other</w:t>
      </w:r>
      <w:r>
        <w:t>.</w:t>
      </w:r>
    </w:p>
    <w:p w14:paraId="5FA2F0C9" w14:textId="2EE9DD76" w:rsidR="009508BE" w:rsidRDefault="00844974" w:rsidP="00ED4B6F">
      <w:r>
        <w:t xml:space="preserve">In your network, only communication between virtual machine is necessary, so all your switches will be </w:t>
      </w:r>
      <w:r w:rsidR="00753BB5" w:rsidRPr="00753BB5">
        <w:rPr>
          <w:b/>
        </w:rPr>
        <w:t>P</w:t>
      </w:r>
      <w:r w:rsidRPr="00753BB5">
        <w:rPr>
          <w:b/>
        </w:rPr>
        <w:t>rivate</w:t>
      </w:r>
      <w:r>
        <w:t>.</w:t>
      </w:r>
    </w:p>
    <w:p w14:paraId="63218233" w14:textId="1D447F19" w:rsidR="00844974" w:rsidRPr="00753BB5" w:rsidRDefault="00844974" w:rsidP="00ED4B6F">
      <w:pPr>
        <w:rPr>
          <w:b/>
        </w:rPr>
      </w:pPr>
      <w:r w:rsidRPr="00753BB5">
        <w:rPr>
          <w:b/>
        </w:rPr>
        <w:t>To create a Private virtual switch using Hyper-V Management console, perform the following:</w:t>
      </w:r>
    </w:p>
    <w:p w14:paraId="67CC9448" w14:textId="430AF85B" w:rsidR="00844974" w:rsidRDefault="00844974" w:rsidP="00844974">
      <w:pPr>
        <w:pStyle w:val="ListParagraph"/>
        <w:numPr>
          <w:ilvl w:val="0"/>
          <w:numId w:val="24"/>
        </w:numPr>
      </w:pPr>
      <w:r w:rsidRPr="008274D3">
        <w:t>Open</w:t>
      </w:r>
      <w:r>
        <w:t xml:space="preserve"> </w:t>
      </w:r>
      <w:r w:rsidRPr="00844974">
        <w:rPr>
          <w:b/>
          <w:bCs/>
        </w:rPr>
        <w:t>Hyper-V Management</w:t>
      </w:r>
      <w:r>
        <w:t xml:space="preserve"> console.</w:t>
      </w:r>
    </w:p>
    <w:p w14:paraId="0C32FE1F" w14:textId="3BD6D983" w:rsidR="00844974" w:rsidRDefault="00844974" w:rsidP="00844974">
      <w:pPr>
        <w:pStyle w:val="ListParagraph"/>
        <w:numPr>
          <w:ilvl w:val="0"/>
          <w:numId w:val="24"/>
        </w:numPr>
      </w:pPr>
      <w:r w:rsidRPr="008274D3">
        <w:t>Open</w:t>
      </w:r>
      <w:r>
        <w:t xml:space="preserve"> the </w:t>
      </w:r>
      <w:r w:rsidRPr="00844974">
        <w:rPr>
          <w:b/>
          <w:bCs/>
        </w:rPr>
        <w:t>Virtual Switch Manager</w:t>
      </w:r>
      <w:r>
        <w:t>.</w:t>
      </w:r>
    </w:p>
    <w:p w14:paraId="26781E0B" w14:textId="1B39A79F" w:rsidR="00844974" w:rsidRDefault="00844974" w:rsidP="00844974">
      <w:pPr>
        <w:pStyle w:val="ListParagraph"/>
        <w:numPr>
          <w:ilvl w:val="0"/>
          <w:numId w:val="24"/>
        </w:numPr>
      </w:pPr>
      <w:r w:rsidRPr="00844974">
        <w:rPr>
          <w:noProof/>
        </w:rPr>
        <w:drawing>
          <wp:anchor distT="0" distB="0" distL="114300" distR="114300" simplePos="0" relativeHeight="251658248" behindDoc="0" locked="0" layoutInCell="1" allowOverlap="1" wp14:anchorId="7BAC0862" wp14:editId="54FB550E">
            <wp:simplePos x="0" y="0"/>
            <wp:positionH relativeFrom="column">
              <wp:posOffset>4361180</wp:posOffset>
            </wp:positionH>
            <wp:positionV relativeFrom="paragraph">
              <wp:posOffset>179705</wp:posOffset>
            </wp:positionV>
            <wp:extent cx="1471930" cy="1203960"/>
            <wp:effectExtent l="0" t="0" r="0" b="0"/>
            <wp:wrapTight wrapText="left">
              <wp:wrapPolygon edited="0">
                <wp:start x="0" y="0"/>
                <wp:lineTo x="0" y="21190"/>
                <wp:lineTo x="21246" y="21190"/>
                <wp:lineTo x="212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1930" cy="1203960"/>
                    </a:xfrm>
                    <a:prstGeom prst="rect">
                      <a:avLst/>
                    </a:prstGeom>
                  </pic:spPr>
                </pic:pic>
              </a:graphicData>
            </a:graphic>
            <wp14:sizeRelH relativeFrom="margin">
              <wp14:pctWidth>0</wp14:pctWidth>
            </wp14:sizeRelH>
            <wp14:sizeRelV relativeFrom="margin">
              <wp14:pctHeight>0</wp14:pctHeight>
            </wp14:sizeRelV>
          </wp:anchor>
        </w:drawing>
      </w:r>
      <w:r>
        <w:t>In the “</w:t>
      </w:r>
      <w:r w:rsidRPr="00844974">
        <w:rPr>
          <w:b/>
          <w:bCs/>
        </w:rPr>
        <w:t>What type of virtual switch do you want to create</w:t>
      </w:r>
      <w:r>
        <w:t xml:space="preserve">?” section </w:t>
      </w:r>
      <w:r w:rsidRPr="008274D3">
        <w:t>choose</w:t>
      </w:r>
      <w:r>
        <w:t xml:space="preserve"> </w:t>
      </w:r>
      <w:r w:rsidRPr="00844974">
        <w:rPr>
          <w:b/>
          <w:bCs/>
        </w:rPr>
        <w:t>Private</w:t>
      </w:r>
      <w:r>
        <w:t xml:space="preserve"> and </w:t>
      </w:r>
      <w:r w:rsidRPr="008274D3">
        <w:t>click</w:t>
      </w:r>
      <w:r>
        <w:t xml:space="preserve"> the </w:t>
      </w:r>
      <w:r w:rsidRPr="00844974">
        <w:rPr>
          <w:b/>
          <w:bCs/>
        </w:rPr>
        <w:t>Create Virtual Switch</w:t>
      </w:r>
      <w:r>
        <w:t xml:space="preserve"> button.</w:t>
      </w:r>
    </w:p>
    <w:p w14:paraId="40BA6DC7" w14:textId="64D641E8" w:rsidR="00844974" w:rsidRDefault="00844974" w:rsidP="00844974">
      <w:pPr>
        <w:pStyle w:val="ListParagraph"/>
        <w:numPr>
          <w:ilvl w:val="0"/>
          <w:numId w:val="24"/>
        </w:numPr>
      </w:pPr>
      <w:r w:rsidRPr="008274D3">
        <w:t>On</w:t>
      </w:r>
      <w:r>
        <w:t xml:space="preserve"> the </w:t>
      </w:r>
      <w:r w:rsidRPr="00844974">
        <w:rPr>
          <w:b/>
          <w:bCs/>
        </w:rPr>
        <w:t>Virtual Switch Properties</w:t>
      </w:r>
      <w:r>
        <w:t xml:space="preserve"> page, </w:t>
      </w:r>
      <w:r w:rsidRPr="008274D3">
        <w:t>type</w:t>
      </w:r>
      <w:r>
        <w:t xml:space="preserve"> </w:t>
      </w:r>
      <w:r w:rsidRPr="00844974">
        <w:rPr>
          <w:b/>
          <w:bCs/>
        </w:rPr>
        <w:t>VS-PRI-01</w:t>
      </w:r>
      <w:r>
        <w:t xml:space="preserve"> in the </w:t>
      </w:r>
      <w:r w:rsidRPr="00844974">
        <w:rPr>
          <w:b/>
          <w:bCs/>
        </w:rPr>
        <w:t>Name</w:t>
      </w:r>
      <w:r>
        <w:t>: textbox and</w:t>
      </w:r>
      <w:r w:rsidR="008274D3">
        <w:t xml:space="preserve"> then</w:t>
      </w:r>
      <w:r>
        <w:t xml:space="preserve"> </w:t>
      </w:r>
      <w:r w:rsidRPr="008274D3">
        <w:t>click</w:t>
      </w:r>
      <w:r>
        <w:t xml:space="preserve"> the </w:t>
      </w:r>
      <w:r w:rsidRPr="00844974">
        <w:rPr>
          <w:b/>
          <w:bCs/>
        </w:rPr>
        <w:t>Apply</w:t>
      </w:r>
      <w:r>
        <w:t xml:space="preserve"> button.</w:t>
      </w:r>
    </w:p>
    <w:p w14:paraId="7C51E43C" w14:textId="77777777" w:rsidR="006E2DB9" w:rsidRDefault="00844974" w:rsidP="00844974">
      <w:pPr>
        <w:pStyle w:val="ListParagraph"/>
        <w:numPr>
          <w:ilvl w:val="0"/>
          <w:numId w:val="24"/>
        </w:numPr>
      </w:pPr>
      <w:r w:rsidRPr="008274D3">
        <w:t>Verify</w:t>
      </w:r>
      <w:r>
        <w:t xml:space="preserve"> that the </w:t>
      </w:r>
      <w:r w:rsidRPr="008274D3">
        <w:t>switch</w:t>
      </w:r>
      <w:r>
        <w:t xml:space="preserve"> shows up in the </w:t>
      </w:r>
      <w:r w:rsidRPr="008274D3">
        <w:rPr>
          <w:b/>
          <w:bCs/>
        </w:rPr>
        <w:t>Virtual Switches</w:t>
      </w:r>
      <w:r>
        <w:t xml:space="preserve"> pane as shown </w:t>
      </w:r>
      <w:r w:rsidR="006E2DB9">
        <w:t>in the figure</w:t>
      </w:r>
      <w:r>
        <w:t>.</w:t>
      </w:r>
    </w:p>
    <w:p w14:paraId="5CF7CCC8" w14:textId="77777777" w:rsidR="00753BB5" w:rsidRDefault="00753BB5" w:rsidP="006E2DB9"/>
    <w:p w14:paraId="625B2083" w14:textId="5CE1C963" w:rsidR="006E2DB9" w:rsidRPr="00753BB5" w:rsidRDefault="006E2DB9" w:rsidP="006E2DB9">
      <w:pPr>
        <w:rPr>
          <w:b/>
        </w:rPr>
      </w:pPr>
      <w:r w:rsidRPr="00753BB5">
        <w:rPr>
          <w:b/>
        </w:rPr>
        <w:lastRenderedPageBreak/>
        <w:t>To create a Private virtual switch using PowerShell, perform the following:</w:t>
      </w:r>
    </w:p>
    <w:p w14:paraId="5CFB3368" w14:textId="6D43867E" w:rsidR="006E2DB9" w:rsidRDefault="006E2DB9" w:rsidP="006E2DB9">
      <w:pPr>
        <w:pStyle w:val="ListParagraph"/>
        <w:numPr>
          <w:ilvl w:val="0"/>
          <w:numId w:val="25"/>
        </w:numPr>
      </w:pPr>
      <w:r w:rsidRPr="008274D3">
        <w:t>Open</w:t>
      </w:r>
      <w:r>
        <w:rPr>
          <w:b/>
          <w:bCs/>
        </w:rPr>
        <w:t xml:space="preserve"> </w:t>
      </w:r>
      <w:r>
        <w:t xml:space="preserve">a </w:t>
      </w:r>
      <w:r w:rsidRPr="008274D3">
        <w:rPr>
          <w:b/>
          <w:bCs/>
        </w:rPr>
        <w:t>PowerShell</w:t>
      </w:r>
      <w:r w:rsidR="008274D3" w:rsidRPr="008274D3">
        <w:rPr>
          <w:b/>
          <w:bCs/>
        </w:rPr>
        <w:t xml:space="preserve"> (Admin)</w:t>
      </w:r>
      <w:r>
        <w:t xml:space="preserve"> session.</w:t>
      </w:r>
    </w:p>
    <w:p w14:paraId="0225EACA" w14:textId="26AABCC0" w:rsidR="006E2DB9" w:rsidRDefault="006E2DB9" w:rsidP="006E2DB9">
      <w:pPr>
        <w:pStyle w:val="ListParagraph"/>
        <w:numPr>
          <w:ilvl w:val="0"/>
          <w:numId w:val="25"/>
        </w:numPr>
      </w:pPr>
      <w:r w:rsidRPr="008274D3">
        <w:t>Type</w:t>
      </w:r>
      <w:r>
        <w:rPr>
          <w:b/>
          <w:bCs/>
        </w:rPr>
        <w:t xml:space="preserve"> </w:t>
      </w:r>
      <w:r>
        <w:t>the following command:</w:t>
      </w:r>
    </w:p>
    <w:p w14:paraId="7F17E7C4" w14:textId="2D02F51C" w:rsidR="006E2DB9" w:rsidRDefault="006E2DB9" w:rsidP="007549BD">
      <w:pPr>
        <w:pStyle w:val="CommandLine"/>
      </w:pPr>
      <w:r>
        <w:t>New-VMSwitch -Name VS-PRI-02 -SwitchType Private</w:t>
      </w:r>
    </w:p>
    <w:p w14:paraId="65820EE2" w14:textId="3A56E864" w:rsidR="006E2DB9" w:rsidRDefault="006E2DB9" w:rsidP="006E2DB9">
      <w:pPr>
        <w:pStyle w:val="ListParagraph"/>
        <w:numPr>
          <w:ilvl w:val="0"/>
          <w:numId w:val="25"/>
        </w:numPr>
      </w:pPr>
      <w:r w:rsidRPr="006E2DB9">
        <w:rPr>
          <w:noProof/>
        </w:rPr>
        <w:drawing>
          <wp:anchor distT="0" distB="0" distL="114300" distR="114300" simplePos="0" relativeHeight="251658249" behindDoc="0" locked="0" layoutInCell="1" allowOverlap="1" wp14:anchorId="10C186C2" wp14:editId="733E9F3E">
            <wp:simplePos x="0" y="0"/>
            <wp:positionH relativeFrom="column">
              <wp:posOffset>175260</wp:posOffset>
            </wp:positionH>
            <wp:positionV relativeFrom="paragraph">
              <wp:posOffset>238760</wp:posOffset>
            </wp:positionV>
            <wp:extent cx="5859780" cy="763270"/>
            <wp:effectExtent l="0" t="0" r="762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9780" cy="763270"/>
                    </a:xfrm>
                    <a:prstGeom prst="rect">
                      <a:avLst/>
                    </a:prstGeom>
                  </pic:spPr>
                </pic:pic>
              </a:graphicData>
            </a:graphic>
            <wp14:sizeRelH relativeFrom="margin">
              <wp14:pctWidth>0</wp14:pctWidth>
            </wp14:sizeRelH>
          </wp:anchor>
        </w:drawing>
      </w:r>
      <w:r>
        <w:t>You should see the output below.</w:t>
      </w:r>
    </w:p>
    <w:p w14:paraId="03795CC3" w14:textId="77777777" w:rsidR="007B4E2B" w:rsidRDefault="007B4E2B" w:rsidP="007B4E2B"/>
    <w:p w14:paraId="02F4DBC2" w14:textId="7D8A5A8A" w:rsidR="007B4E2B" w:rsidRDefault="007B4E2B" w:rsidP="007B4E2B">
      <w:pPr>
        <w:pStyle w:val="Heading2"/>
      </w:pPr>
      <w:r>
        <w:t xml:space="preserve">Creating </w:t>
      </w:r>
      <w:r w:rsidR="00AD1FDF">
        <w:t xml:space="preserve">An </w:t>
      </w:r>
      <w:r>
        <w:t>Internal Virtual Switch</w:t>
      </w:r>
    </w:p>
    <w:p w14:paraId="623113D8" w14:textId="078D9595" w:rsidR="004A2469" w:rsidRDefault="007B4E2B" w:rsidP="007B4E2B">
      <w:r w:rsidRPr="00753BB5">
        <w:rPr>
          <w:b/>
        </w:rPr>
        <w:t>Internal</w:t>
      </w:r>
      <w:r>
        <w:t xml:space="preserve"> virtual switches are created when you wish for the host machine to communicate with the virtual machines connected to the switch. </w:t>
      </w:r>
      <w:r w:rsidR="004A2469">
        <w:t>It accomplishes this by creating a network adapter on the host that is connected to the internal virtual switch.</w:t>
      </w:r>
    </w:p>
    <w:p w14:paraId="069F655E" w14:textId="4CB1F5D7" w:rsidR="007B4E2B" w:rsidRDefault="007B4E2B" w:rsidP="007B4E2B">
      <w:r>
        <w:t xml:space="preserve">One particular use for this is when </w:t>
      </w:r>
      <w:r w:rsidR="00272624">
        <w:t xml:space="preserve">using the host machine as a NAT router. This allows the private IP addresses </w:t>
      </w:r>
      <w:r w:rsidR="00E05821">
        <w:t>used in your internal networks to be replaced by the public address of the host machine and routed to the Internet, giving your virtual machines access to the Internet.</w:t>
      </w:r>
    </w:p>
    <w:p w14:paraId="495F8683" w14:textId="7ED2B0AA" w:rsidR="00E05821" w:rsidRPr="00862127" w:rsidRDefault="00E05821" w:rsidP="00E05821">
      <w:pPr>
        <w:rPr>
          <w:b/>
        </w:rPr>
      </w:pPr>
      <w:r w:rsidRPr="00862127">
        <w:rPr>
          <w:b/>
        </w:rPr>
        <w:t>To create an Internal virtual switch using PowerShell, perform the following:</w:t>
      </w:r>
    </w:p>
    <w:p w14:paraId="70B82CB9" w14:textId="579DA864" w:rsidR="00E05821" w:rsidRDefault="008274D3" w:rsidP="00E05821">
      <w:pPr>
        <w:pStyle w:val="ListParagraph"/>
        <w:numPr>
          <w:ilvl w:val="0"/>
          <w:numId w:val="25"/>
        </w:numPr>
      </w:pPr>
      <w:r w:rsidRPr="008274D3">
        <w:t>Open</w:t>
      </w:r>
      <w:r>
        <w:rPr>
          <w:b/>
          <w:bCs/>
        </w:rPr>
        <w:t xml:space="preserve"> </w:t>
      </w:r>
      <w:r>
        <w:t xml:space="preserve">a </w:t>
      </w:r>
      <w:r w:rsidRPr="008274D3">
        <w:rPr>
          <w:b/>
          <w:bCs/>
        </w:rPr>
        <w:t>PowerShell (Admin)</w:t>
      </w:r>
      <w:r>
        <w:t xml:space="preserve"> session</w:t>
      </w:r>
      <w:r w:rsidR="00E05821">
        <w:t>.</w:t>
      </w:r>
    </w:p>
    <w:p w14:paraId="6498ACF1" w14:textId="77777777" w:rsidR="00E05821" w:rsidRDefault="00E05821" w:rsidP="00E05821">
      <w:pPr>
        <w:pStyle w:val="ListParagraph"/>
        <w:numPr>
          <w:ilvl w:val="0"/>
          <w:numId w:val="25"/>
        </w:numPr>
      </w:pPr>
      <w:r w:rsidRPr="008274D3">
        <w:t>Type</w:t>
      </w:r>
      <w:r>
        <w:rPr>
          <w:b/>
          <w:bCs/>
        </w:rPr>
        <w:t xml:space="preserve"> </w:t>
      </w:r>
      <w:r>
        <w:t>the following command:</w:t>
      </w:r>
    </w:p>
    <w:p w14:paraId="502F7D94" w14:textId="6FB9D900" w:rsidR="00E05821" w:rsidRDefault="00E05821" w:rsidP="00E05821">
      <w:pPr>
        <w:pStyle w:val="CommandLine"/>
      </w:pPr>
      <w:r>
        <w:t>New-VMSwitch -Name VS-</w:t>
      </w:r>
      <w:r w:rsidR="004A2469">
        <w:t>NAT</w:t>
      </w:r>
      <w:r>
        <w:t>-0</w:t>
      </w:r>
      <w:r w:rsidR="00001365">
        <w:t>1</w:t>
      </w:r>
      <w:r>
        <w:t xml:space="preserve"> -SwitchType </w:t>
      </w:r>
      <w:r w:rsidR="00001365">
        <w:t>Internal</w:t>
      </w:r>
    </w:p>
    <w:p w14:paraId="48F18369" w14:textId="56388770" w:rsidR="00E05821" w:rsidRDefault="00E05821" w:rsidP="00E05821">
      <w:pPr>
        <w:pStyle w:val="ListParagraph"/>
        <w:numPr>
          <w:ilvl w:val="0"/>
          <w:numId w:val="25"/>
        </w:numPr>
      </w:pPr>
      <w:r w:rsidRPr="006E2DB9">
        <w:rPr>
          <w:noProof/>
        </w:rPr>
        <w:drawing>
          <wp:anchor distT="0" distB="0" distL="114300" distR="114300" simplePos="0" relativeHeight="251661331" behindDoc="0" locked="0" layoutInCell="1" allowOverlap="1" wp14:anchorId="744B3B84" wp14:editId="2A73F343">
            <wp:simplePos x="0" y="0"/>
            <wp:positionH relativeFrom="margin">
              <wp:posOffset>303530</wp:posOffset>
            </wp:positionH>
            <wp:positionV relativeFrom="paragraph">
              <wp:posOffset>406645</wp:posOffset>
            </wp:positionV>
            <wp:extent cx="5640070" cy="21551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a:xfrm>
                      <a:off x="0" y="0"/>
                      <a:ext cx="5640070" cy="2155190"/>
                    </a:xfrm>
                    <a:prstGeom prst="rect">
                      <a:avLst/>
                    </a:prstGeom>
                  </pic:spPr>
                </pic:pic>
              </a:graphicData>
            </a:graphic>
            <wp14:sizeRelH relativeFrom="margin">
              <wp14:pctWidth>0</wp14:pctWidth>
            </wp14:sizeRelH>
            <wp14:sizeRelV relativeFrom="margin">
              <wp14:pctHeight>0</wp14:pctHeight>
            </wp14:sizeRelV>
          </wp:anchor>
        </w:drawing>
      </w:r>
      <w:r w:rsidR="005C3FD9">
        <w:t xml:space="preserve">The output below shows the creation of the switch, verifying the switch was created, and </w:t>
      </w:r>
      <w:r w:rsidR="00AD1FDF">
        <w:t>the network adapter that was created to allow the host machine to connect to the switch.</w:t>
      </w:r>
    </w:p>
    <w:p w14:paraId="331E2762" w14:textId="3D48099D" w:rsidR="00533F5E" w:rsidRDefault="00533F5E" w:rsidP="00533F5E"/>
    <w:p w14:paraId="0FA58F53" w14:textId="77777777" w:rsidR="00AD1FDF" w:rsidRDefault="00AD1FDF" w:rsidP="00533F5E"/>
    <w:p w14:paraId="2ACCE02E" w14:textId="58EAA7F2" w:rsidR="006A3AB3" w:rsidRDefault="006A3AB3" w:rsidP="00495717">
      <w:pPr>
        <w:pStyle w:val="Heading2"/>
      </w:pPr>
      <w:r>
        <w:t xml:space="preserve">Configuring </w:t>
      </w:r>
      <w:r w:rsidR="0071720D">
        <w:t>NAT in Hyper-V</w:t>
      </w:r>
    </w:p>
    <w:p w14:paraId="3D39C1C9" w14:textId="684EF392" w:rsidR="0071720D" w:rsidRDefault="0071720D" w:rsidP="0071720D">
      <w:r>
        <w:t xml:space="preserve">In this section, you will create the necessary components that will allow the host machine act as a NAT router </w:t>
      </w:r>
      <w:r w:rsidR="000277ED">
        <w:t>using the previously created internal switch and its associated adapter.</w:t>
      </w:r>
    </w:p>
    <w:p w14:paraId="37E31DAD" w14:textId="2349071E" w:rsidR="000277ED" w:rsidRDefault="000277ED" w:rsidP="0071720D">
      <w:r>
        <w:t xml:space="preserve">To configure </w:t>
      </w:r>
      <w:r w:rsidR="00932890">
        <w:t xml:space="preserve">a </w:t>
      </w:r>
      <w:r>
        <w:t>Hyper-V</w:t>
      </w:r>
      <w:r w:rsidR="00932890">
        <w:t xml:space="preserve"> host to perform NAT routing, you need to create a NetNAT object, assign it an address range to be used by the </w:t>
      </w:r>
      <w:r w:rsidR="00D835E3">
        <w:t>VMs</w:t>
      </w:r>
      <w:r w:rsidR="009830A6">
        <w:t xml:space="preserve">, and configure the associated adapter </w:t>
      </w:r>
      <w:r w:rsidR="00530341">
        <w:t>with an address within the address range that will be the router IP.</w:t>
      </w:r>
    </w:p>
    <w:p w14:paraId="3C638960" w14:textId="5AC132E7" w:rsidR="00530341" w:rsidRDefault="00530341" w:rsidP="0010101D">
      <w:pPr>
        <w:pStyle w:val="Heading3"/>
      </w:pPr>
      <w:r>
        <w:t>Creating a NetNAT object</w:t>
      </w:r>
    </w:p>
    <w:p w14:paraId="40CAA80D" w14:textId="082C69FF" w:rsidR="0010101D" w:rsidRPr="0010101D" w:rsidRDefault="0010101D" w:rsidP="0010101D">
      <w:r>
        <w:t>To create a NetNat object, perform the following:</w:t>
      </w:r>
    </w:p>
    <w:p w14:paraId="1BE9FCAF" w14:textId="77777777" w:rsidR="0010101D" w:rsidRDefault="0010101D" w:rsidP="0010101D">
      <w:pPr>
        <w:pStyle w:val="ListParagraph"/>
        <w:numPr>
          <w:ilvl w:val="0"/>
          <w:numId w:val="35"/>
        </w:numPr>
      </w:pPr>
      <w:r w:rsidRPr="008274D3">
        <w:t>Open</w:t>
      </w:r>
      <w:r>
        <w:rPr>
          <w:b/>
          <w:bCs/>
        </w:rPr>
        <w:t xml:space="preserve"> </w:t>
      </w:r>
      <w:r>
        <w:t>an elevated PowerShell session.</w:t>
      </w:r>
    </w:p>
    <w:p w14:paraId="7A8F821D" w14:textId="77777777" w:rsidR="0010101D" w:rsidRDefault="0010101D" w:rsidP="0010101D">
      <w:pPr>
        <w:pStyle w:val="ListParagraph"/>
        <w:numPr>
          <w:ilvl w:val="0"/>
          <w:numId w:val="35"/>
        </w:numPr>
      </w:pPr>
      <w:r w:rsidRPr="008274D3">
        <w:t>Type</w:t>
      </w:r>
      <w:r>
        <w:rPr>
          <w:b/>
          <w:bCs/>
        </w:rPr>
        <w:t xml:space="preserve"> </w:t>
      </w:r>
      <w:r>
        <w:t>the following command:</w:t>
      </w:r>
    </w:p>
    <w:p w14:paraId="6E7F89BE" w14:textId="71085C66" w:rsidR="0010101D" w:rsidRDefault="00564090" w:rsidP="0010101D">
      <w:pPr>
        <w:pStyle w:val="CommandLine"/>
      </w:pPr>
      <w:r w:rsidRPr="00564090">
        <w:t>New-NetNat -Name KMW-NAT -InternalIPInterfaceAddressPrefix 10.1.1.0/24</w:t>
      </w:r>
    </w:p>
    <w:p w14:paraId="2DD43DED" w14:textId="0C019AF6" w:rsidR="0010101D" w:rsidRDefault="00835F6A" w:rsidP="0010101D">
      <w:pPr>
        <w:pStyle w:val="ListParagraph"/>
        <w:numPr>
          <w:ilvl w:val="0"/>
          <w:numId w:val="35"/>
        </w:numPr>
      </w:pPr>
      <w:r w:rsidRPr="006E2DB9">
        <w:rPr>
          <w:noProof/>
        </w:rPr>
        <w:drawing>
          <wp:anchor distT="0" distB="0" distL="114300" distR="114300" simplePos="0" relativeHeight="251663379" behindDoc="0" locked="0" layoutInCell="1" allowOverlap="1" wp14:anchorId="42588956" wp14:editId="2A39F1E5">
            <wp:simplePos x="0" y="0"/>
            <wp:positionH relativeFrom="margin">
              <wp:align>right</wp:align>
            </wp:positionH>
            <wp:positionV relativeFrom="paragraph">
              <wp:posOffset>251460</wp:posOffset>
            </wp:positionV>
            <wp:extent cx="5640070" cy="156654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stretch>
                      <a:fillRect/>
                    </a:stretch>
                  </pic:blipFill>
                  <pic:spPr>
                    <a:xfrm>
                      <a:off x="0" y="0"/>
                      <a:ext cx="5640070" cy="1566545"/>
                    </a:xfrm>
                    <a:prstGeom prst="rect">
                      <a:avLst/>
                    </a:prstGeom>
                  </pic:spPr>
                </pic:pic>
              </a:graphicData>
            </a:graphic>
            <wp14:sizeRelH relativeFrom="margin">
              <wp14:pctWidth>0</wp14:pctWidth>
            </wp14:sizeRelH>
            <wp14:sizeRelV relativeFrom="margin">
              <wp14:pctHeight>0</wp14:pctHeight>
            </wp14:sizeRelV>
          </wp:anchor>
        </w:drawing>
      </w:r>
      <w:r w:rsidR="00564090">
        <w:t>You should see the output shown below</w:t>
      </w:r>
      <w:r w:rsidR="0010101D">
        <w:t>.</w:t>
      </w:r>
    </w:p>
    <w:p w14:paraId="34A28EC2" w14:textId="67AC95D8" w:rsidR="00835F6A" w:rsidRDefault="004E28DF" w:rsidP="006A5D37">
      <w:pPr>
        <w:pStyle w:val="Heading3"/>
      </w:pPr>
      <w:r>
        <w:t xml:space="preserve">Configuring the Network Adapter for </w:t>
      </w:r>
      <w:r w:rsidR="006A5D37">
        <w:t>use as a Router</w:t>
      </w:r>
    </w:p>
    <w:p w14:paraId="62FD6405" w14:textId="6A78E608" w:rsidR="006A5D37" w:rsidRDefault="006A5D37" w:rsidP="006A5D37">
      <w:r>
        <w:t xml:space="preserve">The last step in configuring the </w:t>
      </w:r>
      <w:r w:rsidR="006C2E31">
        <w:t>router is to assign an address to the associated network adapter. In this case, you will assign the 10.1.1.254 address to the adapter using the following command:</w:t>
      </w:r>
    </w:p>
    <w:p w14:paraId="3B1DB45F" w14:textId="71177323" w:rsidR="006C2E31" w:rsidRDefault="00EA08B9" w:rsidP="00CD03E1">
      <w:pPr>
        <w:pStyle w:val="CommandLine"/>
      </w:pPr>
      <w:r>
        <w:t>Get-</w:t>
      </w:r>
      <w:r w:rsidR="00B03A9A">
        <w:t>N</w:t>
      </w:r>
      <w:r>
        <w:t>et</w:t>
      </w:r>
      <w:r w:rsidR="00B03A9A">
        <w:t>A</w:t>
      </w:r>
      <w:r>
        <w:t>dapter -Name *</w:t>
      </w:r>
      <w:r w:rsidR="009B5757">
        <w:t>NAT</w:t>
      </w:r>
      <w:r>
        <w:t>* | New-NetIPAddress -IPAddress 10.1.1.254 -PrefixLength 24</w:t>
      </w:r>
    </w:p>
    <w:p w14:paraId="2BA8F390" w14:textId="4840EAFF" w:rsidR="00CD03E1" w:rsidRDefault="00CD03E1" w:rsidP="006A5D37">
      <w:r w:rsidRPr="00CD03E1">
        <w:rPr>
          <w:noProof/>
        </w:rPr>
        <w:lastRenderedPageBreak/>
        <w:drawing>
          <wp:anchor distT="0" distB="0" distL="114300" distR="114300" simplePos="0" relativeHeight="251665427" behindDoc="0" locked="0" layoutInCell="1" allowOverlap="1" wp14:anchorId="79B033AB" wp14:editId="77BB0E98">
            <wp:simplePos x="0" y="0"/>
            <wp:positionH relativeFrom="column">
              <wp:posOffset>0</wp:posOffset>
            </wp:positionH>
            <wp:positionV relativeFrom="paragraph">
              <wp:posOffset>289560</wp:posOffset>
            </wp:positionV>
            <wp:extent cx="5943600" cy="2870835"/>
            <wp:effectExtent l="0" t="0" r="0" b="571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70835"/>
                    </a:xfrm>
                    <a:prstGeom prst="rect">
                      <a:avLst/>
                    </a:prstGeom>
                  </pic:spPr>
                </pic:pic>
              </a:graphicData>
            </a:graphic>
          </wp:anchor>
        </w:drawing>
      </w:r>
      <w:r>
        <w:t>You should see the output shown below.</w:t>
      </w:r>
    </w:p>
    <w:p w14:paraId="7D8418C4" w14:textId="77777777" w:rsidR="00CD03E1" w:rsidRPr="006A5D37" w:rsidRDefault="00CD03E1" w:rsidP="006A5D37"/>
    <w:p w14:paraId="633F19A4" w14:textId="330F9731" w:rsidR="00E64817" w:rsidRDefault="00E64817" w:rsidP="00495717">
      <w:pPr>
        <w:pStyle w:val="Heading2"/>
      </w:pPr>
      <w:r>
        <w:t>Connecting a Network Adapter to a virtual switch</w:t>
      </w:r>
    </w:p>
    <w:p w14:paraId="5FC00179" w14:textId="46462B46" w:rsidR="00533F5E" w:rsidRDefault="002C0E60" w:rsidP="00533F5E">
      <w:r>
        <w:t>Now that the virtual switches have been configured, you can now connect the network adapters on the virtual machines to the appropriate switches.</w:t>
      </w:r>
    </w:p>
    <w:p w14:paraId="0CF7069B" w14:textId="248DA022" w:rsidR="002C0E60" w:rsidRDefault="002C0E60" w:rsidP="00533F5E">
      <w:r>
        <w:t>To connect a network adapter to a switch using the Hyper-V Management console, perform the following:</w:t>
      </w:r>
    </w:p>
    <w:p w14:paraId="3703D698" w14:textId="77777777" w:rsidR="002C0E60" w:rsidRDefault="002C0E60" w:rsidP="002C0E60">
      <w:pPr>
        <w:pStyle w:val="ListParagraph"/>
        <w:numPr>
          <w:ilvl w:val="0"/>
          <w:numId w:val="26"/>
        </w:numPr>
      </w:pPr>
      <w:r w:rsidRPr="008274D3">
        <w:t>Open</w:t>
      </w:r>
      <w:r>
        <w:t xml:space="preserve"> </w:t>
      </w:r>
      <w:r w:rsidRPr="00844974">
        <w:rPr>
          <w:b/>
          <w:bCs/>
        </w:rPr>
        <w:t>Hyper-V Management</w:t>
      </w:r>
      <w:r>
        <w:t xml:space="preserve"> console.</w:t>
      </w:r>
    </w:p>
    <w:p w14:paraId="294C5518" w14:textId="1FC37E7C" w:rsidR="002C0E60" w:rsidRDefault="002C0E60" w:rsidP="002C0E60">
      <w:pPr>
        <w:pStyle w:val="ListParagraph"/>
        <w:numPr>
          <w:ilvl w:val="0"/>
          <w:numId w:val="26"/>
        </w:numPr>
      </w:pPr>
      <w:r w:rsidRPr="008274D3">
        <w:t>Open</w:t>
      </w:r>
      <w:r>
        <w:t xml:space="preserve"> the </w:t>
      </w:r>
      <w:r w:rsidRPr="008274D3">
        <w:t>settings</w:t>
      </w:r>
      <w:r>
        <w:rPr>
          <w:b/>
          <w:bCs/>
        </w:rPr>
        <w:t xml:space="preserve"> </w:t>
      </w:r>
      <w:r>
        <w:t xml:space="preserve">for the </w:t>
      </w:r>
      <w:r w:rsidR="00DF07D2" w:rsidRPr="00E676BA">
        <w:rPr>
          <w:b/>
          <w:bCs/>
        </w:rPr>
        <w:t>Server</w:t>
      </w:r>
      <w:r w:rsidRPr="00E676BA">
        <w:rPr>
          <w:b/>
          <w:bCs/>
        </w:rPr>
        <w:t>-01</w:t>
      </w:r>
      <w:r>
        <w:t xml:space="preserve"> virtual machine.</w:t>
      </w:r>
    </w:p>
    <w:p w14:paraId="09B3AC1E" w14:textId="63504DF8" w:rsidR="002C0E60" w:rsidRDefault="002C0E60" w:rsidP="002C0E60">
      <w:pPr>
        <w:pStyle w:val="ListParagraph"/>
        <w:numPr>
          <w:ilvl w:val="0"/>
          <w:numId w:val="26"/>
        </w:numPr>
      </w:pPr>
      <w:r w:rsidRPr="008274D3">
        <w:t>Select</w:t>
      </w:r>
      <w:r>
        <w:rPr>
          <w:b/>
          <w:bCs/>
        </w:rPr>
        <w:t xml:space="preserve"> </w:t>
      </w:r>
      <w:r>
        <w:t xml:space="preserve">the </w:t>
      </w:r>
      <w:r w:rsidRPr="002C0E60">
        <w:rPr>
          <w:b/>
          <w:bCs/>
        </w:rPr>
        <w:t>Network Adapter</w:t>
      </w:r>
      <w:r>
        <w:t xml:space="preserve"> in the </w:t>
      </w:r>
      <w:r w:rsidRPr="002C0E60">
        <w:rPr>
          <w:b/>
          <w:bCs/>
        </w:rPr>
        <w:t>Hardware</w:t>
      </w:r>
      <w:r>
        <w:t xml:space="preserve"> </w:t>
      </w:r>
      <w:r w:rsidRPr="008274D3">
        <w:t>pane</w:t>
      </w:r>
      <w:r>
        <w:t xml:space="preserve"> and </w:t>
      </w:r>
      <w:r w:rsidRPr="008274D3">
        <w:t>select</w:t>
      </w:r>
      <w:r>
        <w:t xml:space="preserve"> the </w:t>
      </w:r>
      <w:r w:rsidRPr="002C0E60">
        <w:rPr>
          <w:b/>
          <w:bCs/>
        </w:rPr>
        <w:t>VS-</w:t>
      </w:r>
      <w:r w:rsidR="000C6540">
        <w:rPr>
          <w:b/>
          <w:bCs/>
        </w:rPr>
        <w:t>NAT</w:t>
      </w:r>
      <w:r w:rsidRPr="002C0E60">
        <w:rPr>
          <w:b/>
          <w:bCs/>
        </w:rPr>
        <w:t>-01</w:t>
      </w:r>
      <w:r>
        <w:t xml:space="preserve"> switch in the </w:t>
      </w:r>
      <w:r w:rsidRPr="00E16581">
        <w:rPr>
          <w:b/>
        </w:rPr>
        <w:t>Network Adapter</w:t>
      </w:r>
      <w:r>
        <w:t xml:space="preserve"> configuration page and </w:t>
      </w:r>
      <w:r w:rsidR="008274D3">
        <w:t xml:space="preserve">then </w:t>
      </w:r>
      <w:r w:rsidRPr="008274D3">
        <w:t>click</w:t>
      </w:r>
      <w:r>
        <w:t xml:space="preserve"> the </w:t>
      </w:r>
      <w:r w:rsidRPr="002C0E60">
        <w:rPr>
          <w:b/>
          <w:bCs/>
        </w:rPr>
        <w:t>Apply</w:t>
      </w:r>
      <w:r>
        <w:t xml:space="preserve"> button.</w:t>
      </w:r>
    </w:p>
    <w:p w14:paraId="04BE2D72" w14:textId="296213F4" w:rsidR="002C0E60" w:rsidRDefault="0028018D" w:rsidP="00E16581">
      <w:pPr>
        <w:pStyle w:val="ListParagraph"/>
        <w:ind w:left="360"/>
      </w:pPr>
      <w:r w:rsidRPr="002C0E60">
        <w:rPr>
          <w:noProof/>
        </w:rPr>
        <w:drawing>
          <wp:anchor distT="0" distB="0" distL="114300" distR="114300" simplePos="0" relativeHeight="251658250" behindDoc="0" locked="0" layoutInCell="1" allowOverlap="1" wp14:anchorId="15E4E349" wp14:editId="5BD55E47">
            <wp:simplePos x="0" y="0"/>
            <wp:positionH relativeFrom="column">
              <wp:posOffset>300990</wp:posOffset>
            </wp:positionH>
            <wp:positionV relativeFrom="paragraph">
              <wp:posOffset>243205</wp:posOffset>
            </wp:positionV>
            <wp:extent cx="3654425" cy="1515745"/>
            <wp:effectExtent l="0" t="0" r="3175"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stretch>
                      <a:fillRect/>
                    </a:stretch>
                  </pic:blipFill>
                  <pic:spPr>
                    <a:xfrm>
                      <a:off x="0" y="0"/>
                      <a:ext cx="3654425" cy="1515745"/>
                    </a:xfrm>
                    <a:prstGeom prst="rect">
                      <a:avLst/>
                    </a:prstGeom>
                  </pic:spPr>
                </pic:pic>
              </a:graphicData>
            </a:graphic>
            <wp14:sizeRelH relativeFrom="margin">
              <wp14:pctWidth>0</wp14:pctWidth>
            </wp14:sizeRelH>
            <wp14:sizeRelV relativeFrom="margin">
              <wp14:pctHeight>0</wp14:pctHeight>
            </wp14:sizeRelV>
          </wp:anchor>
        </w:drawing>
      </w:r>
      <w:r w:rsidR="002C0E60">
        <w:t>The page should look like the figure below.</w:t>
      </w:r>
      <w:r w:rsidR="002C0E60" w:rsidRPr="002C0E60">
        <w:rPr>
          <w:noProof/>
        </w:rPr>
        <w:t xml:space="preserve"> </w:t>
      </w:r>
    </w:p>
    <w:p w14:paraId="5F332AED" w14:textId="77777777" w:rsidR="0028018D" w:rsidRDefault="0028018D" w:rsidP="0028018D"/>
    <w:p w14:paraId="2680A9E4" w14:textId="7C782D69" w:rsidR="002C0E60" w:rsidRDefault="002C0E60" w:rsidP="002C0E60">
      <w:r>
        <w:t>To connect a network adapter to a virtual switch using PowerShell, perform the following:</w:t>
      </w:r>
    </w:p>
    <w:p w14:paraId="310245D5" w14:textId="77777777" w:rsidR="002C0E60" w:rsidRDefault="002C0E60" w:rsidP="007371BA">
      <w:pPr>
        <w:pStyle w:val="ListParagraph"/>
        <w:numPr>
          <w:ilvl w:val="0"/>
          <w:numId w:val="27"/>
        </w:numPr>
      </w:pPr>
      <w:r w:rsidRPr="008274D3">
        <w:t>Open</w:t>
      </w:r>
      <w:r>
        <w:rPr>
          <w:b/>
          <w:bCs/>
        </w:rPr>
        <w:t xml:space="preserve"> </w:t>
      </w:r>
      <w:r>
        <w:t>an elevated PowerShell session.</w:t>
      </w:r>
    </w:p>
    <w:p w14:paraId="3F3DDCAA" w14:textId="77777777" w:rsidR="002C0E60" w:rsidRDefault="002C0E60" w:rsidP="007371BA">
      <w:pPr>
        <w:pStyle w:val="ListParagraph"/>
        <w:numPr>
          <w:ilvl w:val="0"/>
          <w:numId w:val="27"/>
        </w:numPr>
      </w:pPr>
      <w:r w:rsidRPr="008274D3">
        <w:lastRenderedPageBreak/>
        <w:t>Type</w:t>
      </w:r>
      <w:r>
        <w:rPr>
          <w:b/>
          <w:bCs/>
        </w:rPr>
        <w:t xml:space="preserve"> </w:t>
      </w:r>
      <w:r>
        <w:t>the following command:</w:t>
      </w:r>
    </w:p>
    <w:p w14:paraId="434728E5" w14:textId="4D57DBBC" w:rsidR="002C0E60" w:rsidRDefault="007371BA" w:rsidP="007549BD">
      <w:pPr>
        <w:pStyle w:val="CommandLine"/>
      </w:pPr>
      <w:r>
        <w:t>Connect-VMNetworkAdapter</w:t>
      </w:r>
      <w:r w:rsidR="00383C05">
        <w:t xml:space="preserve"> -VMName Server-02</w:t>
      </w:r>
      <w:r w:rsidR="007324BA">
        <w:t xml:space="preserve"> </w:t>
      </w:r>
      <w:r>
        <w:t>-Switch</w:t>
      </w:r>
      <w:r w:rsidR="00E737A5">
        <w:t>Name</w:t>
      </w:r>
      <w:r>
        <w:t xml:space="preserve"> VS-</w:t>
      </w:r>
      <w:r w:rsidR="00A916B7">
        <w:t>NAT</w:t>
      </w:r>
      <w:r>
        <w:t>-01</w:t>
      </w:r>
    </w:p>
    <w:p w14:paraId="34165FE7" w14:textId="5DA166A9" w:rsidR="007371BA" w:rsidRDefault="007371BA" w:rsidP="007371BA">
      <w:pPr>
        <w:pStyle w:val="ListParagraph"/>
        <w:numPr>
          <w:ilvl w:val="0"/>
          <w:numId w:val="27"/>
        </w:numPr>
      </w:pPr>
      <w:r>
        <w:t>There will be no output. Use the following command to verify the adapter is connected to the correct switch.</w:t>
      </w:r>
    </w:p>
    <w:p w14:paraId="13EC438E" w14:textId="635F08A4" w:rsidR="007371BA" w:rsidRDefault="007371BA" w:rsidP="007549BD">
      <w:pPr>
        <w:pStyle w:val="CommandLine"/>
      </w:pPr>
      <w:r>
        <w:t>Get-VM | Get-VMNetworkAdapter</w:t>
      </w:r>
    </w:p>
    <w:p w14:paraId="6844EB4D" w14:textId="2F8D1DDB" w:rsidR="002C0E60" w:rsidRDefault="007371BA" w:rsidP="007371BA">
      <w:pPr>
        <w:pStyle w:val="ListParagraph"/>
        <w:numPr>
          <w:ilvl w:val="0"/>
          <w:numId w:val="27"/>
        </w:numPr>
      </w:pPr>
      <w:r w:rsidRPr="006E2DB9">
        <w:rPr>
          <w:noProof/>
        </w:rPr>
        <w:drawing>
          <wp:anchor distT="0" distB="0" distL="114300" distR="114300" simplePos="0" relativeHeight="251658251" behindDoc="0" locked="0" layoutInCell="1" allowOverlap="1" wp14:anchorId="2D891C22" wp14:editId="0A96A130">
            <wp:simplePos x="0" y="0"/>
            <wp:positionH relativeFrom="column">
              <wp:posOffset>353716</wp:posOffset>
            </wp:positionH>
            <wp:positionV relativeFrom="paragraph">
              <wp:posOffset>273182</wp:posOffset>
            </wp:positionV>
            <wp:extent cx="5519736" cy="800100"/>
            <wp:effectExtent l="0" t="0" r="508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stretch>
                      <a:fillRect/>
                    </a:stretch>
                  </pic:blipFill>
                  <pic:spPr>
                    <a:xfrm>
                      <a:off x="0" y="0"/>
                      <a:ext cx="5519736" cy="800100"/>
                    </a:xfrm>
                    <a:prstGeom prst="rect">
                      <a:avLst/>
                    </a:prstGeom>
                  </pic:spPr>
                </pic:pic>
              </a:graphicData>
            </a:graphic>
            <wp14:sizeRelH relativeFrom="margin">
              <wp14:pctWidth>0</wp14:pctWidth>
            </wp14:sizeRelH>
            <wp14:sizeRelV relativeFrom="margin">
              <wp14:pctHeight>0</wp14:pctHeight>
            </wp14:sizeRelV>
          </wp:anchor>
        </w:drawing>
      </w:r>
      <w:r w:rsidR="002C0E60">
        <w:t>You should see the output belo</w:t>
      </w:r>
      <w:r>
        <w:t>w.</w:t>
      </w:r>
    </w:p>
    <w:p w14:paraId="53BF2663" w14:textId="77777777" w:rsidR="007371BA" w:rsidRDefault="007371BA" w:rsidP="007371BA"/>
    <w:p w14:paraId="6060C9BE" w14:textId="477112EF" w:rsidR="007371BA" w:rsidRDefault="007371BA" w:rsidP="007371BA">
      <w:pPr>
        <w:pStyle w:val="Heading2"/>
      </w:pPr>
      <w:r>
        <w:t>Connecting the Remaining Adapters</w:t>
      </w:r>
    </w:p>
    <w:p w14:paraId="7DA933FD" w14:textId="31DE7730" w:rsidR="007371BA" w:rsidRDefault="007371BA" w:rsidP="007371BA">
      <w:r>
        <w:t xml:space="preserve">Use either of the methods above to </w:t>
      </w:r>
      <w:r w:rsidRPr="008274D3">
        <w:t>connect</w:t>
      </w:r>
      <w:r>
        <w:t xml:space="preserve"> the </w:t>
      </w:r>
      <w:r w:rsidRPr="008274D3">
        <w:t>virtual</w:t>
      </w:r>
      <w:r>
        <w:rPr>
          <w:b/>
          <w:bCs/>
        </w:rPr>
        <w:t xml:space="preserve"> </w:t>
      </w:r>
      <w:r w:rsidRPr="008274D3">
        <w:t>network</w:t>
      </w:r>
      <w:r>
        <w:rPr>
          <w:b/>
          <w:bCs/>
        </w:rPr>
        <w:t xml:space="preserve"> </w:t>
      </w:r>
      <w:r w:rsidRPr="008274D3">
        <w:t>adapters</w:t>
      </w:r>
      <w:r>
        <w:t xml:space="preserve"> </w:t>
      </w:r>
      <w:r w:rsidRPr="008274D3">
        <w:t>shown</w:t>
      </w:r>
      <w:r>
        <w:t xml:space="preserve"> in the table </w:t>
      </w:r>
      <w:r w:rsidRPr="008274D3">
        <w:t>below</w:t>
      </w:r>
      <w:r>
        <w:t>.</w:t>
      </w:r>
    </w:p>
    <w:tbl>
      <w:tblPr>
        <w:tblStyle w:val="GridTable4-Accent5"/>
        <w:tblW w:w="0" w:type="auto"/>
        <w:tblLook w:val="04A0" w:firstRow="1" w:lastRow="0" w:firstColumn="1" w:lastColumn="0" w:noHBand="0" w:noVBand="1"/>
      </w:tblPr>
      <w:tblGrid>
        <w:gridCol w:w="4675"/>
        <w:gridCol w:w="4675"/>
      </w:tblGrid>
      <w:tr w:rsidR="007371BA" w14:paraId="16167DFB" w14:textId="77777777" w:rsidTr="004F0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3C6892" w14:textId="549D189D" w:rsidR="007371BA" w:rsidRDefault="007371BA" w:rsidP="004F02FF">
            <w:r>
              <w:t>Virtual Machine</w:t>
            </w:r>
          </w:p>
        </w:tc>
        <w:tc>
          <w:tcPr>
            <w:tcW w:w="4675" w:type="dxa"/>
          </w:tcPr>
          <w:p w14:paraId="2B848607" w14:textId="1E44F669" w:rsidR="007371BA" w:rsidRDefault="007371BA" w:rsidP="004F02FF">
            <w:pPr>
              <w:cnfStyle w:val="100000000000" w:firstRow="1" w:lastRow="0" w:firstColumn="0" w:lastColumn="0" w:oddVBand="0" w:evenVBand="0" w:oddHBand="0" w:evenHBand="0" w:firstRowFirstColumn="0" w:firstRowLastColumn="0" w:lastRowFirstColumn="0" w:lastRowLastColumn="0"/>
            </w:pPr>
            <w:r>
              <w:t>Switch</w:t>
            </w:r>
          </w:p>
        </w:tc>
      </w:tr>
      <w:tr w:rsidR="0078127F" w14:paraId="20E317DB" w14:textId="77777777" w:rsidTr="004F0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E1151D" w14:textId="66A4711B" w:rsidR="0078127F" w:rsidRDefault="00DF07D2" w:rsidP="0078127F">
            <w:r>
              <w:t>Client</w:t>
            </w:r>
            <w:r w:rsidR="0078127F">
              <w:t>-01</w:t>
            </w:r>
          </w:p>
        </w:tc>
        <w:tc>
          <w:tcPr>
            <w:tcW w:w="4675" w:type="dxa"/>
          </w:tcPr>
          <w:p w14:paraId="6EF3FAA2" w14:textId="073B54AE" w:rsidR="0078127F" w:rsidRDefault="0078127F" w:rsidP="0078127F">
            <w:pPr>
              <w:cnfStyle w:val="000000100000" w:firstRow="0" w:lastRow="0" w:firstColumn="0" w:lastColumn="0" w:oddVBand="0" w:evenVBand="0" w:oddHBand="1" w:evenHBand="0" w:firstRowFirstColumn="0" w:firstRowLastColumn="0" w:lastRowFirstColumn="0" w:lastRowLastColumn="0"/>
            </w:pPr>
            <w:r>
              <w:t>VS-</w:t>
            </w:r>
            <w:r w:rsidR="00326D69">
              <w:t>NAT</w:t>
            </w:r>
            <w:r>
              <w:t>-0</w:t>
            </w:r>
            <w:r w:rsidR="00326D69">
              <w:t>1</w:t>
            </w:r>
          </w:p>
        </w:tc>
      </w:tr>
      <w:tr w:rsidR="0078127F" w14:paraId="596B6494" w14:textId="77777777" w:rsidTr="004F02FF">
        <w:tc>
          <w:tcPr>
            <w:cnfStyle w:val="001000000000" w:firstRow="0" w:lastRow="0" w:firstColumn="1" w:lastColumn="0" w:oddVBand="0" w:evenVBand="0" w:oddHBand="0" w:evenHBand="0" w:firstRowFirstColumn="0" w:firstRowLastColumn="0" w:lastRowFirstColumn="0" w:lastRowLastColumn="0"/>
            <w:tcW w:w="4675" w:type="dxa"/>
          </w:tcPr>
          <w:p w14:paraId="0B50AB17" w14:textId="458D79E4" w:rsidR="0078127F" w:rsidRDefault="00DF07D2" w:rsidP="0078127F">
            <w:r>
              <w:t>Client</w:t>
            </w:r>
            <w:r w:rsidR="0078127F" w:rsidRPr="0078127F">
              <w:t>-0</w:t>
            </w:r>
            <w:r w:rsidR="0078127F">
              <w:t>2</w:t>
            </w:r>
          </w:p>
        </w:tc>
        <w:tc>
          <w:tcPr>
            <w:tcW w:w="4675" w:type="dxa"/>
          </w:tcPr>
          <w:p w14:paraId="30C03985" w14:textId="6C0396EB" w:rsidR="0078127F" w:rsidRDefault="0078127F" w:rsidP="0078127F">
            <w:pPr>
              <w:cnfStyle w:val="000000000000" w:firstRow="0" w:lastRow="0" w:firstColumn="0" w:lastColumn="0" w:oddVBand="0" w:evenVBand="0" w:oddHBand="0" w:evenHBand="0" w:firstRowFirstColumn="0" w:firstRowLastColumn="0" w:lastRowFirstColumn="0" w:lastRowLastColumn="0"/>
            </w:pPr>
            <w:r>
              <w:t>VS-</w:t>
            </w:r>
            <w:r w:rsidR="00326D69">
              <w:t>NAT</w:t>
            </w:r>
            <w:r>
              <w:t>-0</w:t>
            </w:r>
            <w:r w:rsidR="00326D69">
              <w:t>1</w:t>
            </w:r>
          </w:p>
        </w:tc>
      </w:tr>
    </w:tbl>
    <w:p w14:paraId="69DA1682" w14:textId="77777777" w:rsidR="00F220A8" w:rsidRDefault="00F220A8" w:rsidP="00F220A8"/>
    <w:p w14:paraId="71265102" w14:textId="2ACA328E" w:rsidR="00BD3EAC" w:rsidRDefault="00BD3EAC" w:rsidP="00BD3EAC">
      <w:pPr>
        <w:pStyle w:val="Heading2"/>
      </w:pPr>
      <w:r>
        <w:t xml:space="preserve">Configuring </w:t>
      </w:r>
      <w:r w:rsidR="00517BFE">
        <w:t>TCP/IP Settings</w:t>
      </w:r>
    </w:p>
    <w:p w14:paraId="5D3351D0" w14:textId="2978614B" w:rsidR="00067019" w:rsidRDefault="00BD3EAC" w:rsidP="00BD3EAC">
      <w:r>
        <w:t>In this step, you will rename your network adapters and configure the IP addresses to match the diagram. To do this you will need to identify which virtual switch each adapter is connected to</w:t>
      </w:r>
      <w:r w:rsidR="00067019">
        <w:t>, rename the adapter, and assign it the appropriate address.</w:t>
      </w:r>
    </w:p>
    <w:p w14:paraId="6E7DE2A5" w14:textId="77777777" w:rsidR="000E4450" w:rsidRDefault="000E4450">
      <w:pPr>
        <w:keepLines w:val="0"/>
        <w:spacing w:before="100" w:after="200"/>
        <w:rPr>
          <w:caps/>
          <w:color w:val="1F4D78" w:themeColor="accent1" w:themeShade="7F"/>
          <w:spacing w:val="15"/>
        </w:rPr>
      </w:pPr>
      <w:r>
        <w:br w:type="page"/>
      </w:r>
    </w:p>
    <w:p w14:paraId="17888446" w14:textId="16BD1290" w:rsidR="007549BD" w:rsidRDefault="007549BD" w:rsidP="007549BD">
      <w:pPr>
        <w:pStyle w:val="Heading3"/>
      </w:pPr>
      <w:r>
        <w:lastRenderedPageBreak/>
        <w:t>Renaming Network Adapters in PowerShell</w:t>
      </w:r>
    </w:p>
    <w:p w14:paraId="0017C14A" w14:textId="71460CB2" w:rsidR="00067019" w:rsidRDefault="00067019" w:rsidP="00BD3EAC">
      <w:r>
        <w:t xml:space="preserve">To do this on </w:t>
      </w:r>
      <w:r w:rsidR="00DF07D2">
        <w:rPr>
          <w:b/>
          <w:bCs/>
        </w:rPr>
        <w:t>Server</w:t>
      </w:r>
      <w:r w:rsidRPr="007D67BD">
        <w:rPr>
          <w:b/>
          <w:bCs/>
        </w:rPr>
        <w:t>-01</w:t>
      </w:r>
      <w:r>
        <w:t>, perform the following:</w:t>
      </w:r>
    </w:p>
    <w:p w14:paraId="0F581979" w14:textId="51D2AB92" w:rsidR="00067019" w:rsidRDefault="00067019" w:rsidP="00F5301D">
      <w:pPr>
        <w:pStyle w:val="ListParagraph"/>
        <w:numPr>
          <w:ilvl w:val="0"/>
          <w:numId w:val="30"/>
        </w:numPr>
      </w:pPr>
      <w:r w:rsidRPr="008274D3">
        <w:t>Login</w:t>
      </w:r>
      <w:r>
        <w:t xml:space="preserve"> to the virtual machine </w:t>
      </w:r>
      <w:r w:rsidRPr="008274D3">
        <w:t>using</w:t>
      </w:r>
      <w:r>
        <w:t xml:space="preserve"> the </w:t>
      </w:r>
      <w:r w:rsidRPr="00F5301D">
        <w:rPr>
          <w:b/>
          <w:bCs/>
        </w:rPr>
        <w:t>Administrator</w:t>
      </w:r>
      <w:r>
        <w:t xml:space="preserve"> account.</w:t>
      </w:r>
    </w:p>
    <w:p w14:paraId="3E5BC18D" w14:textId="47B81924" w:rsidR="00067019" w:rsidRDefault="008274D3" w:rsidP="00F5301D">
      <w:pPr>
        <w:pStyle w:val="ListParagraph"/>
        <w:numPr>
          <w:ilvl w:val="0"/>
          <w:numId w:val="30"/>
        </w:numPr>
      </w:pPr>
      <w:r>
        <w:t>Open</w:t>
      </w:r>
      <w:r w:rsidR="00067019">
        <w:t xml:space="preserve"> </w:t>
      </w:r>
      <w:r w:rsidR="00067019" w:rsidRPr="00F5301D">
        <w:rPr>
          <w:b/>
          <w:bCs/>
        </w:rPr>
        <w:t>PowerShell</w:t>
      </w:r>
      <w:r w:rsidR="00067019">
        <w:t>.</w:t>
      </w:r>
    </w:p>
    <w:p w14:paraId="2E6F2A4C" w14:textId="4A0FCEAC" w:rsidR="00F5301D" w:rsidRDefault="009F7E79" w:rsidP="00F5301D">
      <w:pPr>
        <w:pStyle w:val="ListParagraph"/>
        <w:numPr>
          <w:ilvl w:val="0"/>
          <w:numId w:val="30"/>
        </w:numPr>
      </w:pPr>
      <w:r>
        <w:t>Change the name of</w:t>
      </w:r>
      <w:r w:rsidR="007549BD">
        <w:t xml:space="preserve"> the </w:t>
      </w:r>
      <w:r>
        <w:t xml:space="preserve">adapter </w:t>
      </w:r>
      <w:r w:rsidR="007549BD">
        <w:t xml:space="preserve">to </w:t>
      </w:r>
      <w:r w:rsidRPr="008274D3">
        <w:rPr>
          <w:b/>
          <w:bCs/>
        </w:rPr>
        <w:t>LAN</w:t>
      </w:r>
      <w:r>
        <w:t xml:space="preserve">, using </w:t>
      </w:r>
      <w:r w:rsidR="00737CCD">
        <w:t>one of the following commands:</w:t>
      </w:r>
    </w:p>
    <w:p w14:paraId="1D0AB7EF" w14:textId="6E6AA36D" w:rsidR="000E4450" w:rsidRPr="000E4450" w:rsidRDefault="000E4450" w:rsidP="000E4450">
      <w:pPr>
        <w:pStyle w:val="CommandLine"/>
        <w:rPr>
          <w:color w:val="FFFF00"/>
        </w:rPr>
      </w:pPr>
      <w:r>
        <w:t xml:space="preserve">Get-NetAdapter </w:t>
      </w:r>
      <w:r w:rsidRPr="000E4450">
        <w:rPr>
          <w:color w:val="FFFF00"/>
        </w:rPr>
        <w:t>(use the Name of the adapter as the InterfraceAlias in the next command)</w:t>
      </w:r>
    </w:p>
    <w:p w14:paraId="09BD57FB" w14:textId="1BB22A3A" w:rsidR="007549BD" w:rsidRDefault="007549BD" w:rsidP="007549BD">
      <w:pPr>
        <w:pStyle w:val="CommandLine"/>
      </w:pPr>
      <w:r>
        <w:t>Rename-NetAdapter -InterfaceAlias “Ethernet</w:t>
      </w:r>
      <w:r w:rsidR="00016D89">
        <w:t xml:space="preserve"> 2</w:t>
      </w:r>
      <w:r>
        <w:t xml:space="preserve">” -NewName </w:t>
      </w:r>
      <w:r w:rsidR="00737CCD">
        <w:t>LAN</w:t>
      </w:r>
    </w:p>
    <w:p w14:paraId="60C1DD85" w14:textId="51442399" w:rsidR="000E4450" w:rsidRPr="000E4450" w:rsidRDefault="000E4450" w:rsidP="000E4450">
      <w:pPr>
        <w:jc w:val="center"/>
        <w:rPr>
          <w:b/>
          <w:bCs/>
          <w:sz w:val="32"/>
          <w:szCs w:val="24"/>
        </w:rPr>
      </w:pPr>
      <w:r w:rsidRPr="000E4450">
        <w:rPr>
          <w:b/>
          <w:bCs/>
          <w:sz w:val="32"/>
          <w:szCs w:val="24"/>
        </w:rPr>
        <w:t>or</w:t>
      </w:r>
    </w:p>
    <w:p w14:paraId="7B582513" w14:textId="787EE9AD" w:rsidR="00737CCD" w:rsidRDefault="00737CCD" w:rsidP="007549BD">
      <w:pPr>
        <w:pStyle w:val="CommandLine"/>
      </w:pPr>
      <w:r>
        <w:t>Get-NetAdapter | Rename-NetAdapter -NewName LAN</w:t>
      </w:r>
    </w:p>
    <w:p w14:paraId="157DD3BB" w14:textId="2150874A" w:rsidR="007549BD" w:rsidRDefault="007549BD" w:rsidP="00F5301D">
      <w:pPr>
        <w:pStyle w:val="ListParagraph"/>
        <w:numPr>
          <w:ilvl w:val="0"/>
          <w:numId w:val="30"/>
        </w:numPr>
      </w:pPr>
      <w:r w:rsidRPr="008274D3">
        <w:t>Repeat</w:t>
      </w:r>
      <w:r>
        <w:t xml:space="preserve"> the </w:t>
      </w:r>
      <w:r w:rsidRPr="008274D3">
        <w:t>process</w:t>
      </w:r>
      <w:r>
        <w:t xml:space="preserve"> above to </w:t>
      </w:r>
      <w:r w:rsidRPr="008274D3">
        <w:t>rename</w:t>
      </w:r>
      <w:r>
        <w:t xml:space="preserve"> the </w:t>
      </w:r>
      <w:r w:rsidRPr="008274D3">
        <w:t>adapters</w:t>
      </w:r>
      <w:r w:rsidR="00351C74">
        <w:t xml:space="preserve"> on the remaining virtual machines</w:t>
      </w:r>
      <w:r w:rsidR="008274D3">
        <w:t xml:space="preserve"> to </w:t>
      </w:r>
      <w:r w:rsidR="008274D3" w:rsidRPr="008274D3">
        <w:rPr>
          <w:b/>
          <w:bCs/>
        </w:rPr>
        <w:t>LAN</w:t>
      </w:r>
      <w:r>
        <w:t>.</w:t>
      </w:r>
    </w:p>
    <w:p w14:paraId="1E456D1F" w14:textId="7D47C02A" w:rsidR="007549BD" w:rsidRDefault="007549BD" w:rsidP="007549BD">
      <w:pPr>
        <w:pStyle w:val="Heading3"/>
      </w:pPr>
      <w:r>
        <w:t xml:space="preserve">Configuring </w:t>
      </w:r>
      <w:r w:rsidR="00C013EC">
        <w:t>TCP/</w:t>
      </w:r>
      <w:r>
        <w:t xml:space="preserve">IP </w:t>
      </w:r>
      <w:r w:rsidR="00C013EC">
        <w:t>Settings</w:t>
      </w:r>
      <w:r>
        <w:t xml:space="preserve"> Using PowerShell</w:t>
      </w:r>
    </w:p>
    <w:p w14:paraId="202646A8" w14:textId="7F58D3C3" w:rsidR="00821E8A" w:rsidRDefault="007549BD" w:rsidP="007549BD">
      <w:r>
        <w:t>To configure the IP address of th</w:t>
      </w:r>
      <w:r w:rsidR="00821E8A">
        <w:t xml:space="preserve">e </w:t>
      </w:r>
      <w:r w:rsidR="00351C74">
        <w:t>LAN</w:t>
      </w:r>
      <w:r w:rsidR="00821E8A">
        <w:t xml:space="preserve"> adapter using PowerShell, perform the following </w:t>
      </w:r>
    </w:p>
    <w:p w14:paraId="7E4912F8" w14:textId="13EFE10B" w:rsidR="00821E8A" w:rsidRDefault="00821E8A" w:rsidP="00821E8A">
      <w:pPr>
        <w:pStyle w:val="ListParagraph"/>
        <w:numPr>
          <w:ilvl w:val="0"/>
          <w:numId w:val="31"/>
        </w:numPr>
      </w:pPr>
      <w:r w:rsidRPr="008274D3">
        <w:t>Login</w:t>
      </w:r>
      <w:r>
        <w:t xml:space="preserve"> to the </w:t>
      </w:r>
      <w:r w:rsidR="00DF07D2">
        <w:rPr>
          <w:b/>
          <w:bCs/>
        </w:rPr>
        <w:t>Server</w:t>
      </w:r>
      <w:r w:rsidRPr="00821E8A">
        <w:rPr>
          <w:b/>
          <w:bCs/>
        </w:rPr>
        <w:t>-01</w:t>
      </w:r>
      <w:r>
        <w:t xml:space="preserve"> virtual machine</w:t>
      </w:r>
    </w:p>
    <w:p w14:paraId="75BDDEC9" w14:textId="7EAB1686" w:rsidR="00821E8A" w:rsidRDefault="00821E8A" w:rsidP="00821E8A">
      <w:pPr>
        <w:pStyle w:val="ListParagraph"/>
        <w:numPr>
          <w:ilvl w:val="0"/>
          <w:numId w:val="31"/>
        </w:numPr>
      </w:pPr>
      <w:r w:rsidRPr="008274D3">
        <w:t>Open</w:t>
      </w:r>
      <w:r>
        <w:t xml:space="preserve"> </w:t>
      </w:r>
      <w:r w:rsidRPr="00821E8A">
        <w:rPr>
          <w:b/>
          <w:bCs/>
        </w:rPr>
        <w:t>PowerShell</w:t>
      </w:r>
    </w:p>
    <w:p w14:paraId="512BDD21" w14:textId="6385E629" w:rsidR="007549BD" w:rsidRDefault="00821E8A" w:rsidP="00821E8A">
      <w:pPr>
        <w:pStyle w:val="ListParagraph"/>
        <w:numPr>
          <w:ilvl w:val="0"/>
          <w:numId w:val="31"/>
        </w:numPr>
      </w:pPr>
      <w:r>
        <w:t xml:space="preserve">In PowerShell </w:t>
      </w:r>
      <w:r w:rsidRPr="008274D3">
        <w:t>type</w:t>
      </w:r>
      <w:r>
        <w:t xml:space="preserve"> the following </w:t>
      </w:r>
      <w:r w:rsidRPr="008274D3">
        <w:t>command</w:t>
      </w:r>
      <w:r>
        <w:t>:</w:t>
      </w:r>
    </w:p>
    <w:p w14:paraId="755B1234" w14:textId="3D535749" w:rsidR="00821E8A" w:rsidRDefault="00821E8A" w:rsidP="00821E8A">
      <w:pPr>
        <w:pStyle w:val="CommandLine"/>
      </w:pPr>
      <w:r>
        <w:t xml:space="preserve">New-NetIPAddress -InterfaceAlias </w:t>
      </w:r>
      <w:r w:rsidR="00351C74">
        <w:t>LAN</w:t>
      </w:r>
      <w:r>
        <w:t xml:space="preserve"> -IPAddress </w:t>
      </w:r>
      <w:r w:rsidR="004B0103">
        <w:t>10.1.1.1</w:t>
      </w:r>
      <w:r>
        <w:t xml:space="preserve"> </w:t>
      </w:r>
      <w:r w:rsidR="00016D89">
        <w:t xml:space="preserve">  </w:t>
      </w:r>
      <w:r>
        <w:t>-PrefixLength 24</w:t>
      </w:r>
      <w:r w:rsidR="00C013EC">
        <w:t xml:space="preserve"> -DefaultGateway 10.1.1.254</w:t>
      </w:r>
    </w:p>
    <w:p w14:paraId="603A8A2C" w14:textId="38756FDB" w:rsidR="00821E8A" w:rsidRDefault="00821E8A" w:rsidP="00821E8A">
      <w:pPr>
        <w:pStyle w:val="ListParagraph"/>
        <w:numPr>
          <w:ilvl w:val="0"/>
          <w:numId w:val="31"/>
        </w:numPr>
      </w:pPr>
      <w:r w:rsidRPr="00821E8A">
        <w:rPr>
          <w:noProof/>
        </w:rPr>
        <w:drawing>
          <wp:anchor distT="0" distB="0" distL="114300" distR="114300" simplePos="0" relativeHeight="251658258" behindDoc="0" locked="0" layoutInCell="1" allowOverlap="1" wp14:anchorId="3B17C18E" wp14:editId="7A321823">
            <wp:simplePos x="0" y="0"/>
            <wp:positionH relativeFrom="margin">
              <wp:posOffset>384175</wp:posOffset>
            </wp:positionH>
            <wp:positionV relativeFrom="paragraph">
              <wp:posOffset>279978</wp:posOffset>
            </wp:positionV>
            <wp:extent cx="4874895" cy="2286000"/>
            <wp:effectExtent l="0" t="0" r="190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stretch>
                      <a:fillRect/>
                    </a:stretch>
                  </pic:blipFill>
                  <pic:spPr>
                    <a:xfrm>
                      <a:off x="0" y="0"/>
                      <a:ext cx="4874895" cy="2286000"/>
                    </a:xfrm>
                    <a:prstGeom prst="rect">
                      <a:avLst/>
                    </a:prstGeom>
                  </pic:spPr>
                </pic:pic>
              </a:graphicData>
            </a:graphic>
            <wp14:sizeRelH relativeFrom="margin">
              <wp14:pctWidth>0</wp14:pctWidth>
            </wp14:sizeRelH>
            <wp14:sizeRelV relativeFrom="margin">
              <wp14:pctHeight>0</wp14:pctHeight>
            </wp14:sizeRelV>
          </wp:anchor>
        </w:drawing>
      </w:r>
      <w:r>
        <w:t>You should see the output below.</w:t>
      </w:r>
      <w:r w:rsidR="00D1687F">
        <w:t xml:space="preserve"> </w:t>
      </w:r>
    </w:p>
    <w:p w14:paraId="1D83D672" w14:textId="77777777" w:rsidR="002324D3" w:rsidRDefault="002324D3" w:rsidP="002324D3">
      <w:pPr>
        <w:pStyle w:val="ListParagraph"/>
        <w:numPr>
          <w:ilvl w:val="0"/>
          <w:numId w:val="31"/>
        </w:numPr>
      </w:pPr>
      <w:r>
        <w:lastRenderedPageBreak/>
        <w:t xml:space="preserve">You should now be able to ping the Internet. </w:t>
      </w:r>
    </w:p>
    <w:p w14:paraId="541C3BFA" w14:textId="369F8617" w:rsidR="008274D3" w:rsidRDefault="00745CC1" w:rsidP="00821E8A">
      <w:pPr>
        <w:pStyle w:val="ListParagraph"/>
        <w:numPr>
          <w:ilvl w:val="0"/>
          <w:numId w:val="31"/>
        </w:numPr>
      </w:pPr>
      <w:r w:rsidRPr="008274D3">
        <w:t>Test</w:t>
      </w:r>
      <w:r>
        <w:t xml:space="preserve"> this b</w:t>
      </w:r>
      <w:r w:rsidR="008274D3">
        <w:t>y using ping command.</w:t>
      </w:r>
    </w:p>
    <w:p w14:paraId="4CB381B5" w14:textId="1F73C028" w:rsidR="002324D3" w:rsidRDefault="00745CC1" w:rsidP="008274D3">
      <w:pPr>
        <w:pStyle w:val="CommandLine"/>
      </w:pPr>
      <w:r w:rsidRPr="007B5DD7">
        <w:t>ping</w:t>
      </w:r>
      <w:r w:rsidR="008274D3">
        <w:t xml:space="preserve"> </w:t>
      </w:r>
      <w:r w:rsidRPr="007B5DD7">
        <w:t>1.1.1.1</w:t>
      </w:r>
      <w:r>
        <w:t xml:space="preserve"> </w:t>
      </w:r>
    </w:p>
    <w:p w14:paraId="7B505E3D" w14:textId="3ED2A2B6" w:rsidR="004908DB" w:rsidRDefault="004908DB" w:rsidP="00A264B7">
      <w:pPr>
        <w:pStyle w:val="ListParagraph"/>
        <w:numPr>
          <w:ilvl w:val="0"/>
          <w:numId w:val="31"/>
        </w:numPr>
      </w:pPr>
      <w:r>
        <w:t xml:space="preserve">To </w:t>
      </w:r>
      <w:r w:rsidR="00A264B7">
        <w:t>c</w:t>
      </w:r>
      <w:r>
        <w:t xml:space="preserve">onfigure your DNS </w:t>
      </w:r>
      <w:r w:rsidR="00A264B7">
        <w:t>c</w:t>
      </w:r>
      <w:r>
        <w:t>lient</w:t>
      </w:r>
      <w:r w:rsidR="00A264B7">
        <w:t xml:space="preserve"> using PowerShell, type the following command:</w:t>
      </w:r>
    </w:p>
    <w:p w14:paraId="31B8F816" w14:textId="160FAEDA" w:rsidR="00A264B7" w:rsidRPr="002324D3" w:rsidRDefault="006F1AE6" w:rsidP="007273B8">
      <w:pPr>
        <w:pStyle w:val="CommandLine"/>
      </w:pPr>
      <w:r>
        <w:t xml:space="preserve">Set-DNSClientServerAddress -InterfaceAlias LAN </w:t>
      </w:r>
      <w:r w:rsidR="00016D89">
        <w:t xml:space="preserve">            </w:t>
      </w:r>
      <w:r>
        <w:t xml:space="preserve">-ServerAddresses </w:t>
      </w:r>
      <w:r w:rsidR="007273B8">
        <w:t>1.1.1.1</w:t>
      </w:r>
    </w:p>
    <w:p w14:paraId="73240EE5" w14:textId="0E986436" w:rsidR="0038791C" w:rsidRDefault="0038791C" w:rsidP="00821E8A">
      <w:pPr>
        <w:pStyle w:val="ListParagraph"/>
        <w:numPr>
          <w:ilvl w:val="0"/>
          <w:numId w:val="31"/>
        </w:numPr>
      </w:pPr>
      <w:r w:rsidRPr="008274D3">
        <w:t>Verify</w:t>
      </w:r>
      <w:r>
        <w:t xml:space="preserve"> your </w:t>
      </w:r>
      <w:r w:rsidRPr="00AB5A07">
        <w:rPr>
          <w:b/>
          <w:bCs/>
        </w:rPr>
        <w:t>TCP/IP</w:t>
      </w:r>
      <w:r>
        <w:t xml:space="preserve"> configuration </w:t>
      </w:r>
      <w:r w:rsidRPr="008274D3">
        <w:t>using</w:t>
      </w:r>
      <w:r>
        <w:t xml:space="preserve"> </w:t>
      </w:r>
      <w:r w:rsidRPr="00AB5A07">
        <w:rPr>
          <w:b/>
          <w:bCs/>
        </w:rPr>
        <w:t>ipconfig</w:t>
      </w:r>
      <w:r w:rsidR="008274D3">
        <w:t xml:space="preserve"> command.</w:t>
      </w:r>
    </w:p>
    <w:p w14:paraId="3906EE93" w14:textId="074934FA" w:rsidR="0038791C" w:rsidRPr="0038791C" w:rsidRDefault="0038791C" w:rsidP="00821E8A">
      <w:pPr>
        <w:pStyle w:val="ListParagraph"/>
        <w:numPr>
          <w:ilvl w:val="0"/>
          <w:numId w:val="31"/>
        </w:numPr>
      </w:pPr>
      <w:r>
        <w:t>You should now be able to ping Internet sites using their DNS names</w:t>
      </w:r>
      <w:r w:rsidR="008274D3">
        <w:t>.</w:t>
      </w:r>
    </w:p>
    <w:p w14:paraId="3246D545" w14:textId="378302E7" w:rsidR="00821E8A" w:rsidRDefault="00821E8A" w:rsidP="00821E8A">
      <w:pPr>
        <w:pStyle w:val="ListParagraph"/>
        <w:numPr>
          <w:ilvl w:val="0"/>
          <w:numId w:val="31"/>
        </w:numPr>
      </w:pPr>
      <w:r w:rsidRPr="008274D3">
        <w:t>Repeat</w:t>
      </w:r>
      <w:r>
        <w:t xml:space="preserve"> the </w:t>
      </w:r>
      <w:r w:rsidR="0043593D" w:rsidRPr="008274D3">
        <w:t>steps</w:t>
      </w:r>
      <w:r w:rsidR="0043593D">
        <w:t xml:space="preserve"> </w:t>
      </w:r>
      <w:r w:rsidR="0043593D" w:rsidRPr="008274D3">
        <w:t>above</w:t>
      </w:r>
      <w:r w:rsidR="0043593D">
        <w:t xml:space="preserve"> to </w:t>
      </w:r>
      <w:r w:rsidR="0043593D" w:rsidRPr="008274D3">
        <w:t>configure</w:t>
      </w:r>
      <w:r w:rsidR="0043593D">
        <w:t xml:space="preserve"> the </w:t>
      </w:r>
      <w:r w:rsidR="00AB5A07" w:rsidRPr="00AB5A07">
        <w:rPr>
          <w:b/>
          <w:bCs/>
        </w:rPr>
        <w:t>TCP/</w:t>
      </w:r>
      <w:r w:rsidR="0043593D" w:rsidRPr="0043593D">
        <w:rPr>
          <w:b/>
          <w:bCs/>
        </w:rPr>
        <w:t xml:space="preserve">IP </w:t>
      </w:r>
      <w:r w:rsidR="00AB5A07">
        <w:rPr>
          <w:b/>
          <w:bCs/>
        </w:rPr>
        <w:t xml:space="preserve">settings </w:t>
      </w:r>
      <w:r w:rsidR="0043593D">
        <w:t xml:space="preserve">on the </w:t>
      </w:r>
      <w:r w:rsidR="0043593D" w:rsidRPr="008274D3">
        <w:t>remaining</w:t>
      </w:r>
      <w:r w:rsidR="0043593D" w:rsidRPr="0043593D">
        <w:rPr>
          <w:b/>
          <w:bCs/>
        </w:rPr>
        <w:t xml:space="preserve"> </w:t>
      </w:r>
      <w:r w:rsidR="00AB5A07" w:rsidRPr="008274D3">
        <w:t>virtual</w:t>
      </w:r>
      <w:r w:rsidR="00AB5A07">
        <w:rPr>
          <w:b/>
          <w:bCs/>
        </w:rPr>
        <w:t xml:space="preserve"> </w:t>
      </w:r>
      <w:r w:rsidR="00AB5A07" w:rsidRPr="008274D3">
        <w:t>machines</w:t>
      </w:r>
      <w:r w:rsidR="00AB5A07">
        <w:t xml:space="preserve"> using the</w:t>
      </w:r>
      <w:r w:rsidR="00FC7C55">
        <w:t xml:space="preserve"> IP addresses on the network </w:t>
      </w:r>
      <w:r w:rsidR="00AB5A07">
        <w:t xml:space="preserve">diagram </w:t>
      </w:r>
      <w:r w:rsidR="00314D75">
        <w:t>slmgr /skms 10.</w:t>
      </w:r>
      <w:r w:rsidR="00AB5A07">
        <w:t>as a guide</w:t>
      </w:r>
      <w:r w:rsidR="0043593D">
        <w:t>.</w:t>
      </w:r>
    </w:p>
    <w:p w14:paraId="66171927" w14:textId="72E18E91" w:rsidR="00314D75" w:rsidRDefault="00314D75" w:rsidP="00314D75">
      <w:pPr>
        <w:pStyle w:val="ListParagraph"/>
        <w:ind w:left="360"/>
      </w:pPr>
      <w:r w:rsidRPr="000847D9">
        <w:rPr>
          <w:noProof/>
        </w:rPr>
        <w:drawing>
          <wp:inline distT="0" distB="0" distL="0" distR="0" wp14:anchorId="5227524D" wp14:editId="279C86F8">
            <wp:extent cx="5943600" cy="33889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8995"/>
                    </a:xfrm>
                    <a:prstGeom prst="rect">
                      <a:avLst/>
                    </a:prstGeom>
                  </pic:spPr>
                </pic:pic>
              </a:graphicData>
            </a:graphic>
          </wp:inline>
        </w:drawing>
      </w:r>
    </w:p>
    <w:p w14:paraId="0046ADCB" w14:textId="6A14BA12" w:rsidR="003412E6" w:rsidRDefault="003412E6" w:rsidP="003412E6">
      <w:pPr>
        <w:pStyle w:val="Heading3"/>
      </w:pPr>
      <w:r w:rsidRPr="003412E6">
        <w:t>ACTIVATE VMS</w:t>
      </w:r>
    </w:p>
    <w:p w14:paraId="51FAF0DF" w14:textId="06D975E3" w:rsidR="003412E6" w:rsidRDefault="003412E6" w:rsidP="003412E6">
      <w:pPr>
        <w:pStyle w:val="ListParagraph"/>
        <w:keepLines w:val="0"/>
        <w:numPr>
          <w:ilvl w:val="0"/>
          <w:numId w:val="36"/>
        </w:numPr>
        <w:rPr>
          <w:szCs w:val="24"/>
        </w:rPr>
      </w:pPr>
      <w:r>
        <w:rPr>
          <w:szCs w:val="24"/>
        </w:rPr>
        <w:t xml:space="preserve">The KMS server for ECPI is located at </w:t>
      </w:r>
      <w:r w:rsidRPr="001C685A">
        <w:rPr>
          <w:b/>
          <w:bCs/>
          <w:szCs w:val="24"/>
        </w:rPr>
        <w:t>10.10.6.20</w:t>
      </w:r>
      <w:r>
        <w:rPr>
          <w:szCs w:val="24"/>
        </w:rPr>
        <w:t xml:space="preserve">.  In </w:t>
      </w:r>
      <w:r w:rsidRPr="002615FB">
        <w:rPr>
          <w:b/>
          <w:bCs/>
          <w:szCs w:val="24"/>
        </w:rPr>
        <w:t>Windows Power</w:t>
      </w:r>
      <w:r>
        <w:rPr>
          <w:b/>
          <w:bCs/>
          <w:szCs w:val="24"/>
        </w:rPr>
        <w:t>S</w:t>
      </w:r>
      <w:r w:rsidRPr="002615FB">
        <w:rPr>
          <w:b/>
          <w:bCs/>
          <w:szCs w:val="24"/>
        </w:rPr>
        <w:t>hell (admin)</w:t>
      </w:r>
      <w:r>
        <w:rPr>
          <w:szCs w:val="24"/>
        </w:rPr>
        <w:t>, issue the following commands to activate the Windows server and client systems.</w:t>
      </w:r>
    </w:p>
    <w:p w14:paraId="22F76A96" w14:textId="77777777" w:rsidR="003412E6" w:rsidRDefault="003412E6" w:rsidP="003412E6">
      <w:pPr>
        <w:pStyle w:val="CommandLine"/>
      </w:pPr>
      <w:r>
        <w:t>slmgr /skms 10.10.6.20</w:t>
      </w:r>
    </w:p>
    <w:p w14:paraId="08C0D297" w14:textId="77777777" w:rsidR="003412E6" w:rsidRDefault="003412E6" w:rsidP="003412E6">
      <w:pPr>
        <w:pStyle w:val="CommandLine"/>
      </w:pPr>
      <w:r>
        <w:t>slmgr /ato</w:t>
      </w:r>
    </w:p>
    <w:p w14:paraId="685B9304" w14:textId="77777777" w:rsidR="003412E6" w:rsidRDefault="003412E6" w:rsidP="003412E6">
      <w:pPr>
        <w:pStyle w:val="ListParagraph"/>
        <w:ind w:left="360"/>
      </w:pPr>
      <w:r>
        <w:t xml:space="preserve">The expected response is </w:t>
      </w:r>
      <w:r w:rsidRPr="004F7448">
        <w:rPr>
          <w:b/>
          <w:bCs/>
        </w:rPr>
        <w:t>Product activated successfully</w:t>
      </w:r>
      <w:r>
        <w:t>.</w:t>
      </w:r>
    </w:p>
    <w:p w14:paraId="1C23E815" w14:textId="77777777" w:rsidR="003412E6" w:rsidRDefault="003412E6" w:rsidP="003412E6">
      <w:pPr>
        <w:pStyle w:val="ListParagraph"/>
        <w:ind w:left="360"/>
      </w:pPr>
      <w:r w:rsidRPr="004F7448">
        <w:rPr>
          <w:noProof/>
        </w:rPr>
        <w:lastRenderedPageBreak/>
        <w:drawing>
          <wp:inline distT="0" distB="0" distL="0" distR="0" wp14:anchorId="309165FE" wp14:editId="55028469">
            <wp:extent cx="3381847" cy="18290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829055"/>
                    </a:xfrm>
                    <a:prstGeom prst="rect">
                      <a:avLst/>
                    </a:prstGeom>
                  </pic:spPr>
                </pic:pic>
              </a:graphicData>
            </a:graphic>
          </wp:inline>
        </w:drawing>
      </w:r>
      <w:r>
        <w:t xml:space="preserve"> </w:t>
      </w:r>
    </w:p>
    <w:p w14:paraId="288B2920" w14:textId="2BADD07E" w:rsidR="003412E6" w:rsidRDefault="007C2BB9" w:rsidP="003412E6">
      <w:pPr>
        <w:pStyle w:val="ListParagraph"/>
        <w:keepLines w:val="0"/>
        <w:numPr>
          <w:ilvl w:val="0"/>
          <w:numId w:val="36"/>
        </w:numPr>
      </w:pPr>
      <w:r>
        <w:t>I</w:t>
      </w:r>
      <w:r w:rsidR="003412E6">
        <w:t xml:space="preserve">f the response from </w:t>
      </w:r>
      <w:r w:rsidR="003412E6" w:rsidRPr="00E64DC8">
        <w:rPr>
          <w:b/>
          <w:bCs/>
        </w:rPr>
        <w:t>slmgr /ato</w:t>
      </w:r>
      <w:r w:rsidR="003412E6">
        <w:t xml:space="preserve"> is </w:t>
      </w:r>
      <w:r w:rsidR="003412E6" w:rsidRPr="009C47A5">
        <w:rPr>
          <w:b/>
          <w:bCs/>
          <w:i/>
          <w:iCs/>
        </w:rPr>
        <w:t>The activation server determined that the specified product key could not be used</w:t>
      </w:r>
      <w:r w:rsidR="003412E6">
        <w:t>, issue the following commands</w:t>
      </w:r>
      <w:r w:rsidR="000C1998">
        <w:t xml:space="preserve"> to add the correct product key to the VM so that it will activate.</w:t>
      </w:r>
    </w:p>
    <w:p w14:paraId="7DB56CA4" w14:textId="3F3F6C03" w:rsidR="003412E6" w:rsidRDefault="003412E6" w:rsidP="003412E6">
      <w:pPr>
        <w:pStyle w:val="CommandLine"/>
      </w:pPr>
      <w:r>
        <w:t>slmgr /ipk WMDGN-G9PQG-XVVXX-R3X43-63DFG</w:t>
      </w:r>
      <w:r w:rsidR="007C2BB9">
        <w:t xml:space="preserve">  (</w:t>
      </w:r>
      <w:r w:rsidR="007C2BB9" w:rsidRPr="008B63B0">
        <w:rPr>
          <w:i w:val="0"/>
          <w:iCs/>
        </w:rPr>
        <w:t>Server</w:t>
      </w:r>
      <w:r w:rsidR="007C2BB9">
        <w:t>)</w:t>
      </w:r>
    </w:p>
    <w:p w14:paraId="245867B3" w14:textId="0FDC52EA" w:rsidR="007C2BB9" w:rsidRDefault="007C2BB9" w:rsidP="003412E6">
      <w:pPr>
        <w:pStyle w:val="CommandLine"/>
      </w:pPr>
      <w:r>
        <w:t xml:space="preserve">slmgr /ipk </w:t>
      </w:r>
      <w:r w:rsidRPr="007C2BB9">
        <w:t>2WH4N-8QGBV-H22JP-CT43Q-MDWWJ</w:t>
      </w:r>
      <w:r>
        <w:t xml:space="preserve">  (</w:t>
      </w:r>
      <w:r w:rsidRPr="008B63B0">
        <w:rPr>
          <w:i w:val="0"/>
          <w:iCs/>
        </w:rPr>
        <w:t>Windows 10)</w:t>
      </w:r>
    </w:p>
    <w:p w14:paraId="3415BC60" w14:textId="77777777" w:rsidR="003412E6" w:rsidRDefault="003412E6" w:rsidP="003412E6">
      <w:pPr>
        <w:pStyle w:val="CommandLine"/>
      </w:pPr>
      <w:r>
        <w:t>slmgr /ato</w:t>
      </w:r>
    </w:p>
    <w:p w14:paraId="40E87ED3" w14:textId="77777777" w:rsidR="003412E6" w:rsidRDefault="003412E6" w:rsidP="003412E6">
      <w:pPr>
        <w:pStyle w:val="ListParagraph"/>
        <w:ind w:left="360"/>
      </w:pPr>
      <w:r w:rsidRPr="009C47A5">
        <w:rPr>
          <w:noProof/>
        </w:rPr>
        <w:drawing>
          <wp:inline distT="0" distB="0" distL="0" distR="0" wp14:anchorId="5C9E8064" wp14:editId="47B06AC6">
            <wp:extent cx="2743583" cy="14861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583" cy="1486107"/>
                    </a:xfrm>
                    <a:prstGeom prst="rect">
                      <a:avLst/>
                    </a:prstGeom>
                  </pic:spPr>
                </pic:pic>
              </a:graphicData>
            </a:graphic>
          </wp:inline>
        </w:drawing>
      </w:r>
    </w:p>
    <w:p w14:paraId="32563739" w14:textId="77777777" w:rsidR="003412E6" w:rsidRDefault="003412E6" w:rsidP="003412E6">
      <w:pPr>
        <w:pStyle w:val="ListParagraph"/>
        <w:ind w:left="360"/>
        <w:rPr>
          <w:szCs w:val="24"/>
        </w:rPr>
      </w:pPr>
    </w:p>
    <w:p w14:paraId="35B07AF0" w14:textId="77777777" w:rsidR="001A2D37" w:rsidRDefault="001A2D37" w:rsidP="001A2D37"/>
    <w:p w14:paraId="3FEB2BB7" w14:textId="496CB7D2" w:rsidR="00EF4183" w:rsidRDefault="00EF4183" w:rsidP="00EF4183">
      <w:pPr>
        <w:pStyle w:val="Heading1"/>
      </w:pPr>
      <w:r>
        <w:t>Submission Requirements</w:t>
      </w:r>
    </w:p>
    <w:p w14:paraId="3CEC786C" w14:textId="77777777" w:rsidR="00C150BC" w:rsidRDefault="00C150BC" w:rsidP="00C150BC">
      <w:pPr>
        <w:pStyle w:val="ListParagraph"/>
        <w:numPr>
          <w:ilvl w:val="0"/>
          <w:numId w:val="34"/>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56D48A25" w14:textId="77777777" w:rsidR="00C150BC" w:rsidRDefault="00C150BC" w:rsidP="00C150BC">
      <w:pPr>
        <w:pStyle w:val="ListParagraph"/>
        <w:numPr>
          <w:ilvl w:val="0"/>
          <w:numId w:val="34"/>
        </w:numPr>
      </w:pPr>
      <w:r>
        <w:t>Check your lab by running the following command:</w:t>
      </w:r>
    </w:p>
    <w:p w14:paraId="32C48F26" w14:textId="77B201D3" w:rsidR="00C150BC" w:rsidRPr="00816BC0" w:rsidRDefault="00C150BC" w:rsidP="00C150BC">
      <w:pPr>
        <w:pStyle w:val="CommandLine"/>
      </w:pPr>
      <w:r>
        <w:t>Invoke-Pester -Path C:\Scripts\</w:t>
      </w:r>
      <w:r w:rsidRPr="00243099">
        <w:t>GP</w:t>
      </w:r>
      <w:r>
        <w:t>07-Configure_Hyper-V_Networking</w:t>
      </w:r>
      <w:r w:rsidRPr="00243099">
        <w:t>.test.ps1</w:t>
      </w:r>
    </w:p>
    <w:p w14:paraId="39B47940" w14:textId="77777777" w:rsidR="00C150BC" w:rsidRDefault="00C150BC" w:rsidP="00C150BC">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5B9C5AEC" w14:textId="77777777" w:rsidR="00C150BC" w:rsidRDefault="00C150BC" w:rsidP="00C150BC">
      <w:pPr>
        <w:spacing w:before="0" w:after="0"/>
        <w:contextualSpacing/>
      </w:pPr>
      <w:r>
        <w:t xml:space="preserve">If you want to see more detail, add </w:t>
      </w:r>
      <w:r w:rsidRPr="00F30019">
        <w:rPr>
          <w:b/>
          <w:bCs/>
        </w:rPr>
        <w:t>-Output Detailed</w:t>
      </w:r>
      <w:r>
        <w:t xml:space="preserve"> to the command.  This may assist you with troubleshooting</w:t>
      </w:r>
    </w:p>
    <w:p w14:paraId="1859054D" w14:textId="7B2376B6" w:rsidR="00C150BC" w:rsidRPr="005949A7" w:rsidRDefault="00C150BC" w:rsidP="00C150BC">
      <w:pPr>
        <w:pStyle w:val="CommandLine"/>
      </w:pPr>
      <w:r>
        <w:lastRenderedPageBreak/>
        <w:t>Invoke-Pester -Path C:\Scripts\</w:t>
      </w:r>
      <w:r w:rsidRPr="00243099">
        <w:t>GP</w:t>
      </w:r>
      <w:r>
        <w:t>07-Configure_Hyper-V_Networking</w:t>
      </w:r>
      <w:r w:rsidRPr="00243099">
        <w:t>.test.ps1</w:t>
      </w:r>
      <w:r>
        <w:t xml:space="preserve"> -Output Detailed</w:t>
      </w:r>
    </w:p>
    <w:p w14:paraId="6450E98D" w14:textId="69A6AD16" w:rsidR="00F2753F" w:rsidRPr="00C150BC" w:rsidRDefault="00C150BC" w:rsidP="00C150BC">
      <w:pPr>
        <w:pStyle w:val="ListParagraph"/>
        <w:numPr>
          <w:ilvl w:val="0"/>
          <w:numId w:val="34"/>
        </w:numPr>
        <w:rPr>
          <w:szCs w:val="24"/>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Pr="009E4E85">
        <w:rPr>
          <w:szCs w:val="24"/>
        </w:rPr>
        <w:t>.</w:t>
      </w:r>
      <w:r w:rsidRPr="009E4E85">
        <w:rPr>
          <w:noProof/>
          <w:szCs w:val="24"/>
        </w:rPr>
        <w:t xml:space="preserve"> </w:t>
      </w:r>
    </w:p>
    <w:p w14:paraId="40C8F1BB" w14:textId="40B51446" w:rsidR="00A96E54" w:rsidRDefault="00A96E54" w:rsidP="00A96E54">
      <w:pPr>
        <w:ind w:left="360"/>
        <w:contextualSpacing/>
      </w:pPr>
      <w:r w:rsidRPr="00A96E54">
        <w:rPr>
          <w:noProof/>
        </w:rPr>
        <w:drawing>
          <wp:inline distT="0" distB="0" distL="0" distR="0" wp14:anchorId="66502610" wp14:editId="599192AE">
            <wp:extent cx="5943600" cy="49695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969510"/>
                    </a:xfrm>
                    <a:prstGeom prst="rect">
                      <a:avLst/>
                    </a:prstGeom>
                  </pic:spPr>
                </pic:pic>
              </a:graphicData>
            </a:graphic>
          </wp:inline>
        </w:drawing>
      </w:r>
    </w:p>
    <w:p w14:paraId="7DD78CF4" w14:textId="035D8490" w:rsidR="00A96E54" w:rsidRDefault="00A96E54" w:rsidP="00A96E54">
      <w:pPr>
        <w:ind w:left="360"/>
        <w:contextualSpacing/>
      </w:pPr>
      <w:r w:rsidRPr="00A96E54">
        <w:rPr>
          <w:noProof/>
        </w:rPr>
        <w:lastRenderedPageBreak/>
        <w:drawing>
          <wp:inline distT="0" distB="0" distL="0" distR="0" wp14:anchorId="35B33319" wp14:editId="6214CDCE">
            <wp:extent cx="5943600" cy="3812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812540"/>
                    </a:xfrm>
                    <a:prstGeom prst="rect">
                      <a:avLst/>
                    </a:prstGeom>
                  </pic:spPr>
                </pic:pic>
              </a:graphicData>
            </a:graphic>
          </wp:inline>
        </w:drawing>
      </w:r>
    </w:p>
    <w:p w14:paraId="45DC68BC" w14:textId="77777777" w:rsidR="00A96E54" w:rsidRPr="00B63B39" w:rsidRDefault="00A96E54" w:rsidP="00A96E54">
      <w:pPr>
        <w:ind w:left="360"/>
        <w:contextualSpacing/>
      </w:pPr>
    </w:p>
    <w:p w14:paraId="03EA4F9D" w14:textId="77777777" w:rsidR="00C150BC" w:rsidRDefault="00C150BC" w:rsidP="00C150BC">
      <w:pPr>
        <w:pStyle w:val="ListParagraph"/>
        <w:numPr>
          <w:ilvl w:val="0"/>
          <w:numId w:val="34"/>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p>
    <w:p w14:paraId="45B0513D" w14:textId="2670504F" w:rsidR="008E42A6" w:rsidRPr="002F6B9D" w:rsidRDefault="00277FC5" w:rsidP="00277FC5">
      <w:pPr>
        <w:numPr>
          <w:ilvl w:val="0"/>
          <w:numId w:val="34"/>
        </w:numPr>
        <w:contextualSpacing/>
      </w:pPr>
      <w:r w:rsidRPr="000525DD">
        <w:rPr>
          <w:b/>
          <w:bCs/>
        </w:rPr>
        <w:t>Fill</w:t>
      </w:r>
      <w:r w:rsidRPr="000525DD">
        <w:t xml:space="preserve"> </w:t>
      </w:r>
      <w:r w:rsidRPr="000525DD">
        <w:rPr>
          <w:b/>
          <w:bCs/>
        </w:rPr>
        <w:t>in</w:t>
      </w:r>
      <w:r w:rsidRPr="000525DD">
        <w:t xml:space="preserve"> the </w:t>
      </w:r>
      <w:r w:rsidRPr="000525DD">
        <w:rPr>
          <w:b/>
          <w:bCs/>
        </w:rPr>
        <w:t>information</w:t>
      </w:r>
      <w:r w:rsidRPr="000525DD">
        <w:t xml:space="preserve"> in the following table. Copy the following table </w:t>
      </w:r>
      <w:r>
        <w:t xml:space="preserve">into the </w:t>
      </w:r>
      <w:r w:rsidRPr="00555A86">
        <w:rPr>
          <w:b/>
          <w:bCs/>
        </w:rPr>
        <w:t>Word</w:t>
      </w:r>
      <w:r>
        <w:t xml:space="preserve"> </w:t>
      </w:r>
      <w:r w:rsidRPr="00555A86">
        <w:rPr>
          <w:b/>
          <w:bCs/>
        </w:rPr>
        <w:t>document</w:t>
      </w:r>
      <w:r w:rsidRPr="000525DD">
        <w:t xml:space="preserve"> and fill in the information about all the </w:t>
      </w:r>
      <w:r w:rsidRPr="000525DD">
        <w:rPr>
          <w:b/>
          <w:bCs/>
        </w:rPr>
        <w:t>new</w:t>
      </w:r>
      <w:r w:rsidRPr="000525DD">
        <w:t xml:space="preserve"> commands used in this lab (the example provided is not a new command and should be deleted):</w:t>
      </w:r>
    </w:p>
    <w:tbl>
      <w:tblPr>
        <w:tblStyle w:val="GridTable4-Accent5"/>
        <w:tblW w:w="0" w:type="auto"/>
        <w:tblLook w:val="04A0" w:firstRow="1" w:lastRow="0" w:firstColumn="1" w:lastColumn="0" w:noHBand="0" w:noVBand="1"/>
      </w:tblPr>
      <w:tblGrid>
        <w:gridCol w:w="1705"/>
        <w:gridCol w:w="4410"/>
        <w:gridCol w:w="3235"/>
      </w:tblGrid>
      <w:tr w:rsidR="008E42A6" w:rsidRPr="002F6B9D" w14:paraId="0A001966" w14:textId="77777777" w:rsidTr="00014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829787D" w14:textId="77777777" w:rsidR="008E42A6" w:rsidRPr="002F6B9D" w:rsidRDefault="008E42A6" w:rsidP="00014EB4">
            <w:pPr>
              <w:jc w:val="center"/>
            </w:pPr>
            <w:r>
              <w:t>PowerShell</w:t>
            </w:r>
            <w:r w:rsidRPr="002F6B9D">
              <w:t xml:space="preserve"> Commands</w:t>
            </w:r>
          </w:p>
        </w:tc>
      </w:tr>
      <w:tr w:rsidR="008E42A6" w:rsidRPr="002F6B9D" w14:paraId="482F0F2A" w14:textId="77777777" w:rsidTr="0001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0DB0432" w14:textId="77777777" w:rsidR="008E42A6" w:rsidRPr="002F6B9D" w:rsidRDefault="008E42A6" w:rsidP="00014EB4">
            <w:r w:rsidRPr="002F6B9D">
              <w:t>Command</w:t>
            </w:r>
          </w:p>
        </w:tc>
        <w:tc>
          <w:tcPr>
            <w:tcW w:w="4410" w:type="dxa"/>
          </w:tcPr>
          <w:p w14:paraId="2D3CB719" w14:textId="77777777" w:rsidR="008E42A6" w:rsidRPr="002F6B9D" w:rsidRDefault="008E42A6" w:rsidP="00014EB4">
            <w:pPr>
              <w:cnfStyle w:val="000000100000" w:firstRow="0" w:lastRow="0" w:firstColumn="0" w:lastColumn="0" w:oddVBand="0" w:evenVBand="0" w:oddHBand="1" w:evenHBand="0" w:firstRowFirstColumn="0" w:firstRowLastColumn="0" w:lastRowFirstColumn="0" w:lastRowLastColumn="0"/>
            </w:pPr>
            <w:r w:rsidRPr="002F6B9D">
              <w:t>Example</w:t>
            </w:r>
          </w:p>
        </w:tc>
        <w:tc>
          <w:tcPr>
            <w:tcW w:w="3235" w:type="dxa"/>
          </w:tcPr>
          <w:p w14:paraId="0D49181F" w14:textId="77777777" w:rsidR="008E42A6" w:rsidRPr="002F6B9D" w:rsidRDefault="008E42A6" w:rsidP="00014EB4">
            <w:pPr>
              <w:cnfStyle w:val="000000100000" w:firstRow="0" w:lastRow="0" w:firstColumn="0" w:lastColumn="0" w:oddVBand="0" w:evenVBand="0" w:oddHBand="1" w:evenHBand="0" w:firstRowFirstColumn="0" w:firstRowLastColumn="0" w:lastRowFirstColumn="0" w:lastRowLastColumn="0"/>
            </w:pPr>
            <w:r w:rsidRPr="002F6B9D">
              <w:t>Description</w:t>
            </w:r>
          </w:p>
        </w:tc>
      </w:tr>
      <w:tr w:rsidR="008E42A6" w:rsidRPr="002F6B9D" w14:paraId="216B5940" w14:textId="77777777" w:rsidTr="00014EB4">
        <w:tc>
          <w:tcPr>
            <w:cnfStyle w:val="001000000000" w:firstRow="0" w:lastRow="0" w:firstColumn="1" w:lastColumn="0" w:oddVBand="0" w:evenVBand="0" w:oddHBand="0" w:evenHBand="0" w:firstRowFirstColumn="0" w:firstRowLastColumn="0" w:lastRowFirstColumn="0" w:lastRowLastColumn="0"/>
            <w:tcW w:w="1705" w:type="dxa"/>
          </w:tcPr>
          <w:p w14:paraId="5065970C" w14:textId="77777777" w:rsidR="008E42A6" w:rsidRPr="00C150BC" w:rsidRDefault="008E42A6" w:rsidP="00014EB4">
            <w:pPr>
              <w:rPr>
                <w:i/>
                <w:iCs/>
              </w:rPr>
            </w:pPr>
            <w:r w:rsidRPr="00C150BC">
              <w:rPr>
                <w:i/>
                <w:iCs/>
              </w:rPr>
              <w:t>Get-Childitem</w:t>
            </w:r>
          </w:p>
        </w:tc>
        <w:tc>
          <w:tcPr>
            <w:tcW w:w="4410" w:type="dxa"/>
          </w:tcPr>
          <w:p w14:paraId="64608A90" w14:textId="77777777" w:rsidR="008E42A6" w:rsidRPr="00C150BC" w:rsidRDefault="008E42A6" w:rsidP="00014EB4">
            <w:pPr>
              <w:cnfStyle w:val="000000000000" w:firstRow="0" w:lastRow="0" w:firstColumn="0" w:lastColumn="0" w:oddVBand="0" w:evenVBand="0" w:oddHBand="0" w:evenHBand="0" w:firstRowFirstColumn="0" w:firstRowLastColumn="0" w:lastRowFirstColumn="0" w:lastRowLastColumn="0"/>
              <w:rPr>
                <w:i/>
                <w:iCs/>
              </w:rPr>
            </w:pPr>
            <w:r w:rsidRPr="00C150BC">
              <w:rPr>
                <w:i/>
                <w:iCs/>
              </w:rPr>
              <w:t>Get-Childitem -Path C:\</w:t>
            </w:r>
          </w:p>
        </w:tc>
        <w:tc>
          <w:tcPr>
            <w:tcW w:w="3235" w:type="dxa"/>
          </w:tcPr>
          <w:p w14:paraId="66B0A308" w14:textId="77777777" w:rsidR="008E42A6" w:rsidRPr="00C150BC" w:rsidRDefault="008E42A6" w:rsidP="00014EB4">
            <w:pPr>
              <w:cnfStyle w:val="000000000000" w:firstRow="0" w:lastRow="0" w:firstColumn="0" w:lastColumn="0" w:oddVBand="0" w:evenVBand="0" w:oddHBand="0" w:evenHBand="0" w:firstRowFirstColumn="0" w:firstRowLastColumn="0" w:lastRowFirstColumn="0" w:lastRowLastColumn="0"/>
              <w:rPr>
                <w:i/>
                <w:iCs/>
              </w:rPr>
            </w:pPr>
            <w:r w:rsidRPr="00C150BC">
              <w:rPr>
                <w:i/>
                <w:iCs/>
              </w:rPr>
              <w:t>Displays the files in the C:\ directory</w:t>
            </w:r>
          </w:p>
        </w:tc>
      </w:tr>
      <w:tr w:rsidR="008E42A6" w:rsidRPr="002F6B9D" w14:paraId="3ED9E989" w14:textId="77777777" w:rsidTr="0001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4BC2F2" w14:textId="77777777" w:rsidR="008E42A6" w:rsidRPr="002F6B9D" w:rsidRDefault="008E42A6" w:rsidP="00014EB4"/>
        </w:tc>
        <w:tc>
          <w:tcPr>
            <w:tcW w:w="4410" w:type="dxa"/>
          </w:tcPr>
          <w:p w14:paraId="2B827776" w14:textId="77777777" w:rsidR="008E42A6" w:rsidRPr="002F6B9D" w:rsidRDefault="008E42A6" w:rsidP="00014EB4">
            <w:pPr>
              <w:cnfStyle w:val="000000100000" w:firstRow="0" w:lastRow="0" w:firstColumn="0" w:lastColumn="0" w:oddVBand="0" w:evenVBand="0" w:oddHBand="1" w:evenHBand="0" w:firstRowFirstColumn="0" w:firstRowLastColumn="0" w:lastRowFirstColumn="0" w:lastRowLastColumn="0"/>
            </w:pPr>
          </w:p>
        </w:tc>
        <w:tc>
          <w:tcPr>
            <w:tcW w:w="3235" w:type="dxa"/>
          </w:tcPr>
          <w:p w14:paraId="472DB086" w14:textId="77777777" w:rsidR="008E42A6" w:rsidRPr="002F6B9D" w:rsidRDefault="008E42A6" w:rsidP="00014EB4">
            <w:pPr>
              <w:cnfStyle w:val="000000100000" w:firstRow="0" w:lastRow="0" w:firstColumn="0" w:lastColumn="0" w:oddVBand="0" w:evenVBand="0" w:oddHBand="1" w:evenHBand="0" w:firstRowFirstColumn="0" w:firstRowLastColumn="0" w:lastRowFirstColumn="0" w:lastRowLastColumn="0"/>
            </w:pPr>
          </w:p>
        </w:tc>
      </w:tr>
      <w:tr w:rsidR="008E42A6" w:rsidRPr="002F6B9D" w14:paraId="72362798" w14:textId="77777777" w:rsidTr="00014EB4">
        <w:tc>
          <w:tcPr>
            <w:cnfStyle w:val="001000000000" w:firstRow="0" w:lastRow="0" w:firstColumn="1" w:lastColumn="0" w:oddVBand="0" w:evenVBand="0" w:oddHBand="0" w:evenHBand="0" w:firstRowFirstColumn="0" w:firstRowLastColumn="0" w:lastRowFirstColumn="0" w:lastRowLastColumn="0"/>
            <w:tcW w:w="1705" w:type="dxa"/>
          </w:tcPr>
          <w:p w14:paraId="48E0F2FA" w14:textId="77777777" w:rsidR="008E42A6" w:rsidRPr="002F6B9D" w:rsidRDefault="008E42A6" w:rsidP="00014EB4"/>
        </w:tc>
        <w:tc>
          <w:tcPr>
            <w:tcW w:w="4410" w:type="dxa"/>
          </w:tcPr>
          <w:p w14:paraId="78D64239" w14:textId="77777777" w:rsidR="008E42A6" w:rsidRPr="002F6B9D" w:rsidRDefault="008E42A6" w:rsidP="00014EB4">
            <w:pPr>
              <w:cnfStyle w:val="000000000000" w:firstRow="0" w:lastRow="0" w:firstColumn="0" w:lastColumn="0" w:oddVBand="0" w:evenVBand="0" w:oddHBand="0" w:evenHBand="0" w:firstRowFirstColumn="0" w:firstRowLastColumn="0" w:lastRowFirstColumn="0" w:lastRowLastColumn="0"/>
            </w:pPr>
          </w:p>
        </w:tc>
        <w:tc>
          <w:tcPr>
            <w:tcW w:w="3235" w:type="dxa"/>
          </w:tcPr>
          <w:p w14:paraId="4EB78A01" w14:textId="77777777" w:rsidR="008E42A6" w:rsidRPr="002F6B9D" w:rsidRDefault="008E42A6" w:rsidP="00014EB4">
            <w:pPr>
              <w:cnfStyle w:val="000000000000" w:firstRow="0" w:lastRow="0" w:firstColumn="0" w:lastColumn="0" w:oddVBand="0" w:evenVBand="0" w:oddHBand="0" w:evenHBand="0" w:firstRowFirstColumn="0" w:firstRowLastColumn="0" w:lastRowFirstColumn="0" w:lastRowLastColumn="0"/>
            </w:pPr>
          </w:p>
        </w:tc>
      </w:tr>
      <w:tr w:rsidR="008E42A6" w:rsidRPr="002F6B9D" w14:paraId="20928D81" w14:textId="77777777" w:rsidTr="0001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99ED41" w14:textId="77777777" w:rsidR="008E42A6" w:rsidRPr="002F6B9D" w:rsidRDefault="008E42A6" w:rsidP="00014EB4"/>
        </w:tc>
        <w:tc>
          <w:tcPr>
            <w:tcW w:w="4410" w:type="dxa"/>
          </w:tcPr>
          <w:p w14:paraId="062F93FC" w14:textId="77777777" w:rsidR="008E42A6" w:rsidRPr="002F6B9D" w:rsidRDefault="008E42A6" w:rsidP="00014EB4">
            <w:pPr>
              <w:cnfStyle w:val="000000100000" w:firstRow="0" w:lastRow="0" w:firstColumn="0" w:lastColumn="0" w:oddVBand="0" w:evenVBand="0" w:oddHBand="1" w:evenHBand="0" w:firstRowFirstColumn="0" w:firstRowLastColumn="0" w:lastRowFirstColumn="0" w:lastRowLastColumn="0"/>
            </w:pPr>
          </w:p>
        </w:tc>
        <w:tc>
          <w:tcPr>
            <w:tcW w:w="3235" w:type="dxa"/>
          </w:tcPr>
          <w:p w14:paraId="6A4CD4F4" w14:textId="77777777" w:rsidR="008E42A6" w:rsidRPr="002F6B9D" w:rsidRDefault="008E42A6" w:rsidP="00014EB4">
            <w:pPr>
              <w:cnfStyle w:val="000000100000" w:firstRow="0" w:lastRow="0" w:firstColumn="0" w:lastColumn="0" w:oddVBand="0" w:evenVBand="0" w:oddHBand="1" w:evenHBand="0" w:firstRowFirstColumn="0" w:firstRowLastColumn="0" w:lastRowFirstColumn="0" w:lastRowLastColumn="0"/>
            </w:pPr>
          </w:p>
        </w:tc>
      </w:tr>
    </w:tbl>
    <w:p w14:paraId="16103769" w14:textId="77777777" w:rsidR="00C85C8C" w:rsidRPr="00DC1F40" w:rsidRDefault="00C85C8C" w:rsidP="00C85C8C">
      <w:pPr>
        <w:pStyle w:val="ListParagraph"/>
        <w:numPr>
          <w:ilvl w:val="0"/>
          <w:numId w:val="34"/>
        </w:numPr>
      </w:pPr>
      <w:r w:rsidRPr="00EF0E50">
        <w:rPr>
          <w:b/>
          <w:bCs/>
        </w:rPr>
        <w:t>Upload</w:t>
      </w:r>
      <w:r w:rsidRPr="002F6B9D">
        <w:t xml:space="preserve"> the </w:t>
      </w:r>
      <w:r w:rsidRPr="00EF0E50">
        <w:rPr>
          <w:b/>
          <w:bCs/>
        </w:rPr>
        <w:t>document</w:t>
      </w:r>
      <w:r w:rsidRPr="002F6B9D">
        <w:t xml:space="preserve"> in the submission area of the assignment.</w:t>
      </w:r>
    </w:p>
    <w:p w14:paraId="542830CF" w14:textId="5E73A866" w:rsidR="00D24E9F" w:rsidRPr="0043593D" w:rsidRDefault="00D24E9F" w:rsidP="00C85C8C">
      <w:pPr>
        <w:pStyle w:val="ListParagraph"/>
        <w:ind w:left="360"/>
      </w:pPr>
    </w:p>
    <w:sectPr w:rsidR="00D24E9F" w:rsidRPr="0043593D" w:rsidSect="00836230">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66F60" w14:textId="77777777" w:rsidR="00815DD3" w:rsidRDefault="00815DD3" w:rsidP="002879F7">
      <w:pPr>
        <w:spacing w:before="0" w:after="0" w:line="240" w:lineRule="auto"/>
      </w:pPr>
      <w:r>
        <w:separator/>
      </w:r>
    </w:p>
  </w:endnote>
  <w:endnote w:type="continuationSeparator" w:id="0">
    <w:p w14:paraId="18364B05" w14:textId="77777777" w:rsidR="00815DD3" w:rsidRDefault="00815DD3" w:rsidP="002879F7">
      <w:pPr>
        <w:spacing w:before="0" w:after="0" w:line="240" w:lineRule="auto"/>
      </w:pPr>
      <w:r>
        <w:continuationSeparator/>
      </w:r>
    </w:p>
  </w:endnote>
  <w:endnote w:type="continuationNotice" w:id="1">
    <w:p w14:paraId="7DC4599E" w14:textId="77777777" w:rsidR="00815DD3" w:rsidRDefault="00815DD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C3950" w14:textId="77777777" w:rsidR="00815DD3" w:rsidRDefault="00815DD3" w:rsidP="002879F7">
      <w:pPr>
        <w:spacing w:before="0" w:after="0" w:line="240" w:lineRule="auto"/>
      </w:pPr>
      <w:r>
        <w:separator/>
      </w:r>
    </w:p>
  </w:footnote>
  <w:footnote w:type="continuationSeparator" w:id="0">
    <w:p w14:paraId="2A0AD7C6" w14:textId="77777777" w:rsidR="00815DD3" w:rsidRDefault="00815DD3" w:rsidP="002879F7">
      <w:pPr>
        <w:spacing w:before="0" w:after="0" w:line="240" w:lineRule="auto"/>
      </w:pPr>
      <w:r>
        <w:continuationSeparator/>
      </w:r>
    </w:p>
  </w:footnote>
  <w:footnote w:type="continuationNotice" w:id="1">
    <w:p w14:paraId="336230B7" w14:textId="77777777" w:rsidR="00815DD3" w:rsidRDefault="00815DD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9AC9C" w14:textId="637C2769" w:rsidR="004F02FF" w:rsidRPr="002879F7" w:rsidRDefault="004F02FF" w:rsidP="00C35C4F">
    <w:pPr>
      <w:pStyle w:val="Title"/>
      <w:jc w:val="center"/>
      <w:rPr>
        <w:sz w:val="36"/>
        <w:szCs w:val="36"/>
      </w:rPr>
    </w:pPr>
    <w:r>
      <w:rPr>
        <w:sz w:val="36"/>
        <w:szCs w:val="36"/>
      </w:rPr>
      <w:t>Guided Practice – Configuring Hyper-V networking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C74"/>
    <w:multiLevelType w:val="hybridMultilevel"/>
    <w:tmpl w:val="9C5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12A03"/>
    <w:multiLevelType w:val="multilevel"/>
    <w:tmpl w:val="58ECBB9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A0B762D"/>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B700129"/>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0336FA"/>
    <w:multiLevelType w:val="hybridMultilevel"/>
    <w:tmpl w:val="3A3A1162"/>
    <w:lvl w:ilvl="0" w:tplc="448E71A2">
      <w:start w:val="1"/>
      <w:numFmt w:val="decimal"/>
      <w:lvlText w:val="%1."/>
      <w:lvlJc w:val="left"/>
      <w:pPr>
        <w:ind w:left="360" w:hanging="360"/>
      </w:pPr>
      <w:rPr>
        <w:rFonts w:hint="default"/>
      </w:rPr>
    </w:lvl>
    <w:lvl w:ilvl="1" w:tplc="B20634BA">
      <w:start w:val="1"/>
      <w:numFmt w:val="lowerLetter"/>
      <w:lvlText w:val="%2."/>
      <w:lvlJc w:val="left"/>
      <w:pPr>
        <w:ind w:left="720" w:hanging="360"/>
      </w:pPr>
      <w:rPr>
        <w:rFonts w:hint="default"/>
      </w:rPr>
    </w:lvl>
    <w:lvl w:ilvl="2" w:tplc="4FD89678">
      <w:start w:val="1"/>
      <w:numFmt w:val="decimal"/>
      <w:lvlText w:val="%3)"/>
      <w:lvlJc w:val="left"/>
      <w:pPr>
        <w:ind w:left="1080" w:hanging="360"/>
      </w:pPr>
      <w:rPr>
        <w:rFonts w:hint="default"/>
      </w:rPr>
    </w:lvl>
    <w:lvl w:ilvl="3" w:tplc="2196E524">
      <w:start w:val="1"/>
      <w:numFmt w:val="lowerLetter"/>
      <w:lvlText w:val="%4)"/>
      <w:lvlJc w:val="left"/>
      <w:pPr>
        <w:ind w:left="1440" w:hanging="360"/>
      </w:pPr>
      <w:rPr>
        <w:rFonts w:hint="default"/>
      </w:rPr>
    </w:lvl>
    <w:lvl w:ilvl="4" w:tplc="136A20E0">
      <w:start w:val="1"/>
      <w:numFmt w:val="decimal"/>
      <w:lvlText w:val="(%5)"/>
      <w:lvlJc w:val="left"/>
      <w:pPr>
        <w:ind w:left="1800" w:hanging="360"/>
      </w:pPr>
      <w:rPr>
        <w:rFonts w:hint="default"/>
      </w:rPr>
    </w:lvl>
    <w:lvl w:ilvl="5" w:tplc="BCF23194">
      <w:start w:val="1"/>
      <w:numFmt w:val="lowerLetter"/>
      <w:lvlText w:val="(%6)"/>
      <w:lvlJc w:val="left"/>
      <w:pPr>
        <w:ind w:left="2160" w:hanging="360"/>
      </w:pPr>
      <w:rPr>
        <w:rFonts w:hint="default"/>
      </w:rPr>
    </w:lvl>
    <w:lvl w:ilvl="6" w:tplc="51CED7BA">
      <w:start w:val="1"/>
      <w:numFmt w:val="decimal"/>
      <w:lvlText w:val="%7."/>
      <w:lvlJc w:val="left"/>
      <w:pPr>
        <w:ind w:left="2520" w:hanging="360"/>
      </w:pPr>
      <w:rPr>
        <w:rFonts w:hint="default"/>
      </w:rPr>
    </w:lvl>
    <w:lvl w:ilvl="7" w:tplc="9176CDE0">
      <w:start w:val="1"/>
      <w:numFmt w:val="lowerLetter"/>
      <w:lvlText w:val="%8."/>
      <w:lvlJc w:val="left"/>
      <w:pPr>
        <w:ind w:left="2880" w:hanging="360"/>
      </w:pPr>
      <w:rPr>
        <w:rFonts w:hint="default"/>
      </w:rPr>
    </w:lvl>
    <w:lvl w:ilvl="8" w:tplc="8FDC65AE">
      <w:start w:val="1"/>
      <w:numFmt w:val="lowerRoman"/>
      <w:lvlText w:val="%9."/>
      <w:lvlJc w:val="left"/>
      <w:pPr>
        <w:ind w:left="3240" w:hanging="360"/>
      </w:pPr>
      <w:rPr>
        <w:rFonts w:hint="default"/>
      </w:rPr>
    </w:lvl>
  </w:abstractNum>
  <w:abstractNum w:abstractNumId="5" w15:restartNumberingAfterBreak="0">
    <w:nsid w:val="123D6747"/>
    <w:multiLevelType w:val="hybridMultilevel"/>
    <w:tmpl w:val="AD64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C3735"/>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32C77"/>
    <w:multiLevelType w:val="hybridMultilevel"/>
    <w:tmpl w:val="1FECEF08"/>
    <w:lvl w:ilvl="0" w:tplc="FB128448">
      <w:start w:val="1"/>
      <w:numFmt w:val="decimal"/>
      <w:lvlText w:val="%1."/>
      <w:lvlJc w:val="left"/>
      <w:pPr>
        <w:ind w:left="360" w:hanging="360"/>
      </w:pPr>
      <w:rPr>
        <w:rFonts w:hint="default"/>
      </w:rPr>
    </w:lvl>
    <w:lvl w:ilvl="1" w:tplc="5CAE07A6">
      <w:start w:val="1"/>
      <w:numFmt w:val="lowerLetter"/>
      <w:lvlText w:val="%2."/>
      <w:lvlJc w:val="left"/>
      <w:pPr>
        <w:ind w:left="720" w:hanging="360"/>
      </w:pPr>
      <w:rPr>
        <w:rFonts w:hint="default"/>
      </w:rPr>
    </w:lvl>
    <w:lvl w:ilvl="2" w:tplc="A9A21E6A">
      <w:start w:val="1"/>
      <w:numFmt w:val="decimal"/>
      <w:lvlText w:val="%3)"/>
      <w:lvlJc w:val="left"/>
      <w:pPr>
        <w:ind w:left="1080" w:hanging="360"/>
      </w:pPr>
      <w:rPr>
        <w:rFonts w:hint="default"/>
      </w:rPr>
    </w:lvl>
    <w:lvl w:ilvl="3" w:tplc="273ED958">
      <w:start w:val="1"/>
      <w:numFmt w:val="lowerLetter"/>
      <w:lvlText w:val="%4)"/>
      <w:lvlJc w:val="left"/>
      <w:pPr>
        <w:ind w:left="1440" w:hanging="360"/>
      </w:pPr>
      <w:rPr>
        <w:rFonts w:hint="default"/>
      </w:rPr>
    </w:lvl>
    <w:lvl w:ilvl="4" w:tplc="95CC4324">
      <w:start w:val="1"/>
      <w:numFmt w:val="decimal"/>
      <w:lvlText w:val="(%5)"/>
      <w:lvlJc w:val="left"/>
      <w:pPr>
        <w:ind w:left="1800" w:hanging="360"/>
      </w:pPr>
      <w:rPr>
        <w:rFonts w:hint="default"/>
      </w:rPr>
    </w:lvl>
    <w:lvl w:ilvl="5" w:tplc="33E2E448">
      <w:start w:val="1"/>
      <w:numFmt w:val="lowerLetter"/>
      <w:lvlText w:val="(%6)"/>
      <w:lvlJc w:val="left"/>
      <w:pPr>
        <w:ind w:left="2160" w:hanging="360"/>
      </w:pPr>
      <w:rPr>
        <w:rFonts w:hint="default"/>
      </w:rPr>
    </w:lvl>
    <w:lvl w:ilvl="6" w:tplc="5874EAAC">
      <w:start w:val="1"/>
      <w:numFmt w:val="decimal"/>
      <w:lvlText w:val="%7."/>
      <w:lvlJc w:val="left"/>
      <w:pPr>
        <w:ind w:left="2520" w:hanging="360"/>
      </w:pPr>
      <w:rPr>
        <w:rFonts w:hint="default"/>
      </w:rPr>
    </w:lvl>
    <w:lvl w:ilvl="7" w:tplc="55D68910">
      <w:start w:val="1"/>
      <w:numFmt w:val="lowerLetter"/>
      <w:lvlText w:val="%8."/>
      <w:lvlJc w:val="left"/>
      <w:pPr>
        <w:ind w:left="2880" w:hanging="360"/>
      </w:pPr>
      <w:rPr>
        <w:rFonts w:hint="default"/>
      </w:rPr>
    </w:lvl>
    <w:lvl w:ilvl="8" w:tplc="B9C40448">
      <w:start w:val="1"/>
      <w:numFmt w:val="lowerRoman"/>
      <w:lvlText w:val="%9."/>
      <w:lvlJc w:val="left"/>
      <w:pPr>
        <w:ind w:left="3240" w:hanging="360"/>
      </w:pPr>
      <w:rPr>
        <w:rFonts w:hint="default"/>
      </w:rPr>
    </w:lvl>
  </w:abstractNum>
  <w:abstractNum w:abstractNumId="8" w15:restartNumberingAfterBreak="0">
    <w:nsid w:val="2579427C"/>
    <w:multiLevelType w:val="hybridMultilevel"/>
    <w:tmpl w:val="1FECEF08"/>
    <w:lvl w:ilvl="0" w:tplc="CDB8B168">
      <w:start w:val="1"/>
      <w:numFmt w:val="decimal"/>
      <w:lvlText w:val="%1."/>
      <w:lvlJc w:val="left"/>
      <w:pPr>
        <w:ind w:left="360" w:hanging="360"/>
      </w:pPr>
      <w:rPr>
        <w:rFonts w:hint="default"/>
      </w:rPr>
    </w:lvl>
    <w:lvl w:ilvl="1" w:tplc="80526A32">
      <w:start w:val="1"/>
      <w:numFmt w:val="lowerLetter"/>
      <w:lvlText w:val="%2."/>
      <w:lvlJc w:val="left"/>
      <w:pPr>
        <w:ind w:left="720" w:hanging="360"/>
      </w:pPr>
      <w:rPr>
        <w:rFonts w:hint="default"/>
      </w:rPr>
    </w:lvl>
    <w:lvl w:ilvl="2" w:tplc="86501FFC">
      <w:start w:val="1"/>
      <w:numFmt w:val="decimal"/>
      <w:lvlText w:val="%3)"/>
      <w:lvlJc w:val="left"/>
      <w:pPr>
        <w:ind w:left="1080" w:hanging="360"/>
      </w:pPr>
      <w:rPr>
        <w:rFonts w:hint="default"/>
      </w:rPr>
    </w:lvl>
    <w:lvl w:ilvl="3" w:tplc="5B761F6A">
      <w:start w:val="1"/>
      <w:numFmt w:val="lowerLetter"/>
      <w:lvlText w:val="%4)"/>
      <w:lvlJc w:val="left"/>
      <w:pPr>
        <w:ind w:left="1440" w:hanging="360"/>
      </w:pPr>
      <w:rPr>
        <w:rFonts w:hint="default"/>
      </w:rPr>
    </w:lvl>
    <w:lvl w:ilvl="4" w:tplc="99BE96FC">
      <w:start w:val="1"/>
      <w:numFmt w:val="decimal"/>
      <w:lvlText w:val="(%5)"/>
      <w:lvlJc w:val="left"/>
      <w:pPr>
        <w:ind w:left="1800" w:hanging="360"/>
      </w:pPr>
      <w:rPr>
        <w:rFonts w:hint="default"/>
      </w:rPr>
    </w:lvl>
    <w:lvl w:ilvl="5" w:tplc="D07CD496">
      <w:start w:val="1"/>
      <w:numFmt w:val="lowerLetter"/>
      <w:lvlText w:val="(%6)"/>
      <w:lvlJc w:val="left"/>
      <w:pPr>
        <w:ind w:left="2160" w:hanging="360"/>
      </w:pPr>
      <w:rPr>
        <w:rFonts w:hint="default"/>
      </w:rPr>
    </w:lvl>
    <w:lvl w:ilvl="6" w:tplc="2E70E4C8">
      <w:start w:val="1"/>
      <w:numFmt w:val="decimal"/>
      <w:lvlText w:val="%7."/>
      <w:lvlJc w:val="left"/>
      <w:pPr>
        <w:ind w:left="2520" w:hanging="360"/>
      </w:pPr>
      <w:rPr>
        <w:rFonts w:hint="default"/>
      </w:rPr>
    </w:lvl>
    <w:lvl w:ilvl="7" w:tplc="821E554E">
      <w:start w:val="1"/>
      <w:numFmt w:val="lowerLetter"/>
      <w:lvlText w:val="%8."/>
      <w:lvlJc w:val="left"/>
      <w:pPr>
        <w:ind w:left="2880" w:hanging="360"/>
      </w:pPr>
      <w:rPr>
        <w:rFonts w:hint="default"/>
      </w:rPr>
    </w:lvl>
    <w:lvl w:ilvl="8" w:tplc="F83A7A6C">
      <w:start w:val="1"/>
      <w:numFmt w:val="lowerRoman"/>
      <w:lvlText w:val="%9."/>
      <w:lvlJc w:val="left"/>
      <w:pPr>
        <w:ind w:left="3240" w:hanging="360"/>
      </w:pPr>
      <w:rPr>
        <w:rFonts w:hint="default"/>
      </w:rPr>
    </w:lvl>
  </w:abstractNum>
  <w:abstractNum w:abstractNumId="9" w15:restartNumberingAfterBreak="0">
    <w:nsid w:val="26D6109D"/>
    <w:multiLevelType w:val="hybridMultilevel"/>
    <w:tmpl w:val="1FECEF08"/>
    <w:lvl w:ilvl="0" w:tplc="32BA71A4">
      <w:start w:val="1"/>
      <w:numFmt w:val="decimal"/>
      <w:lvlText w:val="%1."/>
      <w:lvlJc w:val="left"/>
      <w:pPr>
        <w:ind w:left="360" w:hanging="360"/>
      </w:pPr>
      <w:rPr>
        <w:rFonts w:hint="default"/>
      </w:rPr>
    </w:lvl>
    <w:lvl w:ilvl="1" w:tplc="1F369B78">
      <w:start w:val="1"/>
      <w:numFmt w:val="lowerLetter"/>
      <w:lvlText w:val="%2."/>
      <w:lvlJc w:val="left"/>
      <w:pPr>
        <w:ind w:left="720" w:hanging="360"/>
      </w:pPr>
      <w:rPr>
        <w:rFonts w:hint="default"/>
      </w:rPr>
    </w:lvl>
    <w:lvl w:ilvl="2" w:tplc="CBE81F22">
      <w:start w:val="1"/>
      <w:numFmt w:val="decimal"/>
      <w:lvlText w:val="%3)"/>
      <w:lvlJc w:val="left"/>
      <w:pPr>
        <w:ind w:left="1080" w:hanging="360"/>
      </w:pPr>
      <w:rPr>
        <w:rFonts w:hint="default"/>
      </w:rPr>
    </w:lvl>
    <w:lvl w:ilvl="3" w:tplc="C49E7562">
      <w:start w:val="1"/>
      <w:numFmt w:val="lowerLetter"/>
      <w:lvlText w:val="%4)"/>
      <w:lvlJc w:val="left"/>
      <w:pPr>
        <w:ind w:left="1440" w:hanging="360"/>
      </w:pPr>
      <w:rPr>
        <w:rFonts w:hint="default"/>
      </w:rPr>
    </w:lvl>
    <w:lvl w:ilvl="4" w:tplc="C3564622">
      <w:start w:val="1"/>
      <w:numFmt w:val="decimal"/>
      <w:lvlText w:val="(%5)"/>
      <w:lvlJc w:val="left"/>
      <w:pPr>
        <w:ind w:left="1800" w:hanging="360"/>
      </w:pPr>
      <w:rPr>
        <w:rFonts w:hint="default"/>
      </w:rPr>
    </w:lvl>
    <w:lvl w:ilvl="5" w:tplc="E724DC52">
      <w:start w:val="1"/>
      <w:numFmt w:val="lowerLetter"/>
      <w:lvlText w:val="(%6)"/>
      <w:lvlJc w:val="left"/>
      <w:pPr>
        <w:ind w:left="2160" w:hanging="360"/>
      </w:pPr>
      <w:rPr>
        <w:rFonts w:hint="default"/>
      </w:rPr>
    </w:lvl>
    <w:lvl w:ilvl="6" w:tplc="E59AE866">
      <w:start w:val="1"/>
      <w:numFmt w:val="decimal"/>
      <w:lvlText w:val="%7."/>
      <w:lvlJc w:val="left"/>
      <w:pPr>
        <w:ind w:left="2520" w:hanging="360"/>
      </w:pPr>
      <w:rPr>
        <w:rFonts w:hint="default"/>
      </w:rPr>
    </w:lvl>
    <w:lvl w:ilvl="7" w:tplc="306CFAD2">
      <w:start w:val="1"/>
      <w:numFmt w:val="lowerLetter"/>
      <w:lvlText w:val="%8."/>
      <w:lvlJc w:val="left"/>
      <w:pPr>
        <w:ind w:left="2880" w:hanging="360"/>
      </w:pPr>
      <w:rPr>
        <w:rFonts w:hint="default"/>
      </w:rPr>
    </w:lvl>
    <w:lvl w:ilvl="8" w:tplc="DD22F394">
      <w:start w:val="1"/>
      <w:numFmt w:val="lowerRoman"/>
      <w:lvlText w:val="%9."/>
      <w:lvlJc w:val="left"/>
      <w:pPr>
        <w:ind w:left="3240" w:hanging="360"/>
      </w:pPr>
      <w:rPr>
        <w:rFonts w:hint="default"/>
      </w:rPr>
    </w:lvl>
  </w:abstractNum>
  <w:abstractNum w:abstractNumId="10" w15:restartNumberingAfterBreak="0">
    <w:nsid w:val="290278F2"/>
    <w:multiLevelType w:val="hybridMultilevel"/>
    <w:tmpl w:val="1FECEF08"/>
    <w:lvl w:ilvl="0" w:tplc="280CC5E2">
      <w:start w:val="1"/>
      <w:numFmt w:val="decimal"/>
      <w:lvlText w:val="%1."/>
      <w:lvlJc w:val="left"/>
      <w:pPr>
        <w:ind w:left="360" w:hanging="360"/>
      </w:pPr>
      <w:rPr>
        <w:rFonts w:hint="default"/>
      </w:rPr>
    </w:lvl>
    <w:lvl w:ilvl="1" w:tplc="E2267A74">
      <w:start w:val="1"/>
      <w:numFmt w:val="lowerLetter"/>
      <w:lvlText w:val="%2."/>
      <w:lvlJc w:val="left"/>
      <w:pPr>
        <w:ind w:left="720" w:hanging="360"/>
      </w:pPr>
      <w:rPr>
        <w:rFonts w:hint="default"/>
      </w:rPr>
    </w:lvl>
    <w:lvl w:ilvl="2" w:tplc="4CF02BE2">
      <w:start w:val="1"/>
      <w:numFmt w:val="decimal"/>
      <w:lvlText w:val="%3)"/>
      <w:lvlJc w:val="left"/>
      <w:pPr>
        <w:ind w:left="1080" w:hanging="360"/>
      </w:pPr>
      <w:rPr>
        <w:rFonts w:hint="default"/>
      </w:rPr>
    </w:lvl>
    <w:lvl w:ilvl="3" w:tplc="D196E9CC">
      <w:start w:val="1"/>
      <w:numFmt w:val="lowerLetter"/>
      <w:lvlText w:val="%4)"/>
      <w:lvlJc w:val="left"/>
      <w:pPr>
        <w:ind w:left="1440" w:hanging="360"/>
      </w:pPr>
      <w:rPr>
        <w:rFonts w:hint="default"/>
      </w:rPr>
    </w:lvl>
    <w:lvl w:ilvl="4" w:tplc="F3AC9856">
      <w:start w:val="1"/>
      <w:numFmt w:val="decimal"/>
      <w:lvlText w:val="(%5)"/>
      <w:lvlJc w:val="left"/>
      <w:pPr>
        <w:ind w:left="1800" w:hanging="360"/>
      </w:pPr>
      <w:rPr>
        <w:rFonts w:hint="default"/>
      </w:rPr>
    </w:lvl>
    <w:lvl w:ilvl="5" w:tplc="7F767964">
      <w:start w:val="1"/>
      <w:numFmt w:val="lowerLetter"/>
      <w:lvlText w:val="(%6)"/>
      <w:lvlJc w:val="left"/>
      <w:pPr>
        <w:ind w:left="2160" w:hanging="360"/>
      </w:pPr>
      <w:rPr>
        <w:rFonts w:hint="default"/>
      </w:rPr>
    </w:lvl>
    <w:lvl w:ilvl="6" w:tplc="4EA2EE40">
      <w:start w:val="1"/>
      <w:numFmt w:val="decimal"/>
      <w:lvlText w:val="%7."/>
      <w:lvlJc w:val="left"/>
      <w:pPr>
        <w:ind w:left="2520" w:hanging="360"/>
      </w:pPr>
      <w:rPr>
        <w:rFonts w:hint="default"/>
      </w:rPr>
    </w:lvl>
    <w:lvl w:ilvl="7" w:tplc="C616DCF6">
      <w:start w:val="1"/>
      <w:numFmt w:val="lowerLetter"/>
      <w:lvlText w:val="%8."/>
      <w:lvlJc w:val="left"/>
      <w:pPr>
        <w:ind w:left="2880" w:hanging="360"/>
      </w:pPr>
      <w:rPr>
        <w:rFonts w:hint="default"/>
      </w:rPr>
    </w:lvl>
    <w:lvl w:ilvl="8" w:tplc="8E0A7E6E">
      <w:start w:val="1"/>
      <w:numFmt w:val="lowerRoman"/>
      <w:lvlText w:val="%9."/>
      <w:lvlJc w:val="left"/>
      <w:pPr>
        <w:ind w:left="3240" w:hanging="360"/>
      </w:pPr>
      <w:rPr>
        <w:rFonts w:hint="default"/>
      </w:rPr>
    </w:lvl>
  </w:abstractNum>
  <w:abstractNum w:abstractNumId="11" w15:restartNumberingAfterBreak="0">
    <w:nsid w:val="2A815DCF"/>
    <w:multiLevelType w:val="multilevel"/>
    <w:tmpl w:val="11AE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124774F"/>
    <w:multiLevelType w:val="hybridMultilevel"/>
    <w:tmpl w:val="EBFA8A2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14" w15:restartNumberingAfterBreak="0">
    <w:nsid w:val="3A127256"/>
    <w:multiLevelType w:val="hybridMultilevel"/>
    <w:tmpl w:val="66DA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4860A4"/>
    <w:multiLevelType w:val="hybridMultilevel"/>
    <w:tmpl w:val="9080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D6D75"/>
    <w:multiLevelType w:val="hybridMultilevel"/>
    <w:tmpl w:val="1FECEF08"/>
    <w:lvl w:ilvl="0" w:tplc="DBE45EE0">
      <w:start w:val="1"/>
      <w:numFmt w:val="decimal"/>
      <w:lvlText w:val="%1."/>
      <w:lvlJc w:val="left"/>
      <w:pPr>
        <w:ind w:left="360" w:hanging="360"/>
      </w:pPr>
      <w:rPr>
        <w:rFonts w:hint="default"/>
      </w:rPr>
    </w:lvl>
    <w:lvl w:ilvl="1" w:tplc="1CA2E7B6">
      <w:start w:val="1"/>
      <w:numFmt w:val="lowerLetter"/>
      <w:lvlText w:val="%2."/>
      <w:lvlJc w:val="left"/>
      <w:pPr>
        <w:ind w:left="720" w:hanging="360"/>
      </w:pPr>
      <w:rPr>
        <w:rFonts w:hint="default"/>
      </w:rPr>
    </w:lvl>
    <w:lvl w:ilvl="2" w:tplc="BB16DEDA">
      <w:start w:val="1"/>
      <w:numFmt w:val="decimal"/>
      <w:lvlText w:val="%3)"/>
      <w:lvlJc w:val="left"/>
      <w:pPr>
        <w:ind w:left="1080" w:hanging="360"/>
      </w:pPr>
      <w:rPr>
        <w:rFonts w:hint="default"/>
      </w:rPr>
    </w:lvl>
    <w:lvl w:ilvl="3" w:tplc="EDA8CCD4">
      <w:start w:val="1"/>
      <w:numFmt w:val="lowerLetter"/>
      <w:lvlText w:val="%4)"/>
      <w:lvlJc w:val="left"/>
      <w:pPr>
        <w:ind w:left="1440" w:hanging="360"/>
      </w:pPr>
      <w:rPr>
        <w:rFonts w:hint="default"/>
      </w:rPr>
    </w:lvl>
    <w:lvl w:ilvl="4" w:tplc="9824189C">
      <w:start w:val="1"/>
      <w:numFmt w:val="decimal"/>
      <w:lvlText w:val="(%5)"/>
      <w:lvlJc w:val="left"/>
      <w:pPr>
        <w:ind w:left="1800" w:hanging="360"/>
      </w:pPr>
      <w:rPr>
        <w:rFonts w:hint="default"/>
      </w:rPr>
    </w:lvl>
    <w:lvl w:ilvl="5" w:tplc="876A4D4A">
      <w:start w:val="1"/>
      <w:numFmt w:val="lowerLetter"/>
      <w:lvlText w:val="(%6)"/>
      <w:lvlJc w:val="left"/>
      <w:pPr>
        <w:ind w:left="2160" w:hanging="360"/>
      </w:pPr>
      <w:rPr>
        <w:rFonts w:hint="default"/>
      </w:rPr>
    </w:lvl>
    <w:lvl w:ilvl="6" w:tplc="693699DE">
      <w:start w:val="1"/>
      <w:numFmt w:val="decimal"/>
      <w:lvlText w:val="%7."/>
      <w:lvlJc w:val="left"/>
      <w:pPr>
        <w:ind w:left="2520" w:hanging="360"/>
      </w:pPr>
      <w:rPr>
        <w:rFonts w:hint="default"/>
      </w:rPr>
    </w:lvl>
    <w:lvl w:ilvl="7" w:tplc="6D48F31A">
      <w:start w:val="1"/>
      <w:numFmt w:val="lowerLetter"/>
      <w:lvlText w:val="%8."/>
      <w:lvlJc w:val="left"/>
      <w:pPr>
        <w:ind w:left="2880" w:hanging="360"/>
      </w:pPr>
      <w:rPr>
        <w:rFonts w:hint="default"/>
      </w:rPr>
    </w:lvl>
    <w:lvl w:ilvl="8" w:tplc="E6F00CE0">
      <w:start w:val="1"/>
      <w:numFmt w:val="lowerRoman"/>
      <w:lvlText w:val="%9."/>
      <w:lvlJc w:val="left"/>
      <w:pPr>
        <w:ind w:left="3240" w:hanging="360"/>
      </w:pPr>
      <w:rPr>
        <w:rFonts w:hint="default"/>
      </w:rPr>
    </w:lvl>
  </w:abstractNum>
  <w:abstractNum w:abstractNumId="17" w15:restartNumberingAfterBreak="0">
    <w:nsid w:val="4A4D438F"/>
    <w:multiLevelType w:val="hybridMultilevel"/>
    <w:tmpl w:val="1FECEF08"/>
    <w:lvl w:ilvl="0" w:tplc="2F24FBBA">
      <w:start w:val="1"/>
      <w:numFmt w:val="decimal"/>
      <w:lvlText w:val="%1."/>
      <w:lvlJc w:val="left"/>
      <w:pPr>
        <w:ind w:left="360" w:hanging="360"/>
      </w:pPr>
      <w:rPr>
        <w:rFonts w:hint="default"/>
      </w:rPr>
    </w:lvl>
    <w:lvl w:ilvl="1" w:tplc="D2B85AE4">
      <w:start w:val="1"/>
      <w:numFmt w:val="lowerLetter"/>
      <w:lvlText w:val="%2."/>
      <w:lvlJc w:val="left"/>
      <w:pPr>
        <w:ind w:left="720" w:hanging="360"/>
      </w:pPr>
      <w:rPr>
        <w:rFonts w:hint="default"/>
      </w:rPr>
    </w:lvl>
    <w:lvl w:ilvl="2" w:tplc="7862D522">
      <w:start w:val="1"/>
      <w:numFmt w:val="decimal"/>
      <w:lvlText w:val="%3)"/>
      <w:lvlJc w:val="left"/>
      <w:pPr>
        <w:ind w:left="1080" w:hanging="360"/>
      </w:pPr>
      <w:rPr>
        <w:rFonts w:hint="default"/>
      </w:rPr>
    </w:lvl>
    <w:lvl w:ilvl="3" w:tplc="FBD83900">
      <w:start w:val="1"/>
      <w:numFmt w:val="lowerLetter"/>
      <w:lvlText w:val="%4)"/>
      <w:lvlJc w:val="left"/>
      <w:pPr>
        <w:ind w:left="1440" w:hanging="360"/>
      </w:pPr>
      <w:rPr>
        <w:rFonts w:hint="default"/>
      </w:rPr>
    </w:lvl>
    <w:lvl w:ilvl="4" w:tplc="3CBAFBDA">
      <w:start w:val="1"/>
      <w:numFmt w:val="decimal"/>
      <w:lvlText w:val="(%5)"/>
      <w:lvlJc w:val="left"/>
      <w:pPr>
        <w:ind w:left="1800" w:hanging="360"/>
      </w:pPr>
      <w:rPr>
        <w:rFonts w:hint="default"/>
      </w:rPr>
    </w:lvl>
    <w:lvl w:ilvl="5" w:tplc="75EE92C0">
      <w:start w:val="1"/>
      <w:numFmt w:val="lowerLetter"/>
      <w:lvlText w:val="(%6)"/>
      <w:lvlJc w:val="left"/>
      <w:pPr>
        <w:ind w:left="2160" w:hanging="360"/>
      </w:pPr>
      <w:rPr>
        <w:rFonts w:hint="default"/>
      </w:rPr>
    </w:lvl>
    <w:lvl w:ilvl="6" w:tplc="68505D76">
      <w:start w:val="1"/>
      <w:numFmt w:val="decimal"/>
      <w:lvlText w:val="%7."/>
      <w:lvlJc w:val="left"/>
      <w:pPr>
        <w:ind w:left="2520" w:hanging="360"/>
      </w:pPr>
      <w:rPr>
        <w:rFonts w:hint="default"/>
      </w:rPr>
    </w:lvl>
    <w:lvl w:ilvl="7" w:tplc="FF18FD08">
      <w:start w:val="1"/>
      <w:numFmt w:val="lowerLetter"/>
      <w:lvlText w:val="%8."/>
      <w:lvlJc w:val="left"/>
      <w:pPr>
        <w:ind w:left="2880" w:hanging="360"/>
      </w:pPr>
      <w:rPr>
        <w:rFonts w:hint="default"/>
      </w:rPr>
    </w:lvl>
    <w:lvl w:ilvl="8" w:tplc="E1865E04">
      <w:start w:val="1"/>
      <w:numFmt w:val="lowerRoman"/>
      <w:lvlText w:val="%9."/>
      <w:lvlJc w:val="left"/>
      <w:pPr>
        <w:ind w:left="3240" w:hanging="360"/>
      </w:pPr>
      <w:rPr>
        <w:rFonts w:hint="default"/>
      </w:rPr>
    </w:lvl>
  </w:abstractNum>
  <w:abstractNum w:abstractNumId="18" w15:restartNumberingAfterBreak="0">
    <w:nsid w:val="4A707646"/>
    <w:multiLevelType w:val="hybridMultilevel"/>
    <w:tmpl w:val="EF1C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85E85"/>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8C70A28"/>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B0983"/>
    <w:multiLevelType w:val="hybridMultilevel"/>
    <w:tmpl w:val="4C72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1F6A82"/>
    <w:multiLevelType w:val="hybridMultilevel"/>
    <w:tmpl w:val="3A3A1162"/>
    <w:lvl w:ilvl="0" w:tplc="A4A85830">
      <w:start w:val="1"/>
      <w:numFmt w:val="decimal"/>
      <w:lvlText w:val="%1."/>
      <w:lvlJc w:val="left"/>
      <w:pPr>
        <w:ind w:left="360" w:hanging="360"/>
      </w:pPr>
      <w:rPr>
        <w:rFonts w:hint="default"/>
      </w:rPr>
    </w:lvl>
    <w:lvl w:ilvl="1" w:tplc="99B05C22">
      <w:start w:val="1"/>
      <w:numFmt w:val="lowerLetter"/>
      <w:lvlText w:val="%2."/>
      <w:lvlJc w:val="left"/>
      <w:pPr>
        <w:ind w:left="720" w:hanging="360"/>
      </w:pPr>
      <w:rPr>
        <w:rFonts w:hint="default"/>
      </w:rPr>
    </w:lvl>
    <w:lvl w:ilvl="2" w:tplc="DB120586">
      <w:start w:val="1"/>
      <w:numFmt w:val="decimal"/>
      <w:lvlText w:val="%3)"/>
      <w:lvlJc w:val="left"/>
      <w:pPr>
        <w:ind w:left="1080" w:hanging="360"/>
      </w:pPr>
      <w:rPr>
        <w:rFonts w:hint="default"/>
      </w:rPr>
    </w:lvl>
    <w:lvl w:ilvl="3" w:tplc="4CEEA926">
      <w:start w:val="1"/>
      <w:numFmt w:val="lowerLetter"/>
      <w:lvlText w:val="%4)"/>
      <w:lvlJc w:val="left"/>
      <w:pPr>
        <w:ind w:left="1440" w:hanging="360"/>
      </w:pPr>
      <w:rPr>
        <w:rFonts w:hint="default"/>
      </w:rPr>
    </w:lvl>
    <w:lvl w:ilvl="4" w:tplc="B6406DF8">
      <w:start w:val="1"/>
      <w:numFmt w:val="decimal"/>
      <w:lvlText w:val="(%5)"/>
      <w:lvlJc w:val="left"/>
      <w:pPr>
        <w:ind w:left="1800" w:hanging="360"/>
      </w:pPr>
      <w:rPr>
        <w:rFonts w:hint="default"/>
      </w:rPr>
    </w:lvl>
    <w:lvl w:ilvl="5" w:tplc="3118E3E6">
      <w:start w:val="1"/>
      <w:numFmt w:val="lowerLetter"/>
      <w:lvlText w:val="(%6)"/>
      <w:lvlJc w:val="left"/>
      <w:pPr>
        <w:ind w:left="2160" w:hanging="360"/>
      </w:pPr>
      <w:rPr>
        <w:rFonts w:hint="default"/>
      </w:rPr>
    </w:lvl>
    <w:lvl w:ilvl="6" w:tplc="A0EC0336">
      <w:start w:val="1"/>
      <w:numFmt w:val="decimal"/>
      <w:lvlText w:val="%7."/>
      <w:lvlJc w:val="left"/>
      <w:pPr>
        <w:ind w:left="2520" w:hanging="360"/>
      </w:pPr>
      <w:rPr>
        <w:rFonts w:hint="default"/>
      </w:rPr>
    </w:lvl>
    <w:lvl w:ilvl="7" w:tplc="665064CC">
      <w:start w:val="1"/>
      <w:numFmt w:val="lowerLetter"/>
      <w:lvlText w:val="%8."/>
      <w:lvlJc w:val="left"/>
      <w:pPr>
        <w:ind w:left="2880" w:hanging="360"/>
      </w:pPr>
      <w:rPr>
        <w:rFonts w:hint="default"/>
      </w:rPr>
    </w:lvl>
    <w:lvl w:ilvl="8" w:tplc="827C45C6">
      <w:start w:val="1"/>
      <w:numFmt w:val="lowerRoman"/>
      <w:lvlText w:val="%9."/>
      <w:lvlJc w:val="left"/>
      <w:pPr>
        <w:ind w:left="3240" w:hanging="360"/>
      </w:pPr>
      <w:rPr>
        <w:rFonts w:hint="default"/>
      </w:rPr>
    </w:lvl>
  </w:abstractNum>
  <w:abstractNum w:abstractNumId="24" w15:restartNumberingAfterBreak="0">
    <w:nsid w:val="5DE035CA"/>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BE6A08"/>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245AA9"/>
    <w:multiLevelType w:val="hybridMultilevel"/>
    <w:tmpl w:val="1FECEF08"/>
    <w:lvl w:ilvl="0" w:tplc="505069D0">
      <w:start w:val="1"/>
      <w:numFmt w:val="decimal"/>
      <w:lvlText w:val="%1."/>
      <w:lvlJc w:val="left"/>
      <w:pPr>
        <w:ind w:left="360" w:hanging="360"/>
      </w:pPr>
      <w:rPr>
        <w:rFonts w:hint="default"/>
      </w:rPr>
    </w:lvl>
    <w:lvl w:ilvl="1" w:tplc="D3D055A6">
      <w:start w:val="1"/>
      <w:numFmt w:val="lowerLetter"/>
      <w:lvlText w:val="%2."/>
      <w:lvlJc w:val="left"/>
      <w:pPr>
        <w:ind w:left="720" w:hanging="360"/>
      </w:pPr>
      <w:rPr>
        <w:rFonts w:hint="default"/>
      </w:rPr>
    </w:lvl>
    <w:lvl w:ilvl="2" w:tplc="183035FC">
      <w:start w:val="1"/>
      <w:numFmt w:val="decimal"/>
      <w:lvlText w:val="%3)"/>
      <w:lvlJc w:val="left"/>
      <w:pPr>
        <w:ind w:left="1080" w:hanging="360"/>
      </w:pPr>
      <w:rPr>
        <w:rFonts w:hint="default"/>
      </w:rPr>
    </w:lvl>
    <w:lvl w:ilvl="3" w:tplc="54162354">
      <w:start w:val="1"/>
      <w:numFmt w:val="lowerLetter"/>
      <w:lvlText w:val="%4)"/>
      <w:lvlJc w:val="left"/>
      <w:pPr>
        <w:ind w:left="1440" w:hanging="360"/>
      </w:pPr>
      <w:rPr>
        <w:rFonts w:hint="default"/>
      </w:rPr>
    </w:lvl>
    <w:lvl w:ilvl="4" w:tplc="9F923502">
      <w:start w:val="1"/>
      <w:numFmt w:val="decimal"/>
      <w:lvlText w:val="(%5)"/>
      <w:lvlJc w:val="left"/>
      <w:pPr>
        <w:ind w:left="1800" w:hanging="360"/>
      </w:pPr>
      <w:rPr>
        <w:rFonts w:hint="default"/>
      </w:rPr>
    </w:lvl>
    <w:lvl w:ilvl="5" w:tplc="0D48E236">
      <w:start w:val="1"/>
      <w:numFmt w:val="lowerLetter"/>
      <w:lvlText w:val="(%6)"/>
      <w:lvlJc w:val="left"/>
      <w:pPr>
        <w:ind w:left="2160" w:hanging="360"/>
      </w:pPr>
      <w:rPr>
        <w:rFonts w:hint="default"/>
      </w:rPr>
    </w:lvl>
    <w:lvl w:ilvl="6" w:tplc="E5080D30">
      <w:start w:val="1"/>
      <w:numFmt w:val="decimal"/>
      <w:lvlText w:val="%7."/>
      <w:lvlJc w:val="left"/>
      <w:pPr>
        <w:ind w:left="2520" w:hanging="360"/>
      </w:pPr>
      <w:rPr>
        <w:rFonts w:hint="default"/>
      </w:rPr>
    </w:lvl>
    <w:lvl w:ilvl="7" w:tplc="4B4AA330">
      <w:start w:val="1"/>
      <w:numFmt w:val="lowerLetter"/>
      <w:lvlText w:val="%8."/>
      <w:lvlJc w:val="left"/>
      <w:pPr>
        <w:ind w:left="2880" w:hanging="360"/>
      </w:pPr>
      <w:rPr>
        <w:rFonts w:hint="default"/>
      </w:rPr>
    </w:lvl>
    <w:lvl w:ilvl="8" w:tplc="E6FC1990">
      <w:start w:val="1"/>
      <w:numFmt w:val="lowerRoman"/>
      <w:lvlText w:val="%9."/>
      <w:lvlJc w:val="left"/>
      <w:pPr>
        <w:ind w:left="3240" w:hanging="360"/>
      </w:pPr>
      <w:rPr>
        <w:rFonts w:hint="default"/>
      </w:rPr>
    </w:lvl>
  </w:abstractNum>
  <w:abstractNum w:abstractNumId="28" w15:restartNumberingAfterBreak="0">
    <w:nsid w:val="6B4B67E0"/>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C78058F"/>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CA54602"/>
    <w:multiLevelType w:val="hybridMultilevel"/>
    <w:tmpl w:val="1FECEF08"/>
    <w:lvl w:ilvl="0" w:tplc="E6200BA6">
      <w:start w:val="1"/>
      <w:numFmt w:val="decimal"/>
      <w:lvlText w:val="%1."/>
      <w:lvlJc w:val="left"/>
      <w:pPr>
        <w:ind w:left="360" w:hanging="360"/>
      </w:pPr>
      <w:rPr>
        <w:rFonts w:hint="default"/>
      </w:rPr>
    </w:lvl>
    <w:lvl w:ilvl="1" w:tplc="20BE751A">
      <w:start w:val="1"/>
      <w:numFmt w:val="lowerLetter"/>
      <w:lvlText w:val="%2."/>
      <w:lvlJc w:val="left"/>
      <w:pPr>
        <w:ind w:left="720" w:hanging="360"/>
      </w:pPr>
      <w:rPr>
        <w:rFonts w:hint="default"/>
      </w:rPr>
    </w:lvl>
    <w:lvl w:ilvl="2" w:tplc="034AA636">
      <w:start w:val="1"/>
      <w:numFmt w:val="decimal"/>
      <w:lvlText w:val="%3)"/>
      <w:lvlJc w:val="left"/>
      <w:pPr>
        <w:ind w:left="1080" w:hanging="360"/>
      </w:pPr>
      <w:rPr>
        <w:rFonts w:hint="default"/>
      </w:rPr>
    </w:lvl>
    <w:lvl w:ilvl="3" w:tplc="001C8C1C">
      <w:start w:val="1"/>
      <w:numFmt w:val="lowerLetter"/>
      <w:lvlText w:val="%4)"/>
      <w:lvlJc w:val="left"/>
      <w:pPr>
        <w:ind w:left="1440" w:hanging="360"/>
      </w:pPr>
      <w:rPr>
        <w:rFonts w:hint="default"/>
      </w:rPr>
    </w:lvl>
    <w:lvl w:ilvl="4" w:tplc="A8E4C5AA">
      <w:start w:val="1"/>
      <w:numFmt w:val="decimal"/>
      <w:lvlText w:val="(%5)"/>
      <w:lvlJc w:val="left"/>
      <w:pPr>
        <w:ind w:left="1800" w:hanging="360"/>
      </w:pPr>
      <w:rPr>
        <w:rFonts w:hint="default"/>
      </w:rPr>
    </w:lvl>
    <w:lvl w:ilvl="5" w:tplc="961C3D02">
      <w:start w:val="1"/>
      <w:numFmt w:val="lowerLetter"/>
      <w:lvlText w:val="(%6)"/>
      <w:lvlJc w:val="left"/>
      <w:pPr>
        <w:ind w:left="2160" w:hanging="360"/>
      </w:pPr>
      <w:rPr>
        <w:rFonts w:hint="default"/>
      </w:rPr>
    </w:lvl>
    <w:lvl w:ilvl="6" w:tplc="09DED2B8">
      <w:start w:val="1"/>
      <w:numFmt w:val="decimal"/>
      <w:lvlText w:val="%7."/>
      <w:lvlJc w:val="left"/>
      <w:pPr>
        <w:ind w:left="2520" w:hanging="360"/>
      </w:pPr>
      <w:rPr>
        <w:rFonts w:hint="default"/>
      </w:rPr>
    </w:lvl>
    <w:lvl w:ilvl="7" w:tplc="999C94A0">
      <w:start w:val="1"/>
      <w:numFmt w:val="lowerLetter"/>
      <w:lvlText w:val="%8."/>
      <w:lvlJc w:val="left"/>
      <w:pPr>
        <w:ind w:left="2880" w:hanging="360"/>
      </w:pPr>
      <w:rPr>
        <w:rFonts w:hint="default"/>
      </w:rPr>
    </w:lvl>
    <w:lvl w:ilvl="8" w:tplc="5F76AA82">
      <w:start w:val="1"/>
      <w:numFmt w:val="lowerRoman"/>
      <w:lvlText w:val="%9."/>
      <w:lvlJc w:val="left"/>
      <w:pPr>
        <w:ind w:left="3240" w:hanging="360"/>
      </w:pPr>
      <w:rPr>
        <w:rFonts w:hint="default"/>
      </w:rPr>
    </w:lvl>
  </w:abstractNum>
  <w:abstractNum w:abstractNumId="31" w15:restartNumberingAfterBreak="0">
    <w:nsid w:val="6D285691"/>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FAB33F2"/>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681195"/>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49717CA"/>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72B7EFF"/>
    <w:multiLevelType w:val="hybridMultilevel"/>
    <w:tmpl w:val="1FECEF08"/>
    <w:lvl w:ilvl="0" w:tplc="FB128448">
      <w:start w:val="1"/>
      <w:numFmt w:val="decimal"/>
      <w:lvlText w:val="%1."/>
      <w:lvlJc w:val="left"/>
      <w:pPr>
        <w:ind w:left="360" w:hanging="360"/>
      </w:pPr>
      <w:rPr>
        <w:rFonts w:hint="default"/>
      </w:rPr>
    </w:lvl>
    <w:lvl w:ilvl="1" w:tplc="5CAE07A6">
      <w:start w:val="1"/>
      <w:numFmt w:val="lowerLetter"/>
      <w:lvlText w:val="%2."/>
      <w:lvlJc w:val="left"/>
      <w:pPr>
        <w:ind w:left="720" w:hanging="360"/>
      </w:pPr>
      <w:rPr>
        <w:rFonts w:hint="default"/>
      </w:rPr>
    </w:lvl>
    <w:lvl w:ilvl="2" w:tplc="A9A21E6A">
      <w:start w:val="1"/>
      <w:numFmt w:val="decimal"/>
      <w:lvlText w:val="%3)"/>
      <w:lvlJc w:val="left"/>
      <w:pPr>
        <w:ind w:left="1080" w:hanging="360"/>
      </w:pPr>
      <w:rPr>
        <w:rFonts w:hint="default"/>
      </w:rPr>
    </w:lvl>
    <w:lvl w:ilvl="3" w:tplc="273ED958">
      <w:start w:val="1"/>
      <w:numFmt w:val="lowerLetter"/>
      <w:lvlText w:val="%4)"/>
      <w:lvlJc w:val="left"/>
      <w:pPr>
        <w:ind w:left="1440" w:hanging="360"/>
      </w:pPr>
      <w:rPr>
        <w:rFonts w:hint="default"/>
      </w:rPr>
    </w:lvl>
    <w:lvl w:ilvl="4" w:tplc="95CC4324">
      <w:start w:val="1"/>
      <w:numFmt w:val="decimal"/>
      <w:lvlText w:val="(%5)"/>
      <w:lvlJc w:val="left"/>
      <w:pPr>
        <w:ind w:left="1800" w:hanging="360"/>
      </w:pPr>
      <w:rPr>
        <w:rFonts w:hint="default"/>
      </w:rPr>
    </w:lvl>
    <w:lvl w:ilvl="5" w:tplc="33E2E448">
      <w:start w:val="1"/>
      <w:numFmt w:val="lowerLetter"/>
      <w:lvlText w:val="(%6)"/>
      <w:lvlJc w:val="left"/>
      <w:pPr>
        <w:ind w:left="2160" w:hanging="360"/>
      </w:pPr>
      <w:rPr>
        <w:rFonts w:hint="default"/>
      </w:rPr>
    </w:lvl>
    <w:lvl w:ilvl="6" w:tplc="5874EAAC">
      <w:start w:val="1"/>
      <w:numFmt w:val="decimal"/>
      <w:lvlText w:val="%7."/>
      <w:lvlJc w:val="left"/>
      <w:pPr>
        <w:ind w:left="2520" w:hanging="360"/>
      </w:pPr>
      <w:rPr>
        <w:rFonts w:hint="default"/>
      </w:rPr>
    </w:lvl>
    <w:lvl w:ilvl="7" w:tplc="55D68910">
      <w:start w:val="1"/>
      <w:numFmt w:val="lowerLetter"/>
      <w:lvlText w:val="%8."/>
      <w:lvlJc w:val="left"/>
      <w:pPr>
        <w:ind w:left="2880" w:hanging="360"/>
      </w:pPr>
      <w:rPr>
        <w:rFonts w:hint="default"/>
      </w:rPr>
    </w:lvl>
    <w:lvl w:ilvl="8" w:tplc="B9C40448">
      <w:start w:val="1"/>
      <w:numFmt w:val="lowerRoman"/>
      <w:lvlText w:val="%9."/>
      <w:lvlJc w:val="left"/>
      <w:pPr>
        <w:ind w:left="3240" w:hanging="360"/>
      </w:pPr>
      <w:rPr>
        <w:rFonts w:hint="default"/>
      </w:rPr>
    </w:lvl>
  </w:abstractNum>
  <w:abstractNum w:abstractNumId="36" w15:restartNumberingAfterBreak="0">
    <w:nsid w:val="7C3C593E"/>
    <w:multiLevelType w:val="hybridMultilevel"/>
    <w:tmpl w:val="BF24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0"/>
  </w:num>
  <w:num w:numId="5">
    <w:abstractNumId w:val="32"/>
  </w:num>
  <w:num w:numId="6">
    <w:abstractNumId w:val="13"/>
  </w:num>
  <w:num w:numId="7">
    <w:abstractNumId w:val="6"/>
  </w:num>
  <w:num w:numId="8">
    <w:abstractNumId w:val="26"/>
  </w:num>
  <w:num w:numId="9">
    <w:abstractNumId w:val="14"/>
  </w:num>
  <w:num w:numId="10">
    <w:abstractNumId w:val="4"/>
  </w:num>
  <w:num w:numId="11">
    <w:abstractNumId w:val="21"/>
  </w:num>
  <w:num w:numId="12">
    <w:abstractNumId w:val="31"/>
  </w:num>
  <w:num w:numId="13">
    <w:abstractNumId w:val="18"/>
  </w:num>
  <w:num w:numId="14">
    <w:abstractNumId w:val="5"/>
  </w:num>
  <w:num w:numId="15">
    <w:abstractNumId w:val="15"/>
  </w:num>
  <w:num w:numId="16">
    <w:abstractNumId w:val="22"/>
  </w:num>
  <w:num w:numId="17">
    <w:abstractNumId w:val="19"/>
  </w:num>
  <w:num w:numId="18">
    <w:abstractNumId w:val="20"/>
  </w:num>
  <w:num w:numId="19">
    <w:abstractNumId w:val="8"/>
  </w:num>
  <w:num w:numId="20">
    <w:abstractNumId w:val="16"/>
  </w:num>
  <w:num w:numId="21">
    <w:abstractNumId w:val="17"/>
  </w:num>
  <w:num w:numId="22">
    <w:abstractNumId w:val="3"/>
  </w:num>
  <w:num w:numId="23">
    <w:abstractNumId w:val="28"/>
  </w:num>
  <w:num w:numId="24">
    <w:abstractNumId w:val="9"/>
  </w:num>
  <w:num w:numId="25">
    <w:abstractNumId w:val="7"/>
  </w:num>
  <w:num w:numId="26">
    <w:abstractNumId w:val="33"/>
  </w:num>
  <w:num w:numId="27">
    <w:abstractNumId w:val="25"/>
  </w:num>
  <w:num w:numId="28">
    <w:abstractNumId w:val="27"/>
  </w:num>
  <w:num w:numId="29">
    <w:abstractNumId w:val="30"/>
  </w:num>
  <w:num w:numId="30">
    <w:abstractNumId w:val="10"/>
  </w:num>
  <w:num w:numId="31">
    <w:abstractNumId w:val="24"/>
  </w:num>
  <w:num w:numId="32">
    <w:abstractNumId w:val="29"/>
  </w:num>
  <w:num w:numId="33">
    <w:abstractNumId w:val="36"/>
  </w:num>
  <w:num w:numId="34">
    <w:abstractNumId w:val="2"/>
  </w:num>
  <w:num w:numId="35">
    <w:abstractNumId w:val="35"/>
  </w:num>
  <w:num w:numId="36">
    <w:abstractNumId w:val="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E0Nje0MDS1NLQwMzRU0lEKTi0uzszPAykwrAUAIDHRlCwAAAA="/>
  </w:docVars>
  <w:rsids>
    <w:rsidRoot w:val="00F02348"/>
    <w:rsid w:val="00001365"/>
    <w:rsid w:val="00005081"/>
    <w:rsid w:val="00014EB4"/>
    <w:rsid w:val="00016D89"/>
    <w:rsid w:val="000277ED"/>
    <w:rsid w:val="00067019"/>
    <w:rsid w:val="00074EA8"/>
    <w:rsid w:val="00083EBA"/>
    <w:rsid w:val="000847D9"/>
    <w:rsid w:val="00091FF0"/>
    <w:rsid w:val="00095DA6"/>
    <w:rsid w:val="000C1998"/>
    <w:rsid w:val="000C6540"/>
    <w:rsid w:val="000E4450"/>
    <w:rsid w:val="000F6573"/>
    <w:rsid w:val="0010101D"/>
    <w:rsid w:val="001143D1"/>
    <w:rsid w:val="0011488C"/>
    <w:rsid w:val="00115B29"/>
    <w:rsid w:val="00151C41"/>
    <w:rsid w:val="00185157"/>
    <w:rsid w:val="0019341C"/>
    <w:rsid w:val="00196922"/>
    <w:rsid w:val="001A2D37"/>
    <w:rsid w:val="001A4DCD"/>
    <w:rsid w:val="001A642B"/>
    <w:rsid w:val="00223B53"/>
    <w:rsid w:val="002324D3"/>
    <w:rsid w:val="00247DBF"/>
    <w:rsid w:val="00254113"/>
    <w:rsid w:val="0025715E"/>
    <w:rsid w:val="00272624"/>
    <w:rsid w:val="00277FC5"/>
    <w:rsid w:val="0028018D"/>
    <w:rsid w:val="002879F7"/>
    <w:rsid w:val="00297EF8"/>
    <w:rsid w:val="002B75F0"/>
    <w:rsid w:val="002B76C9"/>
    <w:rsid w:val="002C0E60"/>
    <w:rsid w:val="002D1E0A"/>
    <w:rsid w:val="002E6AF6"/>
    <w:rsid w:val="002F3FDD"/>
    <w:rsid w:val="002F41BA"/>
    <w:rsid w:val="00314D75"/>
    <w:rsid w:val="00323001"/>
    <w:rsid w:val="003230B1"/>
    <w:rsid w:val="00326D69"/>
    <w:rsid w:val="00332961"/>
    <w:rsid w:val="003412E6"/>
    <w:rsid w:val="003451D5"/>
    <w:rsid w:val="00351C74"/>
    <w:rsid w:val="00352519"/>
    <w:rsid w:val="00354235"/>
    <w:rsid w:val="00372B42"/>
    <w:rsid w:val="0037433A"/>
    <w:rsid w:val="00383C05"/>
    <w:rsid w:val="00386F7A"/>
    <w:rsid w:val="0038791C"/>
    <w:rsid w:val="003A3DF1"/>
    <w:rsid w:val="003B110F"/>
    <w:rsid w:val="004125C8"/>
    <w:rsid w:val="00425EFC"/>
    <w:rsid w:val="0043593D"/>
    <w:rsid w:val="00437AA7"/>
    <w:rsid w:val="00442869"/>
    <w:rsid w:val="00451ABF"/>
    <w:rsid w:val="0045278B"/>
    <w:rsid w:val="00465500"/>
    <w:rsid w:val="004908DB"/>
    <w:rsid w:val="00492AA2"/>
    <w:rsid w:val="00495717"/>
    <w:rsid w:val="004A2469"/>
    <w:rsid w:val="004B0103"/>
    <w:rsid w:val="004E21B3"/>
    <w:rsid w:val="004E28DF"/>
    <w:rsid w:val="004F02FF"/>
    <w:rsid w:val="004F3DDA"/>
    <w:rsid w:val="00517BFE"/>
    <w:rsid w:val="00530341"/>
    <w:rsid w:val="00533F5E"/>
    <w:rsid w:val="00546AAE"/>
    <w:rsid w:val="00551ACB"/>
    <w:rsid w:val="00560793"/>
    <w:rsid w:val="00560B6E"/>
    <w:rsid w:val="00564090"/>
    <w:rsid w:val="00564160"/>
    <w:rsid w:val="00566E4B"/>
    <w:rsid w:val="00570837"/>
    <w:rsid w:val="005C0B37"/>
    <w:rsid w:val="005C3FD9"/>
    <w:rsid w:val="005D669E"/>
    <w:rsid w:val="005F0A30"/>
    <w:rsid w:val="00603307"/>
    <w:rsid w:val="00621C23"/>
    <w:rsid w:val="00632B96"/>
    <w:rsid w:val="006442FC"/>
    <w:rsid w:val="00651EE4"/>
    <w:rsid w:val="00660EA9"/>
    <w:rsid w:val="00662D37"/>
    <w:rsid w:val="0068060E"/>
    <w:rsid w:val="006A3AB3"/>
    <w:rsid w:val="006A5D37"/>
    <w:rsid w:val="006C14C2"/>
    <w:rsid w:val="006C2E31"/>
    <w:rsid w:val="006E19A5"/>
    <w:rsid w:val="006E2DB9"/>
    <w:rsid w:val="006F1AE6"/>
    <w:rsid w:val="0070373A"/>
    <w:rsid w:val="0071720D"/>
    <w:rsid w:val="007273B8"/>
    <w:rsid w:val="007324BA"/>
    <w:rsid w:val="007371BA"/>
    <w:rsid w:val="00737CCD"/>
    <w:rsid w:val="00744A58"/>
    <w:rsid w:val="00745CC1"/>
    <w:rsid w:val="00753BB5"/>
    <w:rsid w:val="007549BD"/>
    <w:rsid w:val="00764DBC"/>
    <w:rsid w:val="0078127F"/>
    <w:rsid w:val="007B4E2B"/>
    <w:rsid w:val="007B5DD7"/>
    <w:rsid w:val="007C2BB9"/>
    <w:rsid w:val="007D67BD"/>
    <w:rsid w:val="007E2EAA"/>
    <w:rsid w:val="00815DD3"/>
    <w:rsid w:val="008165E4"/>
    <w:rsid w:val="00821E8A"/>
    <w:rsid w:val="008255F2"/>
    <w:rsid w:val="008274D3"/>
    <w:rsid w:val="00835250"/>
    <w:rsid w:val="00835F6A"/>
    <w:rsid w:val="00836230"/>
    <w:rsid w:val="00844974"/>
    <w:rsid w:val="008510D6"/>
    <w:rsid w:val="00862127"/>
    <w:rsid w:val="0086718C"/>
    <w:rsid w:val="00882067"/>
    <w:rsid w:val="008B63B0"/>
    <w:rsid w:val="008C1636"/>
    <w:rsid w:val="008C5A9A"/>
    <w:rsid w:val="008E0344"/>
    <w:rsid w:val="008E42A6"/>
    <w:rsid w:val="008E7D77"/>
    <w:rsid w:val="008F6C89"/>
    <w:rsid w:val="009310B1"/>
    <w:rsid w:val="00932890"/>
    <w:rsid w:val="00946089"/>
    <w:rsid w:val="009508BE"/>
    <w:rsid w:val="0098047A"/>
    <w:rsid w:val="009830A6"/>
    <w:rsid w:val="00990C28"/>
    <w:rsid w:val="009922DA"/>
    <w:rsid w:val="00992E96"/>
    <w:rsid w:val="009A1FF2"/>
    <w:rsid w:val="009B4CF5"/>
    <w:rsid w:val="009B5757"/>
    <w:rsid w:val="009C5D2E"/>
    <w:rsid w:val="009E1F97"/>
    <w:rsid w:val="009E6A42"/>
    <w:rsid w:val="009F633E"/>
    <w:rsid w:val="009F7E79"/>
    <w:rsid w:val="00A264B7"/>
    <w:rsid w:val="00A33846"/>
    <w:rsid w:val="00A40BD9"/>
    <w:rsid w:val="00A66557"/>
    <w:rsid w:val="00A75DAB"/>
    <w:rsid w:val="00A90657"/>
    <w:rsid w:val="00A916B7"/>
    <w:rsid w:val="00A96E54"/>
    <w:rsid w:val="00AB5A07"/>
    <w:rsid w:val="00AC7F70"/>
    <w:rsid w:val="00AD08BE"/>
    <w:rsid w:val="00AD1FDF"/>
    <w:rsid w:val="00B03A9A"/>
    <w:rsid w:val="00B12718"/>
    <w:rsid w:val="00B12F47"/>
    <w:rsid w:val="00B270A8"/>
    <w:rsid w:val="00B37E4B"/>
    <w:rsid w:val="00B4715B"/>
    <w:rsid w:val="00B656E0"/>
    <w:rsid w:val="00B7403D"/>
    <w:rsid w:val="00B74733"/>
    <w:rsid w:val="00B77BD7"/>
    <w:rsid w:val="00B9575F"/>
    <w:rsid w:val="00BA31A8"/>
    <w:rsid w:val="00BB6604"/>
    <w:rsid w:val="00BC5D44"/>
    <w:rsid w:val="00BD3EAC"/>
    <w:rsid w:val="00BE6B88"/>
    <w:rsid w:val="00C013EC"/>
    <w:rsid w:val="00C150BC"/>
    <w:rsid w:val="00C35C4F"/>
    <w:rsid w:val="00C541B4"/>
    <w:rsid w:val="00C8111A"/>
    <w:rsid w:val="00C844DA"/>
    <w:rsid w:val="00C85C8C"/>
    <w:rsid w:val="00CB3932"/>
    <w:rsid w:val="00CD03E1"/>
    <w:rsid w:val="00CD293F"/>
    <w:rsid w:val="00CD579A"/>
    <w:rsid w:val="00D1687F"/>
    <w:rsid w:val="00D17298"/>
    <w:rsid w:val="00D243F5"/>
    <w:rsid w:val="00D24E9F"/>
    <w:rsid w:val="00D33357"/>
    <w:rsid w:val="00D36217"/>
    <w:rsid w:val="00D40B0E"/>
    <w:rsid w:val="00D4764D"/>
    <w:rsid w:val="00D53D6B"/>
    <w:rsid w:val="00D53E13"/>
    <w:rsid w:val="00D64804"/>
    <w:rsid w:val="00D72DDF"/>
    <w:rsid w:val="00D835E3"/>
    <w:rsid w:val="00DA2A35"/>
    <w:rsid w:val="00DD7AD1"/>
    <w:rsid w:val="00DF07D2"/>
    <w:rsid w:val="00DF7E06"/>
    <w:rsid w:val="00E0292E"/>
    <w:rsid w:val="00E03E2E"/>
    <w:rsid w:val="00E05821"/>
    <w:rsid w:val="00E12D6C"/>
    <w:rsid w:val="00E16581"/>
    <w:rsid w:val="00E56A66"/>
    <w:rsid w:val="00E64817"/>
    <w:rsid w:val="00E676BA"/>
    <w:rsid w:val="00E737A5"/>
    <w:rsid w:val="00E92E11"/>
    <w:rsid w:val="00EA08B9"/>
    <w:rsid w:val="00EB24E3"/>
    <w:rsid w:val="00ED4B6F"/>
    <w:rsid w:val="00EE3FE0"/>
    <w:rsid w:val="00EF04A5"/>
    <w:rsid w:val="00EF4183"/>
    <w:rsid w:val="00F00803"/>
    <w:rsid w:val="00F02348"/>
    <w:rsid w:val="00F220A8"/>
    <w:rsid w:val="00F2753F"/>
    <w:rsid w:val="00F34519"/>
    <w:rsid w:val="00F5301D"/>
    <w:rsid w:val="00F57B7F"/>
    <w:rsid w:val="00F753D4"/>
    <w:rsid w:val="00F75CAE"/>
    <w:rsid w:val="00F85A31"/>
    <w:rsid w:val="00FC7C55"/>
    <w:rsid w:val="00FF544F"/>
    <w:rsid w:val="03E7B907"/>
    <w:rsid w:val="0C0ABEB4"/>
    <w:rsid w:val="0EBC3F50"/>
    <w:rsid w:val="0F05C665"/>
    <w:rsid w:val="1DD072B0"/>
    <w:rsid w:val="243B6E64"/>
    <w:rsid w:val="37A1E9DA"/>
    <w:rsid w:val="4E5D9E7E"/>
    <w:rsid w:val="6E382BCD"/>
    <w:rsid w:val="7E02E68F"/>
    <w:rsid w:val="7E41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363EC1"/>
  <w15:chartTrackingRefBased/>
  <w15:docId w15:val="{3665CA92-5A59-4132-B698-E63AD9647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821"/>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7549BD"/>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720"/>
    </w:pPr>
    <w:rPr>
      <w:rFonts w:ascii="Courier New" w:hAnsi="Courier New"/>
      <w:b/>
      <w:i/>
    </w:rPr>
  </w:style>
  <w:style w:type="character" w:customStyle="1" w:styleId="CommandLineChar">
    <w:name w:val="Command Line Char"/>
    <w:basedOn w:val="DefaultParagraphFont"/>
    <w:link w:val="CommandLine"/>
    <w:rsid w:val="007549BD"/>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character" w:customStyle="1" w:styleId="normaltextrun">
    <w:name w:val="normaltextrun"/>
    <w:basedOn w:val="DefaultParagraphFont"/>
    <w:rsid w:val="00D33357"/>
  </w:style>
  <w:style w:type="character" w:customStyle="1" w:styleId="eop">
    <w:name w:val="eop"/>
    <w:basedOn w:val="DefaultParagraphFont"/>
    <w:rsid w:val="00D33357"/>
  </w:style>
  <w:style w:type="table" w:styleId="TableGrid">
    <w:name w:val="Table Grid"/>
    <w:basedOn w:val="TableNormal"/>
    <w:uiPriority w:val="39"/>
    <w:rsid w:val="006E2DB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E2DB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 w:id="212993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Props1.xml><?xml version="1.0" encoding="utf-8"?>
<ds:datastoreItem xmlns:ds="http://schemas.openxmlformats.org/officeDocument/2006/customXml" ds:itemID="{DD2AC5DD-A036-4EC3-B93D-C514233F2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9E02EC-7A60-4B10-816A-855958CDB5F9}">
  <ds:schemaRefs>
    <ds:schemaRef ds:uri="http://schemas.microsoft.com/sharepoint/v3/contenttype/forms"/>
  </ds:schemaRefs>
</ds:datastoreItem>
</file>

<file path=customXml/itemProps3.xml><?xml version="1.0" encoding="utf-8"?>
<ds:datastoreItem xmlns:ds="http://schemas.openxmlformats.org/officeDocument/2006/customXml" ds:itemID="{F06745F2-BC47-45E5-A273-83F826D3AB62}">
  <ds:schemaRefs>
    <ds:schemaRef ds:uri="http://schemas.microsoft.com/office/2006/metadata/properties"/>
    <ds:schemaRef ds:uri="http://schemas.microsoft.com/office/infopath/2007/PartnerControls"/>
    <ds:schemaRef ds:uri="e39cba88-78da-4aca-927b-a8ce1c157e08"/>
  </ds:schemaRefs>
</ds:datastoreItem>
</file>

<file path=docProps/app.xml><?xml version="1.0" encoding="utf-8"?>
<Properties xmlns="http://schemas.openxmlformats.org/officeDocument/2006/extended-properties" xmlns:vt="http://schemas.openxmlformats.org/officeDocument/2006/docPropsVTypes">
  <Template>Lab Instructions</Template>
  <TotalTime>0</TotalTime>
  <Pages>15</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3</cp:revision>
  <dcterms:created xsi:type="dcterms:W3CDTF">2021-10-08T13:14:00Z</dcterms:created>
  <dcterms:modified xsi:type="dcterms:W3CDTF">2021-10-08T13:46:00Z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ies>
</file>