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CABCE" w14:textId="77777777" w:rsidR="00E0292E" w:rsidRDefault="00E0292E" w:rsidP="00C35C4F">
      <w:pPr>
        <w:pStyle w:val="Heading1"/>
        <w:rPr>
          <w:sz w:val="22"/>
        </w:rPr>
      </w:pPr>
      <w:r w:rsidRPr="00C35C4F">
        <w:t>Overview</w:t>
      </w:r>
      <w:r>
        <w:tab/>
      </w:r>
    </w:p>
    <w:p w14:paraId="43F7B79B" w14:textId="401A6133" w:rsidR="00E0292E" w:rsidRDefault="0087054D" w:rsidP="00E0292E">
      <w:pPr>
        <w:spacing w:before="0" w:after="160" w:line="256" w:lineRule="auto"/>
      </w:pPr>
      <w:r>
        <w:t>For</w:t>
      </w:r>
      <w:r w:rsidR="004309F9">
        <w:t xml:space="preserve"> containers to communicate, they must be attached to a network</w:t>
      </w:r>
      <w:r w:rsidR="00F947A3">
        <w:t xml:space="preserve">. In this </w:t>
      </w:r>
      <w:r w:rsidR="00E5659B">
        <w:t>guided practice</w:t>
      </w:r>
      <w:r w:rsidR="00F947A3">
        <w:t>, you will explore the common ways in which containers are networked to each other and the external world.</w:t>
      </w:r>
    </w:p>
    <w:p w14:paraId="114B90E0" w14:textId="77777777" w:rsidR="00E0292E" w:rsidRDefault="00E0292E" w:rsidP="00E0292E">
      <w:pPr>
        <w:pStyle w:val="Heading1"/>
      </w:pPr>
      <w:r>
        <w:t>Objectives</w:t>
      </w:r>
    </w:p>
    <w:p w14:paraId="6D18C567" w14:textId="2765FAC2" w:rsidR="0021418A" w:rsidRDefault="0021418A" w:rsidP="00F02C59">
      <w:pPr>
        <w:pStyle w:val="ListParagraph"/>
        <w:numPr>
          <w:ilvl w:val="0"/>
          <w:numId w:val="23"/>
        </w:numPr>
      </w:pPr>
      <w:r>
        <w:t>Create containers</w:t>
      </w:r>
    </w:p>
    <w:p w14:paraId="6A59F7ED" w14:textId="167E6D89" w:rsidR="0021418A" w:rsidRDefault="0021418A" w:rsidP="00F02C59">
      <w:pPr>
        <w:pStyle w:val="ListParagraph"/>
        <w:numPr>
          <w:ilvl w:val="1"/>
          <w:numId w:val="23"/>
        </w:numPr>
      </w:pPr>
      <w:r>
        <w:t>Manage containers with docker</w:t>
      </w:r>
    </w:p>
    <w:p w14:paraId="1B019EF8" w14:textId="3F5F99A2" w:rsidR="00332961" w:rsidRDefault="0021418A" w:rsidP="00F02C59">
      <w:pPr>
        <w:pStyle w:val="ListParagraph"/>
        <w:numPr>
          <w:ilvl w:val="2"/>
          <w:numId w:val="23"/>
        </w:numPr>
      </w:pPr>
      <w:r>
        <w:t>Manage container storage and networking</w:t>
      </w:r>
    </w:p>
    <w:p w14:paraId="283C4F69" w14:textId="77777777" w:rsidR="00332961" w:rsidRDefault="00332961" w:rsidP="00332961">
      <w:pPr>
        <w:pStyle w:val="Heading2"/>
      </w:pPr>
      <w:r>
        <w:t>Skills Reviewed</w:t>
      </w:r>
    </w:p>
    <w:p w14:paraId="2CBF3547" w14:textId="6BBF1379" w:rsidR="00332961" w:rsidRDefault="00A20091" w:rsidP="00A20091">
      <w:pPr>
        <w:pStyle w:val="ListParagraph"/>
        <w:numPr>
          <w:ilvl w:val="0"/>
          <w:numId w:val="21"/>
        </w:numPr>
      </w:pPr>
      <w:r>
        <w:t>Creating</w:t>
      </w:r>
      <w:r w:rsidR="00A0519B">
        <w:t xml:space="preserve">, </w:t>
      </w:r>
      <w:r>
        <w:t>running</w:t>
      </w:r>
      <w:r w:rsidR="00A0519B">
        <w:t>, and removing</w:t>
      </w:r>
      <w:r>
        <w:t xml:space="preserve"> containers</w:t>
      </w:r>
    </w:p>
    <w:p w14:paraId="7DC29950" w14:textId="45F542DC" w:rsidR="00A20091" w:rsidRDefault="00A20091" w:rsidP="00A20091">
      <w:pPr>
        <w:pStyle w:val="ListParagraph"/>
        <w:numPr>
          <w:ilvl w:val="0"/>
          <w:numId w:val="21"/>
        </w:numPr>
      </w:pPr>
      <w:r>
        <w:t>Starting and stopping containers</w:t>
      </w:r>
    </w:p>
    <w:p w14:paraId="6D12BEA5" w14:textId="0A571EC6" w:rsidR="00A20091" w:rsidRDefault="00A20091" w:rsidP="00A20091">
      <w:pPr>
        <w:pStyle w:val="ListParagraph"/>
        <w:numPr>
          <w:ilvl w:val="0"/>
          <w:numId w:val="21"/>
        </w:numPr>
      </w:pPr>
      <w:r>
        <w:t>Attaching to and detaching from containers</w:t>
      </w:r>
    </w:p>
    <w:p w14:paraId="3E6BBF3B" w14:textId="77777777" w:rsidR="00332961" w:rsidRDefault="00332961" w:rsidP="00332961">
      <w:pPr>
        <w:pStyle w:val="Heading2"/>
      </w:pPr>
      <w:r>
        <w:t>New Skills</w:t>
      </w:r>
    </w:p>
    <w:p w14:paraId="46941D7D" w14:textId="50F6EAB8" w:rsidR="00332961" w:rsidRDefault="0087054D" w:rsidP="0087054D">
      <w:pPr>
        <w:pStyle w:val="ListParagraph"/>
        <w:numPr>
          <w:ilvl w:val="0"/>
          <w:numId w:val="15"/>
        </w:numPr>
      </w:pPr>
      <w:r>
        <w:t>Viewing docker networks</w:t>
      </w:r>
      <w:r w:rsidR="00055DD1">
        <w:t xml:space="preserve"> and network settings</w:t>
      </w:r>
    </w:p>
    <w:p w14:paraId="14236715" w14:textId="1022CD84" w:rsidR="0087054D" w:rsidRDefault="0087054D" w:rsidP="0087054D">
      <w:pPr>
        <w:pStyle w:val="ListParagraph"/>
        <w:numPr>
          <w:ilvl w:val="0"/>
          <w:numId w:val="15"/>
        </w:numPr>
      </w:pPr>
      <w:r>
        <w:t>Creating docker networks</w:t>
      </w:r>
    </w:p>
    <w:p w14:paraId="223306DD" w14:textId="303B7260" w:rsidR="0087054D" w:rsidRDefault="0087054D" w:rsidP="0087054D">
      <w:pPr>
        <w:pStyle w:val="ListParagraph"/>
        <w:numPr>
          <w:ilvl w:val="0"/>
          <w:numId w:val="15"/>
        </w:numPr>
      </w:pPr>
      <w:r>
        <w:t>Attaching a container to a network</w:t>
      </w:r>
    </w:p>
    <w:p w14:paraId="739FA151" w14:textId="66D3AE83" w:rsidR="00055DD1" w:rsidRDefault="00055DD1" w:rsidP="0087054D">
      <w:pPr>
        <w:pStyle w:val="ListParagraph"/>
        <w:numPr>
          <w:ilvl w:val="0"/>
          <w:numId w:val="15"/>
        </w:numPr>
      </w:pPr>
      <w:r>
        <w:t xml:space="preserve">Connecting and disconnecting containers </w:t>
      </w:r>
      <w:r w:rsidR="00057FC4">
        <w:t>to and from a docker network</w:t>
      </w:r>
    </w:p>
    <w:p w14:paraId="61DABF37" w14:textId="3BFCE6EA" w:rsidR="00057FC4" w:rsidRPr="00332961" w:rsidRDefault="00057FC4" w:rsidP="0087054D">
      <w:pPr>
        <w:pStyle w:val="ListParagraph"/>
        <w:numPr>
          <w:ilvl w:val="0"/>
          <w:numId w:val="15"/>
        </w:numPr>
      </w:pPr>
      <w:r>
        <w:t xml:space="preserve">Publishing ports from a </w:t>
      </w:r>
      <w:r w:rsidR="00A20091">
        <w:t>docker container</w:t>
      </w:r>
    </w:p>
    <w:p w14:paraId="3B3C2332" w14:textId="77777777" w:rsidR="00332961" w:rsidRDefault="00332961" w:rsidP="00332961">
      <w:pPr>
        <w:pStyle w:val="Heading2"/>
      </w:pPr>
      <w:r>
        <w:t>References</w:t>
      </w:r>
    </w:p>
    <w:p w14:paraId="0D1F0664" w14:textId="74CC4D1D" w:rsidR="00332961" w:rsidRDefault="0087054D" w:rsidP="0087054D">
      <w:pPr>
        <w:pStyle w:val="ListParagraph"/>
        <w:numPr>
          <w:ilvl w:val="0"/>
          <w:numId w:val="14"/>
        </w:numPr>
      </w:pPr>
      <w:r>
        <w:t xml:space="preserve">Windows Container Networking -  </w:t>
      </w:r>
      <w:hyperlink r:id="rId11" w:history="1">
        <w:r w:rsidRPr="006C5106">
          <w:rPr>
            <w:rStyle w:val="Hyperlink"/>
          </w:rPr>
          <w:t>https://docs.microsoft.com/en-us/virtualization/windowscontainers/container-networking/architecture</w:t>
        </w:r>
      </w:hyperlink>
    </w:p>
    <w:p w14:paraId="7A44D9E8" w14:textId="77777777" w:rsidR="00E0292E" w:rsidRDefault="00332961" w:rsidP="00E0292E">
      <w:pPr>
        <w:pStyle w:val="Heading1"/>
      </w:pPr>
      <w:r>
        <w:t>Initial Conditions</w:t>
      </w:r>
    </w:p>
    <w:p w14:paraId="3E68803C" w14:textId="3D4215F8" w:rsidR="00332961" w:rsidRDefault="0046216A" w:rsidP="0046216A">
      <w:pPr>
        <w:pStyle w:val="ListParagraph"/>
        <w:numPr>
          <w:ilvl w:val="0"/>
          <w:numId w:val="14"/>
        </w:numPr>
      </w:pPr>
      <w:r>
        <w:t>Docker Enterprise installed on a Windows Server 2019 virtual machine</w:t>
      </w:r>
    </w:p>
    <w:p w14:paraId="2B51A502" w14:textId="2B117191" w:rsidR="0046216A" w:rsidRDefault="00E26923" w:rsidP="0046216A">
      <w:pPr>
        <w:pStyle w:val="ListParagraph"/>
        <w:numPr>
          <w:ilvl w:val="0"/>
          <w:numId w:val="14"/>
        </w:numPr>
      </w:pPr>
      <w:r>
        <w:t xml:space="preserve">The </w:t>
      </w:r>
      <w:proofErr w:type="spellStart"/>
      <w:r w:rsidRPr="003E7D23">
        <w:rPr>
          <w:b/>
          <w:bCs/>
        </w:rPr>
        <w:t>iis</w:t>
      </w:r>
      <w:proofErr w:type="spellEnd"/>
      <w:r w:rsidRPr="003E7D23">
        <w:rPr>
          <w:b/>
          <w:bCs/>
        </w:rPr>
        <w:t>-core-template</w:t>
      </w:r>
      <w:r>
        <w:t xml:space="preserve"> image created</w:t>
      </w:r>
    </w:p>
    <w:p w14:paraId="573E996C" w14:textId="61D7A1FA" w:rsidR="00E26923" w:rsidRDefault="00E26923" w:rsidP="00E26923">
      <w:pPr>
        <w:pStyle w:val="ListParagraph"/>
        <w:numPr>
          <w:ilvl w:val="1"/>
          <w:numId w:val="14"/>
        </w:numPr>
      </w:pPr>
      <w:r>
        <w:t>A Windows Server Core container with IIS installed</w:t>
      </w:r>
    </w:p>
    <w:p w14:paraId="286DE1F7" w14:textId="0FBF12A8" w:rsidR="00E26923" w:rsidRPr="00332961" w:rsidRDefault="00055DD1" w:rsidP="00E26923">
      <w:pPr>
        <w:pStyle w:val="ListParagraph"/>
        <w:numPr>
          <w:ilvl w:val="0"/>
          <w:numId w:val="14"/>
        </w:numPr>
      </w:pPr>
      <w:r>
        <w:t xml:space="preserve">An external virtual switch named </w:t>
      </w:r>
      <w:r w:rsidRPr="003E7D23">
        <w:rPr>
          <w:b/>
          <w:bCs/>
        </w:rPr>
        <w:t>VS-EXT-01</w:t>
      </w:r>
    </w:p>
    <w:p w14:paraId="1C6C5A79" w14:textId="77777777" w:rsidR="00332961" w:rsidRDefault="00332961" w:rsidP="00332961">
      <w:pPr>
        <w:pStyle w:val="Heading1"/>
      </w:pPr>
      <w:r>
        <w:t>Final Conditions</w:t>
      </w:r>
    </w:p>
    <w:p w14:paraId="03D79DFD" w14:textId="3E75A8B1" w:rsidR="00332961" w:rsidRDefault="00057FC4" w:rsidP="00332961">
      <w:r>
        <w:t xml:space="preserve">A docker container named </w:t>
      </w:r>
      <w:r w:rsidRPr="003E7D23">
        <w:rPr>
          <w:b/>
          <w:bCs/>
        </w:rPr>
        <w:t>Net-Test</w:t>
      </w:r>
      <w:r>
        <w:t xml:space="preserve"> and </w:t>
      </w:r>
      <w:r w:rsidRPr="003E7D23">
        <w:rPr>
          <w:b/>
          <w:bCs/>
        </w:rPr>
        <w:t>Port-Test</w:t>
      </w:r>
      <w:r>
        <w:t xml:space="preserve"> created</w:t>
      </w:r>
    </w:p>
    <w:p w14:paraId="42D55482" w14:textId="0D17E0A3" w:rsidR="00685568" w:rsidRDefault="00685568" w:rsidP="00332961"/>
    <w:p w14:paraId="681185C9" w14:textId="77777777" w:rsidR="00685568" w:rsidRPr="00332961" w:rsidRDefault="00685568" w:rsidP="00332961"/>
    <w:p w14:paraId="01D4B813" w14:textId="28E3B9B3" w:rsidR="00E0292E" w:rsidRDefault="00332961" w:rsidP="00E0292E">
      <w:pPr>
        <w:pStyle w:val="Heading1"/>
      </w:pPr>
      <w:r>
        <w:lastRenderedPageBreak/>
        <w:t>Instructions</w:t>
      </w:r>
    </w:p>
    <w:p w14:paraId="7C5B102D" w14:textId="0B652882" w:rsidR="003E1E62" w:rsidRDefault="003E1E62" w:rsidP="004309F9">
      <w:pPr>
        <w:pStyle w:val="Heading2"/>
      </w:pPr>
      <w:r>
        <w:t>Setup</w:t>
      </w:r>
    </w:p>
    <w:p w14:paraId="42CFC4CA" w14:textId="44183A92" w:rsidR="003E1E62" w:rsidRPr="003E1E62" w:rsidRDefault="003E1E62" w:rsidP="003E1E62">
      <w:r w:rsidRPr="00DF60D1">
        <w:rPr>
          <w:b/>
          <w:bCs/>
        </w:rPr>
        <w:t>Remove</w:t>
      </w:r>
      <w:r>
        <w:t xml:space="preserve"> </w:t>
      </w:r>
      <w:r w:rsidR="00CF3F68">
        <w:t xml:space="preserve">any </w:t>
      </w:r>
      <w:r w:rsidR="00CF3F68" w:rsidRPr="00DF60D1">
        <w:rPr>
          <w:b/>
          <w:bCs/>
        </w:rPr>
        <w:t>existing</w:t>
      </w:r>
      <w:r w:rsidR="00CF3F68">
        <w:t xml:space="preserve"> </w:t>
      </w:r>
      <w:r w:rsidRPr="00DF60D1">
        <w:rPr>
          <w:b/>
          <w:bCs/>
        </w:rPr>
        <w:t>container</w:t>
      </w:r>
      <w:r w:rsidR="00CF3F68" w:rsidRPr="00DF60D1">
        <w:rPr>
          <w:b/>
          <w:bCs/>
        </w:rPr>
        <w:t>s</w:t>
      </w:r>
      <w:r>
        <w:t>.</w:t>
      </w:r>
    </w:p>
    <w:p w14:paraId="7B045B2E" w14:textId="0005DF7B" w:rsidR="0087054D" w:rsidRDefault="0087054D" w:rsidP="004309F9">
      <w:pPr>
        <w:pStyle w:val="Heading2"/>
      </w:pPr>
      <w:r>
        <w:t>The default Container Switch</w:t>
      </w:r>
    </w:p>
    <w:p w14:paraId="3C233EED" w14:textId="2BF7A0D3" w:rsidR="0087054D" w:rsidRDefault="0087054D" w:rsidP="0087054D">
      <w:r>
        <w:t xml:space="preserve">When Docker Enterprise edition is installed on Server 2019 it creates a network named </w:t>
      </w:r>
      <w:proofErr w:type="spellStart"/>
      <w:r w:rsidRPr="008004B6">
        <w:rPr>
          <w:b/>
          <w:bCs/>
        </w:rPr>
        <w:t>nat</w:t>
      </w:r>
      <w:proofErr w:type="spellEnd"/>
      <w:r>
        <w:t xml:space="preserve"> that is used by any containers that do not specify a network when run.</w:t>
      </w:r>
    </w:p>
    <w:p w14:paraId="55E196EB" w14:textId="7FFE314F" w:rsidR="0087054D" w:rsidRDefault="0087054D" w:rsidP="0087054D">
      <w:r>
        <w:t>To view the docker networks on your system, perform the following:</w:t>
      </w:r>
    </w:p>
    <w:p w14:paraId="55B69A89" w14:textId="50D1838F" w:rsidR="0087054D" w:rsidRDefault="0087054D" w:rsidP="0087054D">
      <w:pPr>
        <w:pStyle w:val="ListParagraph"/>
        <w:numPr>
          <w:ilvl w:val="0"/>
          <w:numId w:val="13"/>
        </w:numPr>
      </w:pPr>
      <w:r w:rsidRPr="003E7D23">
        <w:t>Open</w:t>
      </w:r>
      <w:r>
        <w:t xml:space="preserve"> an </w:t>
      </w:r>
      <w:r w:rsidRPr="0087054D">
        <w:rPr>
          <w:b/>
          <w:bCs/>
        </w:rPr>
        <w:t>elevated</w:t>
      </w:r>
      <w:r>
        <w:t xml:space="preserve">  </w:t>
      </w:r>
      <w:r w:rsidRPr="0087054D">
        <w:rPr>
          <w:b/>
          <w:bCs/>
        </w:rPr>
        <w:t>PowerShell</w:t>
      </w:r>
      <w:r>
        <w:t xml:space="preserve"> session on the </w:t>
      </w:r>
      <w:r w:rsidRPr="0087054D">
        <w:rPr>
          <w:b/>
          <w:bCs/>
        </w:rPr>
        <w:t>Host</w:t>
      </w:r>
      <w:r>
        <w:t xml:space="preserve"> virtual machine.</w:t>
      </w:r>
    </w:p>
    <w:p w14:paraId="4E22F349" w14:textId="035F585D" w:rsidR="0087054D" w:rsidRDefault="0087054D" w:rsidP="0087054D">
      <w:pPr>
        <w:pStyle w:val="ListParagraph"/>
        <w:numPr>
          <w:ilvl w:val="0"/>
          <w:numId w:val="13"/>
        </w:numPr>
      </w:pPr>
      <w:r w:rsidRPr="003E7D23">
        <w:t>Type</w:t>
      </w:r>
      <w:r>
        <w:t xml:space="preserve"> the following </w:t>
      </w:r>
      <w:r w:rsidRPr="0087054D">
        <w:rPr>
          <w:b/>
          <w:bCs/>
        </w:rPr>
        <w:t>command</w:t>
      </w:r>
      <w:r>
        <w:t xml:space="preserve"> to display all the networks available to docker connections:</w:t>
      </w:r>
    </w:p>
    <w:p w14:paraId="7BCD8CCC" w14:textId="37DFA0A2" w:rsidR="0087054D" w:rsidRDefault="0087054D" w:rsidP="00D85022">
      <w:pPr>
        <w:pStyle w:val="CommandLine"/>
      </w:pPr>
      <w:r>
        <w:t>docker network ls</w:t>
      </w:r>
    </w:p>
    <w:p w14:paraId="20F2D300" w14:textId="795DD4D9" w:rsidR="0087054D" w:rsidRDefault="005F18B8" w:rsidP="0087054D">
      <w:pPr>
        <w:pStyle w:val="ListParagraph"/>
        <w:numPr>
          <w:ilvl w:val="0"/>
          <w:numId w:val="13"/>
        </w:numPr>
      </w:pPr>
      <w:r w:rsidRPr="005F18B8">
        <w:rPr>
          <w:noProof/>
        </w:rPr>
        <w:drawing>
          <wp:anchor distT="0" distB="0" distL="114300" distR="114300" simplePos="0" relativeHeight="251658240" behindDoc="0" locked="0" layoutInCell="1" allowOverlap="1" wp14:anchorId="250F6F03" wp14:editId="488B9B31">
            <wp:simplePos x="0" y="0"/>
            <wp:positionH relativeFrom="column">
              <wp:posOffset>198120</wp:posOffset>
            </wp:positionH>
            <wp:positionV relativeFrom="paragraph">
              <wp:posOffset>213360</wp:posOffset>
            </wp:positionV>
            <wp:extent cx="5745480" cy="837565"/>
            <wp:effectExtent l="0" t="0" r="762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5480" cy="837565"/>
                    </a:xfrm>
                    <a:prstGeom prst="rect">
                      <a:avLst/>
                    </a:prstGeom>
                  </pic:spPr>
                </pic:pic>
              </a:graphicData>
            </a:graphic>
            <wp14:sizeRelH relativeFrom="margin">
              <wp14:pctWidth>0</wp14:pctWidth>
            </wp14:sizeRelH>
            <wp14:sizeRelV relativeFrom="margin">
              <wp14:pctHeight>0</wp14:pctHeight>
            </wp14:sizeRelV>
          </wp:anchor>
        </w:drawing>
      </w:r>
      <w:r w:rsidR="0087054D">
        <w:t>You should see output like the figure below.</w:t>
      </w:r>
      <w:r w:rsidRPr="005F18B8">
        <w:rPr>
          <w:noProof/>
        </w:rPr>
        <w:t xml:space="preserve"> </w:t>
      </w:r>
    </w:p>
    <w:p w14:paraId="619E10D8" w14:textId="1FC93200" w:rsidR="0087054D" w:rsidRDefault="005F18B8" w:rsidP="005F18B8">
      <w:pPr>
        <w:pStyle w:val="ListParagraph"/>
        <w:numPr>
          <w:ilvl w:val="0"/>
          <w:numId w:val="13"/>
        </w:numPr>
      </w:pPr>
      <w:r>
        <w:t xml:space="preserve">To see the details for a specific network, </w:t>
      </w:r>
      <w:r w:rsidRPr="005F18B8">
        <w:rPr>
          <w:b/>
          <w:bCs/>
        </w:rPr>
        <w:t>type</w:t>
      </w:r>
      <w:r>
        <w:t xml:space="preserve"> the following </w:t>
      </w:r>
      <w:r w:rsidRPr="003E7D23">
        <w:t>command</w:t>
      </w:r>
      <w:r>
        <w:t>:</w:t>
      </w:r>
    </w:p>
    <w:p w14:paraId="6A815E23" w14:textId="3CF3699B" w:rsidR="005F18B8" w:rsidRDefault="005F18B8" w:rsidP="00D85022">
      <w:pPr>
        <w:pStyle w:val="CommandLine"/>
      </w:pPr>
      <w:r>
        <w:t xml:space="preserve">docker inspect </w:t>
      </w:r>
      <w:proofErr w:type="spellStart"/>
      <w:r>
        <w:t>nat</w:t>
      </w:r>
      <w:proofErr w:type="spellEnd"/>
    </w:p>
    <w:p w14:paraId="2050F41A" w14:textId="431230D0" w:rsidR="005F18B8" w:rsidRDefault="005F18B8" w:rsidP="005F18B8">
      <w:pPr>
        <w:pStyle w:val="ListParagraph"/>
        <w:numPr>
          <w:ilvl w:val="0"/>
          <w:numId w:val="13"/>
        </w:numPr>
      </w:pPr>
      <w:r w:rsidRPr="005F18B8">
        <w:rPr>
          <w:noProof/>
        </w:rPr>
        <w:lastRenderedPageBreak/>
        <w:drawing>
          <wp:anchor distT="0" distB="0" distL="114300" distR="114300" simplePos="0" relativeHeight="251658241" behindDoc="0" locked="0" layoutInCell="1" allowOverlap="1" wp14:anchorId="2ACF5B85" wp14:editId="584AA7BF">
            <wp:simplePos x="0" y="0"/>
            <wp:positionH relativeFrom="margin">
              <wp:posOffset>337185</wp:posOffset>
            </wp:positionH>
            <wp:positionV relativeFrom="paragraph">
              <wp:posOffset>421640</wp:posOffset>
            </wp:positionV>
            <wp:extent cx="5606415" cy="38785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6415" cy="3878580"/>
                    </a:xfrm>
                    <a:prstGeom prst="rect">
                      <a:avLst/>
                    </a:prstGeom>
                  </pic:spPr>
                </pic:pic>
              </a:graphicData>
            </a:graphic>
            <wp14:sizeRelH relativeFrom="margin">
              <wp14:pctWidth>0</wp14:pctWidth>
            </wp14:sizeRelH>
            <wp14:sizeRelV relativeFrom="margin">
              <wp14:pctHeight>0</wp14:pctHeight>
            </wp14:sizeRelV>
          </wp:anchor>
        </w:drawing>
      </w:r>
      <w:r>
        <w:t>The output should look like the screenshot below.</w:t>
      </w:r>
      <w:r w:rsidRPr="005F18B8">
        <w:rPr>
          <w:noProof/>
        </w:rPr>
        <w:t xml:space="preserve"> </w:t>
      </w:r>
      <w:r>
        <w:rPr>
          <w:noProof/>
        </w:rPr>
        <w:t>The information is presented in json format.</w:t>
      </w:r>
    </w:p>
    <w:p w14:paraId="2BE78104" w14:textId="7781B1E4" w:rsidR="005F18B8" w:rsidRPr="0087054D" w:rsidRDefault="005F18B8" w:rsidP="005F18B8">
      <w:pPr>
        <w:pStyle w:val="ListParagraph"/>
        <w:numPr>
          <w:ilvl w:val="0"/>
          <w:numId w:val="13"/>
        </w:numPr>
      </w:pPr>
      <w:r>
        <w:rPr>
          <w:noProof/>
        </w:rPr>
        <w:t xml:space="preserve">Note the subnet and gateway shown in the image above. When no network settings are specified the container will be given an IP address in the range specified </w:t>
      </w:r>
      <w:r w:rsidR="003E1E62">
        <w:rPr>
          <w:noProof/>
        </w:rPr>
        <w:t>and a default gateway specified in network configuation.</w:t>
      </w:r>
    </w:p>
    <w:p w14:paraId="58A6571D" w14:textId="1F9039C1" w:rsidR="00EF4183" w:rsidRDefault="004309F9" w:rsidP="004309F9">
      <w:pPr>
        <w:pStyle w:val="Heading2"/>
      </w:pPr>
      <w:r>
        <w:t>Exploring the Default Networking Settings for a Container</w:t>
      </w:r>
    </w:p>
    <w:p w14:paraId="24BF80F2" w14:textId="5B350FFE" w:rsidR="004309F9" w:rsidRDefault="003E1E62" w:rsidP="004309F9">
      <w:r>
        <w:t>In this step, you will start a container and inspect its configuration from inside the container. Then you will start an additional container and test for connectivity.</w:t>
      </w:r>
    </w:p>
    <w:p w14:paraId="1DB35FBD" w14:textId="42C2E643" w:rsidR="003E1E62" w:rsidRDefault="003E1E62" w:rsidP="004309F9">
      <w:r>
        <w:t>To view and test the network settings for a container, perform the following:</w:t>
      </w:r>
    </w:p>
    <w:p w14:paraId="4A0868E3" w14:textId="335DA774" w:rsidR="003E1E62" w:rsidRDefault="003E1E62" w:rsidP="003E1E62">
      <w:pPr>
        <w:pStyle w:val="ListParagraph"/>
        <w:numPr>
          <w:ilvl w:val="0"/>
          <w:numId w:val="16"/>
        </w:numPr>
      </w:pPr>
      <w:r w:rsidRPr="003E7D23">
        <w:t>Open</w:t>
      </w:r>
      <w:r>
        <w:t xml:space="preserve"> an </w:t>
      </w:r>
      <w:r w:rsidRPr="00E851A5">
        <w:rPr>
          <w:b/>
          <w:bCs/>
        </w:rPr>
        <w:t>elevated</w:t>
      </w:r>
      <w:r>
        <w:t xml:space="preserve"> </w:t>
      </w:r>
      <w:r w:rsidRPr="00E851A5">
        <w:rPr>
          <w:b/>
          <w:bCs/>
        </w:rPr>
        <w:t>PowerShell</w:t>
      </w:r>
      <w:r>
        <w:t xml:space="preserve"> session.</w:t>
      </w:r>
    </w:p>
    <w:p w14:paraId="16724DFF" w14:textId="77777777" w:rsidR="003E1E62" w:rsidRDefault="003E1E62" w:rsidP="003E1E62">
      <w:pPr>
        <w:pStyle w:val="ListParagraph"/>
        <w:numPr>
          <w:ilvl w:val="0"/>
          <w:numId w:val="16"/>
        </w:numPr>
      </w:pPr>
      <w:r w:rsidRPr="003E7D23">
        <w:t>Create</w:t>
      </w:r>
      <w:r>
        <w:t xml:space="preserve"> a </w:t>
      </w:r>
      <w:r w:rsidRPr="00E851A5">
        <w:rPr>
          <w:b/>
          <w:bCs/>
        </w:rPr>
        <w:t>container</w:t>
      </w:r>
      <w:r>
        <w:t xml:space="preserve"> using the following settings:</w:t>
      </w:r>
    </w:p>
    <w:p w14:paraId="21415A5E" w14:textId="77777777" w:rsidR="003E1E62" w:rsidRDefault="003E1E62" w:rsidP="003E1E62">
      <w:pPr>
        <w:pStyle w:val="ListParagraph"/>
        <w:numPr>
          <w:ilvl w:val="1"/>
          <w:numId w:val="16"/>
        </w:numPr>
      </w:pPr>
      <w:r w:rsidRPr="000D4638">
        <w:t>Name</w:t>
      </w:r>
      <w:r>
        <w:t xml:space="preserve">: </w:t>
      </w:r>
      <w:r w:rsidRPr="000D4638">
        <w:rPr>
          <w:b/>
          <w:bCs/>
        </w:rPr>
        <w:t>Left-Test</w:t>
      </w:r>
    </w:p>
    <w:p w14:paraId="2AEDE303" w14:textId="405904AA" w:rsidR="003E1E62" w:rsidRDefault="003E1E62" w:rsidP="003E1E62">
      <w:pPr>
        <w:pStyle w:val="ListParagraph"/>
        <w:numPr>
          <w:ilvl w:val="1"/>
          <w:numId w:val="16"/>
        </w:numPr>
      </w:pPr>
      <w:r w:rsidRPr="000D4638">
        <w:t>Image</w:t>
      </w:r>
      <w:r>
        <w:t xml:space="preserve">: </w:t>
      </w:r>
      <w:proofErr w:type="spellStart"/>
      <w:r w:rsidRPr="000D4638">
        <w:rPr>
          <w:b/>
          <w:bCs/>
        </w:rPr>
        <w:t>iis</w:t>
      </w:r>
      <w:proofErr w:type="spellEnd"/>
      <w:r w:rsidRPr="000D4638">
        <w:rPr>
          <w:b/>
          <w:bCs/>
        </w:rPr>
        <w:t>-core-template</w:t>
      </w:r>
    </w:p>
    <w:p w14:paraId="3214D0D0" w14:textId="133578F7" w:rsidR="003E1E62" w:rsidRDefault="003E1E62" w:rsidP="003E1E62">
      <w:pPr>
        <w:pStyle w:val="ListParagraph"/>
        <w:numPr>
          <w:ilvl w:val="1"/>
          <w:numId w:val="16"/>
        </w:numPr>
      </w:pPr>
      <w:r w:rsidRPr="000D4638">
        <w:t>Command</w:t>
      </w:r>
      <w:r>
        <w:t xml:space="preserve">: </w:t>
      </w:r>
      <w:r w:rsidRPr="000D4638">
        <w:rPr>
          <w:b/>
          <w:bCs/>
        </w:rPr>
        <w:t>PowerShell</w:t>
      </w:r>
    </w:p>
    <w:p w14:paraId="056E6670" w14:textId="1A7DF00F" w:rsidR="003E1E62" w:rsidRDefault="003E1E62" w:rsidP="003E1E62">
      <w:pPr>
        <w:pStyle w:val="ListParagraph"/>
        <w:numPr>
          <w:ilvl w:val="1"/>
          <w:numId w:val="16"/>
        </w:numPr>
      </w:pPr>
      <w:r w:rsidRPr="000D4638">
        <w:t>Options</w:t>
      </w:r>
      <w:r>
        <w:t xml:space="preserve">: </w:t>
      </w:r>
      <w:r w:rsidRPr="000D4638">
        <w:rPr>
          <w:b/>
          <w:bCs/>
        </w:rPr>
        <w:t>interactive</w:t>
      </w:r>
      <w:r>
        <w:t xml:space="preserve"> </w:t>
      </w:r>
      <w:r w:rsidRPr="000D4638">
        <w:rPr>
          <w:b/>
          <w:bCs/>
        </w:rPr>
        <w:t>terminal</w:t>
      </w:r>
    </w:p>
    <w:p w14:paraId="6C6F2C5D" w14:textId="2E9C8943" w:rsidR="003E1E62" w:rsidRDefault="003E1E62" w:rsidP="003E1E62">
      <w:pPr>
        <w:pStyle w:val="ListParagraph"/>
        <w:numPr>
          <w:ilvl w:val="0"/>
          <w:numId w:val="16"/>
        </w:numPr>
      </w:pPr>
      <w:r>
        <w:t>You should now have a container with an interactive PowerShell session.</w:t>
      </w:r>
    </w:p>
    <w:p w14:paraId="464AA715" w14:textId="6ADD54B3" w:rsidR="003E1E62" w:rsidRDefault="003E1E62" w:rsidP="003E1E62">
      <w:pPr>
        <w:pStyle w:val="ListParagraph"/>
        <w:numPr>
          <w:ilvl w:val="0"/>
          <w:numId w:val="16"/>
        </w:numPr>
      </w:pPr>
      <w:r w:rsidRPr="000D4638">
        <w:rPr>
          <w:b/>
          <w:bCs/>
        </w:rPr>
        <w:t>Type</w:t>
      </w:r>
      <w:r>
        <w:t xml:space="preserve"> </w:t>
      </w:r>
      <w:r w:rsidR="006A426C">
        <w:t xml:space="preserve">the following </w:t>
      </w:r>
      <w:r w:rsidRPr="000D4638">
        <w:rPr>
          <w:b/>
          <w:bCs/>
        </w:rPr>
        <w:t>command</w:t>
      </w:r>
      <w:r>
        <w:t xml:space="preserve"> to show the TCP/IP settings for your container. </w:t>
      </w:r>
    </w:p>
    <w:p w14:paraId="480748FE" w14:textId="5A073C7F" w:rsidR="006A426C" w:rsidRDefault="006A426C" w:rsidP="00D85022">
      <w:pPr>
        <w:pStyle w:val="CommandLine"/>
      </w:pPr>
      <w:r w:rsidRPr="006A426C">
        <w:t>ipconfig /all</w:t>
      </w:r>
    </w:p>
    <w:p w14:paraId="7825D804" w14:textId="76030ED3" w:rsidR="003E1E62" w:rsidRDefault="006A426C" w:rsidP="003E1E62">
      <w:pPr>
        <w:pStyle w:val="ListParagraph"/>
        <w:numPr>
          <w:ilvl w:val="0"/>
          <w:numId w:val="16"/>
        </w:numPr>
      </w:pPr>
      <w:r w:rsidRPr="006A426C">
        <w:rPr>
          <w:noProof/>
        </w:rPr>
        <w:lastRenderedPageBreak/>
        <w:drawing>
          <wp:anchor distT="0" distB="0" distL="114300" distR="114300" simplePos="0" relativeHeight="251658242" behindDoc="0" locked="0" layoutInCell="1" allowOverlap="1" wp14:anchorId="3D837E12" wp14:editId="30F41DDA">
            <wp:simplePos x="0" y="0"/>
            <wp:positionH relativeFrom="margin">
              <wp:align>center</wp:align>
            </wp:positionH>
            <wp:positionV relativeFrom="paragraph">
              <wp:posOffset>227965</wp:posOffset>
            </wp:positionV>
            <wp:extent cx="4069080" cy="236347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9080" cy="2363470"/>
                    </a:xfrm>
                    <a:prstGeom prst="rect">
                      <a:avLst/>
                    </a:prstGeom>
                  </pic:spPr>
                </pic:pic>
              </a:graphicData>
            </a:graphic>
            <wp14:sizeRelH relativeFrom="margin">
              <wp14:pctWidth>0</wp14:pctWidth>
            </wp14:sizeRelH>
            <wp14:sizeRelV relativeFrom="margin">
              <wp14:pctHeight>0</wp14:pctHeight>
            </wp14:sizeRelV>
          </wp:anchor>
        </w:drawing>
      </w:r>
      <w:r w:rsidR="003E1E62">
        <w:t>You should</w:t>
      </w:r>
      <w:r>
        <w:t xml:space="preserve"> see settings like those shown below.</w:t>
      </w:r>
      <w:r w:rsidRPr="006A426C">
        <w:rPr>
          <w:noProof/>
        </w:rPr>
        <w:t xml:space="preserve"> </w:t>
      </w:r>
    </w:p>
    <w:p w14:paraId="1563653A" w14:textId="4E2A886E" w:rsidR="006A426C" w:rsidRDefault="006A426C" w:rsidP="003E1E62">
      <w:pPr>
        <w:pStyle w:val="ListParagraph"/>
        <w:numPr>
          <w:ilvl w:val="0"/>
          <w:numId w:val="16"/>
        </w:numPr>
      </w:pPr>
      <w:r>
        <w:t xml:space="preserve">Notice that you have been assigned an address and gateway specified by the docker </w:t>
      </w:r>
      <w:proofErr w:type="spellStart"/>
      <w:r w:rsidRPr="008004B6">
        <w:rPr>
          <w:b/>
          <w:bCs/>
        </w:rPr>
        <w:t>nat</w:t>
      </w:r>
      <w:proofErr w:type="spellEnd"/>
      <w:r>
        <w:t xml:space="preserve"> network and your DNS client has been configured to use the same address as the default gateway and the DNS server address configured on the NIC for the host machine.</w:t>
      </w:r>
      <w:r w:rsidR="00373584">
        <w:t xml:space="preserve"> These configurations will allow you to reach the Internet from your container.</w:t>
      </w:r>
    </w:p>
    <w:p w14:paraId="7E8CC39F" w14:textId="6AE1D4F8" w:rsidR="006A426C" w:rsidRDefault="006A426C" w:rsidP="003E1E62">
      <w:pPr>
        <w:pStyle w:val="ListParagraph"/>
        <w:numPr>
          <w:ilvl w:val="0"/>
          <w:numId w:val="16"/>
        </w:numPr>
      </w:pPr>
      <w:r w:rsidRPr="003E7D23">
        <w:t>Open</w:t>
      </w:r>
      <w:r>
        <w:t xml:space="preserve"> </w:t>
      </w:r>
      <w:r w:rsidRPr="003E7D23">
        <w:t>another</w:t>
      </w:r>
      <w:r>
        <w:t xml:space="preserve"> </w:t>
      </w:r>
      <w:r w:rsidRPr="00373584">
        <w:rPr>
          <w:b/>
          <w:bCs/>
        </w:rPr>
        <w:t>elevated</w:t>
      </w:r>
      <w:r>
        <w:t xml:space="preserve"> </w:t>
      </w:r>
      <w:r w:rsidRPr="00373584">
        <w:rPr>
          <w:b/>
          <w:bCs/>
        </w:rPr>
        <w:t>PowerShell</w:t>
      </w:r>
      <w:r>
        <w:t xml:space="preserve"> </w:t>
      </w:r>
      <w:r w:rsidRPr="003E7D23">
        <w:t>session</w:t>
      </w:r>
      <w:r>
        <w:t>.</w:t>
      </w:r>
    </w:p>
    <w:p w14:paraId="74B410EC" w14:textId="084064EF" w:rsidR="006A426C" w:rsidRDefault="006A426C" w:rsidP="003E1E62">
      <w:pPr>
        <w:pStyle w:val="ListParagraph"/>
        <w:numPr>
          <w:ilvl w:val="0"/>
          <w:numId w:val="16"/>
        </w:numPr>
      </w:pPr>
      <w:r w:rsidRPr="003E7D23">
        <w:t>Type</w:t>
      </w:r>
      <w:r>
        <w:t xml:space="preserve"> the following </w:t>
      </w:r>
      <w:r w:rsidRPr="000D4638">
        <w:rPr>
          <w:b/>
          <w:bCs/>
        </w:rPr>
        <w:t>command</w:t>
      </w:r>
      <w:r>
        <w:t xml:space="preserve"> to view the network settings for the </w:t>
      </w:r>
      <w:r w:rsidR="005D7514" w:rsidRPr="005D7514">
        <w:rPr>
          <w:b/>
          <w:bCs/>
        </w:rPr>
        <w:t>d</w:t>
      </w:r>
      <w:r w:rsidR="008004B6">
        <w:rPr>
          <w:b/>
          <w:bCs/>
        </w:rPr>
        <w:t>ocker</w:t>
      </w:r>
      <w:r>
        <w:t xml:space="preserve"> container:</w:t>
      </w:r>
    </w:p>
    <w:p w14:paraId="7FE88A9E" w14:textId="6735C85F" w:rsidR="006A426C" w:rsidRDefault="006A426C" w:rsidP="00D85022">
      <w:pPr>
        <w:pStyle w:val="CommandLine"/>
      </w:pPr>
      <w:r>
        <w:t xml:space="preserve">(docker inspect Left-Test | </w:t>
      </w:r>
      <w:proofErr w:type="spellStart"/>
      <w:r>
        <w:t>ConvertFrom</w:t>
      </w:r>
      <w:proofErr w:type="spellEnd"/>
      <w:r>
        <w:t>-Json</w:t>
      </w:r>
      <w:r w:rsidR="000D4638">
        <w:t>).</w:t>
      </w:r>
      <w:proofErr w:type="spellStart"/>
      <w:r w:rsidR="000D4638">
        <w:t>NetworkSettings.Networks.nat</w:t>
      </w:r>
      <w:proofErr w:type="spellEnd"/>
    </w:p>
    <w:p w14:paraId="3AC8DFE7" w14:textId="08D9B5A8" w:rsidR="000D4638" w:rsidRDefault="000D4638" w:rsidP="003E1E62">
      <w:pPr>
        <w:pStyle w:val="ListParagraph"/>
        <w:numPr>
          <w:ilvl w:val="0"/>
          <w:numId w:val="16"/>
        </w:numPr>
      </w:pPr>
      <w:r w:rsidRPr="000D4638">
        <w:rPr>
          <w:noProof/>
        </w:rPr>
        <w:drawing>
          <wp:anchor distT="0" distB="0" distL="114300" distR="114300" simplePos="0" relativeHeight="251658243" behindDoc="0" locked="0" layoutInCell="1" allowOverlap="1" wp14:anchorId="5C6B9DC5" wp14:editId="24BB5D91">
            <wp:simplePos x="0" y="0"/>
            <wp:positionH relativeFrom="margin">
              <wp:posOffset>504190</wp:posOffset>
            </wp:positionH>
            <wp:positionV relativeFrom="paragraph">
              <wp:posOffset>215900</wp:posOffset>
            </wp:positionV>
            <wp:extent cx="5330190" cy="2505075"/>
            <wp:effectExtent l="0" t="0" r="381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0190" cy="2505075"/>
                    </a:xfrm>
                    <a:prstGeom prst="rect">
                      <a:avLst/>
                    </a:prstGeom>
                  </pic:spPr>
                </pic:pic>
              </a:graphicData>
            </a:graphic>
            <wp14:sizeRelH relativeFrom="margin">
              <wp14:pctWidth>0</wp14:pctWidth>
            </wp14:sizeRelH>
            <wp14:sizeRelV relativeFrom="margin">
              <wp14:pctHeight>0</wp14:pctHeight>
            </wp14:sizeRelV>
          </wp:anchor>
        </w:drawing>
      </w:r>
      <w:r>
        <w:t>You should see the output</w:t>
      </w:r>
      <w:r w:rsidR="00D954CD">
        <w:t xml:space="preserve"> </w:t>
      </w:r>
      <w:r w:rsidR="00A740D5">
        <w:t>like</w:t>
      </w:r>
      <w:r w:rsidR="00D954CD">
        <w:t xml:space="preserve"> that</w:t>
      </w:r>
      <w:r>
        <w:t xml:space="preserve"> shown below. </w:t>
      </w:r>
      <w:r w:rsidRPr="000D4638">
        <w:t xml:space="preserve"> </w:t>
      </w:r>
    </w:p>
    <w:p w14:paraId="758A04BA" w14:textId="5CC05B2A" w:rsidR="000D4638" w:rsidRDefault="005F6675" w:rsidP="003E1E62">
      <w:pPr>
        <w:pStyle w:val="ListParagraph"/>
        <w:numPr>
          <w:ilvl w:val="0"/>
          <w:numId w:val="16"/>
        </w:numPr>
      </w:pPr>
      <w:r w:rsidRPr="000D4638">
        <w:rPr>
          <w:noProof/>
        </w:rPr>
        <w:lastRenderedPageBreak/>
        <w:drawing>
          <wp:anchor distT="0" distB="0" distL="114300" distR="114300" simplePos="0" relativeHeight="251658244" behindDoc="0" locked="0" layoutInCell="1" allowOverlap="1" wp14:anchorId="5081D66A" wp14:editId="328913B8">
            <wp:simplePos x="0" y="0"/>
            <wp:positionH relativeFrom="margin">
              <wp:posOffset>971550</wp:posOffset>
            </wp:positionH>
            <wp:positionV relativeFrom="paragraph">
              <wp:posOffset>859155</wp:posOffset>
            </wp:positionV>
            <wp:extent cx="4829175" cy="337502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175" cy="3375025"/>
                    </a:xfrm>
                    <a:prstGeom prst="rect">
                      <a:avLst/>
                    </a:prstGeom>
                  </pic:spPr>
                </pic:pic>
              </a:graphicData>
            </a:graphic>
            <wp14:sizeRelH relativeFrom="margin">
              <wp14:pctWidth>0</wp14:pctWidth>
            </wp14:sizeRelH>
            <wp14:sizeRelV relativeFrom="margin">
              <wp14:pctHeight>0</wp14:pctHeight>
            </wp14:sizeRelV>
          </wp:anchor>
        </w:drawing>
      </w:r>
      <w:r w:rsidR="000D4638">
        <w:t>This command takes the output of the docker inspect command and converts it from JSON to a PowerShell object and allows you to use the dot object notation to extract just a portion of the output. The image below shows the output from the docker inspect and how it was used to create the command above.</w:t>
      </w:r>
      <w:r w:rsidR="000D4638" w:rsidRPr="000D4638">
        <w:rPr>
          <w:noProof/>
        </w:rPr>
        <w:t xml:space="preserve"> </w:t>
      </w:r>
    </w:p>
    <w:p w14:paraId="24855B3D" w14:textId="113FEEFF" w:rsidR="000D4638" w:rsidRDefault="000D4638" w:rsidP="003E1E62">
      <w:pPr>
        <w:pStyle w:val="ListParagraph"/>
        <w:numPr>
          <w:ilvl w:val="0"/>
          <w:numId w:val="16"/>
        </w:numPr>
      </w:pPr>
      <w:r>
        <w:t xml:space="preserve">In the </w:t>
      </w:r>
      <w:r w:rsidRPr="00373584">
        <w:rPr>
          <w:b/>
          <w:bCs/>
        </w:rPr>
        <w:t>PowerShell</w:t>
      </w:r>
      <w:r>
        <w:t xml:space="preserve"> </w:t>
      </w:r>
      <w:r w:rsidRPr="00373584">
        <w:rPr>
          <w:b/>
          <w:bCs/>
        </w:rPr>
        <w:t>session</w:t>
      </w:r>
      <w:r>
        <w:t xml:space="preserve"> you just opened, </w:t>
      </w:r>
      <w:r w:rsidRPr="00373584">
        <w:rPr>
          <w:b/>
          <w:bCs/>
        </w:rPr>
        <w:t>create</w:t>
      </w:r>
      <w:r>
        <w:t xml:space="preserve"> another </w:t>
      </w:r>
      <w:r w:rsidRPr="00373584">
        <w:rPr>
          <w:b/>
          <w:bCs/>
        </w:rPr>
        <w:t>container</w:t>
      </w:r>
      <w:r>
        <w:t xml:space="preserve"> </w:t>
      </w:r>
      <w:r w:rsidR="00373584">
        <w:t xml:space="preserve">using the </w:t>
      </w:r>
      <w:r w:rsidR="00373584" w:rsidRPr="00373584">
        <w:rPr>
          <w:b/>
          <w:bCs/>
        </w:rPr>
        <w:t>same</w:t>
      </w:r>
      <w:r w:rsidR="00373584">
        <w:t xml:space="preserve"> </w:t>
      </w:r>
      <w:r w:rsidR="00373584" w:rsidRPr="003E7D23">
        <w:t>settings</w:t>
      </w:r>
      <w:r w:rsidR="00373584">
        <w:t xml:space="preserve"> as the previous container except </w:t>
      </w:r>
      <w:r w:rsidR="00373584" w:rsidRPr="003E7D23">
        <w:t>name</w:t>
      </w:r>
      <w:r w:rsidR="00373584">
        <w:t xml:space="preserve"> it </w:t>
      </w:r>
      <w:r w:rsidR="00373584" w:rsidRPr="00373584">
        <w:rPr>
          <w:b/>
          <w:bCs/>
        </w:rPr>
        <w:t>Right-Test</w:t>
      </w:r>
      <w:r w:rsidR="00373584">
        <w:t>.</w:t>
      </w:r>
    </w:p>
    <w:p w14:paraId="65D49453" w14:textId="59AE2A28" w:rsidR="00373584" w:rsidRDefault="00373584" w:rsidP="003E1E62">
      <w:pPr>
        <w:pStyle w:val="ListParagraph"/>
        <w:numPr>
          <w:ilvl w:val="0"/>
          <w:numId w:val="16"/>
        </w:numPr>
      </w:pPr>
      <w:r w:rsidRPr="003E7D23">
        <w:t>Arrange</w:t>
      </w:r>
      <w:r>
        <w:t xml:space="preserve"> the PowerShell </w:t>
      </w:r>
      <w:r w:rsidRPr="003E7D23">
        <w:t>sessions</w:t>
      </w:r>
      <w:r>
        <w:t xml:space="preserve"> so that </w:t>
      </w:r>
      <w:r w:rsidRPr="00373584">
        <w:rPr>
          <w:b/>
          <w:bCs/>
        </w:rPr>
        <w:t>Left-Test</w:t>
      </w:r>
      <w:r>
        <w:t xml:space="preserve"> is on the </w:t>
      </w:r>
      <w:r w:rsidRPr="00373584">
        <w:rPr>
          <w:b/>
          <w:bCs/>
        </w:rPr>
        <w:t>left</w:t>
      </w:r>
      <w:r>
        <w:t xml:space="preserve"> and </w:t>
      </w:r>
      <w:r w:rsidRPr="00373584">
        <w:rPr>
          <w:b/>
          <w:bCs/>
        </w:rPr>
        <w:t>Right-Test</w:t>
      </w:r>
      <w:r>
        <w:t xml:space="preserve"> is on the </w:t>
      </w:r>
      <w:r w:rsidRPr="00373584">
        <w:rPr>
          <w:b/>
          <w:bCs/>
        </w:rPr>
        <w:t>right</w:t>
      </w:r>
      <w:r>
        <w:t>.</w:t>
      </w:r>
    </w:p>
    <w:p w14:paraId="284E60CC" w14:textId="65244E43" w:rsidR="00373584" w:rsidRDefault="00373584" w:rsidP="003E1E62">
      <w:pPr>
        <w:pStyle w:val="ListParagraph"/>
        <w:numPr>
          <w:ilvl w:val="0"/>
          <w:numId w:val="16"/>
        </w:numPr>
      </w:pPr>
      <w:r w:rsidRPr="003E7D23">
        <w:t>Verify</w:t>
      </w:r>
      <w:r>
        <w:t xml:space="preserve"> that you can </w:t>
      </w:r>
      <w:r w:rsidRPr="00D337B3">
        <w:rPr>
          <w:b/>
          <w:bCs/>
        </w:rPr>
        <w:t>ping</w:t>
      </w:r>
      <w:r>
        <w:t xml:space="preserve"> </w:t>
      </w:r>
      <w:r w:rsidRPr="00D337B3">
        <w:rPr>
          <w:b/>
          <w:bCs/>
        </w:rPr>
        <w:t>between</w:t>
      </w:r>
      <w:r>
        <w:t xml:space="preserve"> the </w:t>
      </w:r>
      <w:r w:rsidRPr="00D337B3">
        <w:rPr>
          <w:b/>
          <w:bCs/>
        </w:rPr>
        <w:t>containers</w:t>
      </w:r>
      <w:r>
        <w:t>.</w:t>
      </w:r>
    </w:p>
    <w:p w14:paraId="05B30C0D" w14:textId="54E946F1" w:rsidR="00D337B3" w:rsidRDefault="00D337B3" w:rsidP="003E1E62">
      <w:pPr>
        <w:pStyle w:val="ListParagraph"/>
        <w:numPr>
          <w:ilvl w:val="0"/>
          <w:numId w:val="16"/>
        </w:numPr>
      </w:pPr>
      <w:r w:rsidRPr="003E7D23">
        <w:t>Verify</w:t>
      </w:r>
      <w:r>
        <w:t xml:space="preserve"> that the host </w:t>
      </w:r>
      <w:r w:rsidRPr="00D337B3">
        <w:rPr>
          <w:b/>
          <w:bCs/>
        </w:rPr>
        <w:t>firewall</w:t>
      </w:r>
      <w:r>
        <w:t xml:space="preserve"> is still operational, by </w:t>
      </w:r>
      <w:r w:rsidRPr="00D337B3">
        <w:rPr>
          <w:b/>
          <w:bCs/>
        </w:rPr>
        <w:t>typing</w:t>
      </w:r>
      <w:r>
        <w:t xml:space="preserve"> the following </w:t>
      </w:r>
      <w:r w:rsidRPr="00D337B3">
        <w:rPr>
          <w:b/>
          <w:bCs/>
        </w:rPr>
        <w:t>commands</w:t>
      </w:r>
      <w:r>
        <w:t xml:space="preserve"> from one of the containers</w:t>
      </w:r>
      <w:r w:rsidR="00BB466C">
        <w:t xml:space="preserve"> (</w:t>
      </w:r>
      <w:r w:rsidR="004C1DFD">
        <w:t>Y</w:t>
      </w:r>
      <w:r w:rsidR="00BB466C">
        <w:t xml:space="preserve">ou will need to change the IP addresses to </w:t>
      </w:r>
      <w:r w:rsidR="00FB4854">
        <w:t>match your configuration</w:t>
      </w:r>
      <w:r w:rsidR="004C1DFD">
        <w:t>. W</w:t>
      </w:r>
      <w:r w:rsidR="00004E42">
        <w:t>hichever container you are in the IP address used in the command should be the IP address of the other con</w:t>
      </w:r>
      <w:r w:rsidR="008004B6">
        <w:t>t</w:t>
      </w:r>
      <w:r w:rsidR="00004E42">
        <w:t>ainer</w:t>
      </w:r>
      <w:r w:rsidR="00FB4854">
        <w:t>)</w:t>
      </w:r>
      <w:r>
        <w:t xml:space="preserve">: </w:t>
      </w:r>
    </w:p>
    <w:p w14:paraId="4DFCE145" w14:textId="3C22539D" w:rsidR="00D337B3" w:rsidRDefault="00D337B3" w:rsidP="00D85022">
      <w:pPr>
        <w:pStyle w:val="CommandLine"/>
      </w:pPr>
      <w:r>
        <w:t>Test-</w:t>
      </w:r>
      <w:proofErr w:type="spellStart"/>
      <w:r>
        <w:t>NetConnection</w:t>
      </w:r>
      <w:proofErr w:type="spellEnd"/>
      <w:r>
        <w:t xml:space="preserve"> -</w:t>
      </w:r>
      <w:proofErr w:type="spellStart"/>
      <w:r>
        <w:t>CommonTCPPort</w:t>
      </w:r>
      <w:proofErr w:type="spellEnd"/>
      <w:r>
        <w:t xml:space="preserve"> HTTP -</w:t>
      </w:r>
      <w:proofErr w:type="spellStart"/>
      <w:r>
        <w:t>ComputerName</w:t>
      </w:r>
      <w:proofErr w:type="spellEnd"/>
      <w:r>
        <w:t xml:space="preserve"> 172.18.145.78</w:t>
      </w:r>
    </w:p>
    <w:p w14:paraId="55AC32E7" w14:textId="55488F09" w:rsidR="00D337B3" w:rsidRDefault="00D337B3" w:rsidP="00D85022">
      <w:pPr>
        <w:pStyle w:val="CommandLine"/>
      </w:pPr>
      <w:r>
        <w:t>Test-</w:t>
      </w:r>
      <w:proofErr w:type="spellStart"/>
      <w:r>
        <w:t>NetConnection</w:t>
      </w:r>
      <w:proofErr w:type="spellEnd"/>
      <w:r>
        <w:t xml:space="preserve"> -</w:t>
      </w:r>
      <w:proofErr w:type="spellStart"/>
      <w:r>
        <w:t>CommonTCPPort</w:t>
      </w:r>
      <w:proofErr w:type="spellEnd"/>
      <w:r>
        <w:t xml:space="preserve"> SMB -</w:t>
      </w:r>
      <w:proofErr w:type="spellStart"/>
      <w:r>
        <w:t>ComputerName</w:t>
      </w:r>
      <w:proofErr w:type="spellEnd"/>
      <w:r>
        <w:t xml:space="preserve"> 172.18.145.78</w:t>
      </w:r>
    </w:p>
    <w:p w14:paraId="0BEE7286" w14:textId="7FB236DC" w:rsidR="00D337B3" w:rsidRDefault="00D337B3" w:rsidP="003E1E62">
      <w:pPr>
        <w:pStyle w:val="ListParagraph"/>
        <w:numPr>
          <w:ilvl w:val="0"/>
          <w:numId w:val="16"/>
        </w:numPr>
      </w:pPr>
      <w:r w:rsidRPr="00D337B3">
        <w:rPr>
          <w:noProof/>
        </w:rPr>
        <w:lastRenderedPageBreak/>
        <w:drawing>
          <wp:anchor distT="0" distB="0" distL="114300" distR="114300" simplePos="0" relativeHeight="251658245" behindDoc="0" locked="0" layoutInCell="1" allowOverlap="1" wp14:anchorId="4342FE08" wp14:editId="081DE110">
            <wp:simplePos x="0" y="0"/>
            <wp:positionH relativeFrom="margin">
              <wp:align>center</wp:align>
            </wp:positionH>
            <wp:positionV relativeFrom="paragraph">
              <wp:posOffset>205740</wp:posOffset>
            </wp:positionV>
            <wp:extent cx="5227320" cy="3230245"/>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7320" cy="3230245"/>
                    </a:xfrm>
                    <a:prstGeom prst="rect">
                      <a:avLst/>
                    </a:prstGeom>
                  </pic:spPr>
                </pic:pic>
              </a:graphicData>
            </a:graphic>
            <wp14:sizeRelH relativeFrom="margin">
              <wp14:pctWidth>0</wp14:pctWidth>
            </wp14:sizeRelH>
            <wp14:sizeRelV relativeFrom="margin">
              <wp14:pctHeight>0</wp14:pctHeight>
            </wp14:sizeRelV>
          </wp:anchor>
        </w:drawing>
      </w:r>
      <w:r>
        <w:t>You should see the output like that shown below:</w:t>
      </w:r>
      <w:r w:rsidRPr="00D337B3">
        <w:rPr>
          <w:noProof/>
        </w:rPr>
        <w:t xml:space="preserve"> </w:t>
      </w:r>
    </w:p>
    <w:p w14:paraId="27784612" w14:textId="029BF88E" w:rsidR="0087054D" w:rsidRDefault="00D337B3" w:rsidP="00D337B3">
      <w:pPr>
        <w:pStyle w:val="ListParagraph"/>
        <w:numPr>
          <w:ilvl w:val="0"/>
          <w:numId w:val="16"/>
        </w:numPr>
      </w:pPr>
      <w:r>
        <w:t>This is what you should expect given the current configuration of the firewall.</w:t>
      </w:r>
    </w:p>
    <w:p w14:paraId="349B10E4" w14:textId="423FB098" w:rsidR="00B8732B" w:rsidRDefault="00B8732B" w:rsidP="00D337B3">
      <w:pPr>
        <w:pStyle w:val="ListParagraph"/>
        <w:numPr>
          <w:ilvl w:val="0"/>
          <w:numId w:val="16"/>
        </w:numPr>
      </w:pPr>
      <w:r w:rsidRPr="003E7D23">
        <w:t>Open</w:t>
      </w:r>
      <w:r>
        <w:t xml:space="preserve"> a </w:t>
      </w:r>
      <w:r w:rsidRPr="003E7D23">
        <w:t>browser</w:t>
      </w:r>
      <w:r>
        <w:t xml:space="preserve"> on your </w:t>
      </w:r>
      <w:r w:rsidRPr="003E7D23">
        <w:t>host</w:t>
      </w:r>
      <w:r>
        <w:t xml:space="preserve"> and </w:t>
      </w:r>
      <w:r w:rsidRPr="003E7D23">
        <w:t>browse</w:t>
      </w:r>
      <w:r>
        <w:t xml:space="preserve"> to the </w:t>
      </w:r>
      <w:r w:rsidRPr="0074179A">
        <w:rPr>
          <w:b/>
          <w:bCs/>
        </w:rPr>
        <w:t>IP address</w:t>
      </w:r>
      <w:r>
        <w:t xml:space="preserve"> of one of your</w:t>
      </w:r>
      <w:r w:rsidR="00E528D3">
        <w:t xml:space="preserve"> </w:t>
      </w:r>
      <w:r w:rsidR="00E528D3" w:rsidRPr="0074179A">
        <w:rPr>
          <w:b/>
          <w:bCs/>
        </w:rPr>
        <w:t>containers</w:t>
      </w:r>
      <w:r w:rsidR="00E528D3">
        <w:t>. You should be able to connect</w:t>
      </w:r>
      <w:r w:rsidR="00134C6E">
        <w:t xml:space="preserve"> to the website</w:t>
      </w:r>
      <w:r w:rsidR="004F4A1E">
        <w:t xml:space="preserve">. This is because the </w:t>
      </w:r>
      <w:proofErr w:type="spellStart"/>
      <w:r w:rsidR="004F4A1E" w:rsidRPr="003E7D23">
        <w:rPr>
          <w:b/>
          <w:bCs/>
        </w:rPr>
        <w:t>nat</w:t>
      </w:r>
      <w:proofErr w:type="spellEnd"/>
      <w:r w:rsidR="004F4A1E">
        <w:t xml:space="preserve"> virtual switch is an internal switch that will give the </w:t>
      </w:r>
      <w:r w:rsidR="00330AB1">
        <w:t>host an adapter attached to the same network</w:t>
      </w:r>
      <w:r w:rsidR="004C569B">
        <w:t>. This allows the host to be on the default network with any containers.</w:t>
      </w:r>
    </w:p>
    <w:p w14:paraId="16F098D3" w14:textId="7A83C0D5" w:rsidR="00D337B3" w:rsidRDefault="00D337B3" w:rsidP="00D337B3">
      <w:pPr>
        <w:pStyle w:val="ListParagraph"/>
        <w:numPr>
          <w:ilvl w:val="0"/>
          <w:numId w:val="16"/>
        </w:numPr>
      </w:pPr>
      <w:r w:rsidRPr="003E7D23">
        <w:t>Exit</w:t>
      </w:r>
      <w:r>
        <w:t xml:space="preserve"> and </w:t>
      </w:r>
      <w:r w:rsidRPr="003E7D23">
        <w:t>remove</w:t>
      </w:r>
      <w:r>
        <w:t xml:space="preserve"> the </w:t>
      </w:r>
      <w:r w:rsidRPr="003E7D23">
        <w:t>containers</w:t>
      </w:r>
      <w:r>
        <w:t xml:space="preserve"> you just created.</w:t>
      </w:r>
    </w:p>
    <w:p w14:paraId="3093150C" w14:textId="2B899DCC" w:rsidR="00D337B3" w:rsidRDefault="00D337B3" w:rsidP="00D337B3">
      <w:pPr>
        <w:pStyle w:val="Heading2"/>
      </w:pPr>
      <w:r>
        <w:t>Creating a Docker Network</w:t>
      </w:r>
    </w:p>
    <w:p w14:paraId="46838836" w14:textId="340A3924" w:rsidR="00574306" w:rsidRDefault="00574306" w:rsidP="00574306">
      <w:pPr>
        <w:pStyle w:val="Heading3"/>
      </w:pPr>
      <w:r>
        <w:t>Creating a Network Using the NAT Driver</w:t>
      </w:r>
    </w:p>
    <w:p w14:paraId="59775CAC" w14:textId="0D81C587" w:rsidR="00D337B3" w:rsidRDefault="0074179A" w:rsidP="00D337B3">
      <w:r>
        <w:t>There are times when you will want to create a network</w:t>
      </w:r>
      <w:r w:rsidR="00993A45">
        <w:t xml:space="preserve"> that </w:t>
      </w:r>
      <w:r w:rsidR="00F338BF">
        <w:t>has different</w:t>
      </w:r>
      <w:r w:rsidR="00243F00">
        <w:t xml:space="preserve"> settings from the default </w:t>
      </w:r>
      <w:r w:rsidR="00391A0E">
        <w:t>network,</w:t>
      </w:r>
      <w:r w:rsidR="00243F00">
        <w:t xml:space="preserve"> or</w:t>
      </w:r>
      <w:r w:rsidR="009B7965">
        <w:t xml:space="preserve"> you need to isolate containers</w:t>
      </w:r>
      <w:r w:rsidR="004864B8">
        <w:t>.</w:t>
      </w:r>
      <w:r w:rsidR="00654EF0">
        <w:t xml:space="preserve"> </w:t>
      </w:r>
    </w:p>
    <w:p w14:paraId="717326C4" w14:textId="6EA687E8" w:rsidR="00391A0E" w:rsidRDefault="00391A0E" w:rsidP="00D337B3">
      <w:r>
        <w:t xml:space="preserve">To create a new network using the </w:t>
      </w:r>
      <w:proofErr w:type="spellStart"/>
      <w:r w:rsidRPr="00E958FC">
        <w:rPr>
          <w:b/>
          <w:bCs/>
        </w:rPr>
        <w:t>nat</w:t>
      </w:r>
      <w:proofErr w:type="spellEnd"/>
      <w:r>
        <w:t xml:space="preserve"> driver, perform the following:</w:t>
      </w:r>
    </w:p>
    <w:p w14:paraId="05B8B231" w14:textId="4CD0DDD9" w:rsidR="00391A0E" w:rsidRDefault="00F14C7A" w:rsidP="00D85022">
      <w:pPr>
        <w:pStyle w:val="ListParagraph"/>
        <w:numPr>
          <w:ilvl w:val="0"/>
          <w:numId w:val="17"/>
        </w:numPr>
      </w:pPr>
      <w:r w:rsidRPr="003E7D23">
        <w:t>Open</w:t>
      </w:r>
      <w:r>
        <w:t xml:space="preserve"> an </w:t>
      </w:r>
      <w:r w:rsidRPr="00882D22">
        <w:rPr>
          <w:b/>
          <w:bCs/>
        </w:rPr>
        <w:t>elevated</w:t>
      </w:r>
      <w:r>
        <w:t xml:space="preserve"> </w:t>
      </w:r>
      <w:r w:rsidRPr="00882D22">
        <w:rPr>
          <w:b/>
          <w:bCs/>
        </w:rPr>
        <w:t>PowerShell</w:t>
      </w:r>
      <w:r>
        <w:t xml:space="preserve"> session.</w:t>
      </w:r>
    </w:p>
    <w:p w14:paraId="03DBAFEB" w14:textId="00E27206" w:rsidR="00F14C7A" w:rsidRDefault="00F14C7A" w:rsidP="00D85022">
      <w:pPr>
        <w:pStyle w:val="ListParagraph"/>
        <w:numPr>
          <w:ilvl w:val="0"/>
          <w:numId w:val="17"/>
        </w:numPr>
      </w:pPr>
      <w:r w:rsidRPr="003E7D23">
        <w:t>Type</w:t>
      </w:r>
      <w:r>
        <w:t xml:space="preserve"> the following </w:t>
      </w:r>
      <w:r w:rsidR="00EE5B7A" w:rsidRPr="00882D22">
        <w:rPr>
          <w:b/>
          <w:bCs/>
        </w:rPr>
        <w:t>command</w:t>
      </w:r>
      <w:r w:rsidR="00EE5B7A">
        <w:t>:</w:t>
      </w:r>
    </w:p>
    <w:p w14:paraId="0A3CF858" w14:textId="5868A832" w:rsidR="00EE5B7A" w:rsidRDefault="00D85022" w:rsidP="00D85022">
      <w:pPr>
        <w:pStyle w:val="CommandLine"/>
      </w:pPr>
      <w:r>
        <w:t>d</w:t>
      </w:r>
      <w:r w:rsidR="00EE5B7A">
        <w:t xml:space="preserve">ocker network create </w:t>
      </w:r>
      <w:r w:rsidR="00D86ECF">
        <w:t>--</w:t>
      </w:r>
      <w:r w:rsidR="00EE5B7A">
        <w:t xml:space="preserve">driver </w:t>
      </w:r>
      <w:proofErr w:type="spellStart"/>
      <w:r w:rsidR="00EE5B7A">
        <w:t>nat</w:t>
      </w:r>
      <w:proofErr w:type="spellEnd"/>
      <w:r w:rsidR="00EE5B7A">
        <w:t xml:space="preserve"> </w:t>
      </w:r>
      <w:r w:rsidR="00D86ECF">
        <w:t>--</w:t>
      </w:r>
      <w:r w:rsidR="00EE5B7A">
        <w:t>su</w:t>
      </w:r>
      <w:r w:rsidR="00746F20">
        <w:t>bnet 192.168.</w:t>
      </w:r>
      <w:r w:rsidR="00D86ECF">
        <w:t>128.0/17 Test-Nat</w:t>
      </w:r>
    </w:p>
    <w:p w14:paraId="07884CEA" w14:textId="42095E94" w:rsidR="008A5EF3" w:rsidRDefault="00D85022" w:rsidP="00D85022">
      <w:pPr>
        <w:pStyle w:val="ListParagraph"/>
        <w:numPr>
          <w:ilvl w:val="0"/>
          <w:numId w:val="17"/>
        </w:numPr>
      </w:pPr>
      <w:r>
        <w:t>The command will output the ID for the network.</w:t>
      </w:r>
    </w:p>
    <w:p w14:paraId="7C7E3A7D" w14:textId="26E8441E" w:rsidR="00D85022" w:rsidRDefault="00D85022" w:rsidP="00D85022">
      <w:pPr>
        <w:pStyle w:val="ListParagraph"/>
        <w:numPr>
          <w:ilvl w:val="0"/>
          <w:numId w:val="17"/>
        </w:numPr>
      </w:pPr>
      <w:r>
        <w:t xml:space="preserve">You can view the network using the </w:t>
      </w:r>
      <w:r w:rsidR="00E10EE6">
        <w:t>following commands:</w:t>
      </w:r>
    </w:p>
    <w:p w14:paraId="3789EDDE" w14:textId="123A266A" w:rsidR="00E10EE6" w:rsidRDefault="00056B69" w:rsidP="00056B69">
      <w:pPr>
        <w:pStyle w:val="CommandLine"/>
      </w:pPr>
      <w:r>
        <w:lastRenderedPageBreak/>
        <w:t>d</w:t>
      </w:r>
      <w:r w:rsidR="00E10EE6">
        <w:t>ocker network ls</w:t>
      </w:r>
    </w:p>
    <w:p w14:paraId="44C0BC85" w14:textId="4B9EFE40" w:rsidR="00E10EE6" w:rsidRDefault="00056B69" w:rsidP="00056B69">
      <w:pPr>
        <w:pStyle w:val="CommandLine"/>
      </w:pPr>
      <w:r>
        <w:t>d</w:t>
      </w:r>
      <w:r w:rsidR="00E10EE6">
        <w:t>ocker network inspect Test-Nat</w:t>
      </w:r>
    </w:p>
    <w:p w14:paraId="3B1A102F" w14:textId="38835C70" w:rsidR="00E10EE6" w:rsidRPr="00D337B3" w:rsidRDefault="00056B69" w:rsidP="00D85022">
      <w:pPr>
        <w:pStyle w:val="ListParagraph"/>
        <w:numPr>
          <w:ilvl w:val="0"/>
          <w:numId w:val="17"/>
        </w:numPr>
      </w:pPr>
      <w:r w:rsidRPr="00056B69">
        <w:rPr>
          <w:noProof/>
        </w:rPr>
        <w:drawing>
          <wp:anchor distT="0" distB="0" distL="114300" distR="114300" simplePos="0" relativeHeight="251658246" behindDoc="0" locked="0" layoutInCell="1" allowOverlap="1" wp14:anchorId="168A5A48" wp14:editId="05F4C425">
            <wp:simplePos x="0" y="0"/>
            <wp:positionH relativeFrom="margin">
              <wp:align>center</wp:align>
            </wp:positionH>
            <wp:positionV relativeFrom="paragraph">
              <wp:posOffset>281940</wp:posOffset>
            </wp:positionV>
            <wp:extent cx="4716780" cy="4585970"/>
            <wp:effectExtent l="0" t="0" r="762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6780" cy="4585970"/>
                    </a:xfrm>
                    <a:prstGeom prst="rect">
                      <a:avLst/>
                    </a:prstGeom>
                  </pic:spPr>
                </pic:pic>
              </a:graphicData>
            </a:graphic>
            <wp14:sizeRelH relativeFrom="margin">
              <wp14:pctWidth>0</wp14:pctWidth>
            </wp14:sizeRelH>
            <wp14:sizeRelV relativeFrom="margin">
              <wp14:pctHeight>0</wp14:pctHeight>
            </wp14:sizeRelV>
          </wp:anchor>
        </w:drawing>
      </w:r>
      <w:r w:rsidR="00B41196">
        <w:t>You should see output like the image below.</w:t>
      </w:r>
      <w:r w:rsidRPr="00056B69">
        <w:rPr>
          <w:noProof/>
        </w:rPr>
        <w:t xml:space="preserve"> </w:t>
      </w:r>
    </w:p>
    <w:p w14:paraId="7E6C65F4" w14:textId="47E76810" w:rsidR="0087054D" w:rsidRDefault="00056B69" w:rsidP="00056B69">
      <w:pPr>
        <w:pStyle w:val="ListParagraph"/>
        <w:numPr>
          <w:ilvl w:val="0"/>
          <w:numId w:val="17"/>
        </w:numPr>
      </w:pPr>
      <w:r>
        <w:t xml:space="preserve">To test the </w:t>
      </w:r>
      <w:r w:rsidR="00BC7B51">
        <w:t>network,</w:t>
      </w:r>
      <w:r>
        <w:t xml:space="preserve"> c</w:t>
      </w:r>
      <w:r w:rsidR="00BC7B51">
        <w:t xml:space="preserve">reate a container and attach it to the </w:t>
      </w:r>
      <w:r w:rsidR="00BC7B51" w:rsidRPr="003E7D23">
        <w:rPr>
          <w:b/>
          <w:bCs/>
        </w:rPr>
        <w:t>Test-Nat</w:t>
      </w:r>
      <w:r w:rsidR="00BC7B51">
        <w:t xml:space="preserve"> network, by running the following command:</w:t>
      </w:r>
    </w:p>
    <w:p w14:paraId="19FE96C4" w14:textId="57D243F8" w:rsidR="00BC7B51" w:rsidRDefault="002923EB" w:rsidP="002923EB">
      <w:pPr>
        <w:pStyle w:val="CommandLine"/>
      </w:pPr>
      <w:r>
        <w:t>d</w:t>
      </w:r>
      <w:r w:rsidR="00BC7B51">
        <w:t xml:space="preserve">ocker run -it </w:t>
      </w:r>
      <w:r w:rsidR="004F1BE9">
        <w:t>--</w:t>
      </w:r>
      <w:r w:rsidR="004F1BE9" w:rsidRPr="004F1BE9">
        <w:t xml:space="preserve">name Net-Test </w:t>
      </w:r>
      <w:r w:rsidR="004F1BE9">
        <w:t>--n</w:t>
      </w:r>
      <w:r w:rsidR="00CF46CC">
        <w:t xml:space="preserve">etwork Test-Nat </w:t>
      </w:r>
      <w:proofErr w:type="spellStart"/>
      <w:r w:rsidR="00CF46CC">
        <w:t>iis</w:t>
      </w:r>
      <w:proofErr w:type="spellEnd"/>
      <w:r w:rsidR="00CF46CC">
        <w:t>-core-template PowerShell</w:t>
      </w:r>
    </w:p>
    <w:p w14:paraId="45DE402F" w14:textId="45447D31" w:rsidR="004F1BE9" w:rsidRDefault="007C7AE4" w:rsidP="00056B69">
      <w:pPr>
        <w:pStyle w:val="ListParagraph"/>
        <w:numPr>
          <w:ilvl w:val="0"/>
          <w:numId w:val="17"/>
        </w:numPr>
      </w:pPr>
      <w:r w:rsidRPr="007C7AE4">
        <w:rPr>
          <w:noProof/>
        </w:rPr>
        <w:lastRenderedPageBreak/>
        <w:drawing>
          <wp:anchor distT="0" distB="0" distL="114300" distR="114300" simplePos="0" relativeHeight="251658247" behindDoc="0" locked="0" layoutInCell="1" allowOverlap="1" wp14:anchorId="2BF837E3" wp14:editId="151E4752">
            <wp:simplePos x="0" y="0"/>
            <wp:positionH relativeFrom="margin">
              <wp:align>center</wp:align>
            </wp:positionH>
            <wp:positionV relativeFrom="paragraph">
              <wp:posOffset>556260</wp:posOffset>
            </wp:positionV>
            <wp:extent cx="4373880" cy="3612515"/>
            <wp:effectExtent l="0" t="0" r="7620" b="69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3880" cy="3612515"/>
                    </a:xfrm>
                    <a:prstGeom prst="rect">
                      <a:avLst/>
                    </a:prstGeom>
                  </pic:spPr>
                </pic:pic>
              </a:graphicData>
            </a:graphic>
            <wp14:sizeRelH relativeFrom="margin">
              <wp14:pctWidth>0</wp14:pctWidth>
            </wp14:sizeRelH>
            <wp14:sizeRelV relativeFrom="margin">
              <wp14:pctHeight>0</wp14:pctHeight>
            </wp14:sizeRelV>
          </wp:anchor>
        </w:drawing>
      </w:r>
      <w:r w:rsidR="00D87F9E">
        <w:t>From the  PowerShell session, y</w:t>
      </w:r>
      <w:r w:rsidR="00984655">
        <w:t>ou can test</w:t>
      </w:r>
      <w:r w:rsidR="00702516">
        <w:t xml:space="preserve"> the network</w:t>
      </w:r>
      <w:r>
        <w:t xml:space="preserve"> settings as shown in the figure below.</w:t>
      </w:r>
      <w:r w:rsidRPr="007C7AE4">
        <w:rPr>
          <w:noProof/>
        </w:rPr>
        <w:t xml:space="preserve"> </w:t>
      </w:r>
    </w:p>
    <w:p w14:paraId="6F839CE3" w14:textId="1EC70C0F" w:rsidR="00153F27" w:rsidRDefault="002F338B" w:rsidP="0037039A">
      <w:pPr>
        <w:pStyle w:val="ListParagraph"/>
        <w:numPr>
          <w:ilvl w:val="0"/>
          <w:numId w:val="17"/>
        </w:numPr>
      </w:pPr>
      <w:r>
        <w:t xml:space="preserve">Stop the </w:t>
      </w:r>
      <w:r w:rsidRPr="00E958FC">
        <w:rPr>
          <w:b/>
          <w:bCs/>
        </w:rPr>
        <w:t>Net-Test</w:t>
      </w:r>
      <w:r>
        <w:t xml:space="preserve"> container</w:t>
      </w:r>
      <w:r w:rsidR="00EF2A13">
        <w:t>.</w:t>
      </w:r>
    </w:p>
    <w:p w14:paraId="13340FFF" w14:textId="01CC31E7" w:rsidR="007C7AE4" w:rsidRDefault="00932189" w:rsidP="00932189">
      <w:pPr>
        <w:pStyle w:val="Heading2"/>
      </w:pPr>
      <w:r>
        <w:t>Connecting to an External Network Using the Transparent Driver</w:t>
      </w:r>
    </w:p>
    <w:p w14:paraId="7DE6B030" w14:textId="77777777" w:rsidR="00F5165F" w:rsidRDefault="00347868" w:rsidP="00932189">
      <w:r>
        <w:t xml:space="preserve">Windows containers have </w:t>
      </w:r>
      <w:r w:rsidR="00823163">
        <w:t>several</w:t>
      </w:r>
      <w:r>
        <w:t xml:space="preserve"> different </w:t>
      </w:r>
      <w:r w:rsidR="00823163">
        <w:t>network driver types. The type</w:t>
      </w:r>
      <w:r w:rsidR="000D4593">
        <w:t xml:space="preserve"> chosen will depend on your connectivity requirements and your virtualization setup. The two most used drivers are </w:t>
      </w:r>
      <w:proofErr w:type="spellStart"/>
      <w:r w:rsidR="000D4593" w:rsidRPr="003E7D23">
        <w:rPr>
          <w:b/>
          <w:bCs/>
        </w:rPr>
        <w:t>nat</w:t>
      </w:r>
      <w:proofErr w:type="spellEnd"/>
      <w:r w:rsidR="000D4593">
        <w:t xml:space="preserve"> (which </w:t>
      </w:r>
      <w:r w:rsidR="005524D7">
        <w:t>you</w:t>
      </w:r>
      <w:r w:rsidR="000D4593">
        <w:t xml:space="preserve"> have been using) and transparent. The </w:t>
      </w:r>
      <w:r w:rsidR="005524D7">
        <w:t>transparent driver allows you to create a network that is</w:t>
      </w:r>
      <w:r w:rsidR="001506C3">
        <w:t xml:space="preserve"> directly connected to a physical network </w:t>
      </w:r>
      <w:r w:rsidR="00EC07DA">
        <w:t>using an external virtual switch.</w:t>
      </w:r>
      <w:r w:rsidR="00C7609D">
        <w:t xml:space="preserve"> </w:t>
      </w:r>
    </w:p>
    <w:p w14:paraId="11A315DB" w14:textId="32477E8E" w:rsidR="00932189" w:rsidRDefault="00F5165F" w:rsidP="00932189">
      <w:r>
        <w:t xml:space="preserve">In this section, you will view the networks and connect your running container to the </w:t>
      </w:r>
      <w:r w:rsidR="004F39C4" w:rsidRPr="003E7D23">
        <w:rPr>
          <w:b/>
          <w:bCs/>
        </w:rPr>
        <w:t>VS-EXT-01</w:t>
      </w:r>
      <w:r w:rsidR="004F39C4">
        <w:t xml:space="preserve"> network.</w:t>
      </w:r>
    </w:p>
    <w:p w14:paraId="7BCECE65" w14:textId="3191F521" w:rsidR="004F39C4" w:rsidRDefault="004F39C4" w:rsidP="00932189">
      <w:r>
        <w:t>To connect a running container to a network, perform the following:</w:t>
      </w:r>
    </w:p>
    <w:p w14:paraId="4775BD2B" w14:textId="4DBA70EC" w:rsidR="00FE70DB" w:rsidRDefault="002F338B" w:rsidP="000C30EF">
      <w:pPr>
        <w:pStyle w:val="ListParagraph"/>
        <w:numPr>
          <w:ilvl w:val="0"/>
          <w:numId w:val="18"/>
        </w:numPr>
      </w:pPr>
      <w:r w:rsidRPr="003E7D23">
        <w:t>Start</w:t>
      </w:r>
      <w:r w:rsidR="00FE70DB">
        <w:t xml:space="preserve"> </w:t>
      </w:r>
      <w:r w:rsidR="00D31ED8">
        <w:t xml:space="preserve">the </w:t>
      </w:r>
      <w:r w:rsidR="00D31ED8" w:rsidRPr="00E958FC">
        <w:rPr>
          <w:b/>
          <w:bCs/>
        </w:rPr>
        <w:t>Net-Test</w:t>
      </w:r>
      <w:r w:rsidR="00D31ED8">
        <w:t xml:space="preserve"> container and</w:t>
      </w:r>
      <w:r>
        <w:t xml:space="preserve"> then</w:t>
      </w:r>
      <w:r w:rsidR="00D31ED8">
        <w:t xml:space="preserve"> </w:t>
      </w:r>
      <w:r w:rsidR="00D31ED8" w:rsidRPr="002F338B">
        <w:rPr>
          <w:b/>
          <w:bCs/>
        </w:rPr>
        <w:t>attach</w:t>
      </w:r>
      <w:r w:rsidR="00D31ED8">
        <w:t xml:space="preserve"> to it interactively using a PowerShell session.</w:t>
      </w:r>
    </w:p>
    <w:p w14:paraId="1440625C" w14:textId="5A43911B" w:rsidR="004F39C4" w:rsidRDefault="00FE70DB" w:rsidP="000C30EF">
      <w:pPr>
        <w:pStyle w:val="ListParagraph"/>
        <w:numPr>
          <w:ilvl w:val="0"/>
          <w:numId w:val="18"/>
        </w:numPr>
      </w:pPr>
      <w:r>
        <w:t xml:space="preserve">In an </w:t>
      </w:r>
      <w:r w:rsidRPr="001B0E09">
        <w:rPr>
          <w:b/>
          <w:bCs/>
        </w:rPr>
        <w:t>elevated</w:t>
      </w:r>
      <w:r>
        <w:t xml:space="preserve"> </w:t>
      </w:r>
      <w:r w:rsidRPr="001B0E09">
        <w:rPr>
          <w:b/>
          <w:bCs/>
        </w:rPr>
        <w:t>PowerShell</w:t>
      </w:r>
      <w:r w:rsidR="00D31ED8">
        <w:t xml:space="preserve"> on the </w:t>
      </w:r>
      <w:r w:rsidR="00D31ED8" w:rsidRPr="001B0E09">
        <w:rPr>
          <w:b/>
          <w:bCs/>
        </w:rPr>
        <w:t>Host</w:t>
      </w:r>
      <w:r w:rsidR="0023446A">
        <w:rPr>
          <w:b/>
          <w:bCs/>
        </w:rPr>
        <w:t xml:space="preserve"> </w:t>
      </w:r>
      <w:r w:rsidR="0023446A">
        <w:t>machine</w:t>
      </w:r>
      <w:r w:rsidR="00D31ED8">
        <w:t xml:space="preserve">, </w:t>
      </w:r>
      <w:r w:rsidR="00D31ED8" w:rsidRPr="001B0E09">
        <w:rPr>
          <w:b/>
          <w:bCs/>
        </w:rPr>
        <w:t>type</w:t>
      </w:r>
      <w:r w:rsidR="00D31ED8">
        <w:t xml:space="preserve"> the following</w:t>
      </w:r>
      <w:r w:rsidR="001B0E09">
        <w:t xml:space="preserve"> </w:t>
      </w:r>
      <w:r w:rsidR="001B0E09" w:rsidRPr="001B0E09">
        <w:rPr>
          <w:b/>
          <w:bCs/>
        </w:rPr>
        <w:t>command</w:t>
      </w:r>
      <w:r w:rsidR="00D31ED8">
        <w:t xml:space="preserve"> to display the docker networks</w:t>
      </w:r>
      <w:r w:rsidR="000C30EF">
        <w:t>:</w:t>
      </w:r>
    </w:p>
    <w:p w14:paraId="6E6F0AA5" w14:textId="5F3DC6E6" w:rsidR="000C30EF" w:rsidRDefault="001B0E09" w:rsidP="001B0E09">
      <w:pPr>
        <w:pStyle w:val="CommandLine"/>
      </w:pPr>
      <w:r>
        <w:t>d</w:t>
      </w:r>
      <w:r w:rsidR="000C30EF">
        <w:t>ocker network ls</w:t>
      </w:r>
    </w:p>
    <w:p w14:paraId="6DA39304" w14:textId="66C82B70" w:rsidR="000C30EF" w:rsidRDefault="00B51BE5" w:rsidP="000C30EF">
      <w:pPr>
        <w:pStyle w:val="ListParagraph"/>
        <w:numPr>
          <w:ilvl w:val="0"/>
          <w:numId w:val="18"/>
        </w:numPr>
      </w:pPr>
      <w:r w:rsidRPr="00B51BE5">
        <w:rPr>
          <w:noProof/>
        </w:rPr>
        <w:lastRenderedPageBreak/>
        <w:drawing>
          <wp:anchor distT="0" distB="0" distL="114300" distR="114300" simplePos="0" relativeHeight="251658248" behindDoc="0" locked="0" layoutInCell="1" allowOverlap="1" wp14:anchorId="44AF3143" wp14:editId="62FEDF44">
            <wp:simplePos x="0" y="0"/>
            <wp:positionH relativeFrom="margin">
              <wp:align>right</wp:align>
            </wp:positionH>
            <wp:positionV relativeFrom="paragraph">
              <wp:posOffset>198120</wp:posOffset>
            </wp:positionV>
            <wp:extent cx="5715000" cy="97345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5000" cy="973455"/>
                    </a:xfrm>
                    <a:prstGeom prst="rect">
                      <a:avLst/>
                    </a:prstGeom>
                  </pic:spPr>
                </pic:pic>
              </a:graphicData>
            </a:graphic>
            <wp14:sizeRelH relativeFrom="margin">
              <wp14:pctWidth>0</wp14:pctWidth>
            </wp14:sizeRelH>
            <wp14:sizeRelV relativeFrom="margin">
              <wp14:pctHeight>0</wp14:pctHeight>
            </wp14:sizeRelV>
          </wp:anchor>
        </w:drawing>
      </w:r>
      <w:r w:rsidR="000C30EF">
        <w:t>You should see the output shown below.</w:t>
      </w:r>
      <w:r w:rsidRPr="00B51BE5">
        <w:rPr>
          <w:noProof/>
        </w:rPr>
        <w:t xml:space="preserve"> </w:t>
      </w:r>
    </w:p>
    <w:p w14:paraId="28374B92" w14:textId="1AA77950" w:rsidR="00B51BE5" w:rsidRDefault="00F12752" w:rsidP="000C30EF">
      <w:pPr>
        <w:pStyle w:val="ListParagraph"/>
        <w:numPr>
          <w:ilvl w:val="0"/>
          <w:numId w:val="18"/>
        </w:numPr>
      </w:pPr>
      <w:r>
        <w:rPr>
          <w:noProof/>
        </w:rPr>
        <w:t xml:space="preserve">This output shows that the </w:t>
      </w:r>
      <w:r w:rsidRPr="003E7D23">
        <w:rPr>
          <w:b/>
          <w:bCs/>
          <w:noProof/>
        </w:rPr>
        <w:t>VS-EXT-01</w:t>
      </w:r>
      <w:r>
        <w:rPr>
          <w:noProof/>
        </w:rPr>
        <w:t xml:space="preserve"> network is connected using the transparent driver, so you know that this network is connected to a physical network adapter.</w:t>
      </w:r>
    </w:p>
    <w:p w14:paraId="25E5C0E4" w14:textId="76C19109" w:rsidR="00F12752" w:rsidRDefault="00F12752" w:rsidP="000C30EF">
      <w:pPr>
        <w:pStyle w:val="ListParagraph"/>
        <w:numPr>
          <w:ilvl w:val="0"/>
          <w:numId w:val="18"/>
        </w:numPr>
      </w:pPr>
      <w:r>
        <w:rPr>
          <w:noProof/>
        </w:rPr>
        <w:t xml:space="preserve">To connect the </w:t>
      </w:r>
      <w:r w:rsidR="001A4656" w:rsidRPr="003E7D23">
        <w:rPr>
          <w:b/>
          <w:bCs/>
          <w:noProof/>
        </w:rPr>
        <w:t>Net-Test</w:t>
      </w:r>
      <w:r w:rsidR="001A4656">
        <w:rPr>
          <w:noProof/>
        </w:rPr>
        <w:t xml:space="preserve"> container to the </w:t>
      </w:r>
      <w:r w:rsidR="001A4656" w:rsidRPr="003E7D23">
        <w:rPr>
          <w:b/>
          <w:bCs/>
          <w:noProof/>
        </w:rPr>
        <w:t>VS-EXT-01</w:t>
      </w:r>
      <w:r w:rsidR="001A4656">
        <w:rPr>
          <w:noProof/>
        </w:rPr>
        <w:t xml:space="preserve"> network, type the following command:</w:t>
      </w:r>
    </w:p>
    <w:p w14:paraId="7AE5ED38" w14:textId="52083D42" w:rsidR="001A4656" w:rsidRDefault="00BC0C10" w:rsidP="00BC0C10">
      <w:pPr>
        <w:pStyle w:val="CommandLine"/>
      </w:pPr>
      <w:r>
        <w:rPr>
          <w:noProof/>
        </w:rPr>
        <w:t>d</w:t>
      </w:r>
      <w:r w:rsidR="00D1739E">
        <w:rPr>
          <w:noProof/>
        </w:rPr>
        <w:t xml:space="preserve">ocker network connect VS-EXT-01 </w:t>
      </w:r>
      <w:r w:rsidR="00EB3399">
        <w:rPr>
          <w:noProof/>
        </w:rPr>
        <w:t>Net-Test</w:t>
      </w:r>
    </w:p>
    <w:p w14:paraId="2122DE5A" w14:textId="7E864794" w:rsidR="00BC0C10" w:rsidRDefault="00BC0C10" w:rsidP="000C30EF">
      <w:pPr>
        <w:pStyle w:val="ListParagraph"/>
        <w:numPr>
          <w:ilvl w:val="0"/>
          <w:numId w:val="18"/>
        </w:numPr>
      </w:pPr>
      <w:r>
        <w:t>There is no output from this command. To verify that the network was connected</w:t>
      </w:r>
      <w:r w:rsidR="00034A0D">
        <w:t xml:space="preserve"> perform, type the following command in the </w:t>
      </w:r>
      <w:r w:rsidR="00034A0D" w:rsidRPr="00A67A17">
        <w:rPr>
          <w:b/>
          <w:bCs/>
        </w:rPr>
        <w:t>Net-Test</w:t>
      </w:r>
      <w:r w:rsidR="00034A0D">
        <w:t xml:space="preserve"> </w:t>
      </w:r>
      <w:r w:rsidR="00A67A17">
        <w:t xml:space="preserve">container </w:t>
      </w:r>
      <w:r w:rsidR="00034A0D">
        <w:t>session:</w:t>
      </w:r>
    </w:p>
    <w:p w14:paraId="16924C1F" w14:textId="1CF6AEFB" w:rsidR="00034A0D" w:rsidRDefault="00BE6B76" w:rsidP="00BE6B76">
      <w:pPr>
        <w:pStyle w:val="CommandLine"/>
      </w:pPr>
      <w:r>
        <w:t>i</w:t>
      </w:r>
      <w:r w:rsidR="00034A0D">
        <w:t>pconfig</w:t>
      </w:r>
    </w:p>
    <w:p w14:paraId="746F2DD3" w14:textId="24E1D779" w:rsidR="00BE6B76" w:rsidRDefault="002304A7" w:rsidP="000C30EF">
      <w:pPr>
        <w:pStyle w:val="ListParagraph"/>
        <w:numPr>
          <w:ilvl w:val="0"/>
          <w:numId w:val="18"/>
        </w:numPr>
      </w:pPr>
      <w:r w:rsidRPr="002304A7">
        <w:rPr>
          <w:noProof/>
        </w:rPr>
        <w:drawing>
          <wp:anchor distT="0" distB="0" distL="114300" distR="114300" simplePos="0" relativeHeight="251658249" behindDoc="0" locked="0" layoutInCell="1" allowOverlap="1" wp14:anchorId="5A9485D6" wp14:editId="2A98B2D9">
            <wp:simplePos x="0" y="0"/>
            <wp:positionH relativeFrom="margin">
              <wp:posOffset>866775</wp:posOffset>
            </wp:positionH>
            <wp:positionV relativeFrom="paragraph">
              <wp:posOffset>424815</wp:posOffset>
            </wp:positionV>
            <wp:extent cx="4206240" cy="2324735"/>
            <wp:effectExtent l="0" t="0" r="381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6240" cy="2324735"/>
                    </a:xfrm>
                    <a:prstGeom prst="rect">
                      <a:avLst/>
                    </a:prstGeom>
                  </pic:spPr>
                </pic:pic>
              </a:graphicData>
            </a:graphic>
            <wp14:sizeRelH relativeFrom="margin">
              <wp14:pctWidth>0</wp14:pctWidth>
            </wp14:sizeRelH>
            <wp14:sizeRelV relativeFrom="margin">
              <wp14:pctHeight>0</wp14:pctHeight>
            </wp14:sizeRelV>
          </wp:anchor>
        </w:drawing>
      </w:r>
      <w:r w:rsidR="00BE6B76">
        <w:t>You should see output like the screenshot below.</w:t>
      </w:r>
      <w:r>
        <w:t xml:space="preserve"> Notice you have two adapters now</w:t>
      </w:r>
      <w:r w:rsidR="005C7954">
        <w:t xml:space="preserve">. Since there is no DHCP server on the network the </w:t>
      </w:r>
      <w:r w:rsidR="00357E88">
        <w:t>adapter has been assigned an APIPA address</w:t>
      </w:r>
    </w:p>
    <w:p w14:paraId="527AE8EB" w14:textId="5A172278" w:rsidR="0062357C" w:rsidRDefault="0062357C" w:rsidP="000C30EF">
      <w:pPr>
        <w:pStyle w:val="ListParagraph"/>
        <w:numPr>
          <w:ilvl w:val="0"/>
          <w:numId w:val="18"/>
        </w:numPr>
      </w:pPr>
      <w:r>
        <w:t>You can also use the docker inspect command to check if the network adapter is connected</w:t>
      </w:r>
      <w:r w:rsidR="008B057F">
        <w:t>. To do this, type the following</w:t>
      </w:r>
      <w:r w:rsidR="0047437C">
        <w:t xml:space="preserve"> on the host machine</w:t>
      </w:r>
      <w:r w:rsidR="008B057F">
        <w:t>:</w:t>
      </w:r>
    </w:p>
    <w:p w14:paraId="7097B77B" w14:textId="4940CB7C" w:rsidR="008B057F" w:rsidRDefault="0047437C" w:rsidP="0047437C">
      <w:pPr>
        <w:pStyle w:val="CommandLine"/>
      </w:pPr>
      <w:r>
        <w:t>d</w:t>
      </w:r>
      <w:r w:rsidR="008B057F">
        <w:t>ocker inspect network VS-EXT-01</w:t>
      </w:r>
    </w:p>
    <w:p w14:paraId="03913A5B" w14:textId="0C80A28E" w:rsidR="008B057F" w:rsidRDefault="00EE2A85" w:rsidP="000C30EF">
      <w:pPr>
        <w:pStyle w:val="ListParagraph"/>
        <w:numPr>
          <w:ilvl w:val="0"/>
          <w:numId w:val="18"/>
        </w:numPr>
      </w:pPr>
      <w:r w:rsidRPr="00EE2A85">
        <w:rPr>
          <w:noProof/>
        </w:rPr>
        <w:lastRenderedPageBreak/>
        <w:drawing>
          <wp:anchor distT="0" distB="0" distL="114300" distR="114300" simplePos="0" relativeHeight="251658250" behindDoc="0" locked="0" layoutInCell="1" allowOverlap="1" wp14:anchorId="1A98D0B8" wp14:editId="276981C9">
            <wp:simplePos x="0" y="0"/>
            <wp:positionH relativeFrom="margin">
              <wp:posOffset>323850</wp:posOffset>
            </wp:positionH>
            <wp:positionV relativeFrom="paragraph">
              <wp:posOffset>201930</wp:posOffset>
            </wp:positionV>
            <wp:extent cx="5078095" cy="4283710"/>
            <wp:effectExtent l="0" t="0" r="9525" b="63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78095" cy="4283710"/>
                    </a:xfrm>
                    <a:prstGeom prst="rect">
                      <a:avLst/>
                    </a:prstGeom>
                  </pic:spPr>
                </pic:pic>
              </a:graphicData>
            </a:graphic>
            <wp14:sizeRelH relativeFrom="margin">
              <wp14:pctWidth>0</wp14:pctWidth>
            </wp14:sizeRelH>
            <wp14:sizeRelV relativeFrom="margin">
              <wp14:pctHeight>0</wp14:pctHeight>
            </wp14:sizeRelV>
          </wp:anchor>
        </w:drawing>
      </w:r>
      <w:r w:rsidR="008B057F">
        <w:t xml:space="preserve">Note the output below showing the </w:t>
      </w:r>
      <w:r w:rsidR="0047437C">
        <w:t>con</w:t>
      </w:r>
      <w:r>
        <w:t>tainer connected to the network.</w:t>
      </w:r>
      <w:r w:rsidRPr="00EE2A85">
        <w:rPr>
          <w:noProof/>
        </w:rPr>
        <w:t xml:space="preserve"> </w:t>
      </w:r>
    </w:p>
    <w:p w14:paraId="0A7B9D77" w14:textId="532CB1C9" w:rsidR="00BE6B76" w:rsidRDefault="003E7D23" w:rsidP="000C30EF">
      <w:pPr>
        <w:pStyle w:val="ListParagraph"/>
        <w:numPr>
          <w:ilvl w:val="0"/>
          <w:numId w:val="18"/>
        </w:numPr>
      </w:pPr>
      <w:r w:rsidRPr="003E7D23">
        <w:rPr>
          <w:b/>
          <w:bCs/>
        </w:rPr>
        <w:t>D</w:t>
      </w:r>
      <w:r w:rsidR="0073214A" w:rsidRPr="00EE2A85">
        <w:rPr>
          <w:b/>
          <w:bCs/>
        </w:rPr>
        <w:t>isconnect</w:t>
      </w:r>
      <w:r w:rsidR="0073214A">
        <w:t xml:space="preserve"> the </w:t>
      </w:r>
      <w:r w:rsidR="0073214A" w:rsidRPr="00EE2A85">
        <w:rPr>
          <w:b/>
          <w:bCs/>
        </w:rPr>
        <w:t>adapter</w:t>
      </w:r>
      <w:r w:rsidR="0073214A">
        <w:t xml:space="preserve"> </w:t>
      </w:r>
      <w:r w:rsidR="0073214A" w:rsidRPr="00EE2A85">
        <w:rPr>
          <w:b/>
          <w:bCs/>
        </w:rPr>
        <w:t>from</w:t>
      </w:r>
      <w:r w:rsidR="0073214A">
        <w:t xml:space="preserve"> the </w:t>
      </w:r>
      <w:r w:rsidR="0073214A" w:rsidRPr="00EE2A85">
        <w:rPr>
          <w:b/>
          <w:bCs/>
        </w:rPr>
        <w:t>container</w:t>
      </w:r>
      <w:r>
        <w:rPr>
          <w:b/>
          <w:bCs/>
        </w:rPr>
        <w:t>;</w:t>
      </w:r>
      <w:r w:rsidR="0073214A">
        <w:t xml:space="preserve"> </w:t>
      </w:r>
      <w:r w:rsidR="0073214A" w:rsidRPr="00EE2A85">
        <w:rPr>
          <w:b/>
          <w:bCs/>
        </w:rPr>
        <w:t>type</w:t>
      </w:r>
      <w:r w:rsidR="0073214A">
        <w:t xml:space="preserve"> the following </w:t>
      </w:r>
      <w:r w:rsidR="0073214A" w:rsidRPr="00EE2A85">
        <w:rPr>
          <w:b/>
          <w:bCs/>
        </w:rPr>
        <w:t>command</w:t>
      </w:r>
      <w:r w:rsidR="0073214A">
        <w:t>:</w:t>
      </w:r>
    </w:p>
    <w:p w14:paraId="5139DEC7" w14:textId="07B6D7BF" w:rsidR="0073214A" w:rsidRDefault="003821A1" w:rsidP="00411AE6">
      <w:pPr>
        <w:pStyle w:val="CommandLine"/>
      </w:pPr>
      <w:r w:rsidRPr="003821A1">
        <w:t>docker network disconnect VS-EXT-01 Net-Test</w:t>
      </w:r>
    </w:p>
    <w:p w14:paraId="0B97F834" w14:textId="1193EA75" w:rsidR="00411AE6" w:rsidRDefault="00A02872" w:rsidP="00EC22EE">
      <w:pPr>
        <w:pStyle w:val="ListParagraph"/>
        <w:numPr>
          <w:ilvl w:val="0"/>
          <w:numId w:val="18"/>
        </w:numPr>
      </w:pPr>
      <w:r>
        <w:t xml:space="preserve">You can learn more about connecting </w:t>
      </w:r>
      <w:r w:rsidR="00EC22EE">
        <w:t>a</w:t>
      </w:r>
      <w:r>
        <w:t xml:space="preserve"> container to a network by running the following command:</w:t>
      </w:r>
    </w:p>
    <w:p w14:paraId="68D8F76C" w14:textId="10EF8847" w:rsidR="00A02872" w:rsidRDefault="00EC22EE" w:rsidP="00EC22EE">
      <w:pPr>
        <w:pStyle w:val="CommandLine"/>
      </w:pPr>
      <w:r>
        <w:t>d</w:t>
      </w:r>
      <w:r w:rsidR="00A02872">
        <w:t>ocker network connect --help</w:t>
      </w:r>
    </w:p>
    <w:p w14:paraId="3F7E922D" w14:textId="4441B6B3" w:rsidR="000C30EF" w:rsidRDefault="00D17317" w:rsidP="00D17317">
      <w:pPr>
        <w:pStyle w:val="ListParagraph"/>
        <w:numPr>
          <w:ilvl w:val="0"/>
          <w:numId w:val="18"/>
        </w:numPr>
      </w:pPr>
      <w:r w:rsidRPr="00D17317">
        <w:rPr>
          <w:b/>
          <w:bCs/>
        </w:rPr>
        <w:t>Stop</w:t>
      </w:r>
      <w:r>
        <w:t xml:space="preserve"> the </w:t>
      </w:r>
      <w:r w:rsidRPr="00D17317">
        <w:rPr>
          <w:b/>
          <w:bCs/>
        </w:rPr>
        <w:t>Net-Test</w:t>
      </w:r>
      <w:r>
        <w:t xml:space="preserve"> container.</w:t>
      </w:r>
    </w:p>
    <w:p w14:paraId="625E2ABD" w14:textId="504BC842" w:rsidR="00932189" w:rsidRDefault="00932189" w:rsidP="00932189">
      <w:pPr>
        <w:pStyle w:val="Heading2"/>
      </w:pPr>
      <w:r>
        <w:t>Exposing Container Ports on the Host</w:t>
      </w:r>
    </w:p>
    <w:p w14:paraId="064E7C39" w14:textId="1C546EC6" w:rsidR="00EC22EE" w:rsidRDefault="00EC22EE" w:rsidP="00EC22EE">
      <w:r>
        <w:t xml:space="preserve">For testing or security purposes, you may want to only </w:t>
      </w:r>
      <w:r w:rsidR="00BE44AC">
        <w:t>make</w:t>
      </w:r>
      <w:r>
        <w:t xml:space="preserve"> </w:t>
      </w:r>
      <w:r w:rsidR="004026F7">
        <w:t>individual services</w:t>
      </w:r>
      <w:r w:rsidR="00BE44AC">
        <w:t xml:space="preserve"> available</w:t>
      </w:r>
      <w:r w:rsidR="00E31806">
        <w:t xml:space="preserve"> to the physical network. This is called publishing</w:t>
      </w:r>
      <w:r w:rsidR="00BE44AC">
        <w:t xml:space="preserve"> ports. When publishing ports, you map an internal port </w:t>
      </w:r>
      <w:r w:rsidR="00602B52">
        <w:t>on a container to an external port on the host.</w:t>
      </w:r>
    </w:p>
    <w:p w14:paraId="6E2A50D5" w14:textId="2C912091" w:rsidR="00602B52" w:rsidRDefault="00602B52" w:rsidP="00EC22EE">
      <w:r>
        <w:t>To pub</w:t>
      </w:r>
      <w:r w:rsidR="00A3698E">
        <w:t>lish a port</w:t>
      </w:r>
      <w:r w:rsidR="000A3801">
        <w:t xml:space="preserve"> on a container, perform the following:</w:t>
      </w:r>
    </w:p>
    <w:p w14:paraId="569B28AD" w14:textId="54D563D3" w:rsidR="000A3801" w:rsidRDefault="000A3801" w:rsidP="00A24C56">
      <w:pPr>
        <w:pStyle w:val="ListParagraph"/>
        <w:numPr>
          <w:ilvl w:val="0"/>
          <w:numId w:val="19"/>
        </w:numPr>
      </w:pPr>
      <w:r w:rsidRPr="004F440F">
        <w:rPr>
          <w:b/>
          <w:bCs/>
        </w:rPr>
        <w:t>Open</w:t>
      </w:r>
      <w:r>
        <w:t xml:space="preserve"> an </w:t>
      </w:r>
      <w:r w:rsidRPr="004F440F">
        <w:rPr>
          <w:b/>
          <w:bCs/>
        </w:rPr>
        <w:t>elevated PowerShell</w:t>
      </w:r>
      <w:r>
        <w:t xml:space="preserve"> session and </w:t>
      </w:r>
      <w:r w:rsidRPr="004F440F">
        <w:rPr>
          <w:b/>
          <w:bCs/>
        </w:rPr>
        <w:t>type</w:t>
      </w:r>
      <w:r>
        <w:t xml:space="preserve"> the following </w:t>
      </w:r>
      <w:r w:rsidRPr="004F440F">
        <w:rPr>
          <w:b/>
          <w:bCs/>
        </w:rPr>
        <w:t>command</w:t>
      </w:r>
      <w:r>
        <w:t>:</w:t>
      </w:r>
    </w:p>
    <w:p w14:paraId="7A3351B8" w14:textId="5B79846B" w:rsidR="009D64A9" w:rsidRDefault="004F7AB8" w:rsidP="004F440F">
      <w:pPr>
        <w:pStyle w:val="CommandLine"/>
      </w:pPr>
      <w:r>
        <w:lastRenderedPageBreak/>
        <w:t>d</w:t>
      </w:r>
      <w:r w:rsidR="007F3C36" w:rsidRPr="007F3C36">
        <w:t>ocker run -it -</w:t>
      </w:r>
      <w:r w:rsidR="007F3C36">
        <w:t>-</w:t>
      </w:r>
      <w:r w:rsidR="007F3C36" w:rsidRPr="007F3C36">
        <w:t>name Port-Test -p 12345:80/</w:t>
      </w:r>
      <w:proofErr w:type="spellStart"/>
      <w:r w:rsidR="007F3C36" w:rsidRPr="007F3C36">
        <w:t>tcp</w:t>
      </w:r>
      <w:proofErr w:type="spellEnd"/>
      <w:r w:rsidR="007F3C36" w:rsidRPr="007F3C36">
        <w:t xml:space="preserve"> </w:t>
      </w:r>
      <w:proofErr w:type="spellStart"/>
      <w:r w:rsidR="007F3C36" w:rsidRPr="007F3C36">
        <w:t>iis</w:t>
      </w:r>
      <w:proofErr w:type="spellEnd"/>
      <w:r w:rsidR="007F3C36" w:rsidRPr="007F3C36">
        <w:t>-core-template PowerShell</w:t>
      </w:r>
    </w:p>
    <w:p w14:paraId="72AC9E08" w14:textId="37F73FCF" w:rsidR="004F7AB8" w:rsidRDefault="004F7AB8" w:rsidP="00A24C56">
      <w:pPr>
        <w:pStyle w:val="ListParagraph"/>
        <w:numPr>
          <w:ilvl w:val="0"/>
          <w:numId w:val="19"/>
        </w:numPr>
      </w:pPr>
      <w:r>
        <w:t>The command above exposes TCP port 80 on the container to TCP port 12345</w:t>
      </w:r>
      <w:r w:rsidR="00836081">
        <w:t xml:space="preserve"> on the host. If you are connected to a transparent network, you can also choose the host IP address to bind to i.e. </w:t>
      </w:r>
      <w:r w:rsidR="00836081" w:rsidRPr="003E7D23">
        <w:rPr>
          <w:b/>
          <w:bCs/>
        </w:rPr>
        <w:t xml:space="preserve">-p </w:t>
      </w:r>
      <w:r w:rsidR="00A24C56" w:rsidRPr="003E7D23">
        <w:rPr>
          <w:b/>
          <w:bCs/>
        </w:rPr>
        <w:t>192.168.1.1:12345:80/</w:t>
      </w:r>
      <w:proofErr w:type="spellStart"/>
      <w:r w:rsidR="00A24C56" w:rsidRPr="003E7D23">
        <w:rPr>
          <w:b/>
          <w:bCs/>
        </w:rPr>
        <w:t>tcp</w:t>
      </w:r>
      <w:proofErr w:type="spellEnd"/>
      <w:r w:rsidR="00A24C56">
        <w:t>.</w:t>
      </w:r>
    </w:p>
    <w:p w14:paraId="2357AC89" w14:textId="3010502A" w:rsidR="00A24C56" w:rsidRDefault="00A24C56" w:rsidP="00A24C56">
      <w:pPr>
        <w:pStyle w:val="ListParagraph"/>
        <w:numPr>
          <w:ilvl w:val="0"/>
          <w:numId w:val="19"/>
        </w:numPr>
      </w:pPr>
      <w:r>
        <w:t xml:space="preserve">You can test the </w:t>
      </w:r>
      <w:r w:rsidR="00D8617D">
        <w:t xml:space="preserve">port is exposed by using your web browser to browse to </w:t>
      </w:r>
      <w:hyperlink r:id="rId23" w:history="1">
        <w:r w:rsidR="00D8617D" w:rsidRPr="00BD46D7">
          <w:rPr>
            <w:rStyle w:val="Hyperlink"/>
          </w:rPr>
          <w:t>http://localhost:12345</w:t>
        </w:r>
      </w:hyperlink>
    </w:p>
    <w:p w14:paraId="33CDC2B8" w14:textId="2C626530" w:rsidR="000A3801" w:rsidRPr="00EC22EE" w:rsidRDefault="004F440F" w:rsidP="00A1060C">
      <w:pPr>
        <w:pStyle w:val="ListParagraph"/>
        <w:numPr>
          <w:ilvl w:val="0"/>
          <w:numId w:val="19"/>
        </w:numPr>
      </w:pPr>
      <w:r w:rsidRPr="004F440F">
        <w:rPr>
          <w:b/>
          <w:bCs/>
        </w:rPr>
        <w:t>Exit</w:t>
      </w:r>
      <w:r>
        <w:t xml:space="preserve"> </w:t>
      </w:r>
      <w:r w:rsidRPr="004F440F">
        <w:rPr>
          <w:b/>
          <w:bCs/>
        </w:rPr>
        <w:t>PowerShell</w:t>
      </w:r>
      <w:r>
        <w:t xml:space="preserve"> to stop the container.</w:t>
      </w:r>
    </w:p>
    <w:p w14:paraId="0068E5CF" w14:textId="61977E1C" w:rsidR="00EF4183" w:rsidRDefault="00EF4183" w:rsidP="00EF4183">
      <w:pPr>
        <w:pStyle w:val="Heading1"/>
      </w:pPr>
      <w:r>
        <w:t>Submission Requirements</w:t>
      </w:r>
    </w:p>
    <w:p w14:paraId="6302724C" w14:textId="32E1250B" w:rsidR="00230C77" w:rsidRDefault="00230C77" w:rsidP="00230C77">
      <w:pPr>
        <w:numPr>
          <w:ilvl w:val="0"/>
          <w:numId w:val="24"/>
        </w:numPr>
        <w:rPr>
          <w:rFonts w:ascii="Calibri" w:eastAsia="Times New Roman" w:hAnsi="Calibri" w:cs="Times New Roman"/>
        </w:rPr>
      </w:pPr>
      <w:r>
        <w:rPr>
          <w:rFonts w:ascii="Calibri" w:eastAsia="Times New Roman" w:hAnsi="Calibri" w:cs="Times New Roman"/>
        </w:rPr>
        <w:t xml:space="preserve">Verify that you have two containers: </w:t>
      </w:r>
      <w:r w:rsidR="00187E92">
        <w:rPr>
          <w:rFonts w:ascii="Calibri" w:eastAsia="Times New Roman" w:hAnsi="Calibri" w:cs="Times New Roman"/>
          <w:b/>
          <w:bCs/>
        </w:rPr>
        <w:t>Port</w:t>
      </w:r>
      <w:r w:rsidRPr="004529E8">
        <w:rPr>
          <w:rFonts w:ascii="Calibri" w:eastAsia="Times New Roman" w:hAnsi="Calibri" w:cs="Times New Roman"/>
          <w:b/>
          <w:bCs/>
        </w:rPr>
        <w:t>-Test</w:t>
      </w:r>
      <w:r>
        <w:rPr>
          <w:rFonts w:ascii="Calibri" w:eastAsia="Times New Roman" w:hAnsi="Calibri" w:cs="Times New Roman"/>
        </w:rPr>
        <w:t xml:space="preserve"> &amp; </w:t>
      </w:r>
      <w:r w:rsidR="00187E92">
        <w:rPr>
          <w:rFonts w:ascii="Calibri" w:eastAsia="Times New Roman" w:hAnsi="Calibri" w:cs="Times New Roman"/>
          <w:b/>
          <w:bCs/>
        </w:rPr>
        <w:t>Net</w:t>
      </w:r>
      <w:r w:rsidRPr="004529E8">
        <w:rPr>
          <w:rFonts w:ascii="Calibri" w:eastAsia="Times New Roman" w:hAnsi="Calibri" w:cs="Times New Roman"/>
          <w:b/>
          <w:bCs/>
        </w:rPr>
        <w:t>-Test</w:t>
      </w:r>
      <w:r>
        <w:rPr>
          <w:rFonts w:ascii="Calibri" w:eastAsia="Times New Roman" w:hAnsi="Calibri" w:cs="Times New Roman"/>
        </w:rPr>
        <w:t>.  If both containers do not exit, the grading script will fail with ALL red.</w:t>
      </w:r>
    </w:p>
    <w:p w14:paraId="6FE7AFB0" w14:textId="77777777" w:rsidR="00230C77" w:rsidRPr="000D4A5F" w:rsidRDefault="00230C77" w:rsidP="00230C77">
      <w:pPr>
        <w:pStyle w:val="CommandLine"/>
        <w:rPr>
          <w:rFonts w:eastAsia="Times New Roman"/>
        </w:rPr>
      </w:pPr>
      <w:r>
        <w:rPr>
          <w:rFonts w:eastAsia="Times New Roman"/>
        </w:rPr>
        <w:t>docker container ls -a</w:t>
      </w:r>
    </w:p>
    <w:p w14:paraId="12E14666" w14:textId="3573B3AF" w:rsidR="00F8267D" w:rsidRPr="00F8267D" w:rsidRDefault="00F8267D" w:rsidP="00F8267D">
      <w:pPr>
        <w:rPr>
          <w:rFonts w:ascii="Calibri" w:eastAsia="Times New Roman" w:hAnsi="Calibri" w:cs="Times New Roman"/>
        </w:rPr>
      </w:pPr>
      <w:r w:rsidRPr="00F8267D">
        <w:rPr>
          <w:rFonts w:ascii="Calibri" w:eastAsia="Times New Roman" w:hAnsi="Calibri" w:cs="Times New Roman"/>
          <w:noProof/>
        </w:rPr>
        <w:drawing>
          <wp:inline distT="0" distB="0" distL="0" distR="0" wp14:anchorId="32C109EE" wp14:editId="01A27010">
            <wp:extent cx="5943600"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76250"/>
                    </a:xfrm>
                    <a:prstGeom prst="rect">
                      <a:avLst/>
                    </a:prstGeom>
                  </pic:spPr>
                </pic:pic>
              </a:graphicData>
            </a:graphic>
          </wp:inline>
        </w:drawing>
      </w:r>
    </w:p>
    <w:p w14:paraId="1BB8B157" w14:textId="77777777" w:rsidR="00034A12" w:rsidRDefault="00034A12" w:rsidP="00034A12">
      <w:pPr>
        <w:pStyle w:val="ListParagraph"/>
        <w:numPr>
          <w:ilvl w:val="0"/>
          <w:numId w:val="24"/>
        </w:numPr>
      </w:pP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177811A7" w14:textId="77777777" w:rsidR="00034A12" w:rsidRDefault="00034A12" w:rsidP="00034A12">
      <w:pPr>
        <w:pStyle w:val="ListParagraph"/>
        <w:numPr>
          <w:ilvl w:val="0"/>
          <w:numId w:val="24"/>
        </w:numPr>
      </w:pPr>
      <w:r>
        <w:t>Check your lab by running the following command:</w:t>
      </w:r>
    </w:p>
    <w:p w14:paraId="7449EC3C" w14:textId="04CFCF4C" w:rsidR="00034A12" w:rsidRPr="00816BC0" w:rsidRDefault="00034A12" w:rsidP="00034A12">
      <w:pPr>
        <w:pStyle w:val="CommandLine"/>
      </w:pPr>
      <w:r>
        <w:t>Invoke-Pester -Path C:\Scripts\</w:t>
      </w:r>
      <w:r w:rsidRPr="00243099">
        <w:t>GP</w:t>
      </w:r>
      <w:r>
        <w:t>2</w:t>
      </w:r>
      <w:r>
        <w:t>6</w:t>
      </w:r>
      <w:r>
        <w:t>-</w:t>
      </w:r>
      <w:r w:rsidR="00D64720">
        <w:t>Managing_Container_ Networking</w:t>
      </w:r>
      <w:r w:rsidRPr="00243099">
        <w:t>.</w:t>
      </w:r>
      <w:r>
        <w:t>T</w:t>
      </w:r>
      <w:r w:rsidRPr="00243099">
        <w:t>est.ps1</w:t>
      </w:r>
    </w:p>
    <w:p w14:paraId="52F8BF51" w14:textId="77777777" w:rsidR="00034A12" w:rsidRDefault="00034A12" w:rsidP="00034A12">
      <w:pPr>
        <w:spacing w:before="0" w:after="0"/>
        <w:contextualSpacing/>
      </w:pPr>
      <w:r w:rsidRPr="00DF535C">
        <w:rPr>
          <w:b/>
          <w:bCs/>
        </w:rPr>
        <w:t>Note</w:t>
      </w:r>
      <w:r>
        <w:t xml:space="preserve">: You will see a security warning when running the script.  Enter </w:t>
      </w:r>
      <w:r w:rsidRPr="00DF535C">
        <w:rPr>
          <w:b/>
          <w:bCs/>
        </w:rPr>
        <w:t>R</w:t>
      </w:r>
      <w:r>
        <w:t xml:space="preserve"> to run the script.</w:t>
      </w:r>
    </w:p>
    <w:p w14:paraId="2BD07AA4" w14:textId="77777777" w:rsidR="00034A12" w:rsidRDefault="00034A12" w:rsidP="00034A12">
      <w:pPr>
        <w:spacing w:before="0" w:after="0"/>
        <w:contextualSpacing/>
      </w:pPr>
      <w:r>
        <w:t xml:space="preserve">If you want to see more detail, add </w:t>
      </w:r>
      <w:r w:rsidRPr="00F30019">
        <w:rPr>
          <w:b/>
          <w:bCs/>
        </w:rPr>
        <w:t>-Output Detailed</w:t>
      </w:r>
      <w:r>
        <w:t xml:space="preserve"> to the command.  This may assist you with troubleshooting</w:t>
      </w:r>
    </w:p>
    <w:p w14:paraId="77FDB4D9" w14:textId="54E2607B" w:rsidR="00034A12" w:rsidRPr="005949A7" w:rsidRDefault="00D64720" w:rsidP="00034A12">
      <w:pPr>
        <w:pStyle w:val="CommandLine"/>
      </w:pPr>
      <w:r>
        <w:t>Invoke-Pester -Path C:\Scripts\</w:t>
      </w:r>
      <w:r w:rsidRPr="00243099">
        <w:t>GP</w:t>
      </w:r>
      <w:r>
        <w:t>26-Managing_Container_ Networking</w:t>
      </w:r>
      <w:r w:rsidRPr="00243099">
        <w:t>.</w:t>
      </w:r>
      <w:r>
        <w:t>T</w:t>
      </w:r>
      <w:r w:rsidRPr="00243099">
        <w:t>est.ps1</w:t>
      </w:r>
      <w:r w:rsidR="00034A12">
        <w:t xml:space="preserve"> -Output Detailed</w:t>
      </w:r>
    </w:p>
    <w:p w14:paraId="325EA145" w14:textId="2BF62497" w:rsidR="00520415" w:rsidRPr="00520415" w:rsidRDefault="00034A12" w:rsidP="00C319D4">
      <w:pPr>
        <w:pStyle w:val="ListParagraph"/>
        <w:numPr>
          <w:ilvl w:val="0"/>
          <w:numId w:val="24"/>
        </w:numPr>
      </w:pPr>
      <w:r w:rsidRPr="00C319D4">
        <w:rPr>
          <w:rFonts w:eastAsia="Times New Roman"/>
        </w:rPr>
        <w:lastRenderedPageBreak/>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C319D4">
        <w:rPr>
          <w:rFonts w:eastAsia="Times New Roman"/>
          <w:b/>
          <w:bCs/>
        </w:rPr>
        <w:t>Correct</w:t>
      </w:r>
      <w:r w:rsidRPr="00C319D4">
        <w:rPr>
          <w:rFonts w:eastAsia="Times New Roman"/>
        </w:rPr>
        <w:t xml:space="preserve"> any </w:t>
      </w:r>
      <w:r w:rsidRPr="00C319D4">
        <w:rPr>
          <w:rFonts w:eastAsia="Times New Roman"/>
          <w:b/>
          <w:bCs/>
        </w:rPr>
        <w:t>errors</w:t>
      </w:r>
      <w:r w:rsidRPr="00C319D4">
        <w:rPr>
          <w:rFonts w:eastAsia="Times New Roman"/>
        </w:rPr>
        <w:t xml:space="preserve"> you may have and run the script until all the output has no red. </w:t>
      </w:r>
      <w:r>
        <w:t>You should see the output like the images below</w:t>
      </w:r>
      <w:r w:rsidR="00964E79" w:rsidRPr="00964E79">
        <w:drawing>
          <wp:inline distT="0" distB="0" distL="0" distR="0" wp14:anchorId="5DBD96D9" wp14:editId="037CF3DE">
            <wp:extent cx="5943600" cy="409892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5"/>
                    <a:stretch>
                      <a:fillRect/>
                    </a:stretch>
                  </pic:blipFill>
                  <pic:spPr>
                    <a:xfrm>
                      <a:off x="0" y="0"/>
                      <a:ext cx="5943600" cy="4098925"/>
                    </a:xfrm>
                    <a:prstGeom prst="rect">
                      <a:avLst/>
                    </a:prstGeom>
                  </pic:spPr>
                </pic:pic>
              </a:graphicData>
            </a:graphic>
          </wp:inline>
        </w:drawing>
      </w:r>
    </w:p>
    <w:p w14:paraId="5C70EAA2" w14:textId="77777777" w:rsidR="00003318" w:rsidRDefault="00003318" w:rsidP="00003318">
      <w:pPr>
        <w:pStyle w:val="ListParagraph"/>
        <w:numPr>
          <w:ilvl w:val="0"/>
          <w:numId w:val="24"/>
        </w:numPr>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p>
    <w:p w14:paraId="72E61D71" w14:textId="77777777" w:rsidR="00003318" w:rsidRPr="002F6B9D" w:rsidRDefault="00003318" w:rsidP="00003318">
      <w:pPr>
        <w:numPr>
          <w:ilvl w:val="0"/>
          <w:numId w:val="24"/>
        </w:numPr>
        <w:contextualSpacing/>
      </w:pPr>
      <w:r w:rsidRPr="000525DD">
        <w:rPr>
          <w:b/>
          <w:bCs/>
        </w:rPr>
        <w:t>Fill</w:t>
      </w:r>
      <w:r w:rsidRPr="000525DD">
        <w:t xml:space="preserve"> </w:t>
      </w:r>
      <w:r w:rsidRPr="000525DD">
        <w:rPr>
          <w:b/>
          <w:bCs/>
        </w:rPr>
        <w:t>in</w:t>
      </w:r>
      <w:r w:rsidRPr="000525DD">
        <w:t xml:space="preserve"> the </w:t>
      </w:r>
      <w:r w:rsidRPr="000525DD">
        <w:rPr>
          <w:b/>
          <w:bCs/>
        </w:rPr>
        <w:t>information</w:t>
      </w:r>
      <w:r w:rsidRPr="000525DD">
        <w:t xml:space="preserve"> in the following table. Copy the following table </w:t>
      </w:r>
      <w:r>
        <w:t xml:space="preserve">into the </w:t>
      </w:r>
      <w:r w:rsidRPr="00555A86">
        <w:rPr>
          <w:b/>
          <w:bCs/>
        </w:rPr>
        <w:t>Word</w:t>
      </w:r>
      <w:r>
        <w:t xml:space="preserve"> </w:t>
      </w:r>
      <w:r w:rsidRPr="00555A86">
        <w:rPr>
          <w:b/>
          <w:bCs/>
        </w:rPr>
        <w:t>document</w:t>
      </w:r>
      <w:r w:rsidRPr="000525DD">
        <w:t xml:space="preserve"> and fill in the information about all the </w:t>
      </w:r>
      <w:r w:rsidRPr="000525DD">
        <w:rPr>
          <w:b/>
          <w:bCs/>
        </w:rPr>
        <w:t>new</w:t>
      </w:r>
      <w:r w:rsidRPr="000525DD">
        <w:t xml:space="preserve"> commands used in this lab (the example provided is not a new command and should be deleted):</w:t>
      </w:r>
    </w:p>
    <w:tbl>
      <w:tblPr>
        <w:tblStyle w:val="GridTable4-Accent5"/>
        <w:tblW w:w="0" w:type="auto"/>
        <w:tblLook w:val="04A0" w:firstRow="1" w:lastRow="0" w:firstColumn="1" w:lastColumn="0" w:noHBand="0" w:noVBand="1"/>
      </w:tblPr>
      <w:tblGrid>
        <w:gridCol w:w="1705"/>
        <w:gridCol w:w="4410"/>
        <w:gridCol w:w="3235"/>
      </w:tblGrid>
      <w:tr w:rsidR="00DC0231" w:rsidRPr="00DC0231" w14:paraId="04B5BE0B" w14:textId="77777777" w:rsidTr="00126D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06FF2186" w14:textId="47491251" w:rsidR="00DC0231" w:rsidRPr="00DC0231" w:rsidRDefault="00DC0231" w:rsidP="00DC0231">
            <w:pPr>
              <w:jc w:val="center"/>
            </w:pPr>
            <w:r w:rsidRPr="00DC0231">
              <w:t xml:space="preserve">Docker </w:t>
            </w:r>
            <w:r w:rsidR="003B6BAE">
              <w:t xml:space="preserve">Networking </w:t>
            </w:r>
            <w:r w:rsidRPr="00DC0231">
              <w:t>Commands</w:t>
            </w:r>
          </w:p>
        </w:tc>
      </w:tr>
      <w:tr w:rsidR="00DC0231" w:rsidRPr="00DC0231" w14:paraId="1E5D704D" w14:textId="77777777" w:rsidTr="00126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B484D7D" w14:textId="77777777" w:rsidR="00DC0231" w:rsidRPr="00DC0231" w:rsidRDefault="00DC0231" w:rsidP="00DC0231">
            <w:r w:rsidRPr="00DC0231">
              <w:t>Command</w:t>
            </w:r>
          </w:p>
        </w:tc>
        <w:tc>
          <w:tcPr>
            <w:tcW w:w="4410" w:type="dxa"/>
          </w:tcPr>
          <w:p w14:paraId="2FD195AB" w14:textId="77777777" w:rsidR="00DC0231" w:rsidRPr="00DC0231" w:rsidRDefault="00DC0231" w:rsidP="00DC0231">
            <w:pPr>
              <w:cnfStyle w:val="000000100000" w:firstRow="0" w:lastRow="0" w:firstColumn="0" w:lastColumn="0" w:oddVBand="0" w:evenVBand="0" w:oddHBand="1" w:evenHBand="0" w:firstRowFirstColumn="0" w:firstRowLastColumn="0" w:lastRowFirstColumn="0" w:lastRowLastColumn="0"/>
            </w:pPr>
            <w:r w:rsidRPr="00DC0231">
              <w:t>Example</w:t>
            </w:r>
          </w:p>
        </w:tc>
        <w:tc>
          <w:tcPr>
            <w:tcW w:w="3235" w:type="dxa"/>
          </w:tcPr>
          <w:p w14:paraId="1667921F" w14:textId="77777777" w:rsidR="00DC0231" w:rsidRPr="00DC0231" w:rsidRDefault="00DC0231" w:rsidP="00DC0231">
            <w:pPr>
              <w:cnfStyle w:val="000000100000" w:firstRow="0" w:lastRow="0" w:firstColumn="0" w:lastColumn="0" w:oddVBand="0" w:evenVBand="0" w:oddHBand="1" w:evenHBand="0" w:firstRowFirstColumn="0" w:firstRowLastColumn="0" w:lastRowFirstColumn="0" w:lastRowLastColumn="0"/>
            </w:pPr>
            <w:r w:rsidRPr="00DC0231">
              <w:t>Description</w:t>
            </w:r>
          </w:p>
        </w:tc>
      </w:tr>
      <w:tr w:rsidR="00DC0231" w:rsidRPr="00DC0231" w14:paraId="1B244767" w14:textId="77777777" w:rsidTr="00126D3D">
        <w:tc>
          <w:tcPr>
            <w:cnfStyle w:val="001000000000" w:firstRow="0" w:lastRow="0" w:firstColumn="1" w:lastColumn="0" w:oddVBand="0" w:evenVBand="0" w:oddHBand="0" w:evenHBand="0" w:firstRowFirstColumn="0" w:firstRowLastColumn="0" w:lastRowFirstColumn="0" w:lastRowLastColumn="0"/>
            <w:tcW w:w="1705" w:type="dxa"/>
          </w:tcPr>
          <w:p w14:paraId="01AA06EE" w14:textId="77777777" w:rsidR="00DC0231" w:rsidRPr="00DC0231" w:rsidRDefault="00DC0231" w:rsidP="00DC0231">
            <w:r w:rsidRPr="00DC0231">
              <w:t>docker run</w:t>
            </w:r>
          </w:p>
        </w:tc>
        <w:tc>
          <w:tcPr>
            <w:tcW w:w="4410" w:type="dxa"/>
          </w:tcPr>
          <w:p w14:paraId="72D87A7A" w14:textId="77777777" w:rsidR="00DC0231" w:rsidRPr="00DC0231" w:rsidRDefault="00DC0231" w:rsidP="00DC0231">
            <w:pPr>
              <w:cnfStyle w:val="000000000000" w:firstRow="0" w:lastRow="0" w:firstColumn="0" w:lastColumn="0" w:oddVBand="0" w:evenVBand="0" w:oddHBand="0" w:evenHBand="0" w:firstRowFirstColumn="0" w:firstRowLastColumn="0" w:lastRowFirstColumn="0" w:lastRowLastColumn="0"/>
            </w:pPr>
            <w:r w:rsidRPr="00DC0231">
              <w:t xml:space="preserve">docker run -it --rm </w:t>
            </w:r>
            <w:proofErr w:type="spellStart"/>
            <w:r w:rsidRPr="00DC0231">
              <w:t>iis</w:t>
            </w:r>
            <w:proofErr w:type="spellEnd"/>
            <w:r w:rsidRPr="00DC0231">
              <w:t>-core-template PowerShell</w:t>
            </w:r>
          </w:p>
        </w:tc>
        <w:tc>
          <w:tcPr>
            <w:tcW w:w="3235" w:type="dxa"/>
          </w:tcPr>
          <w:p w14:paraId="75DF85FE" w14:textId="77777777" w:rsidR="00DC0231" w:rsidRPr="00DC0231" w:rsidRDefault="00DC0231" w:rsidP="00DC0231">
            <w:pPr>
              <w:cnfStyle w:val="000000000000" w:firstRow="0" w:lastRow="0" w:firstColumn="0" w:lastColumn="0" w:oddVBand="0" w:evenVBand="0" w:oddHBand="0" w:evenHBand="0" w:firstRowFirstColumn="0" w:firstRowLastColumn="0" w:lastRowFirstColumn="0" w:lastRowLastColumn="0"/>
            </w:pPr>
            <w:r w:rsidRPr="00DC0231">
              <w:t xml:space="preserve">Creates a container using the </w:t>
            </w:r>
            <w:proofErr w:type="spellStart"/>
            <w:r w:rsidRPr="00DC0231">
              <w:t>iis</w:t>
            </w:r>
            <w:proofErr w:type="spellEnd"/>
            <w:r w:rsidRPr="00DC0231">
              <w:t>-core-template ….</w:t>
            </w:r>
          </w:p>
        </w:tc>
      </w:tr>
      <w:tr w:rsidR="00DC0231" w:rsidRPr="00DC0231" w14:paraId="49278517" w14:textId="77777777" w:rsidTr="00126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9D40412" w14:textId="77777777" w:rsidR="00DC0231" w:rsidRPr="00DC0231" w:rsidRDefault="00DC0231" w:rsidP="00DC0231"/>
        </w:tc>
        <w:tc>
          <w:tcPr>
            <w:tcW w:w="4410" w:type="dxa"/>
          </w:tcPr>
          <w:p w14:paraId="35AD1595" w14:textId="77777777" w:rsidR="00DC0231" w:rsidRPr="00DC0231" w:rsidRDefault="00DC0231" w:rsidP="00DC0231">
            <w:pPr>
              <w:cnfStyle w:val="000000100000" w:firstRow="0" w:lastRow="0" w:firstColumn="0" w:lastColumn="0" w:oddVBand="0" w:evenVBand="0" w:oddHBand="1" w:evenHBand="0" w:firstRowFirstColumn="0" w:firstRowLastColumn="0" w:lastRowFirstColumn="0" w:lastRowLastColumn="0"/>
            </w:pPr>
          </w:p>
        </w:tc>
        <w:tc>
          <w:tcPr>
            <w:tcW w:w="3235" w:type="dxa"/>
          </w:tcPr>
          <w:p w14:paraId="4C21D64F" w14:textId="77777777" w:rsidR="00DC0231" w:rsidRPr="00DC0231" w:rsidRDefault="00DC0231" w:rsidP="00DC0231">
            <w:pPr>
              <w:cnfStyle w:val="000000100000" w:firstRow="0" w:lastRow="0" w:firstColumn="0" w:lastColumn="0" w:oddVBand="0" w:evenVBand="0" w:oddHBand="1" w:evenHBand="0" w:firstRowFirstColumn="0" w:firstRowLastColumn="0" w:lastRowFirstColumn="0" w:lastRowLastColumn="0"/>
            </w:pPr>
          </w:p>
        </w:tc>
      </w:tr>
      <w:tr w:rsidR="00DC0231" w:rsidRPr="00DC0231" w14:paraId="085C4D6F" w14:textId="77777777" w:rsidTr="00126D3D">
        <w:tc>
          <w:tcPr>
            <w:cnfStyle w:val="001000000000" w:firstRow="0" w:lastRow="0" w:firstColumn="1" w:lastColumn="0" w:oddVBand="0" w:evenVBand="0" w:oddHBand="0" w:evenHBand="0" w:firstRowFirstColumn="0" w:firstRowLastColumn="0" w:lastRowFirstColumn="0" w:lastRowLastColumn="0"/>
            <w:tcW w:w="1705" w:type="dxa"/>
          </w:tcPr>
          <w:p w14:paraId="0C29AEE2" w14:textId="77777777" w:rsidR="00DC0231" w:rsidRPr="00DC0231" w:rsidRDefault="00DC0231" w:rsidP="00DC0231"/>
        </w:tc>
        <w:tc>
          <w:tcPr>
            <w:tcW w:w="4410" w:type="dxa"/>
          </w:tcPr>
          <w:p w14:paraId="3626BA51" w14:textId="77777777" w:rsidR="00DC0231" w:rsidRPr="00DC0231" w:rsidRDefault="00DC0231" w:rsidP="00DC0231">
            <w:pPr>
              <w:cnfStyle w:val="000000000000" w:firstRow="0" w:lastRow="0" w:firstColumn="0" w:lastColumn="0" w:oddVBand="0" w:evenVBand="0" w:oddHBand="0" w:evenHBand="0" w:firstRowFirstColumn="0" w:firstRowLastColumn="0" w:lastRowFirstColumn="0" w:lastRowLastColumn="0"/>
            </w:pPr>
          </w:p>
        </w:tc>
        <w:tc>
          <w:tcPr>
            <w:tcW w:w="3235" w:type="dxa"/>
          </w:tcPr>
          <w:p w14:paraId="06C68155" w14:textId="77777777" w:rsidR="00DC0231" w:rsidRPr="00DC0231" w:rsidRDefault="00DC0231" w:rsidP="00DC0231">
            <w:pPr>
              <w:cnfStyle w:val="000000000000" w:firstRow="0" w:lastRow="0" w:firstColumn="0" w:lastColumn="0" w:oddVBand="0" w:evenVBand="0" w:oddHBand="0" w:evenHBand="0" w:firstRowFirstColumn="0" w:firstRowLastColumn="0" w:lastRowFirstColumn="0" w:lastRowLastColumn="0"/>
            </w:pPr>
          </w:p>
        </w:tc>
      </w:tr>
      <w:tr w:rsidR="00DC0231" w:rsidRPr="00DC0231" w14:paraId="7E4FEA6E" w14:textId="77777777" w:rsidTr="00126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8134D9A" w14:textId="77777777" w:rsidR="00DC0231" w:rsidRPr="00DC0231" w:rsidRDefault="00DC0231" w:rsidP="00DC0231"/>
        </w:tc>
        <w:tc>
          <w:tcPr>
            <w:tcW w:w="4410" w:type="dxa"/>
          </w:tcPr>
          <w:p w14:paraId="7794E236" w14:textId="77777777" w:rsidR="00DC0231" w:rsidRPr="00DC0231" w:rsidRDefault="00DC0231" w:rsidP="00DC0231">
            <w:pPr>
              <w:cnfStyle w:val="000000100000" w:firstRow="0" w:lastRow="0" w:firstColumn="0" w:lastColumn="0" w:oddVBand="0" w:evenVBand="0" w:oddHBand="1" w:evenHBand="0" w:firstRowFirstColumn="0" w:firstRowLastColumn="0" w:lastRowFirstColumn="0" w:lastRowLastColumn="0"/>
            </w:pPr>
          </w:p>
        </w:tc>
        <w:tc>
          <w:tcPr>
            <w:tcW w:w="3235" w:type="dxa"/>
          </w:tcPr>
          <w:p w14:paraId="25B72695" w14:textId="77777777" w:rsidR="00DC0231" w:rsidRPr="00DC0231" w:rsidRDefault="00DC0231" w:rsidP="00DC0231">
            <w:pPr>
              <w:cnfStyle w:val="000000100000" w:firstRow="0" w:lastRow="0" w:firstColumn="0" w:lastColumn="0" w:oddVBand="0" w:evenVBand="0" w:oddHBand="1" w:evenHBand="0" w:firstRowFirstColumn="0" w:firstRowLastColumn="0" w:lastRowFirstColumn="0" w:lastRowLastColumn="0"/>
            </w:pPr>
          </w:p>
        </w:tc>
      </w:tr>
      <w:tr w:rsidR="00DC0231" w:rsidRPr="00DC0231" w14:paraId="19FCEFD3" w14:textId="77777777" w:rsidTr="00126D3D">
        <w:tc>
          <w:tcPr>
            <w:cnfStyle w:val="001000000000" w:firstRow="0" w:lastRow="0" w:firstColumn="1" w:lastColumn="0" w:oddVBand="0" w:evenVBand="0" w:oddHBand="0" w:evenHBand="0" w:firstRowFirstColumn="0" w:firstRowLastColumn="0" w:lastRowFirstColumn="0" w:lastRowLastColumn="0"/>
            <w:tcW w:w="1705" w:type="dxa"/>
          </w:tcPr>
          <w:p w14:paraId="5AE18907" w14:textId="77777777" w:rsidR="00DC0231" w:rsidRPr="00DC0231" w:rsidRDefault="00DC0231" w:rsidP="00DC0231"/>
        </w:tc>
        <w:tc>
          <w:tcPr>
            <w:tcW w:w="4410" w:type="dxa"/>
          </w:tcPr>
          <w:p w14:paraId="1952B02E" w14:textId="77777777" w:rsidR="00DC0231" w:rsidRPr="00DC0231" w:rsidRDefault="00DC0231" w:rsidP="00DC0231">
            <w:pPr>
              <w:cnfStyle w:val="000000000000" w:firstRow="0" w:lastRow="0" w:firstColumn="0" w:lastColumn="0" w:oddVBand="0" w:evenVBand="0" w:oddHBand="0" w:evenHBand="0" w:firstRowFirstColumn="0" w:firstRowLastColumn="0" w:lastRowFirstColumn="0" w:lastRowLastColumn="0"/>
            </w:pPr>
          </w:p>
        </w:tc>
        <w:tc>
          <w:tcPr>
            <w:tcW w:w="3235" w:type="dxa"/>
          </w:tcPr>
          <w:p w14:paraId="143D9800" w14:textId="77777777" w:rsidR="00DC0231" w:rsidRPr="00DC0231" w:rsidRDefault="00DC0231" w:rsidP="00DC0231">
            <w:pPr>
              <w:cnfStyle w:val="000000000000" w:firstRow="0" w:lastRow="0" w:firstColumn="0" w:lastColumn="0" w:oddVBand="0" w:evenVBand="0" w:oddHBand="0" w:evenHBand="0" w:firstRowFirstColumn="0" w:firstRowLastColumn="0" w:lastRowFirstColumn="0" w:lastRowLastColumn="0"/>
            </w:pPr>
          </w:p>
        </w:tc>
      </w:tr>
      <w:tr w:rsidR="00DC0231" w:rsidRPr="00DC0231" w14:paraId="373F6EB4" w14:textId="77777777" w:rsidTr="00126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789317E" w14:textId="77777777" w:rsidR="00DC0231" w:rsidRPr="00DC0231" w:rsidRDefault="00DC0231" w:rsidP="00DC0231"/>
        </w:tc>
        <w:tc>
          <w:tcPr>
            <w:tcW w:w="4410" w:type="dxa"/>
          </w:tcPr>
          <w:p w14:paraId="053C7F53" w14:textId="77777777" w:rsidR="00DC0231" w:rsidRPr="00DC0231" w:rsidRDefault="00DC0231" w:rsidP="00DC0231">
            <w:pPr>
              <w:cnfStyle w:val="000000100000" w:firstRow="0" w:lastRow="0" w:firstColumn="0" w:lastColumn="0" w:oddVBand="0" w:evenVBand="0" w:oddHBand="1" w:evenHBand="0" w:firstRowFirstColumn="0" w:firstRowLastColumn="0" w:lastRowFirstColumn="0" w:lastRowLastColumn="0"/>
            </w:pPr>
          </w:p>
        </w:tc>
        <w:tc>
          <w:tcPr>
            <w:tcW w:w="3235" w:type="dxa"/>
          </w:tcPr>
          <w:p w14:paraId="7CED50BD" w14:textId="77777777" w:rsidR="00DC0231" w:rsidRPr="00DC0231" w:rsidRDefault="00DC0231" w:rsidP="00DC0231">
            <w:pPr>
              <w:cnfStyle w:val="000000100000" w:firstRow="0" w:lastRow="0" w:firstColumn="0" w:lastColumn="0" w:oddVBand="0" w:evenVBand="0" w:oddHBand="1" w:evenHBand="0" w:firstRowFirstColumn="0" w:firstRowLastColumn="0" w:lastRowFirstColumn="0" w:lastRowLastColumn="0"/>
            </w:pPr>
          </w:p>
        </w:tc>
      </w:tr>
    </w:tbl>
    <w:p w14:paraId="5FC7D604" w14:textId="620C3651" w:rsidR="00326567" w:rsidRPr="004F440F" w:rsidRDefault="00326567" w:rsidP="00DD0394">
      <w:pPr>
        <w:pStyle w:val="ListParagraph"/>
        <w:numPr>
          <w:ilvl w:val="0"/>
          <w:numId w:val="24"/>
        </w:numPr>
      </w:pPr>
      <w:r w:rsidRPr="00326567">
        <w:rPr>
          <w:b/>
          <w:bCs/>
        </w:rPr>
        <w:t>Upload</w:t>
      </w:r>
      <w:r>
        <w:t xml:space="preserve"> the </w:t>
      </w:r>
      <w:r w:rsidRPr="00326567">
        <w:rPr>
          <w:b/>
          <w:bCs/>
        </w:rPr>
        <w:t>document</w:t>
      </w:r>
      <w:r>
        <w:t xml:space="preserve"> in the submission area of the assignment.</w:t>
      </w:r>
    </w:p>
    <w:sectPr w:rsidR="00326567" w:rsidRPr="004F440F" w:rsidSect="00836230">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F9053" w14:textId="77777777" w:rsidR="00881CD5" w:rsidRDefault="00881CD5" w:rsidP="002879F7">
      <w:pPr>
        <w:spacing w:before="0" w:after="0" w:line="240" w:lineRule="auto"/>
      </w:pPr>
      <w:r>
        <w:separator/>
      </w:r>
    </w:p>
  </w:endnote>
  <w:endnote w:type="continuationSeparator" w:id="0">
    <w:p w14:paraId="0907B821" w14:textId="77777777" w:rsidR="00881CD5" w:rsidRDefault="00881CD5" w:rsidP="002879F7">
      <w:pPr>
        <w:spacing w:before="0" w:after="0" w:line="240" w:lineRule="auto"/>
      </w:pPr>
      <w:r>
        <w:continuationSeparator/>
      </w:r>
    </w:p>
  </w:endnote>
  <w:endnote w:type="continuationNotice" w:id="1">
    <w:p w14:paraId="21AAC75E" w14:textId="77777777" w:rsidR="00881CD5" w:rsidRDefault="00881CD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04C76" w14:textId="77777777" w:rsidR="00881CD5" w:rsidRDefault="00881CD5" w:rsidP="002879F7">
      <w:pPr>
        <w:spacing w:before="0" w:after="0" w:line="240" w:lineRule="auto"/>
      </w:pPr>
      <w:r>
        <w:separator/>
      </w:r>
    </w:p>
  </w:footnote>
  <w:footnote w:type="continuationSeparator" w:id="0">
    <w:p w14:paraId="18650DC3" w14:textId="77777777" w:rsidR="00881CD5" w:rsidRDefault="00881CD5" w:rsidP="002879F7">
      <w:pPr>
        <w:spacing w:before="0" w:after="0" w:line="240" w:lineRule="auto"/>
      </w:pPr>
      <w:r>
        <w:continuationSeparator/>
      </w:r>
    </w:p>
  </w:footnote>
  <w:footnote w:type="continuationNotice" w:id="1">
    <w:p w14:paraId="2931B03E" w14:textId="77777777" w:rsidR="00881CD5" w:rsidRDefault="00881CD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9B121" w14:textId="38DA89BF" w:rsidR="002879F7" w:rsidRPr="002879F7" w:rsidRDefault="004309F9" w:rsidP="00C35C4F">
    <w:pPr>
      <w:pStyle w:val="Title"/>
      <w:jc w:val="center"/>
      <w:rPr>
        <w:sz w:val="36"/>
        <w:szCs w:val="36"/>
      </w:rPr>
    </w:pPr>
    <w:r>
      <w:rPr>
        <w:sz w:val="36"/>
        <w:szCs w:val="36"/>
      </w:rPr>
      <w:t>Guided Practice – managing Container networking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1C74"/>
    <w:multiLevelType w:val="hybridMultilevel"/>
    <w:tmpl w:val="9C56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336FA"/>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28C3735"/>
    <w:multiLevelType w:val="hybridMultilevel"/>
    <w:tmpl w:val="9FE4A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43FE8"/>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383054F"/>
    <w:multiLevelType w:val="hybridMultilevel"/>
    <w:tmpl w:val="B382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C522B5"/>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A815DCF"/>
    <w:multiLevelType w:val="multilevel"/>
    <w:tmpl w:val="11AEA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97949"/>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FF4508C"/>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124774F"/>
    <w:multiLevelType w:val="hybridMultilevel"/>
    <w:tmpl w:val="EBFA8A24"/>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start w:val="1"/>
      <w:numFmt w:val="bullet"/>
      <w:lvlText w:val=""/>
      <w:lvlJc w:val="left"/>
      <w:pPr>
        <w:ind w:left="2215" w:hanging="360"/>
      </w:pPr>
      <w:rPr>
        <w:rFonts w:ascii="Wingdings" w:hAnsi="Wingdings" w:hint="default"/>
      </w:rPr>
    </w:lvl>
    <w:lvl w:ilvl="3" w:tplc="04090001">
      <w:start w:val="1"/>
      <w:numFmt w:val="bullet"/>
      <w:lvlText w:val=""/>
      <w:lvlJc w:val="left"/>
      <w:pPr>
        <w:ind w:left="2935" w:hanging="360"/>
      </w:pPr>
      <w:rPr>
        <w:rFonts w:ascii="Symbol" w:hAnsi="Symbol" w:hint="default"/>
      </w:rPr>
    </w:lvl>
    <w:lvl w:ilvl="4" w:tplc="04090003">
      <w:start w:val="1"/>
      <w:numFmt w:val="bullet"/>
      <w:lvlText w:val="o"/>
      <w:lvlJc w:val="left"/>
      <w:pPr>
        <w:ind w:left="3655" w:hanging="360"/>
      </w:pPr>
      <w:rPr>
        <w:rFonts w:ascii="Courier New" w:hAnsi="Courier New" w:cs="Courier New" w:hint="default"/>
      </w:rPr>
    </w:lvl>
    <w:lvl w:ilvl="5" w:tplc="04090005">
      <w:start w:val="1"/>
      <w:numFmt w:val="bullet"/>
      <w:lvlText w:val=""/>
      <w:lvlJc w:val="left"/>
      <w:pPr>
        <w:ind w:left="4375" w:hanging="360"/>
      </w:pPr>
      <w:rPr>
        <w:rFonts w:ascii="Wingdings" w:hAnsi="Wingdings" w:hint="default"/>
      </w:rPr>
    </w:lvl>
    <w:lvl w:ilvl="6" w:tplc="04090001">
      <w:start w:val="1"/>
      <w:numFmt w:val="bullet"/>
      <w:lvlText w:val=""/>
      <w:lvlJc w:val="left"/>
      <w:pPr>
        <w:ind w:left="5095" w:hanging="360"/>
      </w:pPr>
      <w:rPr>
        <w:rFonts w:ascii="Symbol" w:hAnsi="Symbol" w:hint="default"/>
      </w:rPr>
    </w:lvl>
    <w:lvl w:ilvl="7" w:tplc="04090003">
      <w:start w:val="1"/>
      <w:numFmt w:val="bullet"/>
      <w:lvlText w:val="o"/>
      <w:lvlJc w:val="left"/>
      <w:pPr>
        <w:ind w:left="5815" w:hanging="360"/>
      </w:pPr>
      <w:rPr>
        <w:rFonts w:ascii="Courier New" w:hAnsi="Courier New" w:cs="Courier New" w:hint="default"/>
      </w:rPr>
    </w:lvl>
    <w:lvl w:ilvl="8" w:tplc="04090005">
      <w:start w:val="1"/>
      <w:numFmt w:val="bullet"/>
      <w:lvlText w:val=""/>
      <w:lvlJc w:val="left"/>
      <w:pPr>
        <w:ind w:left="6535" w:hanging="360"/>
      </w:pPr>
      <w:rPr>
        <w:rFonts w:ascii="Wingdings" w:hAnsi="Wingdings" w:hint="default"/>
      </w:rPr>
    </w:lvl>
  </w:abstractNum>
  <w:abstractNum w:abstractNumId="10" w15:restartNumberingAfterBreak="0">
    <w:nsid w:val="37B970AC"/>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8BE1659"/>
    <w:multiLevelType w:val="hybridMultilevel"/>
    <w:tmpl w:val="07A6C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127256"/>
    <w:multiLevelType w:val="hybridMultilevel"/>
    <w:tmpl w:val="66DA5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2600AD"/>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FBA5E30"/>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9781EEA"/>
    <w:multiLevelType w:val="hybridMultilevel"/>
    <w:tmpl w:val="2D162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1F6A82"/>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75A2E35"/>
    <w:multiLevelType w:val="hybridMultilevel"/>
    <w:tmpl w:val="11C2B9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94579F"/>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C77AD3"/>
    <w:multiLevelType w:val="hybridMultilevel"/>
    <w:tmpl w:val="CCA42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285691"/>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FAB33F2"/>
    <w:multiLevelType w:val="hybridMultilevel"/>
    <w:tmpl w:val="9FE4A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320142"/>
    <w:multiLevelType w:val="hybridMultilevel"/>
    <w:tmpl w:val="EDD00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9717CA"/>
    <w:multiLevelType w:val="multilevel"/>
    <w:tmpl w:val="5A4EC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0"/>
  </w:num>
  <w:num w:numId="5">
    <w:abstractNumId w:val="21"/>
  </w:num>
  <w:num w:numId="6">
    <w:abstractNumId w:val="9"/>
  </w:num>
  <w:num w:numId="7">
    <w:abstractNumId w:val="2"/>
  </w:num>
  <w:num w:numId="8">
    <w:abstractNumId w:val="17"/>
  </w:num>
  <w:num w:numId="9">
    <w:abstractNumId w:val="12"/>
  </w:num>
  <w:num w:numId="10">
    <w:abstractNumId w:val="1"/>
  </w:num>
  <w:num w:numId="11">
    <w:abstractNumId w:val="15"/>
  </w:num>
  <w:num w:numId="12">
    <w:abstractNumId w:val="20"/>
  </w:num>
  <w:num w:numId="13">
    <w:abstractNumId w:val="7"/>
  </w:num>
  <w:num w:numId="14">
    <w:abstractNumId w:val="19"/>
  </w:num>
  <w:num w:numId="15">
    <w:abstractNumId w:val="4"/>
  </w:num>
  <w:num w:numId="16">
    <w:abstractNumId w:val="13"/>
  </w:num>
  <w:num w:numId="17">
    <w:abstractNumId w:val="14"/>
  </w:num>
  <w:num w:numId="18">
    <w:abstractNumId w:val="18"/>
  </w:num>
  <w:num w:numId="19">
    <w:abstractNumId w:val="8"/>
  </w:num>
  <w:num w:numId="20">
    <w:abstractNumId w:val="3"/>
  </w:num>
  <w:num w:numId="21">
    <w:abstractNumId w:val="22"/>
  </w:num>
  <w:num w:numId="22">
    <w:abstractNumId w:val="10"/>
  </w:num>
  <w:num w:numId="23">
    <w:abstractNumId w:val="1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attachedTemplate r:id="rId1"/>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9F9"/>
    <w:rsid w:val="00003318"/>
    <w:rsid w:val="00004E42"/>
    <w:rsid w:val="00005081"/>
    <w:rsid w:val="00034A0D"/>
    <w:rsid w:val="00034A12"/>
    <w:rsid w:val="00040058"/>
    <w:rsid w:val="00055DD1"/>
    <w:rsid w:val="00056B69"/>
    <w:rsid w:val="00057FC4"/>
    <w:rsid w:val="00074EA8"/>
    <w:rsid w:val="00083EBA"/>
    <w:rsid w:val="00091FF0"/>
    <w:rsid w:val="000934FC"/>
    <w:rsid w:val="000A3801"/>
    <w:rsid w:val="000A7ACE"/>
    <w:rsid w:val="000C30EF"/>
    <w:rsid w:val="000D4593"/>
    <w:rsid w:val="000D4638"/>
    <w:rsid w:val="00115B29"/>
    <w:rsid w:val="00134C6E"/>
    <w:rsid w:val="001451FD"/>
    <w:rsid w:val="001506C3"/>
    <w:rsid w:val="00153F27"/>
    <w:rsid w:val="00161140"/>
    <w:rsid w:val="00187E92"/>
    <w:rsid w:val="0019341C"/>
    <w:rsid w:val="001A4656"/>
    <w:rsid w:val="001A508F"/>
    <w:rsid w:val="001A642B"/>
    <w:rsid w:val="001B0E09"/>
    <w:rsid w:val="001E29F4"/>
    <w:rsid w:val="001E5169"/>
    <w:rsid w:val="002015E6"/>
    <w:rsid w:val="0021418A"/>
    <w:rsid w:val="00223B53"/>
    <w:rsid w:val="002304A7"/>
    <w:rsid w:val="00230C77"/>
    <w:rsid w:val="0023446A"/>
    <w:rsid w:val="00243F00"/>
    <w:rsid w:val="002628A1"/>
    <w:rsid w:val="002879F7"/>
    <w:rsid w:val="002923EB"/>
    <w:rsid w:val="002A73A0"/>
    <w:rsid w:val="002B25C1"/>
    <w:rsid w:val="002D1E0A"/>
    <w:rsid w:val="002E42E7"/>
    <w:rsid w:val="002E6AF6"/>
    <w:rsid w:val="002F338B"/>
    <w:rsid w:val="00304BE8"/>
    <w:rsid w:val="00326567"/>
    <w:rsid w:val="00330AB1"/>
    <w:rsid w:val="00332961"/>
    <w:rsid w:val="003451D5"/>
    <w:rsid w:val="00347868"/>
    <w:rsid w:val="00357E88"/>
    <w:rsid w:val="0037039A"/>
    <w:rsid w:val="00373584"/>
    <w:rsid w:val="0037433A"/>
    <w:rsid w:val="003821A1"/>
    <w:rsid w:val="00391A0E"/>
    <w:rsid w:val="003A3DF1"/>
    <w:rsid w:val="003B110F"/>
    <w:rsid w:val="003B6BAE"/>
    <w:rsid w:val="003E1E62"/>
    <w:rsid w:val="003E602C"/>
    <w:rsid w:val="003E7D23"/>
    <w:rsid w:val="004026F7"/>
    <w:rsid w:val="00411AE6"/>
    <w:rsid w:val="004309F9"/>
    <w:rsid w:val="00442869"/>
    <w:rsid w:val="0046216A"/>
    <w:rsid w:val="0047437C"/>
    <w:rsid w:val="004864B8"/>
    <w:rsid w:val="004B4B5B"/>
    <w:rsid w:val="004C1DFD"/>
    <w:rsid w:val="004C569B"/>
    <w:rsid w:val="004F1BE9"/>
    <w:rsid w:val="004F39C4"/>
    <w:rsid w:val="004F440F"/>
    <w:rsid w:val="004F4A1E"/>
    <w:rsid w:val="004F7AB8"/>
    <w:rsid w:val="005129D1"/>
    <w:rsid w:val="00520415"/>
    <w:rsid w:val="00535FB3"/>
    <w:rsid w:val="005524D7"/>
    <w:rsid w:val="00560793"/>
    <w:rsid w:val="00564160"/>
    <w:rsid w:val="00574306"/>
    <w:rsid w:val="005C7954"/>
    <w:rsid w:val="005D7514"/>
    <w:rsid w:val="005E4A0D"/>
    <w:rsid w:val="005E7965"/>
    <w:rsid w:val="005F0A30"/>
    <w:rsid w:val="005F18B8"/>
    <w:rsid w:val="005F6675"/>
    <w:rsid w:val="00602B52"/>
    <w:rsid w:val="00603307"/>
    <w:rsid w:val="0061701F"/>
    <w:rsid w:val="0062357C"/>
    <w:rsid w:val="0062463D"/>
    <w:rsid w:val="00625A8A"/>
    <w:rsid w:val="0065350F"/>
    <w:rsid w:val="00654EF0"/>
    <w:rsid w:val="00660EA9"/>
    <w:rsid w:val="00685568"/>
    <w:rsid w:val="006A426C"/>
    <w:rsid w:val="006E19A5"/>
    <w:rsid w:val="00702516"/>
    <w:rsid w:val="0073214A"/>
    <w:rsid w:val="0074179A"/>
    <w:rsid w:val="00746F20"/>
    <w:rsid w:val="00764DBC"/>
    <w:rsid w:val="007C7AE4"/>
    <w:rsid w:val="007E2EAA"/>
    <w:rsid w:val="007F3C36"/>
    <w:rsid w:val="008004B6"/>
    <w:rsid w:val="008165E4"/>
    <w:rsid w:val="00823163"/>
    <w:rsid w:val="00836081"/>
    <w:rsid w:val="00836230"/>
    <w:rsid w:val="008510D6"/>
    <w:rsid w:val="008571F5"/>
    <w:rsid w:val="0087054D"/>
    <w:rsid w:val="008809DB"/>
    <w:rsid w:val="00881CD5"/>
    <w:rsid w:val="00882067"/>
    <w:rsid w:val="00882D22"/>
    <w:rsid w:val="00892B57"/>
    <w:rsid w:val="008A17E8"/>
    <w:rsid w:val="008A5EF3"/>
    <w:rsid w:val="008B057F"/>
    <w:rsid w:val="008C5A9A"/>
    <w:rsid w:val="009214E2"/>
    <w:rsid w:val="00932189"/>
    <w:rsid w:val="00964E79"/>
    <w:rsid w:val="0098047A"/>
    <w:rsid w:val="00984655"/>
    <w:rsid w:val="00992E96"/>
    <w:rsid w:val="00993A45"/>
    <w:rsid w:val="009A1FF2"/>
    <w:rsid w:val="009B7965"/>
    <w:rsid w:val="009D64A9"/>
    <w:rsid w:val="009E1F97"/>
    <w:rsid w:val="009E6A42"/>
    <w:rsid w:val="009F633E"/>
    <w:rsid w:val="00A02872"/>
    <w:rsid w:val="00A0519B"/>
    <w:rsid w:val="00A20091"/>
    <w:rsid w:val="00A24C56"/>
    <w:rsid w:val="00A33846"/>
    <w:rsid w:val="00A3698E"/>
    <w:rsid w:val="00A677B7"/>
    <w:rsid w:val="00A67A17"/>
    <w:rsid w:val="00A740D5"/>
    <w:rsid w:val="00A90657"/>
    <w:rsid w:val="00AB56B4"/>
    <w:rsid w:val="00AC7F70"/>
    <w:rsid w:val="00AD08BE"/>
    <w:rsid w:val="00AF081F"/>
    <w:rsid w:val="00B05294"/>
    <w:rsid w:val="00B12F47"/>
    <w:rsid w:val="00B41196"/>
    <w:rsid w:val="00B51BE5"/>
    <w:rsid w:val="00B77BD7"/>
    <w:rsid w:val="00B8732B"/>
    <w:rsid w:val="00B9575F"/>
    <w:rsid w:val="00BA54FC"/>
    <w:rsid w:val="00BB466C"/>
    <w:rsid w:val="00BB46BE"/>
    <w:rsid w:val="00BC0C10"/>
    <w:rsid w:val="00BC7B51"/>
    <w:rsid w:val="00BE44AC"/>
    <w:rsid w:val="00BE6B76"/>
    <w:rsid w:val="00BF190A"/>
    <w:rsid w:val="00C26E29"/>
    <w:rsid w:val="00C319D4"/>
    <w:rsid w:val="00C326D3"/>
    <w:rsid w:val="00C35C4F"/>
    <w:rsid w:val="00C35D3F"/>
    <w:rsid w:val="00C7609D"/>
    <w:rsid w:val="00C80CE4"/>
    <w:rsid w:val="00C8111A"/>
    <w:rsid w:val="00C844DA"/>
    <w:rsid w:val="00CD4FF7"/>
    <w:rsid w:val="00CF3F68"/>
    <w:rsid w:val="00CF46CC"/>
    <w:rsid w:val="00D17317"/>
    <w:rsid w:val="00D1739E"/>
    <w:rsid w:val="00D31ED8"/>
    <w:rsid w:val="00D337B3"/>
    <w:rsid w:val="00D51453"/>
    <w:rsid w:val="00D53D6B"/>
    <w:rsid w:val="00D61A6B"/>
    <w:rsid w:val="00D62558"/>
    <w:rsid w:val="00D64720"/>
    <w:rsid w:val="00D64804"/>
    <w:rsid w:val="00D85022"/>
    <w:rsid w:val="00D8617D"/>
    <w:rsid w:val="00D86ECF"/>
    <w:rsid w:val="00D87F9E"/>
    <w:rsid w:val="00D954CD"/>
    <w:rsid w:val="00DC0231"/>
    <w:rsid w:val="00DD0394"/>
    <w:rsid w:val="00DF60D1"/>
    <w:rsid w:val="00E0292E"/>
    <w:rsid w:val="00E10EE6"/>
    <w:rsid w:val="00E20C33"/>
    <w:rsid w:val="00E22069"/>
    <w:rsid w:val="00E26923"/>
    <w:rsid w:val="00E31806"/>
    <w:rsid w:val="00E528D3"/>
    <w:rsid w:val="00E5659B"/>
    <w:rsid w:val="00E851A5"/>
    <w:rsid w:val="00E958FC"/>
    <w:rsid w:val="00EB1EA1"/>
    <w:rsid w:val="00EB3399"/>
    <w:rsid w:val="00EC07DA"/>
    <w:rsid w:val="00EC209C"/>
    <w:rsid w:val="00EC22EE"/>
    <w:rsid w:val="00EE2A85"/>
    <w:rsid w:val="00EE5B7A"/>
    <w:rsid w:val="00EF2A13"/>
    <w:rsid w:val="00EF4183"/>
    <w:rsid w:val="00F00803"/>
    <w:rsid w:val="00F02C59"/>
    <w:rsid w:val="00F12752"/>
    <w:rsid w:val="00F14C7A"/>
    <w:rsid w:val="00F338BF"/>
    <w:rsid w:val="00F5165F"/>
    <w:rsid w:val="00F57B7F"/>
    <w:rsid w:val="00F75CAE"/>
    <w:rsid w:val="00F8267D"/>
    <w:rsid w:val="00F93C06"/>
    <w:rsid w:val="00F947A3"/>
    <w:rsid w:val="00F951CA"/>
    <w:rsid w:val="00FB4854"/>
    <w:rsid w:val="00FD715D"/>
    <w:rsid w:val="00FE7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7DCF7B"/>
  <w15:chartTrackingRefBased/>
  <w15:docId w15:val="{7F9B72E2-BCD4-4F4A-BEB7-700FA3A4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F70"/>
    <w:pPr>
      <w:keepLines/>
      <w:spacing w:before="120" w:after="120"/>
    </w:pPr>
    <w:rPr>
      <w:sz w:val="24"/>
    </w:rPr>
  </w:style>
  <w:style w:type="paragraph" w:styleId="Heading1">
    <w:name w:val="heading 1"/>
    <w:basedOn w:val="Normal"/>
    <w:next w:val="Normal"/>
    <w:link w:val="Heading1Char"/>
    <w:uiPriority w:val="9"/>
    <w:qFormat/>
    <w:rsid w:val="00083EBA"/>
    <w:pPr>
      <w:keepLines w:val="0"/>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083EBA"/>
    <w:rPr>
      <w:caps/>
      <w:color w:val="FFFFFF" w:themeColor="background1"/>
      <w:spacing w:val="15"/>
      <w:sz w:val="24"/>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D85022"/>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ind w:left="360"/>
    </w:pPr>
    <w:rPr>
      <w:rFonts w:ascii="Courier New" w:hAnsi="Courier New"/>
      <w:b/>
      <w:i/>
    </w:rPr>
  </w:style>
  <w:style w:type="character" w:customStyle="1" w:styleId="CommandLineChar">
    <w:name w:val="Command Line Char"/>
    <w:basedOn w:val="DefaultParagraphFont"/>
    <w:link w:val="CommandLine"/>
    <w:rsid w:val="00D85022"/>
    <w:rPr>
      <w:rFonts w:ascii="Courier New" w:hAnsi="Courier New"/>
      <w:b/>
      <w:i/>
      <w:sz w:val="24"/>
      <w:shd w:val="clear" w:color="auto" w:fill="002060"/>
    </w:rPr>
  </w:style>
  <w:style w:type="paragraph" w:styleId="ListParagraph">
    <w:name w:val="List Paragraph"/>
    <w:basedOn w:val="Normal"/>
    <w:uiPriority w:val="34"/>
    <w:qFormat/>
    <w:rsid w:val="00C35C4F"/>
    <w:pPr>
      <w:ind w:left="720"/>
      <w:contextualSpacing/>
    </w:pPr>
  </w:style>
  <w:style w:type="character" w:styleId="Hyperlink">
    <w:name w:val="Hyperlink"/>
    <w:basedOn w:val="DefaultParagraphFont"/>
    <w:uiPriority w:val="99"/>
    <w:unhideWhenUsed/>
    <w:rsid w:val="00C35C4F"/>
    <w:rPr>
      <w:color w:val="0563C1" w:themeColor="hyperlink"/>
      <w:u w:val="single"/>
    </w:rPr>
  </w:style>
  <w:style w:type="character" w:styleId="UnresolvedMention">
    <w:name w:val="Unresolved Mention"/>
    <w:basedOn w:val="DefaultParagraphFont"/>
    <w:uiPriority w:val="99"/>
    <w:semiHidden/>
    <w:unhideWhenUsed/>
    <w:rsid w:val="0087054D"/>
    <w:rPr>
      <w:color w:val="605E5C"/>
      <w:shd w:val="clear" w:color="auto" w:fill="E1DFDD"/>
    </w:rPr>
  </w:style>
  <w:style w:type="table" w:styleId="GridTable4-Accent5">
    <w:name w:val="Grid Table 4 Accent 5"/>
    <w:basedOn w:val="TableNormal"/>
    <w:uiPriority w:val="49"/>
    <w:rsid w:val="00DC023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D4FF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F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71596">
      <w:bodyDiv w:val="1"/>
      <w:marLeft w:val="0"/>
      <w:marRight w:val="0"/>
      <w:marTop w:val="0"/>
      <w:marBottom w:val="0"/>
      <w:divBdr>
        <w:top w:val="none" w:sz="0" w:space="0" w:color="auto"/>
        <w:left w:val="none" w:sz="0" w:space="0" w:color="auto"/>
        <w:bottom w:val="none" w:sz="0" w:space="0" w:color="auto"/>
        <w:right w:val="none" w:sz="0" w:space="0" w:color="auto"/>
      </w:divBdr>
    </w:div>
    <w:div w:id="176052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virtualization/windowscontainers/container-networking/architecture" TargetMode="Externa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localhost:12345"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FAE67B99220BD43BD991B27754E6F45" ma:contentTypeVersion="12" ma:contentTypeDescription="Create a new document." ma:contentTypeScope="" ma:versionID="61f99f8238d73c8ebf63e1cfec5e9bf2">
  <xsd:schema xmlns:xsd="http://www.w3.org/2001/XMLSchema" xmlns:xs="http://www.w3.org/2001/XMLSchema" xmlns:p="http://schemas.microsoft.com/office/2006/metadata/properties" xmlns:ns2="e39cba88-78da-4aca-927b-a8ce1c157e08" xmlns:ns3="a1a4ddb1-3c9e-48ce-826d-f4fcdb1230ff" targetNamespace="http://schemas.microsoft.com/office/2006/metadata/properties" ma:root="true" ma:fieldsID="76db9ff523510f41bc492d434c96ee20" ns2:_="" ns3:_="">
    <xsd:import namespace="e39cba88-78da-4aca-927b-a8ce1c157e08"/>
    <xsd:import namespace="a1a4ddb1-3c9e-48ce-826d-f4fcdb1230ff"/>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9cba88-78da-4aca-927b-a8ce1c157e08" elementFormDefault="qualified">
    <xsd:import namespace="http://schemas.microsoft.com/office/2006/documentManagement/types"/>
    <xsd:import namespace="http://schemas.microsoft.com/office/infopath/2007/PartnerControls"/>
    <xsd:element name="Comments" ma:index="8" nillable="true" ma:displayName="Comments" ma:description="Folder Usage" ma:format="Dropdown" ma:internalName="Comments">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a4ddb1-3c9e-48ce-826d-f4fcdb1230f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e39cba88-78da-4aca-927b-a8ce1c157e08" xsi:nil="true"/>
  </documentManagement>
</p:properties>
</file>

<file path=customXml/itemProps1.xml><?xml version="1.0" encoding="utf-8"?>
<ds:datastoreItem xmlns:ds="http://schemas.openxmlformats.org/officeDocument/2006/customXml" ds:itemID="{B8D0D297-567E-4CDB-8760-206E34BC1E2B}">
  <ds:schemaRefs>
    <ds:schemaRef ds:uri="http://schemas.openxmlformats.org/officeDocument/2006/bibliography"/>
  </ds:schemaRefs>
</ds:datastoreItem>
</file>

<file path=customXml/itemProps2.xml><?xml version="1.0" encoding="utf-8"?>
<ds:datastoreItem xmlns:ds="http://schemas.openxmlformats.org/officeDocument/2006/customXml" ds:itemID="{63D2C43F-578E-4083-9E5C-A1D421322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9cba88-78da-4aca-927b-a8ce1c157e08"/>
    <ds:schemaRef ds:uri="a1a4ddb1-3c9e-48ce-826d-f4fcdb1230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B98D89-DB6E-45B4-8BD1-20FF5702E343}">
  <ds:schemaRefs>
    <ds:schemaRef ds:uri="http://schemas.microsoft.com/sharepoint/v3/contenttype/forms"/>
  </ds:schemaRefs>
</ds:datastoreItem>
</file>

<file path=customXml/itemProps4.xml><?xml version="1.0" encoding="utf-8"?>
<ds:datastoreItem xmlns:ds="http://schemas.openxmlformats.org/officeDocument/2006/customXml" ds:itemID="{DEAAD21A-0529-441E-B191-D917860A9C72}">
  <ds:schemaRefs>
    <ds:schemaRef ds:uri="http://schemas.microsoft.com/office/2006/metadata/properties"/>
    <ds:schemaRef ds:uri="http://schemas.microsoft.com/office/infopath/2007/PartnerControls"/>
    <ds:schemaRef ds:uri="e39cba88-78da-4aca-927b-a8ce1c157e08"/>
  </ds:schemaRefs>
</ds:datastoreItem>
</file>

<file path=docProps/app.xml><?xml version="1.0" encoding="utf-8"?>
<Properties xmlns="http://schemas.openxmlformats.org/officeDocument/2006/extended-properties" xmlns:vt="http://schemas.openxmlformats.org/officeDocument/2006/docPropsVTypes">
  <Template>Lab Instructions</Template>
  <TotalTime>61</TotalTime>
  <Pages>13</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Carruth, Martin</cp:lastModifiedBy>
  <cp:revision>9</cp:revision>
  <dcterms:created xsi:type="dcterms:W3CDTF">2021-10-27T18:50:00Z</dcterms:created>
  <dcterms:modified xsi:type="dcterms:W3CDTF">2021-10-29T11:28:00Z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0x0101000FAE67B99220BD43BD991B27754E6F45</vt:lpwstr>
  </property>
</Properties>
</file>