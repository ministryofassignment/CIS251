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7B4" w14:textId="77777777" w:rsidR="00E0292E" w:rsidRDefault="00E0292E" w:rsidP="00C35C4F">
      <w:pPr>
        <w:pStyle w:val="Heading1"/>
        <w:rPr>
          <w:sz w:val="22"/>
        </w:rPr>
      </w:pPr>
      <w:r w:rsidRPr="00C35C4F">
        <w:t>Overview</w:t>
      </w:r>
      <w:r>
        <w:tab/>
      </w:r>
    </w:p>
    <w:p w14:paraId="73769773" w14:textId="0CEBD383" w:rsidR="00E0292E" w:rsidRDefault="00E0292E" w:rsidP="00E0292E">
      <w:pPr>
        <w:spacing w:before="0" w:after="160" w:line="256" w:lineRule="auto"/>
      </w:pPr>
      <w:r>
        <w:t xml:space="preserve">The purpose of this </w:t>
      </w:r>
      <w:r w:rsidR="00A314EA">
        <w:t>guided practice</w:t>
      </w:r>
      <w:r>
        <w:t xml:space="preserve"> is to</w:t>
      </w:r>
      <w:r w:rsidR="007C626C">
        <w:t xml:space="preserve"> familiarize you with</w:t>
      </w:r>
      <w:r w:rsidR="0006560A">
        <w:t xml:space="preserve"> container automation using the docker build command and a </w:t>
      </w:r>
      <w:proofErr w:type="spellStart"/>
      <w:r w:rsidR="0006560A">
        <w:t>Dockerfile</w:t>
      </w:r>
      <w:proofErr w:type="spellEnd"/>
      <w:r w:rsidR="0006560A">
        <w:t xml:space="preserve">. </w:t>
      </w:r>
    </w:p>
    <w:p w14:paraId="279D066C" w14:textId="77777777" w:rsidR="00E0292E" w:rsidRDefault="00E0292E" w:rsidP="00E0292E">
      <w:pPr>
        <w:pStyle w:val="Heading1"/>
      </w:pPr>
      <w:r>
        <w:t>Objectives</w:t>
      </w:r>
    </w:p>
    <w:p w14:paraId="04D2B897" w14:textId="2AB8ACDD" w:rsidR="00DD058A" w:rsidRDefault="00DD058A" w:rsidP="00132346">
      <w:pPr>
        <w:pStyle w:val="ListParagraph"/>
        <w:numPr>
          <w:ilvl w:val="0"/>
          <w:numId w:val="25"/>
        </w:numPr>
      </w:pPr>
      <w:r>
        <w:t>Create containers</w:t>
      </w:r>
      <w:r w:rsidR="001C0094">
        <w:t>.</w:t>
      </w:r>
      <w:r>
        <w:t xml:space="preserve"> </w:t>
      </w:r>
    </w:p>
    <w:p w14:paraId="4E0C2996" w14:textId="09CC50E9" w:rsidR="00332961" w:rsidRDefault="00DD058A" w:rsidP="00132346">
      <w:pPr>
        <w:pStyle w:val="ListParagraph"/>
        <w:numPr>
          <w:ilvl w:val="0"/>
          <w:numId w:val="25"/>
        </w:numPr>
      </w:pPr>
      <w:r>
        <w:t>Manage containers with docker</w:t>
      </w:r>
      <w:r w:rsidR="001C0094">
        <w:t>.</w:t>
      </w:r>
    </w:p>
    <w:p w14:paraId="2ECC1822" w14:textId="7E48BE14" w:rsidR="000B7FDE" w:rsidRDefault="000B7FDE" w:rsidP="00132346">
      <w:pPr>
        <w:pStyle w:val="ListParagraph"/>
        <w:numPr>
          <w:ilvl w:val="0"/>
          <w:numId w:val="25"/>
        </w:numPr>
      </w:pPr>
      <w:r>
        <w:t>Manage apps in containers</w:t>
      </w:r>
      <w:r w:rsidR="001C0094">
        <w:t>.</w:t>
      </w:r>
    </w:p>
    <w:p w14:paraId="43A43CDA" w14:textId="77777777" w:rsidR="00332961" w:rsidRDefault="00332961" w:rsidP="00332961">
      <w:pPr>
        <w:pStyle w:val="Heading2"/>
      </w:pPr>
      <w:r>
        <w:t>Skills Reviewed</w:t>
      </w:r>
    </w:p>
    <w:p w14:paraId="0EBF5D7A" w14:textId="47B0F163" w:rsidR="00332961" w:rsidRDefault="00D33E80" w:rsidP="00D33E80">
      <w:pPr>
        <w:pStyle w:val="ListParagraph"/>
        <w:numPr>
          <w:ilvl w:val="0"/>
          <w:numId w:val="22"/>
        </w:numPr>
      </w:pPr>
      <w:r>
        <w:t xml:space="preserve">Creating, running, </w:t>
      </w:r>
      <w:r w:rsidR="00DD058A">
        <w:t>using,</w:t>
      </w:r>
      <w:r>
        <w:t xml:space="preserve"> and deleting containers</w:t>
      </w:r>
      <w:r w:rsidR="001C0094">
        <w:t>.</w:t>
      </w:r>
    </w:p>
    <w:p w14:paraId="7EAD518F" w14:textId="6A2940FF" w:rsidR="00DD058A" w:rsidRDefault="00737436" w:rsidP="00D33E80">
      <w:pPr>
        <w:pStyle w:val="ListParagraph"/>
        <w:numPr>
          <w:ilvl w:val="0"/>
          <w:numId w:val="22"/>
        </w:numPr>
      </w:pPr>
      <w:r>
        <w:t>Creating folders</w:t>
      </w:r>
      <w:r w:rsidR="001C0094">
        <w:t>.</w:t>
      </w:r>
    </w:p>
    <w:p w14:paraId="4014CA39" w14:textId="4BAF7544" w:rsidR="00737436" w:rsidRDefault="00737436" w:rsidP="00D33E80">
      <w:pPr>
        <w:pStyle w:val="ListParagraph"/>
        <w:numPr>
          <w:ilvl w:val="0"/>
          <w:numId w:val="22"/>
        </w:numPr>
      </w:pPr>
      <w:r>
        <w:t>Downloading and installing app</w:t>
      </w:r>
      <w:r w:rsidR="00547026">
        <w:t>lications</w:t>
      </w:r>
      <w:r w:rsidR="001C0094">
        <w:t>.</w:t>
      </w:r>
    </w:p>
    <w:p w14:paraId="5E71C279" w14:textId="77777777" w:rsidR="00332961" w:rsidRDefault="00332961" w:rsidP="00332961">
      <w:pPr>
        <w:pStyle w:val="Heading2"/>
      </w:pPr>
      <w:r>
        <w:t>New Skills</w:t>
      </w:r>
    </w:p>
    <w:p w14:paraId="4D3E7BCA" w14:textId="25328A7F" w:rsidR="00332961" w:rsidRDefault="003F28F5" w:rsidP="003F28F5">
      <w:pPr>
        <w:pStyle w:val="ListParagraph"/>
        <w:numPr>
          <w:ilvl w:val="0"/>
          <w:numId w:val="21"/>
        </w:numPr>
      </w:pPr>
      <w:r>
        <w:t>Creating a</w:t>
      </w:r>
      <w:r w:rsidR="00D33E80">
        <w:t>n app with a</w:t>
      </w:r>
      <w:r>
        <w:t xml:space="preserve"> </w:t>
      </w:r>
      <w:proofErr w:type="spellStart"/>
      <w:r>
        <w:t>Dockerfile</w:t>
      </w:r>
      <w:proofErr w:type="spellEnd"/>
      <w:r w:rsidR="001C0094">
        <w:t>.</w:t>
      </w:r>
    </w:p>
    <w:p w14:paraId="101936B1" w14:textId="1EF7E6FB" w:rsidR="003F28F5" w:rsidRDefault="003F28F5" w:rsidP="003F28F5">
      <w:pPr>
        <w:pStyle w:val="ListParagraph"/>
        <w:numPr>
          <w:ilvl w:val="0"/>
          <w:numId w:val="21"/>
        </w:numPr>
      </w:pPr>
      <w:r>
        <w:t>Using the docker build image</w:t>
      </w:r>
      <w:r w:rsidR="001C0094">
        <w:t>.</w:t>
      </w:r>
    </w:p>
    <w:p w14:paraId="2F8C9625" w14:textId="2764F18B" w:rsidR="003F28F5" w:rsidRPr="00332961" w:rsidRDefault="003F28F5" w:rsidP="003F28F5">
      <w:pPr>
        <w:pStyle w:val="ListParagraph"/>
        <w:numPr>
          <w:ilvl w:val="0"/>
          <w:numId w:val="21"/>
        </w:numPr>
      </w:pPr>
      <w:r>
        <w:t>Viewing a docker image history</w:t>
      </w:r>
      <w:r w:rsidR="001C0094">
        <w:t>.</w:t>
      </w:r>
    </w:p>
    <w:p w14:paraId="711FDA6F" w14:textId="77777777" w:rsidR="00332961" w:rsidRDefault="00332961" w:rsidP="00332961">
      <w:pPr>
        <w:pStyle w:val="Heading2"/>
      </w:pPr>
      <w:r>
        <w:t>References</w:t>
      </w:r>
    </w:p>
    <w:p w14:paraId="6E0BBD4C" w14:textId="64FF7321" w:rsidR="00332961" w:rsidRDefault="001D312E" w:rsidP="00376380">
      <w:pPr>
        <w:pStyle w:val="ListParagraph"/>
        <w:numPr>
          <w:ilvl w:val="0"/>
          <w:numId w:val="24"/>
        </w:numPr>
      </w:pPr>
      <w:proofErr w:type="spellStart"/>
      <w:r>
        <w:t>Dockerfile</w:t>
      </w:r>
      <w:proofErr w:type="spellEnd"/>
      <w:r>
        <w:t xml:space="preserve"> on Windows - </w:t>
      </w:r>
      <w:hyperlink r:id="rId10" w:history="1">
        <w:r w:rsidR="00534EF6" w:rsidRPr="00AE0866">
          <w:rPr>
            <w:rStyle w:val="Hyperlink"/>
          </w:rPr>
          <w:t>https://docs.microsoft.com/en-us/virtualization/windowscontainers/manage-docker/manage-windows-dockerfile</w:t>
        </w:r>
      </w:hyperlink>
    </w:p>
    <w:p w14:paraId="479A13F7" w14:textId="71424387" w:rsidR="00534EF6" w:rsidRDefault="00534EF6" w:rsidP="00376380">
      <w:pPr>
        <w:pStyle w:val="ListParagraph"/>
        <w:numPr>
          <w:ilvl w:val="0"/>
          <w:numId w:val="24"/>
        </w:numPr>
      </w:pPr>
      <w:proofErr w:type="spellStart"/>
      <w:r>
        <w:t>Dockerfile</w:t>
      </w:r>
      <w:proofErr w:type="spellEnd"/>
      <w:r>
        <w:t xml:space="preserve"> reference - </w:t>
      </w:r>
      <w:hyperlink r:id="rId11" w:history="1">
        <w:r w:rsidR="00E5421F" w:rsidRPr="00AE0866">
          <w:rPr>
            <w:rStyle w:val="Hyperlink"/>
          </w:rPr>
          <w:t>https://docs.docker.com/engine/reference/builder/</w:t>
        </w:r>
      </w:hyperlink>
    </w:p>
    <w:p w14:paraId="0E9FEB5F" w14:textId="2CB7E687" w:rsidR="00376380" w:rsidRPr="00332961" w:rsidRDefault="00376380" w:rsidP="00332961">
      <w:pPr>
        <w:pStyle w:val="ListParagraph"/>
        <w:numPr>
          <w:ilvl w:val="0"/>
          <w:numId w:val="24"/>
        </w:numPr>
      </w:pPr>
      <w:r>
        <w:t xml:space="preserve">Docker build command reference - </w:t>
      </w:r>
      <w:hyperlink r:id="rId12" w:history="1">
        <w:r w:rsidRPr="00AE0866">
          <w:rPr>
            <w:rStyle w:val="Hyperlink"/>
          </w:rPr>
          <w:t>https://docs.docker.com/engine/reference/commandline/build/</w:t>
        </w:r>
      </w:hyperlink>
    </w:p>
    <w:p w14:paraId="5369F8E1" w14:textId="77777777" w:rsidR="00E0292E" w:rsidRDefault="00332961" w:rsidP="00E0292E">
      <w:pPr>
        <w:pStyle w:val="Heading1"/>
      </w:pPr>
      <w:r>
        <w:t>Initial Conditions</w:t>
      </w:r>
    </w:p>
    <w:p w14:paraId="757BF07F" w14:textId="30A18150" w:rsidR="00111C86" w:rsidRDefault="00111C86" w:rsidP="00111C86">
      <w:bookmarkStart w:id="0" w:name="_Hlk65240763"/>
      <w:r>
        <w:rPr>
          <w:rFonts w:eastAsia="Times New Roman" w:cstheme="minorHAnsi"/>
          <w:color w:val="000000"/>
          <w:szCs w:val="24"/>
        </w:rPr>
        <w:t xml:space="preserve">Your virtual machine should be in this state prior to beginning this guided </w:t>
      </w:r>
      <w:r>
        <w:rPr>
          <w:rFonts w:ascii="Calibri" w:hAnsi="Calibri" w:cs="Calibri"/>
          <w:sz w:val="22"/>
          <w:szCs w:val="22"/>
        </w:rPr>
        <w:t>practice</w:t>
      </w:r>
      <w:r>
        <w:rPr>
          <w:rFonts w:eastAsia="Times New Roman" w:cstheme="minorHAnsi"/>
          <w:color w:val="000000"/>
          <w:szCs w:val="24"/>
        </w:rPr>
        <w:t>:</w:t>
      </w:r>
      <w:bookmarkEnd w:id="0"/>
    </w:p>
    <w:p w14:paraId="237DBBB6" w14:textId="66932A79" w:rsidR="00332961" w:rsidRDefault="0045297F" w:rsidP="00547026">
      <w:pPr>
        <w:pStyle w:val="ListParagraph"/>
        <w:numPr>
          <w:ilvl w:val="0"/>
          <w:numId w:val="23"/>
        </w:numPr>
      </w:pPr>
      <w:r>
        <w:t>Docker Enterprise installed on a Windows Server 2019 virtual machine</w:t>
      </w:r>
      <w:r w:rsidR="001C0094">
        <w:t>.</w:t>
      </w:r>
    </w:p>
    <w:p w14:paraId="3F2190DC" w14:textId="36D16103" w:rsidR="0045297F" w:rsidRPr="00332961" w:rsidRDefault="0085379E" w:rsidP="00547026">
      <w:pPr>
        <w:pStyle w:val="ListParagraph"/>
        <w:numPr>
          <w:ilvl w:val="0"/>
          <w:numId w:val="23"/>
        </w:numPr>
      </w:pPr>
      <w:r>
        <w:t xml:space="preserve">The latest Windows Server Core docker images </w:t>
      </w:r>
      <w:r w:rsidR="009B4326">
        <w:t>have</w:t>
      </w:r>
      <w:r w:rsidR="00547026">
        <w:t xml:space="preserve"> been</w:t>
      </w:r>
      <w:r>
        <w:t xml:space="preserve"> download</w:t>
      </w:r>
      <w:r w:rsidR="00547026">
        <w:t xml:space="preserve"> and ready for use</w:t>
      </w:r>
      <w:r w:rsidR="001C0094">
        <w:t>.</w:t>
      </w:r>
    </w:p>
    <w:p w14:paraId="073CFC90" w14:textId="77777777" w:rsidR="00332961" w:rsidRDefault="00332961" w:rsidP="00332961">
      <w:pPr>
        <w:pStyle w:val="Heading1"/>
      </w:pPr>
      <w:r>
        <w:t>Final Conditions</w:t>
      </w:r>
    </w:p>
    <w:p w14:paraId="5D39FE01" w14:textId="786A44DB" w:rsidR="00111C86" w:rsidRDefault="00111C86" w:rsidP="00111C86">
      <w:r>
        <w:rPr>
          <w:rFonts w:cstheme="minorHAnsi"/>
          <w:szCs w:val="24"/>
        </w:rPr>
        <w:t>At the end of this exercise, you will have:</w:t>
      </w:r>
    </w:p>
    <w:p w14:paraId="49B1E3D3" w14:textId="7D31092D" w:rsidR="00332961" w:rsidRDefault="00880B59" w:rsidP="003F28F5">
      <w:pPr>
        <w:pStyle w:val="ListParagraph"/>
        <w:numPr>
          <w:ilvl w:val="0"/>
          <w:numId w:val="20"/>
        </w:numPr>
      </w:pPr>
      <w:r>
        <w:t>A docker build file that creates a web server with a custom site.</w:t>
      </w:r>
    </w:p>
    <w:p w14:paraId="102267C9" w14:textId="19839000" w:rsidR="00880B59" w:rsidRDefault="00880B59" w:rsidP="003F28F5">
      <w:pPr>
        <w:pStyle w:val="ListParagraph"/>
        <w:numPr>
          <w:ilvl w:val="0"/>
          <w:numId w:val="20"/>
        </w:numPr>
      </w:pPr>
      <w:r>
        <w:t xml:space="preserve">A docker </w:t>
      </w:r>
      <w:r w:rsidR="006738F6">
        <w:t>container</w:t>
      </w:r>
      <w:r>
        <w:t xml:space="preserve"> </w:t>
      </w:r>
      <w:r w:rsidR="005663EC">
        <w:t xml:space="preserve">of an IIS web server </w:t>
      </w:r>
      <w:r w:rsidR="006738F6">
        <w:t>with a custom web site</w:t>
      </w:r>
      <w:r w:rsidR="001C0094">
        <w:t>.</w:t>
      </w:r>
    </w:p>
    <w:p w14:paraId="487DE261" w14:textId="43B4E254" w:rsidR="00E0292E" w:rsidRDefault="00332961" w:rsidP="00E0292E">
      <w:pPr>
        <w:pStyle w:val="Heading1"/>
      </w:pPr>
      <w:r>
        <w:lastRenderedPageBreak/>
        <w:t>Instructions</w:t>
      </w:r>
    </w:p>
    <w:p w14:paraId="49427FB5" w14:textId="055D34A9" w:rsidR="00C45D83" w:rsidRDefault="00C45D83" w:rsidP="00C45D83">
      <w:r w:rsidRPr="00C45D83">
        <w:t xml:space="preserve">A </w:t>
      </w:r>
      <w:proofErr w:type="spellStart"/>
      <w:r w:rsidRPr="00C45D83">
        <w:t>Dockerfile</w:t>
      </w:r>
      <w:proofErr w:type="spellEnd"/>
      <w:r w:rsidRPr="00C45D83">
        <w:t xml:space="preserve"> is a text file that can be used to build a container. It contains a description that includes the image to be used</w:t>
      </w:r>
      <w:r w:rsidR="00DA5ECC" w:rsidRPr="00C45D83">
        <w:t>, any</w:t>
      </w:r>
      <w:r w:rsidRPr="00C45D83">
        <w:t xml:space="preserve"> commands to be run, ports to publish, the application to run and other settings and metadata.</w:t>
      </w:r>
    </w:p>
    <w:p w14:paraId="13D4C1E8" w14:textId="7CBB05CB" w:rsidR="00C45D83" w:rsidRDefault="00C45D83" w:rsidP="00C45D83">
      <w:r>
        <w:t xml:space="preserve">In this </w:t>
      </w:r>
      <w:r w:rsidR="00D14A0B">
        <w:t xml:space="preserve">guided practice, you will use a </w:t>
      </w:r>
      <w:proofErr w:type="spellStart"/>
      <w:r w:rsidR="00D14A0B">
        <w:t>Dockerfile</w:t>
      </w:r>
      <w:proofErr w:type="spellEnd"/>
      <w:r w:rsidR="00D14A0B">
        <w:t xml:space="preserve"> to automate the build of a </w:t>
      </w:r>
      <w:r w:rsidR="006367FD">
        <w:t>containe</w:t>
      </w:r>
      <w:r w:rsidR="0053565D">
        <w:t xml:space="preserve">r with a </w:t>
      </w:r>
      <w:r w:rsidR="00D14A0B">
        <w:t>web</w:t>
      </w:r>
      <w:r w:rsidR="006367FD">
        <w:t xml:space="preserve"> </w:t>
      </w:r>
      <w:r w:rsidR="00D14A0B">
        <w:t>site</w:t>
      </w:r>
      <w:r w:rsidR="0053565D">
        <w:t xml:space="preserve">. </w:t>
      </w:r>
    </w:p>
    <w:p w14:paraId="2DDA3CF3" w14:textId="0E4DAEE3" w:rsidR="00A661D2" w:rsidRDefault="00A661D2" w:rsidP="009C1AEB">
      <w:pPr>
        <w:pStyle w:val="Heading2"/>
      </w:pPr>
      <w:r>
        <w:t>Setup</w:t>
      </w:r>
    </w:p>
    <w:p w14:paraId="553AEA7E" w14:textId="5FF2A936" w:rsidR="00A661D2" w:rsidRDefault="00A661D2" w:rsidP="00A04190">
      <w:pPr>
        <w:pStyle w:val="ListParagraph"/>
        <w:numPr>
          <w:ilvl w:val="0"/>
          <w:numId w:val="13"/>
        </w:numPr>
      </w:pPr>
      <w:r>
        <w:t>Remove any con</w:t>
      </w:r>
      <w:r w:rsidR="0014748D">
        <w:t>tainers</w:t>
      </w:r>
      <w:r w:rsidR="00847DCC">
        <w:t xml:space="preserve"> </w:t>
      </w:r>
      <w:r w:rsidR="009C1AEB">
        <w:t>that might still exist on your system.</w:t>
      </w:r>
    </w:p>
    <w:p w14:paraId="7B526B0F" w14:textId="1051842C" w:rsidR="00A04190" w:rsidRDefault="00A04190" w:rsidP="00A04190">
      <w:pPr>
        <w:pStyle w:val="ListParagraph"/>
        <w:numPr>
          <w:ilvl w:val="0"/>
          <w:numId w:val="13"/>
        </w:numPr>
      </w:pPr>
      <w:r>
        <w:t xml:space="preserve">Create a folder named </w:t>
      </w:r>
      <w:r w:rsidR="00F91F07" w:rsidRPr="00077210">
        <w:rPr>
          <w:b/>
          <w:bCs/>
        </w:rPr>
        <w:t>Builds</w:t>
      </w:r>
      <w:r w:rsidR="00F91F07">
        <w:t xml:space="preserve"> in the root of the </w:t>
      </w:r>
      <w:r w:rsidR="00F91F07" w:rsidRPr="00077210">
        <w:rPr>
          <w:b/>
          <w:bCs/>
        </w:rPr>
        <w:t>D:\</w:t>
      </w:r>
      <w:r w:rsidR="00F91F07">
        <w:t xml:space="preserve"> drive</w:t>
      </w:r>
      <w:r w:rsidR="00733738">
        <w:t>.</w:t>
      </w:r>
    </w:p>
    <w:p w14:paraId="007699BD" w14:textId="42A3988C" w:rsidR="00F91F07" w:rsidRDefault="00F91F07" w:rsidP="00A04190">
      <w:pPr>
        <w:pStyle w:val="ListParagraph"/>
        <w:numPr>
          <w:ilvl w:val="0"/>
          <w:numId w:val="13"/>
        </w:numPr>
      </w:pPr>
      <w:r>
        <w:t xml:space="preserve">Create a folder named </w:t>
      </w:r>
      <w:proofErr w:type="spellStart"/>
      <w:r w:rsidRPr="00077210">
        <w:rPr>
          <w:b/>
          <w:bCs/>
        </w:rPr>
        <w:t>W</w:t>
      </w:r>
      <w:r w:rsidR="00437A96" w:rsidRPr="00077210">
        <w:rPr>
          <w:b/>
          <w:bCs/>
        </w:rPr>
        <w:t>ebServer</w:t>
      </w:r>
      <w:proofErr w:type="spellEnd"/>
      <w:r w:rsidR="00437A96">
        <w:t xml:space="preserve"> in the </w:t>
      </w:r>
      <w:r w:rsidR="00437A96" w:rsidRPr="00077210">
        <w:rPr>
          <w:b/>
          <w:bCs/>
        </w:rPr>
        <w:t>Builds</w:t>
      </w:r>
      <w:r w:rsidR="00437A96">
        <w:t xml:space="preserve"> folder.</w:t>
      </w:r>
    </w:p>
    <w:p w14:paraId="191FFC5E" w14:textId="28260263" w:rsidR="007864D5" w:rsidRDefault="007864D5" w:rsidP="00A04190">
      <w:pPr>
        <w:pStyle w:val="ListParagraph"/>
        <w:numPr>
          <w:ilvl w:val="0"/>
          <w:numId w:val="13"/>
        </w:numPr>
      </w:pPr>
      <w:r>
        <w:t xml:space="preserve">Download and install </w:t>
      </w:r>
      <w:r w:rsidRPr="00077210">
        <w:rPr>
          <w:b/>
          <w:bCs/>
        </w:rPr>
        <w:t>Visual Studio Code</w:t>
      </w:r>
      <w:r w:rsidR="00077210">
        <w:t xml:space="preserve"> on the lab host machine</w:t>
      </w:r>
      <w:r w:rsidR="003222C9">
        <w:t xml:space="preserve">. You can download it from here. </w:t>
      </w:r>
      <w:hyperlink r:id="rId13" w:history="1">
        <w:r w:rsidR="003222C9" w:rsidRPr="00AE0866">
          <w:rPr>
            <w:rStyle w:val="Hyperlink"/>
          </w:rPr>
          <w:t>https://code.visualstudio.com/Download</w:t>
        </w:r>
      </w:hyperlink>
      <w:r w:rsidR="003222C9">
        <w:t xml:space="preserve"> </w:t>
      </w:r>
    </w:p>
    <w:p w14:paraId="20627D14" w14:textId="4A1CADC0" w:rsidR="00EF4183" w:rsidRDefault="00C27B67" w:rsidP="00C45D83">
      <w:pPr>
        <w:pStyle w:val="Heading2"/>
      </w:pPr>
      <w:r>
        <w:t>Creating a Dockerfile</w:t>
      </w:r>
    </w:p>
    <w:p w14:paraId="01302E4A" w14:textId="6A53D260" w:rsidR="00524EF7" w:rsidRDefault="00524EF7" w:rsidP="00EF4183">
      <w:r>
        <w:t xml:space="preserve">When building containers, the commands </w:t>
      </w:r>
      <w:r w:rsidR="00966BD0">
        <w:t xml:space="preserve">in the </w:t>
      </w:r>
      <w:proofErr w:type="spellStart"/>
      <w:r w:rsidR="00966BD0">
        <w:t>Dockerfile</w:t>
      </w:r>
      <w:proofErr w:type="spellEnd"/>
      <w:r w:rsidR="00966BD0">
        <w:t xml:space="preserve"> will use absolute references to files or relative references</w:t>
      </w:r>
      <w:r w:rsidR="00EB13C4">
        <w:t xml:space="preserve">. Creating a folder and saving </w:t>
      </w:r>
      <w:r w:rsidR="00437A96">
        <w:t>all</w:t>
      </w:r>
      <w:r w:rsidR="00EB13C4">
        <w:t xml:space="preserve"> the files to this location can make referencing the files </w:t>
      </w:r>
      <w:r w:rsidR="006E0CB7">
        <w:t xml:space="preserve">inside the </w:t>
      </w:r>
      <w:proofErr w:type="spellStart"/>
      <w:r w:rsidR="006E0CB7">
        <w:t>Dockerfile</w:t>
      </w:r>
      <w:proofErr w:type="spellEnd"/>
      <w:r w:rsidR="006E0CB7">
        <w:t xml:space="preserve"> easier.</w:t>
      </w:r>
      <w:r w:rsidR="00437A96">
        <w:t xml:space="preserve"> For this reason, you should save all the files you create to the </w:t>
      </w:r>
      <w:r w:rsidR="00437A96" w:rsidRPr="001C0094">
        <w:rPr>
          <w:b/>
          <w:bCs/>
        </w:rPr>
        <w:t>D:\Builds\WebServer</w:t>
      </w:r>
      <w:r w:rsidR="00437A96">
        <w:t xml:space="preserve"> folder.</w:t>
      </w:r>
    </w:p>
    <w:p w14:paraId="5B4E607F" w14:textId="02D100C1" w:rsidR="0044088F" w:rsidRDefault="0053565D" w:rsidP="00EF4183">
      <w:r>
        <w:t xml:space="preserve">A </w:t>
      </w:r>
      <w:proofErr w:type="spellStart"/>
      <w:r>
        <w:t>Dockerfile</w:t>
      </w:r>
      <w:proofErr w:type="spellEnd"/>
      <w:r>
        <w:t xml:space="preserve"> is a text file and so it can be c</w:t>
      </w:r>
      <w:r w:rsidR="002C52BE">
        <w:t xml:space="preserve">reated using the </w:t>
      </w:r>
      <w:r w:rsidR="00DE5146">
        <w:t>text editor of your choice.</w:t>
      </w:r>
      <w:r w:rsidR="00764C56">
        <w:t xml:space="preserve"> </w:t>
      </w:r>
      <w:r w:rsidR="00C76661">
        <w:t>In this example, you will use the Visual Studio Code</w:t>
      </w:r>
      <w:r w:rsidR="00934D55">
        <w:t>.</w:t>
      </w:r>
    </w:p>
    <w:p w14:paraId="2716AEBA" w14:textId="61F93BE3" w:rsidR="00934D55" w:rsidRDefault="00934D55" w:rsidP="00EF4183">
      <w:r>
        <w:t>To create a docker file to create a container</w:t>
      </w:r>
      <w:r w:rsidR="002841C4">
        <w:t xml:space="preserve"> that uses the Windows Server Core base image, installs</w:t>
      </w:r>
      <w:r w:rsidR="00B54384">
        <w:t xml:space="preserve"> IIS</w:t>
      </w:r>
      <w:r w:rsidR="00DA5ECC">
        <w:t>, and</w:t>
      </w:r>
      <w:r w:rsidR="00B54384">
        <w:t xml:space="preserve"> creates a simple web page</w:t>
      </w:r>
      <w:r w:rsidR="002841C4">
        <w:t>, perform the</w:t>
      </w:r>
      <w:r w:rsidR="00B54384">
        <w:t xml:space="preserve"> following:</w:t>
      </w:r>
    </w:p>
    <w:p w14:paraId="1D1F79E2" w14:textId="7400DAB5" w:rsidR="00B54384" w:rsidRDefault="00386F9F" w:rsidP="00E25C4D">
      <w:pPr>
        <w:pStyle w:val="ListParagraph"/>
        <w:numPr>
          <w:ilvl w:val="0"/>
          <w:numId w:val="14"/>
        </w:numPr>
      </w:pPr>
      <w:r w:rsidRPr="001C0094">
        <w:t>Login</w:t>
      </w:r>
      <w:r>
        <w:t xml:space="preserve"> to </w:t>
      </w:r>
      <w:r w:rsidR="00B54384">
        <w:t xml:space="preserve">the </w:t>
      </w:r>
      <w:r w:rsidR="00B54384" w:rsidRPr="001C0094">
        <w:t>Host</w:t>
      </w:r>
      <w:r w:rsidR="00B54384">
        <w:t xml:space="preserve"> virtual machine</w:t>
      </w:r>
      <w:r>
        <w:t>.</w:t>
      </w:r>
    </w:p>
    <w:p w14:paraId="768540F8" w14:textId="1D8CF607" w:rsidR="00A274CF" w:rsidRPr="00F60F03" w:rsidRDefault="00A274CF" w:rsidP="00E25C4D">
      <w:pPr>
        <w:pStyle w:val="ListParagraph"/>
        <w:numPr>
          <w:ilvl w:val="0"/>
          <w:numId w:val="14"/>
        </w:numPr>
      </w:pPr>
      <w:r w:rsidRPr="001C0094">
        <w:t>Copy</w:t>
      </w:r>
      <w:r>
        <w:t xml:space="preserve"> the </w:t>
      </w:r>
      <w:r w:rsidRPr="00FB339C">
        <w:rPr>
          <w:b/>
          <w:bCs/>
        </w:rPr>
        <w:t>default.htm</w:t>
      </w:r>
      <w:r>
        <w:t xml:space="preserve"> file </w:t>
      </w:r>
      <w:r w:rsidRPr="001C0094">
        <w:t>from</w:t>
      </w:r>
      <w:r>
        <w:t xml:space="preserve"> the </w:t>
      </w:r>
      <w:r w:rsidR="00220DBE" w:rsidRPr="00FB339C">
        <w:rPr>
          <w:b/>
          <w:bCs/>
        </w:rPr>
        <w:t>D:\WebData</w:t>
      </w:r>
      <w:r w:rsidR="00220DBE">
        <w:t xml:space="preserve"> </w:t>
      </w:r>
      <w:r w:rsidR="00220DBE" w:rsidRPr="00FB339C">
        <w:rPr>
          <w:b/>
          <w:bCs/>
        </w:rPr>
        <w:t>to</w:t>
      </w:r>
      <w:r w:rsidR="00220DBE">
        <w:t xml:space="preserve"> the </w:t>
      </w:r>
      <w:r w:rsidR="00220DBE" w:rsidRPr="00FB339C">
        <w:rPr>
          <w:b/>
          <w:bCs/>
        </w:rPr>
        <w:t>D:\Builds\WebServer</w:t>
      </w:r>
      <w:r w:rsidR="00F60F03">
        <w:rPr>
          <w:b/>
          <w:bCs/>
        </w:rPr>
        <w:t xml:space="preserve">, </w:t>
      </w:r>
      <w:r w:rsidR="00F60F03" w:rsidRPr="00CD687D">
        <w:t>which you will need to create.</w:t>
      </w:r>
    </w:p>
    <w:p w14:paraId="41293F4B" w14:textId="0969356D" w:rsidR="00F60F03" w:rsidRPr="00CD687D" w:rsidRDefault="00F60F03" w:rsidP="00E25C4D">
      <w:pPr>
        <w:pStyle w:val="ListParagraph"/>
        <w:numPr>
          <w:ilvl w:val="0"/>
          <w:numId w:val="14"/>
        </w:numPr>
      </w:pPr>
      <w:r w:rsidRPr="001C0094">
        <w:t>Download</w:t>
      </w:r>
      <w:r>
        <w:rPr>
          <w:b/>
          <w:bCs/>
        </w:rPr>
        <w:t xml:space="preserve"> </w:t>
      </w:r>
      <w:r w:rsidRPr="00CD687D">
        <w:t>and</w:t>
      </w:r>
      <w:r>
        <w:rPr>
          <w:b/>
          <w:bCs/>
        </w:rPr>
        <w:t xml:space="preserve"> </w:t>
      </w:r>
      <w:r w:rsidRPr="001C0094">
        <w:t>install</w:t>
      </w:r>
      <w:r>
        <w:rPr>
          <w:b/>
          <w:bCs/>
        </w:rPr>
        <w:t xml:space="preserve"> Visual Studio Code.</w:t>
      </w:r>
    </w:p>
    <w:p w14:paraId="144A17A0" w14:textId="4B1832D1" w:rsidR="00386F9F" w:rsidRDefault="00F60F03" w:rsidP="00E25C4D">
      <w:pPr>
        <w:pStyle w:val="ListParagraph"/>
        <w:numPr>
          <w:ilvl w:val="0"/>
          <w:numId w:val="14"/>
        </w:numPr>
      </w:pPr>
      <w:r w:rsidRPr="001C00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54DBE1" wp14:editId="141F9215">
            <wp:simplePos x="0" y="0"/>
            <wp:positionH relativeFrom="margin">
              <wp:posOffset>278317</wp:posOffset>
            </wp:positionH>
            <wp:positionV relativeFrom="paragraph">
              <wp:posOffset>519281</wp:posOffset>
            </wp:positionV>
            <wp:extent cx="4981575" cy="381381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F9F" w:rsidRPr="001C0094">
        <w:t>Open</w:t>
      </w:r>
      <w:r w:rsidR="00386F9F">
        <w:t xml:space="preserve"> </w:t>
      </w:r>
      <w:r w:rsidR="00386F9F" w:rsidRPr="00FB339C">
        <w:rPr>
          <w:b/>
          <w:bCs/>
        </w:rPr>
        <w:t>Visual Studio Code</w:t>
      </w:r>
      <w:r w:rsidR="00386F9F">
        <w:t xml:space="preserve">, and </w:t>
      </w:r>
      <w:r w:rsidR="00386F9F" w:rsidRPr="001C0094">
        <w:t>type</w:t>
      </w:r>
      <w:r w:rsidR="00386F9F">
        <w:t xml:space="preserve"> the </w:t>
      </w:r>
      <w:r w:rsidR="00A34E33" w:rsidRPr="001C0094">
        <w:t>text</w:t>
      </w:r>
      <w:r w:rsidR="00A34E33">
        <w:t xml:space="preserve"> shown in the image </w:t>
      </w:r>
      <w:r w:rsidR="001C0094" w:rsidRPr="00E45C12">
        <w:t>b</w:t>
      </w:r>
      <w:r w:rsidR="00E45C12" w:rsidRPr="00E45C12">
        <w:t>elo</w:t>
      </w:r>
      <w:r w:rsidR="00E45C12">
        <w:t>w</w:t>
      </w:r>
      <w:r w:rsidR="00A34E33">
        <w:t>.</w:t>
      </w:r>
      <w:r w:rsidR="00FB4E41" w:rsidRPr="00FB4E41">
        <w:rPr>
          <w:noProof/>
        </w:rPr>
        <w:t xml:space="preserve"> </w:t>
      </w:r>
      <w:r w:rsidR="00381DBD">
        <w:rPr>
          <w:noProof/>
        </w:rPr>
        <w:t xml:space="preserve">Change the </w:t>
      </w:r>
      <w:r>
        <w:rPr>
          <w:noProof/>
        </w:rPr>
        <w:t>maintainer email address to your own.</w:t>
      </w:r>
    </w:p>
    <w:p w14:paraId="63D94806" w14:textId="71D22815" w:rsidR="008A214B" w:rsidRDefault="00A34E33" w:rsidP="00EF4183">
      <w:pPr>
        <w:pStyle w:val="ListParagraph"/>
        <w:numPr>
          <w:ilvl w:val="0"/>
          <w:numId w:val="14"/>
        </w:numPr>
      </w:pPr>
      <w:r w:rsidRPr="001C0094">
        <w:t>Save</w:t>
      </w:r>
      <w:r>
        <w:t xml:space="preserve"> the file </w:t>
      </w:r>
      <w:r w:rsidRPr="001C0094">
        <w:t>in</w:t>
      </w:r>
      <w:r>
        <w:t xml:space="preserve"> the </w:t>
      </w:r>
      <w:r w:rsidRPr="00FB339C">
        <w:rPr>
          <w:b/>
          <w:bCs/>
        </w:rPr>
        <w:t>D:\Builds\</w:t>
      </w:r>
      <w:r w:rsidR="00E25C4D" w:rsidRPr="00FB339C">
        <w:rPr>
          <w:b/>
          <w:bCs/>
        </w:rPr>
        <w:t>WebServer</w:t>
      </w:r>
      <w:r w:rsidR="00E25C4D">
        <w:t xml:space="preserve"> folder</w:t>
      </w:r>
      <w:r w:rsidR="00AA1787">
        <w:t>.</w:t>
      </w:r>
      <w:r w:rsidR="00E25C4D">
        <w:t xml:space="preserve"> </w:t>
      </w:r>
      <w:r w:rsidR="00AA1787" w:rsidRPr="001C0094">
        <w:t>N</w:t>
      </w:r>
      <w:r w:rsidR="00E25C4D" w:rsidRPr="001C0094">
        <w:t>ame</w:t>
      </w:r>
      <w:r w:rsidR="00E25C4D">
        <w:t xml:space="preserve"> </w:t>
      </w:r>
      <w:r w:rsidR="00AA1787">
        <w:t>the file</w:t>
      </w:r>
      <w:r w:rsidR="00E25C4D">
        <w:t xml:space="preserve"> </w:t>
      </w:r>
      <w:proofErr w:type="spellStart"/>
      <w:r w:rsidR="00E25C4D" w:rsidRPr="00FB339C">
        <w:rPr>
          <w:b/>
          <w:bCs/>
        </w:rPr>
        <w:t>WebServer.dockerfile</w:t>
      </w:r>
      <w:proofErr w:type="spellEnd"/>
      <w:r w:rsidR="00E25C4D">
        <w:t>.</w:t>
      </w:r>
    </w:p>
    <w:p w14:paraId="61081D17" w14:textId="4A083F55" w:rsidR="00C561D2" w:rsidRDefault="00C561D2" w:rsidP="00EF4183">
      <w:pPr>
        <w:pStyle w:val="ListParagraph"/>
        <w:numPr>
          <w:ilvl w:val="0"/>
          <w:numId w:val="14"/>
        </w:numPr>
      </w:pPr>
      <w:r>
        <w:t xml:space="preserve">The entries in the </w:t>
      </w:r>
      <w:proofErr w:type="spellStart"/>
      <w:r>
        <w:t>Dockerfile</w:t>
      </w:r>
      <w:proofErr w:type="spellEnd"/>
      <w:r>
        <w:t xml:space="preserve"> have the following </w:t>
      </w:r>
      <w:r w:rsidR="006859F9">
        <w:t>function:</w:t>
      </w:r>
    </w:p>
    <w:p w14:paraId="266D9AA3" w14:textId="1DC6C9BC" w:rsidR="006859F9" w:rsidRDefault="006859F9" w:rsidP="006859F9">
      <w:pPr>
        <w:pStyle w:val="ListParagraph"/>
        <w:numPr>
          <w:ilvl w:val="1"/>
          <w:numId w:val="14"/>
        </w:numPr>
      </w:pPr>
      <w:r w:rsidRPr="00FE26AC">
        <w:rPr>
          <w:b/>
          <w:bCs/>
        </w:rPr>
        <w:t>FROM</w:t>
      </w:r>
      <w:r>
        <w:t xml:space="preserve"> </w:t>
      </w:r>
      <w:r>
        <w:sym w:font="Wingdings" w:char="F0E0"/>
      </w:r>
      <w:r>
        <w:t xml:space="preserve"> specifies the image to use</w:t>
      </w:r>
      <w:r w:rsidR="005F4EA8">
        <w:t xml:space="preserve"> </w:t>
      </w:r>
    </w:p>
    <w:p w14:paraId="36B21252" w14:textId="61E6FF94" w:rsidR="006859F9" w:rsidRDefault="006859F9" w:rsidP="006859F9">
      <w:pPr>
        <w:pStyle w:val="ListParagraph"/>
        <w:numPr>
          <w:ilvl w:val="1"/>
          <w:numId w:val="14"/>
        </w:numPr>
      </w:pPr>
      <w:r w:rsidRPr="00FE26AC">
        <w:rPr>
          <w:b/>
          <w:bCs/>
        </w:rPr>
        <w:t>LABEL</w:t>
      </w:r>
      <w:r>
        <w:t xml:space="preserve"> </w:t>
      </w:r>
      <w:r>
        <w:sym w:font="Wingdings" w:char="F0E0"/>
      </w:r>
      <w:r>
        <w:t xml:space="preserve"> adds a</w:t>
      </w:r>
      <w:r w:rsidR="00381DBD">
        <w:t xml:space="preserve"> label named maintainer to the image and sets the value to </w:t>
      </w:r>
      <w:hyperlink r:id="rId15" w:history="1">
        <w:r w:rsidR="005A7AD0" w:rsidRPr="00AE0866">
          <w:rPr>
            <w:rStyle w:val="Hyperlink"/>
          </w:rPr>
          <w:t>kazevedo@ecpi.edu</w:t>
        </w:r>
      </w:hyperlink>
    </w:p>
    <w:p w14:paraId="321C5A44" w14:textId="4F7EE0E1" w:rsidR="005A7AD0" w:rsidRDefault="005A7AD0" w:rsidP="006859F9">
      <w:pPr>
        <w:pStyle w:val="ListParagraph"/>
        <w:numPr>
          <w:ilvl w:val="1"/>
          <w:numId w:val="14"/>
        </w:numPr>
      </w:pPr>
      <w:r w:rsidRPr="00FE26AC">
        <w:rPr>
          <w:b/>
          <w:bCs/>
        </w:rPr>
        <w:t>RUN</w:t>
      </w:r>
      <w:r>
        <w:t xml:space="preserve"> </w:t>
      </w:r>
      <w:r>
        <w:sym w:font="Wingdings" w:char="F0E0"/>
      </w:r>
      <w:r>
        <w:t xml:space="preserve"> runs a command </w:t>
      </w:r>
      <w:r w:rsidR="00EB3F8C">
        <w:t xml:space="preserve">in the </w:t>
      </w:r>
      <w:r w:rsidR="00581CA6">
        <w:t>container. This command installs the Web Server role</w:t>
      </w:r>
    </w:p>
    <w:p w14:paraId="5185F4F3" w14:textId="46229EDE" w:rsidR="00581CA6" w:rsidRDefault="00581CA6" w:rsidP="006859F9">
      <w:pPr>
        <w:pStyle w:val="ListParagraph"/>
        <w:numPr>
          <w:ilvl w:val="1"/>
          <w:numId w:val="14"/>
        </w:numPr>
      </w:pPr>
      <w:r w:rsidRPr="00FE26AC">
        <w:rPr>
          <w:b/>
          <w:bCs/>
        </w:rPr>
        <w:t>COPY</w:t>
      </w:r>
      <w:r>
        <w:t xml:space="preserve"> </w:t>
      </w:r>
      <w:r>
        <w:sym w:font="Wingdings" w:char="F0E0"/>
      </w:r>
      <w:r>
        <w:t xml:space="preserve"> cop</w:t>
      </w:r>
      <w:r w:rsidR="00F938D4">
        <w:t xml:space="preserve">ies the default.htm file from the working directory to the c:\inetpub\wwwroot directory. Note that you </w:t>
      </w:r>
      <w:r w:rsidR="00FE26AC">
        <w:t>must</w:t>
      </w:r>
      <w:r w:rsidR="00F938D4">
        <w:t xml:space="preserve"> use </w:t>
      </w:r>
      <w:r w:rsidR="00327AC8">
        <w:t>forward slashes for the path separator.</w:t>
      </w:r>
    </w:p>
    <w:p w14:paraId="6D2CF609" w14:textId="3A5B4F5E" w:rsidR="00327AC8" w:rsidRDefault="00327AC8" w:rsidP="006859F9">
      <w:pPr>
        <w:pStyle w:val="ListParagraph"/>
        <w:numPr>
          <w:ilvl w:val="1"/>
          <w:numId w:val="14"/>
        </w:numPr>
      </w:pPr>
      <w:r w:rsidRPr="00FE26AC">
        <w:rPr>
          <w:b/>
          <w:bCs/>
        </w:rPr>
        <w:t>CMD</w:t>
      </w:r>
      <w:r>
        <w:t xml:space="preserve"> </w:t>
      </w:r>
      <w:r>
        <w:sym w:font="Wingdings" w:char="F0E0"/>
      </w:r>
      <w:r>
        <w:t xml:space="preserve"> shows the command to be run</w:t>
      </w:r>
      <w:r w:rsidR="00FE26AC">
        <w:t xml:space="preserve"> in the container.</w:t>
      </w:r>
    </w:p>
    <w:p w14:paraId="26DE7975" w14:textId="2C83AE27" w:rsidR="00C27B67" w:rsidRDefault="00C27B67" w:rsidP="00C45D83">
      <w:pPr>
        <w:pStyle w:val="Heading2"/>
      </w:pPr>
      <w:r>
        <w:t>Building an application with a Dockerfile</w:t>
      </w:r>
    </w:p>
    <w:p w14:paraId="52BCCE3B" w14:textId="7F4F7E48" w:rsidR="00C45D83" w:rsidRDefault="00951233" w:rsidP="00C45D83">
      <w:r>
        <w:t xml:space="preserve">Once you have created the </w:t>
      </w:r>
      <w:proofErr w:type="spellStart"/>
      <w:r>
        <w:t>Dockerfile</w:t>
      </w:r>
      <w:proofErr w:type="spellEnd"/>
      <w:r>
        <w:t>, you can now build your application.</w:t>
      </w:r>
    </w:p>
    <w:p w14:paraId="27AC8FE9" w14:textId="166B3BE5" w:rsidR="00951233" w:rsidRDefault="00951233" w:rsidP="00C45D83">
      <w:r>
        <w:t xml:space="preserve">To build an application using a </w:t>
      </w:r>
      <w:proofErr w:type="spellStart"/>
      <w:r>
        <w:t>Dockerfile</w:t>
      </w:r>
      <w:proofErr w:type="spellEnd"/>
      <w:r>
        <w:t>, perform the following:</w:t>
      </w:r>
    </w:p>
    <w:p w14:paraId="2AE57145" w14:textId="220AAE6A" w:rsidR="00951233" w:rsidRDefault="00951233" w:rsidP="00D852C3">
      <w:pPr>
        <w:pStyle w:val="ListParagraph"/>
        <w:numPr>
          <w:ilvl w:val="0"/>
          <w:numId w:val="15"/>
        </w:numPr>
      </w:pPr>
      <w:r w:rsidRPr="001C0094">
        <w:t>Open</w:t>
      </w:r>
      <w:r>
        <w:t xml:space="preserve"> a</w:t>
      </w:r>
      <w:r w:rsidR="00464274">
        <w:t xml:space="preserve">n </w:t>
      </w:r>
      <w:r w:rsidR="00464274" w:rsidRPr="00D852C3">
        <w:rPr>
          <w:b/>
          <w:bCs/>
        </w:rPr>
        <w:t>elevated</w:t>
      </w:r>
      <w:r w:rsidR="00464274">
        <w:t xml:space="preserve"> </w:t>
      </w:r>
      <w:r w:rsidR="00464274" w:rsidRPr="00D852C3">
        <w:rPr>
          <w:b/>
          <w:bCs/>
        </w:rPr>
        <w:t>PowerShell</w:t>
      </w:r>
      <w:r w:rsidR="00464274">
        <w:t xml:space="preserve"> session.</w:t>
      </w:r>
    </w:p>
    <w:p w14:paraId="1292BB7A" w14:textId="7BD03DAB" w:rsidR="00464274" w:rsidRDefault="00464274" w:rsidP="00D852C3">
      <w:pPr>
        <w:pStyle w:val="ListParagraph"/>
        <w:numPr>
          <w:ilvl w:val="0"/>
          <w:numId w:val="15"/>
        </w:numPr>
      </w:pPr>
      <w:r w:rsidRPr="001C0094">
        <w:t>Change</w:t>
      </w:r>
      <w:r>
        <w:t xml:space="preserve"> the </w:t>
      </w:r>
      <w:r w:rsidRPr="001C0094">
        <w:t>directory</w:t>
      </w:r>
      <w:r>
        <w:t xml:space="preserve"> </w:t>
      </w:r>
      <w:r w:rsidRPr="001C0094">
        <w:t>to</w:t>
      </w:r>
      <w:r>
        <w:t xml:space="preserve"> the </w:t>
      </w:r>
      <w:r w:rsidRPr="00D852C3">
        <w:rPr>
          <w:b/>
          <w:bCs/>
        </w:rPr>
        <w:t>D:\Builds\WebServer</w:t>
      </w:r>
      <w:r>
        <w:t xml:space="preserve"> directory</w:t>
      </w:r>
      <w:r w:rsidR="001C0094">
        <w:t>.</w:t>
      </w:r>
    </w:p>
    <w:p w14:paraId="4116F311" w14:textId="202F30FD" w:rsidR="00464274" w:rsidRDefault="00464274" w:rsidP="00D852C3">
      <w:pPr>
        <w:pStyle w:val="ListParagraph"/>
        <w:numPr>
          <w:ilvl w:val="0"/>
          <w:numId w:val="15"/>
        </w:numPr>
      </w:pPr>
      <w:r w:rsidRPr="001C0094">
        <w:lastRenderedPageBreak/>
        <w:t>Type</w:t>
      </w:r>
      <w:r>
        <w:t xml:space="preserve"> the following </w:t>
      </w:r>
      <w:r w:rsidRPr="001C0094">
        <w:t>command</w:t>
      </w:r>
      <w:r>
        <w:t>:</w:t>
      </w:r>
    </w:p>
    <w:p w14:paraId="27AFB5B7" w14:textId="16F571A9" w:rsidR="001932D8" w:rsidRDefault="0012371E" w:rsidP="0012371E">
      <w:pPr>
        <w:pStyle w:val="CommandLine"/>
      </w:pPr>
      <w:r>
        <w:t>d</w:t>
      </w:r>
      <w:r w:rsidR="001932D8">
        <w:t xml:space="preserve">ocker build </w:t>
      </w:r>
      <w:r w:rsidR="00425195">
        <w:t xml:space="preserve">-t </w:t>
      </w:r>
      <w:proofErr w:type="spellStart"/>
      <w:r w:rsidR="005E7B00">
        <w:t>iis-websvr</w:t>
      </w:r>
      <w:proofErr w:type="spellEnd"/>
      <w:r w:rsidR="00A94F9D">
        <w:t xml:space="preserve"> </w:t>
      </w:r>
      <w:r w:rsidR="00FB339C">
        <w:t xml:space="preserve">-f </w:t>
      </w:r>
      <w:proofErr w:type="spellStart"/>
      <w:proofErr w:type="gramStart"/>
      <w:r w:rsidR="00425195">
        <w:t>webserver.dockerfile</w:t>
      </w:r>
      <w:proofErr w:type="spellEnd"/>
      <w:proofErr w:type="gramEnd"/>
      <w:r w:rsidR="00FB339C">
        <w:t xml:space="preserve"> .</w:t>
      </w:r>
    </w:p>
    <w:p w14:paraId="14E6C6B9" w14:textId="7BC2B91C" w:rsidR="00D852C3" w:rsidRDefault="00097B76" w:rsidP="00D852C3">
      <w:pPr>
        <w:pStyle w:val="ListParagraph"/>
        <w:numPr>
          <w:ilvl w:val="0"/>
          <w:numId w:val="15"/>
        </w:numPr>
      </w:pPr>
      <w:r w:rsidRPr="00097B76">
        <w:rPr>
          <w:noProof/>
        </w:rPr>
        <w:drawing>
          <wp:anchor distT="0" distB="0" distL="114300" distR="114300" simplePos="0" relativeHeight="251661312" behindDoc="0" locked="0" layoutInCell="1" allowOverlap="1" wp14:anchorId="69137EA4" wp14:editId="0F97A865">
            <wp:simplePos x="0" y="0"/>
            <wp:positionH relativeFrom="margin">
              <wp:posOffset>447675</wp:posOffset>
            </wp:positionH>
            <wp:positionV relativeFrom="paragraph">
              <wp:posOffset>251460</wp:posOffset>
            </wp:positionV>
            <wp:extent cx="4799330" cy="3231515"/>
            <wp:effectExtent l="0" t="0" r="127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C3">
        <w:t>You should see the output</w:t>
      </w:r>
      <w:r w:rsidR="007105C4">
        <w:t xml:space="preserve"> like the figure below</w:t>
      </w:r>
      <w:r w:rsidR="00D852C3">
        <w:t>.</w:t>
      </w:r>
      <w:r w:rsidR="0012371E">
        <w:t xml:space="preserve"> </w:t>
      </w:r>
    </w:p>
    <w:p w14:paraId="689F9CCF" w14:textId="00E619C3" w:rsidR="00C561D2" w:rsidRDefault="006B16FF" w:rsidP="00097B76">
      <w:pPr>
        <w:pStyle w:val="ListParagraph"/>
        <w:numPr>
          <w:ilvl w:val="0"/>
          <w:numId w:val="15"/>
        </w:numPr>
      </w:pPr>
      <w:r>
        <w:t>There are a few things to note in the output and the command usage:</w:t>
      </w:r>
    </w:p>
    <w:p w14:paraId="37EC74D1" w14:textId="7EDAD0F6" w:rsidR="006B16FF" w:rsidRDefault="006B16FF" w:rsidP="006B16FF">
      <w:pPr>
        <w:pStyle w:val="ListParagraph"/>
        <w:numPr>
          <w:ilvl w:val="1"/>
          <w:numId w:val="15"/>
        </w:numPr>
      </w:pPr>
      <w:r>
        <w:t xml:space="preserve">If you name the file </w:t>
      </w:r>
      <w:proofErr w:type="spellStart"/>
      <w:r>
        <w:t>Dockerfile</w:t>
      </w:r>
      <w:proofErr w:type="spellEnd"/>
      <w:r w:rsidR="008D2335">
        <w:t xml:space="preserve">, you </w:t>
      </w:r>
      <w:r w:rsidR="00231BDD">
        <w:t>do not</w:t>
      </w:r>
      <w:r w:rsidR="008D2335">
        <w:t xml:space="preserve"> have to specify a file name</w:t>
      </w:r>
      <w:r w:rsidR="00231BDD">
        <w:t xml:space="preserve"> with the -f parameter</w:t>
      </w:r>
      <w:r w:rsidR="001C0094">
        <w:t>.</w:t>
      </w:r>
    </w:p>
    <w:p w14:paraId="5D772DBD" w14:textId="5E8D9267" w:rsidR="008B7957" w:rsidRDefault="008B7957" w:rsidP="008B7957">
      <w:pPr>
        <w:pStyle w:val="ListParagraph"/>
        <w:numPr>
          <w:ilvl w:val="0"/>
          <w:numId w:val="15"/>
        </w:numPr>
      </w:pPr>
      <w:r>
        <w:t>Y</w:t>
      </w:r>
      <w:r w:rsidR="0080512D">
        <w:t>ou can verify that the image was created, using the following command:</w:t>
      </w:r>
    </w:p>
    <w:p w14:paraId="48F84698" w14:textId="6D33FD70" w:rsidR="0080512D" w:rsidRDefault="005042C0" w:rsidP="00C257D2">
      <w:pPr>
        <w:pStyle w:val="CommandLine"/>
      </w:pPr>
      <w:r>
        <w:t>d</w:t>
      </w:r>
      <w:r w:rsidR="0080512D">
        <w:t>ocker images</w:t>
      </w:r>
    </w:p>
    <w:p w14:paraId="76EFFD92" w14:textId="381AF007" w:rsidR="005042C0" w:rsidRDefault="00C257D2" w:rsidP="008B7957">
      <w:pPr>
        <w:pStyle w:val="ListParagraph"/>
        <w:numPr>
          <w:ilvl w:val="0"/>
          <w:numId w:val="15"/>
        </w:numPr>
      </w:pPr>
      <w:r w:rsidRPr="00C257D2">
        <w:rPr>
          <w:noProof/>
        </w:rPr>
        <w:drawing>
          <wp:anchor distT="0" distB="0" distL="114300" distR="114300" simplePos="0" relativeHeight="251663360" behindDoc="0" locked="0" layoutInCell="1" allowOverlap="1" wp14:anchorId="0DA84F6E" wp14:editId="23EB9ED2">
            <wp:simplePos x="0" y="0"/>
            <wp:positionH relativeFrom="margin">
              <wp:posOffset>127000</wp:posOffset>
            </wp:positionH>
            <wp:positionV relativeFrom="paragraph">
              <wp:posOffset>213360</wp:posOffset>
            </wp:positionV>
            <wp:extent cx="5937250" cy="525145"/>
            <wp:effectExtent l="0" t="0" r="6350" b="8255"/>
            <wp:wrapTight wrapText="bothSides">
              <wp:wrapPolygon edited="0">
                <wp:start x="0" y="0"/>
                <wp:lineTo x="0" y="21156"/>
                <wp:lineTo x="21554" y="21156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42C0">
        <w:t xml:space="preserve">You should </w:t>
      </w:r>
      <w:r w:rsidR="006627E3">
        <w:t>output like the image below.</w:t>
      </w:r>
      <w:r w:rsidRPr="00C257D2">
        <w:rPr>
          <w:noProof/>
        </w:rPr>
        <w:t xml:space="preserve"> </w:t>
      </w:r>
    </w:p>
    <w:p w14:paraId="5936343F" w14:textId="10282401" w:rsidR="006627E3" w:rsidRDefault="00FA4780" w:rsidP="008B7957">
      <w:pPr>
        <w:pStyle w:val="ListParagraph"/>
        <w:numPr>
          <w:ilvl w:val="0"/>
          <w:numId w:val="15"/>
        </w:numPr>
      </w:pPr>
      <w:r>
        <w:t>To see all the images on your system, type the following command:</w:t>
      </w:r>
    </w:p>
    <w:p w14:paraId="39BA0533" w14:textId="54A6380B" w:rsidR="004D4BC4" w:rsidRDefault="00FA4780" w:rsidP="00A622BA">
      <w:pPr>
        <w:pStyle w:val="CommandLine"/>
      </w:pPr>
      <w:r>
        <w:t>docker images -a</w:t>
      </w:r>
    </w:p>
    <w:p w14:paraId="0E423DB5" w14:textId="4AD7F424" w:rsidR="00C747C8" w:rsidRDefault="004D4BC4" w:rsidP="000E49FC">
      <w:pPr>
        <w:pStyle w:val="ListParagraph"/>
        <w:numPr>
          <w:ilvl w:val="0"/>
          <w:numId w:val="15"/>
        </w:numPr>
      </w:pPr>
      <w:r w:rsidRPr="00C257D2">
        <w:rPr>
          <w:noProof/>
        </w:rPr>
        <w:drawing>
          <wp:anchor distT="0" distB="0" distL="114300" distR="114300" simplePos="0" relativeHeight="251665408" behindDoc="0" locked="0" layoutInCell="1" allowOverlap="1" wp14:anchorId="1E45EEE5" wp14:editId="01ED11BB">
            <wp:simplePos x="0" y="0"/>
            <wp:positionH relativeFrom="margin">
              <wp:posOffset>241300</wp:posOffset>
            </wp:positionH>
            <wp:positionV relativeFrom="paragraph">
              <wp:posOffset>259715</wp:posOffset>
            </wp:positionV>
            <wp:extent cx="5531485" cy="781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C8">
        <w:t>You</w:t>
      </w:r>
      <w:r w:rsidR="00DA5ECC">
        <w:t>r</w:t>
      </w:r>
      <w:r w:rsidR="00C747C8">
        <w:t xml:space="preserve"> output</w:t>
      </w:r>
      <w:r w:rsidR="00DA5ECC">
        <w:t xml:space="preserve"> should look</w:t>
      </w:r>
      <w:r w:rsidR="00C747C8">
        <w:t xml:space="preserve"> like the image below.</w:t>
      </w:r>
      <w:r w:rsidR="00C747C8" w:rsidRPr="00C257D2">
        <w:rPr>
          <w:noProof/>
        </w:rPr>
        <w:t xml:space="preserve"> </w:t>
      </w:r>
    </w:p>
    <w:p w14:paraId="4B3D6B17" w14:textId="332F51E0" w:rsidR="00C747C8" w:rsidRDefault="005266DF" w:rsidP="000E49FC">
      <w:pPr>
        <w:pStyle w:val="ListParagraph"/>
        <w:numPr>
          <w:ilvl w:val="0"/>
          <w:numId w:val="15"/>
        </w:numPr>
      </w:pPr>
      <w:r>
        <w:lastRenderedPageBreak/>
        <w:t>Note the extra images</w:t>
      </w:r>
      <w:r w:rsidR="005E764E">
        <w:t>. T</w:t>
      </w:r>
      <w:r>
        <w:t>hese were created during the build process.</w:t>
      </w:r>
    </w:p>
    <w:p w14:paraId="260A743E" w14:textId="0B4B7DE0" w:rsidR="005266DF" w:rsidRDefault="005266DF" w:rsidP="000E49FC">
      <w:pPr>
        <w:pStyle w:val="ListParagraph"/>
        <w:numPr>
          <w:ilvl w:val="0"/>
          <w:numId w:val="15"/>
        </w:numPr>
      </w:pPr>
      <w:r>
        <w:t xml:space="preserve">You can verify this by looking at the </w:t>
      </w:r>
      <w:proofErr w:type="spellStart"/>
      <w:r w:rsidRPr="001C0094">
        <w:rPr>
          <w:b/>
          <w:bCs/>
        </w:rPr>
        <w:t>iis-websvr</w:t>
      </w:r>
      <w:proofErr w:type="spellEnd"/>
      <w:r>
        <w:t xml:space="preserve"> image with the following command:</w:t>
      </w:r>
    </w:p>
    <w:p w14:paraId="568CB8E2" w14:textId="0B16EC41" w:rsidR="005266DF" w:rsidRDefault="002D1F42" w:rsidP="000E49FC">
      <w:pPr>
        <w:pStyle w:val="CommandLine"/>
        <w:contextualSpacing/>
      </w:pPr>
      <w:r>
        <w:t>d</w:t>
      </w:r>
      <w:r w:rsidR="005266DF">
        <w:t xml:space="preserve">ocker history </w:t>
      </w:r>
      <w:proofErr w:type="spellStart"/>
      <w:r w:rsidR="005266DF">
        <w:t>iis-websvr</w:t>
      </w:r>
      <w:proofErr w:type="spellEnd"/>
    </w:p>
    <w:p w14:paraId="5C4573BF" w14:textId="3388DC2F" w:rsidR="00883883" w:rsidRDefault="00883883" w:rsidP="000E49FC">
      <w:pPr>
        <w:pStyle w:val="ListParagraph"/>
        <w:numPr>
          <w:ilvl w:val="0"/>
          <w:numId w:val="15"/>
        </w:numPr>
      </w:pPr>
      <w:r w:rsidRPr="00C257D2">
        <w:rPr>
          <w:noProof/>
        </w:rPr>
        <w:drawing>
          <wp:anchor distT="0" distB="0" distL="114300" distR="114300" simplePos="0" relativeHeight="251667456" behindDoc="0" locked="0" layoutInCell="1" allowOverlap="1" wp14:anchorId="6F764731" wp14:editId="0684DC54">
            <wp:simplePos x="0" y="0"/>
            <wp:positionH relativeFrom="margin">
              <wp:posOffset>279400</wp:posOffset>
            </wp:positionH>
            <wp:positionV relativeFrom="paragraph">
              <wp:posOffset>259715</wp:posOffset>
            </wp:positionV>
            <wp:extent cx="5461000" cy="875030"/>
            <wp:effectExtent l="0" t="0" r="635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should output like the image below.</w:t>
      </w:r>
      <w:r w:rsidRPr="00C257D2">
        <w:rPr>
          <w:noProof/>
        </w:rPr>
        <w:t xml:space="preserve"> </w:t>
      </w:r>
    </w:p>
    <w:p w14:paraId="1B92A2C9" w14:textId="12485099" w:rsidR="005266DF" w:rsidRDefault="003444C2" w:rsidP="008B7957">
      <w:pPr>
        <w:pStyle w:val="ListParagraph"/>
        <w:numPr>
          <w:ilvl w:val="0"/>
          <w:numId w:val="15"/>
        </w:numPr>
      </w:pPr>
      <w:r>
        <w:t>Notice that the image IDs match the images with the &lt;none&gt; repository.</w:t>
      </w:r>
      <w:r w:rsidR="00C00762">
        <w:t xml:space="preserve"> These are intermediate i</w:t>
      </w:r>
      <w:r w:rsidR="00A6544C">
        <w:t xml:space="preserve">mages and </w:t>
      </w:r>
      <w:r w:rsidR="004B5612">
        <w:t xml:space="preserve">are needed for the final image. </w:t>
      </w:r>
      <w:r w:rsidR="006D6F25">
        <w:t xml:space="preserve">These work like differencing disks </w:t>
      </w:r>
      <w:r w:rsidR="00976709">
        <w:t>and each image only consists of the added files.</w:t>
      </w:r>
      <w:r w:rsidR="00105320">
        <w:t xml:space="preserve"> If you </w:t>
      </w:r>
      <w:r w:rsidR="008F5553">
        <w:t>do not</w:t>
      </w:r>
      <w:r w:rsidR="00105320">
        <w:t xml:space="preserve"> want these images to be present, you can specify the</w:t>
      </w:r>
      <w:r w:rsidR="008F5553">
        <w:t xml:space="preserve"> </w:t>
      </w:r>
      <w:r w:rsidR="008F5553" w:rsidRPr="001C0094">
        <w:rPr>
          <w:b/>
          <w:bCs/>
        </w:rPr>
        <w:t>--rm</w:t>
      </w:r>
      <w:r w:rsidR="008F5553">
        <w:t xml:space="preserve"> option when building the image.</w:t>
      </w:r>
    </w:p>
    <w:p w14:paraId="065372F0" w14:textId="04458002" w:rsidR="003444C2" w:rsidRDefault="003444C2" w:rsidP="00C00762">
      <w:pPr>
        <w:pStyle w:val="ListParagraph"/>
        <w:ind w:left="360"/>
      </w:pPr>
    </w:p>
    <w:p w14:paraId="2F0C503E" w14:textId="2048C922" w:rsidR="00C27B67" w:rsidRDefault="00C27B67" w:rsidP="00C45D83">
      <w:pPr>
        <w:pStyle w:val="Heading2"/>
      </w:pPr>
      <w:r>
        <w:t>Testing a Dockerfile</w:t>
      </w:r>
    </w:p>
    <w:p w14:paraId="384FE60F" w14:textId="38649D45" w:rsidR="00C45D83" w:rsidRDefault="008F5553" w:rsidP="00C45D83">
      <w:r>
        <w:t>To test the image</w:t>
      </w:r>
      <w:r w:rsidR="00E430C1">
        <w:t xml:space="preserve"> and </w:t>
      </w:r>
      <w:proofErr w:type="spellStart"/>
      <w:r w:rsidR="00E430C1">
        <w:t>Dockerfile</w:t>
      </w:r>
      <w:proofErr w:type="spellEnd"/>
      <w:r w:rsidR="00E430C1">
        <w:t xml:space="preserve"> you </w:t>
      </w:r>
      <w:r w:rsidR="0014747D">
        <w:t>need use the image to create a container and test its operation.</w:t>
      </w:r>
      <w:r w:rsidR="000B0F44">
        <w:t xml:space="preserve"> To do this perform the following</w:t>
      </w:r>
      <w:r w:rsidR="00076302">
        <w:t>:</w:t>
      </w:r>
    </w:p>
    <w:p w14:paraId="100DF91C" w14:textId="2C457C1A" w:rsidR="00076302" w:rsidRDefault="00076302" w:rsidP="00076302">
      <w:pPr>
        <w:pStyle w:val="ListParagraph"/>
        <w:numPr>
          <w:ilvl w:val="0"/>
          <w:numId w:val="16"/>
        </w:numPr>
      </w:pPr>
      <w:r w:rsidRPr="001C0094">
        <w:t>Open</w:t>
      </w:r>
      <w:r>
        <w:t xml:space="preserve"> an </w:t>
      </w:r>
      <w:r w:rsidRPr="00D852C3">
        <w:rPr>
          <w:b/>
          <w:bCs/>
        </w:rPr>
        <w:t>elevated</w:t>
      </w:r>
      <w:r>
        <w:t xml:space="preserve"> </w:t>
      </w:r>
      <w:r w:rsidRPr="00D852C3">
        <w:rPr>
          <w:b/>
          <w:bCs/>
        </w:rPr>
        <w:t>PowerShell</w:t>
      </w:r>
      <w:r>
        <w:t xml:space="preserve"> session.</w:t>
      </w:r>
    </w:p>
    <w:p w14:paraId="26D1EFEF" w14:textId="1E013397" w:rsidR="00076302" w:rsidRDefault="00FA36D5" w:rsidP="00076302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Create </w:t>
      </w:r>
      <w:r>
        <w:t>a container using the following settings:</w:t>
      </w:r>
    </w:p>
    <w:p w14:paraId="66344D11" w14:textId="473155AF" w:rsidR="00FA36D5" w:rsidRPr="00FA36D5" w:rsidRDefault="00FA36D5" w:rsidP="00FA36D5">
      <w:pPr>
        <w:pStyle w:val="ListParagraph"/>
        <w:numPr>
          <w:ilvl w:val="1"/>
          <w:numId w:val="16"/>
        </w:numPr>
      </w:pPr>
      <w:r>
        <w:rPr>
          <w:b/>
          <w:bCs/>
        </w:rPr>
        <w:t>Name:</w:t>
      </w:r>
      <w:r w:rsidR="006C4479">
        <w:rPr>
          <w:b/>
          <w:bCs/>
        </w:rPr>
        <w:t xml:space="preserve"> </w:t>
      </w:r>
      <w:r w:rsidR="006C4479" w:rsidRPr="006C4479">
        <w:t>DF-Test</w:t>
      </w:r>
    </w:p>
    <w:p w14:paraId="0CE4CB4E" w14:textId="794C7EED" w:rsidR="00FA36D5" w:rsidRDefault="00864BE0" w:rsidP="00FA36D5">
      <w:pPr>
        <w:pStyle w:val="ListParagraph"/>
        <w:numPr>
          <w:ilvl w:val="1"/>
          <w:numId w:val="16"/>
        </w:numPr>
      </w:pPr>
      <w:r w:rsidRPr="00DF4D40">
        <w:rPr>
          <w:noProof/>
        </w:rPr>
        <w:drawing>
          <wp:anchor distT="0" distB="0" distL="114300" distR="114300" simplePos="0" relativeHeight="251669504" behindDoc="1" locked="0" layoutInCell="1" allowOverlap="1" wp14:anchorId="540871F7" wp14:editId="06AE3EC4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3124200" cy="911860"/>
            <wp:effectExtent l="0" t="0" r="0" b="2540"/>
            <wp:wrapTight wrapText="bothSides">
              <wp:wrapPolygon edited="0">
                <wp:start x="0" y="0"/>
                <wp:lineTo x="0" y="21209"/>
                <wp:lineTo x="21468" y="21209"/>
                <wp:lineTo x="214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6D5">
        <w:rPr>
          <w:b/>
          <w:bCs/>
        </w:rPr>
        <w:t>Image:</w:t>
      </w:r>
      <w:r w:rsidR="006C4479">
        <w:rPr>
          <w:b/>
          <w:bCs/>
        </w:rPr>
        <w:t xml:space="preserve"> </w:t>
      </w:r>
      <w:proofErr w:type="spellStart"/>
      <w:r w:rsidR="006C4479">
        <w:t>iis-websvr</w:t>
      </w:r>
      <w:proofErr w:type="spellEnd"/>
    </w:p>
    <w:p w14:paraId="6E92718C" w14:textId="2768831A" w:rsidR="00D77169" w:rsidRPr="00FA36D5" w:rsidRDefault="00D77169" w:rsidP="00FA36D5">
      <w:pPr>
        <w:pStyle w:val="ListParagraph"/>
        <w:numPr>
          <w:ilvl w:val="1"/>
          <w:numId w:val="16"/>
        </w:numPr>
      </w:pPr>
      <w:r>
        <w:rPr>
          <w:b/>
          <w:bCs/>
        </w:rPr>
        <w:t xml:space="preserve">Command: </w:t>
      </w:r>
      <w:r w:rsidRPr="00D77169">
        <w:t>PowerShell</w:t>
      </w:r>
    </w:p>
    <w:p w14:paraId="10F4AB56" w14:textId="5E707C58" w:rsidR="00FA36D5" w:rsidRPr="006C4479" w:rsidRDefault="006C4479" w:rsidP="00FA36D5">
      <w:pPr>
        <w:pStyle w:val="ListParagraph"/>
        <w:numPr>
          <w:ilvl w:val="1"/>
          <w:numId w:val="16"/>
        </w:numPr>
      </w:pPr>
      <w:r>
        <w:rPr>
          <w:b/>
          <w:bCs/>
        </w:rPr>
        <w:t>Options</w:t>
      </w:r>
    </w:p>
    <w:p w14:paraId="37783795" w14:textId="149E429A" w:rsidR="006C4479" w:rsidRDefault="00EF59F9" w:rsidP="006C4479">
      <w:pPr>
        <w:pStyle w:val="ListParagraph"/>
        <w:numPr>
          <w:ilvl w:val="2"/>
          <w:numId w:val="16"/>
        </w:numPr>
      </w:pPr>
      <w:r>
        <w:t>Publish port 80 to port 5678</w:t>
      </w:r>
    </w:p>
    <w:p w14:paraId="256B2FAC" w14:textId="3AA08627" w:rsidR="00EF59F9" w:rsidRDefault="00D77169" w:rsidP="006C4479">
      <w:pPr>
        <w:pStyle w:val="ListParagraph"/>
        <w:numPr>
          <w:ilvl w:val="2"/>
          <w:numId w:val="16"/>
        </w:numPr>
      </w:pPr>
      <w:r>
        <w:t>Interactive</w:t>
      </w:r>
    </w:p>
    <w:p w14:paraId="4478320D" w14:textId="05A3EA86" w:rsidR="00E7775D" w:rsidRDefault="00E7775D" w:rsidP="00DB6C75">
      <w:pPr>
        <w:pStyle w:val="ListParagraph"/>
        <w:numPr>
          <w:ilvl w:val="2"/>
          <w:numId w:val="16"/>
        </w:numPr>
      </w:pPr>
      <w:r>
        <w:t>TTY</w:t>
      </w:r>
    </w:p>
    <w:p w14:paraId="7C68CFB2" w14:textId="15597F55" w:rsidR="00C27EB7" w:rsidRDefault="00C27EB7" w:rsidP="00DB6C75">
      <w:pPr>
        <w:pStyle w:val="ListParagraph"/>
        <w:numPr>
          <w:ilvl w:val="2"/>
          <w:numId w:val="16"/>
        </w:numPr>
      </w:pPr>
      <w:r>
        <w:t>The container removes itself when it stops</w:t>
      </w:r>
    </w:p>
    <w:p w14:paraId="511ABD95" w14:textId="59E4589C" w:rsidR="00DF06E7" w:rsidRDefault="00DF06E7" w:rsidP="00DF06E7">
      <w:pPr>
        <w:pStyle w:val="ListParagraph"/>
        <w:numPr>
          <w:ilvl w:val="0"/>
          <w:numId w:val="16"/>
        </w:numPr>
      </w:pPr>
      <w:r>
        <w:t xml:space="preserve">Browse to the website using </w:t>
      </w:r>
      <w:r w:rsidR="00505D7E">
        <w:t xml:space="preserve">a web browser. You should see the output shown </w:t>
      </w:r>
      <w:r w:rsidR="00864BE0">
        <w:t>in the figure</w:t>
      </w:r>
      <w:r w:rsidR="00505D7E">
        <w:t>.</w:t>
      </w:r>
      <w:r w:rsidR="00DF4D40" w:rsidRPr="00DF4D40">
        <w:rPr>
          <w:noProof/>
        </w:rPr>
        <w:t xml:space="preserve"> </w:t>
      </w:r>
    </w:p>
    <w:p w14:paraId="28283CB4" w14:textId="77777777" w:rsidR="00132346" w:rsidRDefault="00132346" w:rsidP="00132346"/>
    <w:p w14:paraId="0F45F6B2" w14:textId="33D6DA7E" w:rsidR="00C27B67" w:rsidRDefault="00690B4E" w:rsidP="00C45D83">
      <w:pPr>
        <w:pStyle w:val="Heading2"/>
      </w:pPr>
      <w:r>
        <w:t>Modifying a Dockerfile</w:t>
      </w:r>
    </w:p>
    <w:p w14:paraId="29FD7ACE" w14:textId="71F987D6" w:rsidR="00D65F4D" w:rsidRDefault="00F002EE" w:rsidP="00D65F4D">
      <w:r>
        <w:t xml:space="preserve">One of the great features of </w:t>
      </w:r>
      <w:proofErr w:type="spellStart"/>
      <w:r w:rsidR="00B77D1A">
        <w:t>Dockerfiles</w:t>
      </w:r>
      <w:proofErr w:type="spellEnd"/>
      <w:r w:rsidR="00B77D1A">
        <w:t xml:space="preserve"> is that they allow you to quickly make changes to an image and redeploy the container.</w:t>
      </w:r>
    </w:p>
    <w:p w14:paraId="0CDD19F3" w14:textId="00BACA39" w:rsidR="00B77D1A" w:rsidRDefault="00B77D1A" w:rsidP="00D65F4D">
      <w:r>
        <w:lastRenderedPageBreak/>
        <w:t xml:space="preserve">You have decided that you want </w:t>
      </w:r>
      <w:r w:rsidR="00D0058D">
        <w:t>your web site to show your network documentation instead of the previous page.</w:t>
      </w:r>
      <w:r w:rsidR="00B4549A">
        <w:t xml:space="preserve"> To make these changes, perform the following:</w:t>
      </w:r>
    </w:p>
    <w:p w14:paraId="18ECA102" w14:textId="59A32580" w:rsidR="00B4549A" w:rsidRDefault="006E0C87" w:rsidP="00E72FE9">
      <w:pPr>
        <w:pStyle w:val="ListParagraph"/>
        <w:numPr>
          <w:ilvl w:val="0"/>
          <w:numId w:val="17"/>
        </w:numPr>
      </w:pPr>
      <w:r w:rsidRPr="001C0094">
        <w:t>Download</w:t>
      </w:r>
      <w:r>
        <w:rPr>
          <w:b/>
          <w:bCs/>
        </w:rPr>
        <w:t xml:space="preserve"> </w:t>
      </w:r>
      <w:r w:rsidRPr="00AB47C0">
        <w:t>the</w:t>
      </w:r>
      <w:r>
        <w:rPr>
          <w:b/>
          <w:bCs/>
        </w:rPr>
        <w:t xml:space="preserve"> netdocs.zip </w:t>
      </w:r>
      <w:r w:rsidRPr="001C0094">
        <w:t>file</w:t>
      </w:r>
      <w:r>
        <w:rPr>
          <w:b/>
          <w:bCs/>
        </w:rPr>
        <w:t xml:space="preserve"> </w:t>
      </w:r>
      <w:r w:rsidRPr="00AB47C0">
        <w:t xml:space="preserve">from the </w:t>
      </w:r>
      <w:r w:rsidR="00AB47C0" w:rsidRPr="00AB47C0">
        <w:t xml:space="preserve">assignment page and </w:t>
      </w:r>
      <w:r w:rsidR="00AB47C0" w:rsidRPr="001C0094">
        <w:t>extract</w:t>
      </w:r>
      <w:r w:rsidR="00AB47C0">
        <w:rPr>
          <w:b/>
          <w:bCs/>
        </w:rPr>
        <w:t xml:space="preserve"> </w:t>
      </w:r>
      <w:r w:rsidR="00AB47C0" w:rsidRPr="00AB47C0">
        <w:t>the</w:t>
      </w:r>
      <w:r w:rsidR="00AB47C0">
        <w:rPr>
          <w:b/>
          <w:bCs/>
        </w:rPr>
        <w:t xml:space="preserve"> </w:t>
      </w:r>
      <w:r w:rsidR="00AB47C0" w:rsidRPr="001C0094">
        <w:t>files</w:t>
      </w:r>
      <w:r w:rsidR="00AB47C0">
        <w:rPr>
          <w:b/>
          <w:bCs/>
        </w:rPr>
        <w:t xml:space="preserve"> </w:t>
      </w:r>
      <w:r w:rsidR="00AB47C0" w:rsidRPr="001C0094">
        <w:t>to</w:t>
      </w:r>
      <w:r w:rsidR="00AB47C0">
        <w:rPr>
          <w:b/>
          <w:bCs/>
        </w:rPr>
        <w:t xml:space="preserve"> </w:t>
      </w:r>
      <w:r w:rsidR="003A6451">
        <w:t xml:space="preserve">the </w:t>
      </w:r>
      <w:r w:rsidR="003A6451" w:rsidRPr="00195DDB">
        <w:rPr>
          <w:b/>
          <w:bCs/>
        </w:rPr>
        <w:t>D:\Builds\WebServer</w:t>
      </w:r>
      <w:r w:rsidR="003A6451">
        <w:t xml:space="preserve"> folder.</w:t>
      </w:r>
    </w:p>
    <w:p w14:paraId="5842ABBA" w14:textId="1356C141" w:rsidR="00131FF5" w:rsidRDefault="00131FF5" w:rsidP="00E72FE9">
      <w:pPr>
        <w:pStyle w:val="ListParagraph"/>
        <w:numPr>
          <w:ilvl w:val="0"/>
          <w:numId w:val="17"/>
        </w:numPr>
      </w:pPr>
      <w:r w:rsidRPr="001C0094">
        <w:t>Delete</w:t>
      </w:r>
      <w:r>
        <w:t xml:space="preserve"> the </w:t>
      </w:r>
      <w:r w:rsidRPr="00195DDB">
        <w:rPr>
          <w:b/>
          <w:bCs/>
        </w:rPr>
        <w:t>default.htm</w:t>
      </w:r>
      <w:r>
        <w:t xml:space="preserve"> file in the </w:t>
      </w:r>
      <w:r w:rsidRPr="00195DDB">
        <w:rPr>
          <w:b/>
          <w:bCs/>
        </w:rPr>
        <w:t>D:\Builds\WebServer</w:t>
      </w:r>
      <w:r>
        <w:t xml:space="preserve"> folder.</w:t>
      </w:r>
    </w:p>
    <w:p w14:paraId="02408D6B" w14:textId="76F6E6E9" w:rsidR="00131FF5" w:rsidRDefault="00131FF5" w:rsidP="00E72FE9">
      <w:pPr>
        <w:pStyle w:val="ListParagraph"/>
        <w:numPr>
          <w:ilvl w:val="0"/>
          <w:numId w:val="17"/>
        </w:numPr>
      </w:pPr>
      <w:r w:rsidRPr="001C0094">
        <w:t>Rename</w:t>
      </w:r>
      <w:r>
        <w:t xml:space="preserve"> the </w:t>
      </w:r>
      <w:r w:rsidRPr="00195DDB">
        <w:rPr>
          <w:b/>
          <w:bCs/>
        </w:rPr>
        <w:t>netdocs</w:t>
      </w:r>
      <w:r w:rsidR="00703CD8" w:rsidRPr="00195DDB">
        <w:rPr>
          <w:b/>
          <w:bCs/>
        </w:rPr>
        <w:t>.htm</w:t>
      </w:r>
      <w:r w:rsidR="00703CD8">
        <w:t xml:space="preserve"> file</w:t>
      </w:r>
      <w:r>
        <w:t xml:space="preserve"> </w:t>
      </w:r>
      <w:r w:rsidRPr="00195DDB">
        <w:rPr>
          <w:b/>
          <w:bCs/>
        </w:rPr>
        <w:t>to</w:t>
      </w:r>
      <w:r>
        <w:t xml:space="preserve"> </w:t>
      </w:r>
      <w:r w:rsidR="009B544F" w:rsidRPr="00195DDB">
        <w:rPr>
          <w:b/>
          <w:bCs/>
        </w:rPr>
        <w:t>default.htm</w:t>
      </w:r>
    </w:p>
    <w:p w14:paraId="79057C11" w14:textId="67418059" w:rsidR="00703CD8" w:rsidRDefault="00703CD8" w:rsidP="00E72FE9">
      <w:pPr>
        <w:pStyle w:val="ListParagraph"/>
        <w:numPr>
          <w:ilvl w:val="0"/>
          <w:numId w:val="17"/>
        </w:numPr>
      </w:pPr>
      <w:r w:rsidRPr="001C0094">
        <w:t>Open</w:t>
      </w:r>
      <w:r>
        <w:t xml:space="preserve"> the </w:t>
      </w:r>
      <w:proofErr w:type="spellStart"/>
      <w:proofErr w:type="gramStart"/>
      <w:r w:rsidRPr="00195DDB">
        <w:rPr>
          <w:b/>
          <w:bCs/>
        </w:rPr>
        <w:t>webserver.dockerfile</w:t>
      </w:r>
      <w:proofErr w:type="spellEnd"/>
      <w:proofErr w:type="gramEnd"/>
      <w:r>
        <w:t xml:space="preserve"> and </w:t>
      </w:r>
      <w:r w:rsidRPr="001C0094">
        <w:t>add</w:t>
      </w:r>
      <w:r>
        <w:t xml:space="preserve"> the </w:t>
      </w:r>
      <w:r w:rsidRPr="00E45C12">
        <w:t>following</w:t>
      </w:r>
      <w:r>
        <w:t xml:space="preserve"> line </w:t>
      </w:r>
      <w:r w:rsidR="00C15795">
        <w:t>after t</w:t>
      </w:r>
      <w:r w:rsidR="007E5A87">
        <w:t xml:space="preserve">he </w:t>
      </w:r>
      <w:r w:rsidR="007E5A87" w:rsidRPr="00195DDB">
        <w:rPr>
          <w:b/>
          <w:bCs/>
        </w:rPr>
        <w:t>COPY</w:t>
      </w:r>
      <w:r w:rsidR="00B8657E">
        <w:t xml:space="preserve"> </w:t>
      </w:r>
      <w:r w:rsidR="00B8657E" w:rsidRPr="00195DDB">
        <w:rPr>
          <w:b/>
          <w:bCs/>
        </w:rPr>
        <w:t>default.htm</w:t>
      </w:r>
      <w:r w:rsidR="00B8657E">
        <w:t>…command</w:t>
      </w:r>
    </w:p>
    <w:p w14:paraId="56E5B437" w14:textId="6AB0819A" w:rsidR="00B8657E" w:rsidRDefault="00B8657E" w:rsidP="00E72FE9">
      <w:pPr>
        <w:pStyle w:val="ListParagraph"/>
        <w:numPr>
          <w:ilvl w:val="0"/>
          <w:numId w:val="17"/>
        </w:numPr>
        <w:rPr>
          <w:b/>
          <w:bCs/>
        </w:rPr>
      </w:pPr>
      <w:r w:rsidRPr="00195DDB">
        <w:rPr>
          <w:b/>
          <w:bCs/>
        </w:rPr>
        <w:t xml:space="preserve">COPY </w:t>
      </w:r>
      <w:proofErr w:type="spellStart"/>
      <w:r w:rsidRPr="00195DDB">
        <w:rPr>
          <w:b/>
          <w:bCs/>
        </w:rPr>
        <w:t>netdocs_files</w:t>
      </w:r>
      <w:proofErr w:type="spellEnd"/>
      <w:r w:rsidRPr="00195DDB">
        <w:rPr>
          <w:b/>
          <w:bCs/>
        </w:rPr>
        <w:t xml:space="preserve"> c:/inetpub/wwwroot/</w:t>
      </w:r>
    </w:p>
    <w:p w14:paraId="1068E7DC" w14:textId="08DC735D" w:rsidR="00195DDB" w:rsidRPr="00EF4DF4" w:rsidRDefault="00EF4DF4" w:rsidP="00E72FE9">
      <w:pPr>
        <w:pStyle w:val="ListParagraph"/>
        <w:numPr>
          <w:ilvl w:val="0"/>
          <w:numId w:val="17"/>
        </w:numPr>
        <w:rPr>
          <w:b/>
          <w:bCs/>
        </w:rPr>
      </w:pPr>
      <w:r w:rsidRPr="00EF4DF4">
        <w:rPr>
          <w:noProof/>
        </w:rPr>
        <w:drawing>
          <wp:anchor distT="0" distB="0" distL="114300" distR="114300" simplePos="0" relativeHeight="251671552" behindDoc="0" locked="0" layoutInCell="1" allowOverlap="1" wp14:anchorId="57D3F54B" wp14:editId="688A4866">
            <wp:simplePos x="0" y="0"/>
            <wp:positionH relativeFrom="column">
              <wp:posOffset>1162050</wp:posOffset>
            </wp:positionH>
            <wp:positionV relativeFrom="paragraph">
              <wp:posOffset>296545</wp:posOffset>
            </wp:positionV>
            <wp:extent cx="3016250" cy="25844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5DDB">
        <w:t>The</w:t>
      </w:r>
      <w:r w:rsidR="00974D7A">
        <w:t xml:space="preserve"> changed</w:t>
      </w:r>
      <w:r w:rsidR="00195DDB">
        <w:t xml:space="preserve"> </w:t>
      </w:r>
      <w:r w:rsidR="00974D7A">
        <w:t>section</w:t>
      </w:r>
      <w:r w:rsidR="00537F03">
        <w:t xml:space="preserve"> in the </w:t>
      </w:r>
      <w:proofErr w:type="spellStart"/>
      <w:r w:rsidR="00537F03" w:rsidRPr="00537F03">
        <w:t>Dockerfile</w:t>
      </w:r>
      <w:proofErr w:type="spellEnd"/>
      <w:r w:rsidR="00974D7A">
        <w:t xml:space="preserve"> should look like the image below.</w:t>
      </w:r>
      <w:r w:rsidRPr="00EF4DF4">
        <w:rPr>
          <w:noProof/>
        </w:rPr>
        <w:t xml:space="preserve"> </w:t>
      </w:r>
    </w:p>
    <w:p w14:paraId="56C5BC83" w14:textId="4488A1F6" w:rsidR="00B4549A" w:rsidRPr="00D65F4D" w:rsidRDefault="00735D31" w:rsidP="00CD687D">
      <w:pPr>
        <w:pStyle w:val="ListParagraph"/>
        <w:numPr>
          <w:ilvl w:val="0"/>
          <w:numId w:val="17"/>
        </w:numPr>
      </w:pPr>
      <w:r>
        <w:t xml:space="preserve">Save your </w:t>
      </w:r>
      <w:proofErr w:type="spellStart"/>
      <w:proofErr w:type="gramStart"/>
      <w:r w:rsidRPr="00CD687D">
        <w:rPr>
          <w:b/>
          <w:bCs/>
        </w:rPr>
        <w:t>webserver.docker</w:t>
      </w:r>
      <w:proofErr w:type="spellEnd"/>
      <w:proofErr w:type="gramEnd"/>
      <w:r>
        <w:t xml:space="preserve"> file.</w:t>
      </w:r>
    </w:p>
    <w:p w14:paraId="038E58EB" w14:textId="64D1441D" w:rsidR="00690B4E" w:rsidRDefault="00690B4E" w:rsidP="00C45D83">
      <w:pPr>
        <w:pStyle w:val="Heading2"/>
      </w:pPr>
      <w:r>
        <w:t>Redeploying a Dockerfile</w:t>
      </w:r>
    </w:p>
    <w:p w14:paraId="4B2F0AA4" w14:textId="134CA8B2" w:rsidR="00477010" w:rsidRDefault="00863160" w:rsidP="00477010">
      <w:r>
        <w:t>You are now ready to redeploy your web application</w:t>
      </w:r>
      <w:r w:rsidR="00537F03">
        <w:t xml:space="preserve">. To rebuild your image, type the following command in the </w:t>
      </w:r>
      <w:proofErr w:type="spellStart"/>
      <w:r w:rsidR="00F76251">
        <w:t>WebServer</w:t>
      </w:r>
      <w:proofErr w:type="spellEnd"/>
      <w:r w:rsidR="00F76251">
        <w:t xml:space="preserve"> directory</w:t>
      </w:r>
      <w:r w:rsidR="00537F03">
        <w:t>:</w:t>
      </w:r>
    </w:p>
    <w:p w14:paraId="7EF06BF5" w14:textId="72A61E43" w:rsidR="00BF2073" w:rsidRDefault="00BF2073" w:rsidP="001C2973">
      <w:pPr>
        <w:pStyle w:val="CommandLine"/>
      </w:pPr>
      <w:r w:rsidRPr="00BF2073">
        <w:t>docker build -t iis-</w:t>
      </w:r>
      <w:proofErr w:type="gramStart"/>
      <w:r w:rsidRPr="00BF2073">
        <w:t>websvr:v</w:t>
      </w:r>
      <w:proofErr w:type="gramEnd"/>
      <w:r w:rsidRPr="00BF2073">
        <w:t>2 -f .\</w:t>
      </w:r>
      <w:proofErr w:type="spellStart"/>
      <w:r w:rsidRPr="00BF2073">
        <w:t>webserver.dockerfile</w:t>
      </w:r>
      <w:proofErr w:type="spellEnd"/>
      <w:r w:rsidRPr="00BF2073">
        <w:t xml:space="preserve"> .</w:t>
      </w:r>
    </w:p>
    <w:p w14:paraId="69E3EAC5" w14:textId="1329E5B0" w:rsidR="003E05CB" w:rsidRDefault="0083436A" w:rsidP="00477010">
      <w:r w:rsidRPr="0083436A">
        <w:rPr>
          <w:noProof/>
        </w:rPr>
        <w:drawing>
          <wp:anchor distT="0" distB="0" distL="114300" distR="114300" simplePos="0" relativeHeight="251673600" behindDoc="0" locked="0" layoutInCell="1" allowOverlap="1" wp14:anchorId="6B720A81" wp14:editId="2B8F697A">
            <wp:simplePos x="0" y="0"/>
            <wp:positionH relativeFrom="column">
              <wp:posOffset>127000</wp:posOffset>
            </wp:positionH>
            <wp:positionV relativeFrom="paragraph">
              <wp:posOffset>457200</wp:posOffset>
            </wp:positionV>
            <wp:extent cx="5943600" cy="63309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C3">
        <w:t xml:space="preserve">The process should be very </w:t>
      </w:r>
      <w:r w:rsidR="001C2973">
        <w:t>quick,</w:t>
      </w:r>
      <w:r w:rsidR="004B77C3">
        <w:t xml:space="preserve"> and </w:t>
      </w:r>
      <w:r w:rsidR="0017784C">
        <w:t xml:space="preserve">you should now have a </w:t>
      </w:r>
      <w:r w:rsidR="001C2973">
        <w:t xml:space="preserve">new </w:t>
      </w:r>
      <w:r w:rsidR="0017784C">
        <w:t>docker image</w:t>
      </w:r>
      <w:r w:rsidR="001C2973">
        <w:t xml:space="preserve"> named iis-</w:t>
      </w:r>
      <w:proofErr w:type="gramStart"/>
      <w:r w:rsidR="001C2973">
        <w:t>websvr:v</w:t>
      </w:r>
      <w:proofErr w:type="gramEnd"/>
      <w:r w:rsidR="001C2973">
        <w:t>2 as shown below.</w:t>
      </w:r>
      <w:r w:rsidRPr="0083436A">
        <w:rPr>
          <w:noProof/>
        </w:rPr>
        <w:t xml:space="preserve"> </w:t>
      </w:r>
    </w:p>
    <w:p w14:paraId="14BB6079" w14:textId="77777777" w:rsidR="00C3501E" w:rsidRDefault="009D7965" w:rsidP="00477010">
      <w:r>
        <w:t xml:space="preserve">Create a new container </w:t>
      </w:r>
      <w:r w:rsidR="00C3501E">
        <w:t>with the following settings:</w:t>
      </w:r>
    </w:p>
    <w:p w14:paraId="77DFDDB9" w14:textId="442E6850" w:rsidR="009D7965" w:rsidRDefault="00C3501E" w:rsidP="000A35B7">
      <w:pPr>
        <w:pStyle w:val="ListParagraph"/>
        <w:numPr>
          <w:ilvl w:val="0"/>
          <w:numId w:val="18"/>
        </w:numPr>
      </w:pPr>
      <w:r w:rsidRPr="00A950EE">
        <w:rPr>
          <w:b/>
          <w:bCs/>
        </w:rPr>
        <w:t>Name</w:t>
      </w:r>
      <w:r>
        <w:t>:</w:t>
      </w:r>
      <w:r w:rsidR="009D7965">
        <w:t xml:space="preserve"> V2-Test </w:t>
      </w:r>
    </w:p>
    <w:p w14:paraId="4364966F" w14:textId="45031B93" w:rsidR="00C3501E" w:rsidRDefault="00C3501E" w:rsidP="000A35B7">
      <w:pPr>
        <w:pStyle w:val="ListParagraph"/>
        <w:numPr>
          <w:ilvl w:val="0"/>
          <w:numId w:val="18"/>
        </w:numPr>
      </w:pPr>
      <w:r>
        <w:t>Uses the image you just created</w:t>
      </w:r>
    </w:p>
    <w:p w14:paraId="2345AD79" w14:textId="468339E7" w:rsidR="00C3501E" w:rsidRDefault="00A950EE" w:rsidP="000A35B7">
      <w:pPr>
        <w:pStyle w:val="ListParagraph"/>
        <w:numPr>
          <w:ilvl w:val="0"/>
          <w:numId w:val="18"/>
        </w:numPr>
      </w:pPr>
      <w:r w:rsidRPr="00A950EE">
        <w:rPr>
          <w:b/>
          <w:bCs/>
        </w:rPr>
        <w:t>Command</w:t>
      </w:r>
      <w:r>
        <w:t>: PowerShell</w:t>
      </w:r>
    </w:p>
    <w:p w14:paraId="4AB09159" w14:textId="77777777" w:rsidR="00A950EE" w:rsidRPr="006C4479" w:rsidRDefault="00A950EE" w:rsidP="00A950EE">
      <w:pPr>
        <w:pStyle w:val="ListParagraph"/>
        <w:numPr>
          <w:ilvl w:val="0"/>
          <w:numId w:val="18"/>
        </w:numPr>
      </w:pPr>
      <w:r>
        <w:rPr>
          <w:b/>
          <w:bCs/>
        </w:rPr>
        <w:t>Options</w:t>
      </w:r>
    </w:p>
    <w:p w14:paraId="72C4E7BC" w14:textId="3713CE58" w:rsidR="00A950EE" w:rsidRDefault="00A950EE" w:rsidP="00A950EE">
      <w:pPr>
        <w:pStyle w:val="ListParagraph"/>
        <w:numPr>
          <w:ilvl w:val="1"/>
          <w:numId w:val="18"/>
        </w:numPr>
      </w:pPr>
      <w:r>
        <w:t>Publish port 80 to port 1234</w:t>
      </w:r>
    </w:p>
    <w:p w14:paraId="06FB006D" w14:textId="77777777" w:rsidR="00A950EE" w:rsidRDefault="00A950EE" w:rsidP="00A950EE">
      <w:pPr>
        <w:pStyle w:val="ListParagraph"/>
        <w:numPr>
          <w:ilvl w:val="1"/>
          <w:numId w:val="18"/>
        </w:numPr>
      </w:pPr>
      <w:r>
        <w:t>Interactive</w:t>
      </w:r>
    </w:p>
    <w:p w14:paraId="664C0314" w14:textId="77777777" w:rsidR="00A950EE" w:rsidRDefault="00A950EE" w:rsidP="00A950EE">
      <w:pPr>
        <w:pStyle w:val="ListParagraph"/>
        <w:numPr>
          <w:ilvl w:val="1"/>
          <w:numId w:val="18"/>
        </w:numPr>
      </w:pPr>
      <w:r>
        <w:t>TTY</w:t>
      </w:r>
    </w:p>
    <w:p w14:paraId="4DC07370" w14:textId="46458811" w:rsidR="00F8758F" w:rsidRDefault="009C02A3" w:rsidP="00F8758F">
      <w:r w:rsidRPr="00C65094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D4FBC45" wp14:editId="06841F1A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943600" cy="40900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1AB">
        <w:t>You</w:t>
      </w:r>
      <w:r w:rsidR="00C65094">
        <w:t>r</w:t>
      </w:r>
      <w:r w:rsidR="00CE71AB">
        <w:t xml:space="preserve"> website should look something like the screen below.</w:t>
      </w:r>
      <w:r w:rsidR="00C65094" w:rsidRPr="00C65094">
        <w:rPr>
          <w:noProof/>
        </w:rPr>
        <w:t xml:space="preserve"> </w:t>
      </w:r>
      <w:r w:rsidR="00BE4DCD" w:rsidRPr="009C02A3">
        <w:rPr>
          <w:b/>
          <w:bCs/>
          <w:noProof/>
        </w:rPr>
        <w:t>Leave</w:t>
      </w:r>
      <w:r w:rsidR="00BE4DCD">
        <w:rPr>
          <w:noProof/>
        </w:rPr>
        <w:t xml:space="preserve"> your </w:t>
      </w:r>
      <w:r w:rsidR="00BE4DCD" w:rsidRPr="009C02A3">
        <w:rPr>
          <w:b/>
          <w:bCs/>
          <w:noProof/>
        </w:rPr>
        <w:t>container</w:t>
      </w:r>
      <w:r w:rsidR="00BE4DCD">
        <w:rPr>
          <w:noProof/>
        </w:rPr>
        <w:t xml:space="preserve"> </w:t>
      </w:r>
      <w:r w:rsidR="00BE4DCD" w:rsidRPr="009C02A3">
        <w:rPr>
          <w:b/>
          <w:bCs/>
          <w:noProof/>
        </w:rPr>
        <w:t>running</w:t>
      </w:r>
      <w:r w:rsidR="00BE4DCD">
        <w:rPr>
          <w:noProof/>
        </w:rPr>
        <w:t xml:space="preserve"> until you run the commands in the submission requirements section.</w:t>
      </w:r>
    </w:p>
    <w:p w14:paraId="239CF6D1" w14:textId="72050F1C" w:rsidR="00537F03" w:rsidRDefault="00537F03" w:rsidP="00477010"/>
    <w:p w14:paraId="107B048C" w14:textId="77777777" w:rsidR="002F6B9D" w:rsidRPr="00477010" w:rsidRDefault="002F6B9D" w:rsidP="00477010"/>
    <w:p w14:paraId="7D6539EF" w14:textId="45473382" w:rsidR="00EF4183" w:rsidRDefault="00EF4183" w:rsidP="00EF4183">
      <w:pPr>
        <w:pStyle w:val="Heading1"/>
      </w:pPr>
      <w:r>
        <w:t>Submission Requirements</w:t>
      </w:r>
    </w:p>
    <w:p w14:paraId="51092C20" w14:textId="77777777" w:rsidR="002F6B9D" w:rsidRPr="002F6B9D" w:rsidRDefault="002F6B9D" w:rsidP="002F6B9D">
      <w:pPr>
        <w:numPr>
          <w:ilvl w:val="0"/>
          <w:numId w:val="19"/>
        </w:numPr>
        <w:contextualSpacing/>
      </w:pPr>
      <w:r w:rsidRPr="002F6B9D">
        <w:rPr>
          <w:b/>
          <w:bCs/>
        </w:rPr>
        <w:t>Open</w:t>
      </w:r>
      <w:r w:rsidRPr="002F6B9D">
        <w:t xml:space="preserve"> a </w:t>
      </w:r>
      <w:r w:rsidRPr="002F6B9D">
        <w:rPr>
          <w:b/>
          <w:bCs/>
        </w:rPr>
        <w:t>new Word document</w:t>
      </w:r>
      <w:r w:rsidRPr="002F6B9D">
        <w:t xml:space="preserve"> and </w:t>
      </w:r>
      <w:r w:rsidRPr="002F6B9D">
        <w:rPr>
          <w:b/>
          <w:bCs/>
        </w:rPr>
        <w:t>paste</w:t>
      </w:r>
      <w:r w:rsidRPr="002F6B9D">
        <w:t xml:space="preserve"> a </w:t>
      </w:r>
      <w:r w:rsidRPr="002F6B9D">
        <w:rPr>
          <w:b/>
          <w:bCs/>
        </w:rPr>
        <w:t>screenshot</w:t>
      </w:r>
      <w:r w:rsidRPr="002F6B9D">
        <w:t xml:space="preserve"> </w:t>
      </w:r>
      <w:r w:rsidRPr="002F6B9D">
        <w:rPr>
          <w:b/>
          <w:bCs/>
        </w:rPr>
        <w:t>of</w:t>
      </w:r>
      <w:r w:rsidRPr="002F6B9D">
        <w:t xml:space="preserve"> the </w:t>
      </w:r>
      <w:r w:rsidRPr="002F6B9D">
        <w:rPr>
          <w:b/>
          <w:bCs/>
        </w:rPr>
        <w:t>output</w:t>
      </w:r>
      <w:r w:rsidRPr="002F6B9D">
        <w:t xml:space="preserve"> of the following commands:</w:t>
      </w:r>
    </w:p>
    <w:p w14:paraId="490E3FE5" w14:textId="44BA4F0A" w:rsidR="002F6B9D" w:rsidRPr="002F6B9D" w:rsidRDefault="002F6B9D" w:rsidP="002F6B9D">
      <w:pPr>
        <w:keepLines w:val="0"/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hd w:val="clear" w:color="auto" w:fill="002060"/>
        <w:spacing w:before="100" w:after="200"/>
        <w:ind w:left="360"/>
        <w:rPr>
          <w:rFonts w:ascii="Courier New" w:hAnsi="Courier New"/>
          <w:b/>
          <w:i/>
        </w:rPr>
      </w:pPr>
      <w:r w:rsidRPr="002F6B9D">
        <w:rPr>
          <w:rFonts w:ascii="Courier New" w:hAnsi="Courier New"/>
          <w:b/>
          <w:i/>
        </w:rPr>
        <w:t xml:space="preserve">docker container </w:t>
      </w:r>
      <w:proofErr w:type="spellStart"/>
      <w:r w:rsidRPr="002F6B9D">
        <w:rPr>
          <w:rFonts w:ascii="Courier New" w:hAnsi="Courier New"/>
          <w:b/>
          <w:i/>
        </w:rPr>
        <w:t>ps</w:t>
      </w:r>
      <w:proofErr w:type="spellEnd"/>
    </w:p>
    <w:p w14:paraId="42B600EB" w14:textId="420CB744" w:rsidR="002F6B9D" w:rsidRPr="002F6B9D" w:rsidRDefault="002F6B9D" w:rsidP="002F6B9D">
      <w:pPr>
        <w:keepLines w:val="0"/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hd w:val="clear" w:color="auto" w:fill="002060"/>
        <w:spacing w:before="100" w:after="200"/>
        <w:ind w:left="360"/>
        <w:rPr>
          <w:rFonts w:ascii="Courier New" w:hAnsi="Courier New"/>
          <w:b/>
          <w:i/>
        </w:rPr>
      </w:pPr>
      <w:r w:rsidRPr="002F6B9D">
        <w:rPr>
          <w:rFonts w:ascii="Courier New" w:hAnsi="Courier New"/>
          <w:b/>
          <w:i/>
        </w:rPr>
        <w:t xml:space="preserve">docker </w:t>
      </w:r>
      <w:r w:rsidR="007D5E77">
        <w:rPr>
          <w:rFonts w:ascii="Courier New" w:hAnsi="Courier New"/>
          <w:b/>
          <w:i/>
        </w:rPr>
        <w:t>history iis-</w:t>
      </w:r>
      <w:proofErr w:type="gramStart"/>
      <w:r w:rsidR="007D5E77">
        <w:rPr>
          <w:rFonts w:ascii="Courier New" w:hAnsi="Courier New"/>
          <w:b/>
          <w:i/>
        </w:rPr>
        <w:t>websvr:v</w:t>
      </w:r>
      <w:proofErr w:type="gramEnd"/>
      <w:r w:rsidR="007D5E77">
        <w:rPr>
          <w:rFonts w:ascii="Courier New" w:hAnsi="Courier New"/>
          <w:b/>
          <w:i/>
        </w:rPr>
        <w:t>2</w:t>
      </w:r>
    </w:p>
    <w:p w14:paraId="273B09D9" w14:textId="1EBB420F" w:rsidR="00A6207D" w:rsidRDefault="00713B4F" w:rsidP="002F6B9D">
      <w:pPr>
        <w:numPr>
          <w:ilvl w:val="0"/>
          <w:numId w:val="19"/>
        </w:numPr>
        <w:contextualSpacing/>
      </w:pPr>
      <w:r w:rsidRPr="00713B4F">
        <w:rPr>
          <w:noProof/>
        </w:rPr>
        <w:drawing>
          <wp:anchor distT="0" distB="0" distL="114300" distR="114300" simplePos="0" relativeHeight="251677696" behindDoc="0" locked="0" layoutInCell="1" allowOverlap="1" wp14:anchorId="295C0D36" wp14:editId="349A7ADB">
            <wp:simplePos x="0" y="0"/>
            <wp:positionH relativeFrom="column">
              <wp:posOffset>152634</wp:posOffset>
            </wp:positionH>
            <wp:positionV relativeFrom="paragraph">
              <wp:posOffset>261425</wp:posOffset>
            </wp:positionV>
            <wp:extent cx="5861685" cy="1073150"/>
            <wp:effectExtent l="0" t="0" r="5715" b="0"/>
            <wp:wrapTight wrapText="bothSides">
              <wp:wrapPolygon edited="0">
                <wp:start x="0" y="0"/>
                <wp:lineTo x="0" y="21089"/>
                <wp:lineTo x="21551" y="21089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07D">
        <w:t xml:space="preserve">The output of the command should look </w:t>
      </w:r>
      <w:r w:rsidR="00545CD8">
        <w:t>like</w:t>
      </w:r>
      <w:r w:rsidR="00A6207D">
        <w:t xml:space="preserve"> the image below.</w:t>
      </w:r>
    </w:p>
    <w:p w14:paraId="1286A31F" w14:textId="1D39D147" w:rsidR="00603F41" w:rsidRPr="00603F41" w:rsidRDefault="00603F41" w:rsidP="00603F41">
      <w:pPr>
        <w:numPr>
          <w:ilvl w:val="0"/>
          <w:numId w:val="19"/>
        </w:numPr>
        <w:contextualSpacing/>
      </w:pPr>
      <w:r>
        <w:lastRenderedPageBreak/>
        <w:t>Paste a screen shot of your complete docker file.</w:t>
      </w:r>
    </w:p>
    <w:p w14:paraId="5B4E1135" w14:textId="66F84774" w:rsidR="002F6B9D" w:rsidRPr="002F6B9D" w:rsidRDefault="002F6B9D" w:rsidP="002F6B9D">
      <w:pPr>
        <w:numPr>
          <w:ilvl w:val="0"/>
          <w:numId w:val="19"/>
        </w:numPr>
        <w:contextualSpacing/>
      </w:pPr>
      <w:r w:rsidRPr="002F6B9D">
        <w:rPr>
          <w:b/>
          <w:bCs/>
        </w:rPr>
        <w:t>Fill</w:t>
      </w:r>
      <w:r w:rsidRPr="002F6B9D">
        <w:t xml:space="preserve"> </w:t>
      </w:r>
      <w:r w:rsidRPr="002F6B9D">
        <w:rPr>
          <w:b/>
          <w:bCs/>
        </w:rPr>
        <w:t>in</w:t>
      </w:r>
      <w:r w:rsidRPr="002F6B9D">
        <w:t xml:space="preserve"> the </w:t>
      </w:r>
      <w:r w:rsidRPr="002F6B9D">
        <w:rPr>
          <w:b/>
          <w:bCs/>
        </w:rPr>
        <w:t>information</w:t>
      </w:r>
      <w:r w:rsidRPr="002F6B9D">
        <w:t xml:space="preserve"> in the following table. Copy the following table to the document and fill in the information about all the </w:t>
      </w:r>
      <w:r w:rsidRPr="002F6B9D">
        <w:rPr>
          <w:b/>
          <w:bCs/>
        </w:rPr>
        <w:t>new</w:t>
      </w:r>
      <w:r w:rsidRPr="002F6B9D">
        <w:t xml:space="preserve"> commands used in this lab (the example provided is not a new command and should be deleted):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4410"/>
        <w:gridCol w:w="3235"/>
      </w:tblGrid>
      <w:tr w:rsidR="002F6B9D" w:rsidRPr="002F6B9D" w14:paraId="0E1EEE47" w14:textId="77777777" w:rsidTr="00F1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CF7164A" w14:textId="415B98E3" w:rsidR="002F6B9D" w:rsidRPr="002F6B9D" w:rsidRDefault="002F6B9D" w:rsidP="002F6B9D">
            <w:pPr>
              <w:jc w:val="center"/>
            </w:pPr>
            <w:r w:rsidRPr="002F6B9D">
              <w:t xml:space="preserve">Docker </w:t>
            </w:r>
            <w:r>
              <w:t>Build</w:t>
            </w:r>
            <w:r w:rsidRPr="002F6B9D">
              <w:t xml:space="preserve"> Commands</w:t>
            </w:r>
          </w:p>
        </w:tc>
      </w:tr>
      <w:tr w:rsidR="002F6B9D" w:rsidRPr="002F6B9D" w14:paraId="7D7C9684" w14:textId="77777777" w:rsidTr="00F1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A7C1A7" w14:textId="77777777" w:rsidR="002F6B9D" w:rsidRPr="002F6B9D" w:rsidRDefault="002F6B9D" w:rsidP="002F6B9D">
            <w:r w:rsidRPr="002F6B9D">
              <w:t>Command</w:t>
            </w:r>
          </w:p>
        </w:tc>
        <w:tc>
          <w:tcPr>
            <w:tcW w:w="4410" w:type="dxa"/>
          </w:tcPr>
          <w:p w14:paraId="65BD15C8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B9D">
              <w:t>Example</w:t>
            </w:r>
          </w:p>
        </w:tc>
        <w:tc>
          <w:tcPr>
            <w:tcW w:w="3235" w:type="dxa"/>
          </w:tcPr>
          <w:p w14:paraId="21F98C00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B9D">
              <w:t>Description</w:t>
            </w:r>
          </w:p>
        </w:tc>
      </w:tr>
      <w:tr w:rsidR="002F6B9D" w:rsidRPr="002F6B9D" w14:paraId="3C0E9BFC" w14:textId="77777777" w:rsidTr="00F1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A740D6" w14:textId="77777777" w:rsidR="002F6B9D" w:rsidRPr="002F6B9D" w:rsidRDefault="002F6B9D" w:rsidP="002F6B9D">
            <w:r w:rsidRPr="002F6B9D">
              <w:t>docker run</w:t>
            </w:r>
          </w:p>
        </w:tc>
        <w:tc>
          <w:tcPr>
            <w:tcW w:w="4410" w:type="dxa"/>
          </w:tcPr>
          <w:p w14:paraId="3E6F2763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B9D">
              <w:t xml:space="preserve">docker run -it --rm </w:t>
            </w:r>
            <w:proofErr w:type="spellStart"/>
            <w:r w:rsidRPr="002F6B9D">
              <w:t>iis</w:t>
            </w:r>
            <w:proofErr w:type="spellEnd"/>
            <w:r w:rsidRPr="002F6B9D">
              <w:t>-core-template PowerShell</w:t>
            </w:r>
          </w:p>
        </w:tc>
        <w:tc>
          <w:tcPr>
            <w:tcW w:w="3235" w:type="dxa"/>
          </w:tcPr>
          <w:p w14:paraId="4946CC0B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B9D">
              <w:t xml:space="preserve">Creates a container using the </w:t>
            </w:r>
            <w:proofErr w:type="spellStart"/>
            <w:r w:rsidRPr="002F6B9D">
              <w:t>iis</w:t>
            </w:r>
            <w:proofErr w:type="spellEnd"/>
            <w:r w:rsidRPr="002F6B9D">
              <w:t>-core-template ….</w:t>
            </w:r>
          </w:p>
        </w:tc>
      </w:tr>
      <w:tr w:rsidR="002F6B9D" w:rsidRPr="002F6B9D" w14:paraId="0BF65126" w14:textId="77777777" w:rsidTr="00F1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82F228" w14:textId="77777777" w:rsidR="002F6B9D" w:rsidRPr="002F6B9D" w:rsidRDefault="002F6B9D" w:rsidP="002F6B9D"/>
        </w:tc>
        <w:tc>
          <w:tcPr>
            <w:tcW w:w="4410" w:type="dxa"/>
          </w:tcPr>
          <w:p w14:paraId="1590B9AE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C30172F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6B9D" w:rsidRPr="002F6B9D" w14:paraId="522371CF" w14:textId="77777777" w:rsidTr="00F1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3E803" w14:textId="77777777" w:rsidR="002F6B9D" w:rsidRPr="002F6B9D" w:rsidRDefault="002F6B9D" w:rsidP="002F6B9D"/>
        </w:tc>
        <w:tc>
          <w:tcPr>
            <w:tcW w:w="4410" w:type="dxa"/>
          </w:tcPr>
          <w:p w14:paraId="5C388052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7E9FC3B2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B9D" w:rsidRPr="002F6B9D" w14:paraId="7D4F297D" w14:textId="77777777" w:rsidTr="00F1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D1ECA4" w14:textId="77777777" w:rsidR="002F6B9D" w:rsidRPr="002F6B9D" w:rsidRDefault="002F6B9D" w:rsidP="002F6B9D"/>
        </w:tc>
        <w:tc>
          <w:tcPr>
            <w:tcW w:w="4410" w:type="dxa"/>
          </w:tcPr>
          <w:p w14:paraId="74700C44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099391DB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6B9D" w:rsidRPr="002F6B9D" w14:paraId="751DDEFA" w14:textId="77777777" w:rsidTr="00F1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F7A3AF" w14:textId="77777777" w:rsidR="002F6B9D" w:rsidRPr="002F6B9D" w:rsidRDefault="002F6B9D" w:rsidP="002F6B9D"/>
        </w:tc>
        <w:tc>
          <w:tcPr>
            <w:tcW w:w="4410" w:type="dxa"/>
          </w:tcPr>
          <w:p w14:paraId="174F5368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593F86A9" w14:textId="77777777" w:rsidR="002F6B9D" w:rsidRPr="002F6B9D" w:rsidRDefault="002F6B9D" w:rsidP="002F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B9D" w:rsidRPr="002F6B9D" w14:paraId="31D37F22" w14:textId="77777777" w:rsidTr="00F1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001801" w14:textId="77777777" w:rsidR="002F6B9D" w:rsidRPr="002F6B9D" w:rsidRDefault="002F6B9D" w:rsidP="002F6B9D"/>
        </w:tc>
        <w:tc>
          <w:tcPr>
            <w:tcW w:w="4410" w:type="dxa"/>
          </w:tcPr>
          <w:p w14:paraId="1CA5A985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1A650DEA" w14:textId="77777777" w:rsidR="002F6B9D" w:rsidRPr="002F6B9D" w:rsidRDefault="002F6B9D" w:rsidP="002F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10CE0" w14:textId="77777777" w:rsidR="002F6B9D" w:rsidRPr="002F6B9D" w:rsidRDefault="002F6B9D" w:rsidP="002F6B9D">
      <w:pPr>
        <w:numPr>
          <w:ilvl w:val="0"/>
          <w:numId w:val="19"/>
        </w:numPr>
        <w:contextualSpacing/>
      </w:pPr>
      <w:r w:rsidRPr="002F6B9D">
        <w:rPr>
          <w:b/>
          <w:bCs/>
        </w:rPr>
        <w:t>Upload</w:t>
      </w:r>
      <w:r w:rsidRPr="002F6B9D">
        <w:t xml:space="preserve"> the </w:t>
      </w:r>
      <w:r w:rsidRPr="002F6B9D">
        <w:rPr>
          <w:b/>
          <w:bCs/>
        </w:rPr>
        <w:t>document</w:t>
      </w:r>
      <w:r w:rsidRPr="002F6B9D">
        <w:t xml:space="preserve"> in the submission area of the assignment.</w:t>
      </w:r>
    </w:p>
    <w:p w14:paraId="578FCC08" w14:textId="77777777" w:rsidR="002F6B9D" w:rsidRPr="002F6B9D" w:rsidRDefault="002F6B9D" w:rsidP="002F6B9D"/>
    <w:sectPr w:rsidR="002F6B9D" w:rsidRPr="002F6B9D" w:rsidSect="00836230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9B80" w14:textId="77777777" w:rsidR="0033511D" w:rsidRDefault="0033511D" w:rsidP="002879F7">
      <w:pPr>
        <w:spacing w:before="0" w:after="0" w:line="240" w:lineRule="auto"/>
      </w:pPr>
      <w:r>
        <w:separator/>
      </w:r>
    </w:p>
  </w:endnote>
  <w:endnote w:type="continuationSeparator" w:id="0">
    <w:p w14:paraId="1855F8CF" w14:textId="77777777" w:rsidR="0033511D" w:rsidRDefault="0033511D" w:rsidP="002879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083D" w14:textId="77777777" w:rsidR="0033511D" w:rsidRDefault="0033511D" w:rsidP="002879F7">
      <w:pPr>
        <w:spacing w:before="0" w:after="0" w:line="240" w:lineRule="auto"/>
      </w:pPr>
      <w:r>
        <w:separator/>
      </w:r>
    </w:p>
  </w:footnote>
  <w:footnote w:type="continuationSeparator" w:id="0">
    <w:p w14:paraId="618085E5" w14:textId="77777777" w:rsidR="0033511D" w:rsidRDefault="0033511D" w:rsidP="002879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40F6" w14:textId="3CCE5A43" w:rsidR="002879F7" w:rsidRPr="002879F7" w:rsidRDefault="00871F40" w:rsidP="00C35C4F">
    <w:pPr>
      <w:pStyle w:val="Title"/>
      <w:jc w:val="center"/>
      <w:rPr>
        <w:sz w:val="36"/>
        <w:szCs w:val="36"/>
      </w:rPr>
    </w:pPr>
    <w:r>
      <w:rPr>
        <w:sz w:val="36"/>
        <w:szCs w:val="36"/>
      </w:rPr>
      <w:t>GUIDED Practice – Building a Container from a DockerFile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D2"/>
    <w:multiLevelType w:val="hybridMultilevel"/>
    <w:tmpl w:val="FD9E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C74"/>
    <w:multiLevelType w:val="hybridMultilevel"/>
    <w:tmpl w:val="9C5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6FA"/>
    <w:multiLevelType w:val="multilevel"/>
    <w:tmpl w:val="3A3A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8C3735"/>
    <w:multiLevelType w:val="hybridMultilevel"/>
    <w:tmpl w:val="9FE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325B6"/>
    <w:multiLevelType w:val="hybridMultilevel"/>
    <w:tmpl w:val="E826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43FE8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D85818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A815DCF"/>
    <w:multiLevelType w:val="multilevel"/>
    <w:tmpl w:val="11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4774F"/>
    <w:multiLevelType w:val="hybridMultilevel"/>
    <w:tmpl w:val="EBFA8A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36047FED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127256"/>
    <w:multiLevelType w:val="hybridMultilevel"/>
    <w:tmpl w:val="66DA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C4EBB"/>
    <w:multiLevelType w:val="multilevel"/>
    <w:tmpl w:val="6718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9751A3"/>
    <w:multiLevelType w:val="hybridMultilevel"/>
    <w:tmpl w:val="2D82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81EEA"/>
    <w:multiLevelType w:val="hybridMultilevel"/>
    <w:tmpl w:val="2D16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D1201"/>
    <w:multiLevelType w:val="multilevel"/>
    <w:tmpl w:val="1FECE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1F6A82"/>
    <w:multiLevelType w:val="multilevel"/>
    <w:tmpl w:val="3A3A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817800"/>
    <w:multiLevelType w:val="hybridMultilevel"/>
    <w:tmpl w:val="B53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F5A98"/>
    <w:multiLevelType w:val="hybridMultilevel"/>
    <w:tmpl w:val="9C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A2E35"/>
    <w:multiLevelType w:val="hybridMultilevel"/>
    <w:tmpl w:val="11C2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85691"/>
    <w:multiLevelType w:val="multilevel"/>
    <w:tmpl w:val="3A3A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FAB33F2"/>
    <w:multiLevelType w:val="hybridMultilevel"/>
    <w:tmpl w:val="9FE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F446E"/>
    <w:multiLevelType w:val="hybridMultilevel"/>
    <w:tmpl w:val="DB0259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49717CA"/>
    <w:multiLevelType w:val="multilevel"/>
    <w:tmpl w:val="5A4EC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C6E3E"/>
    <w:multiLevelType w:val="hybridMultilevel"/>
    <w:tmpl w:val="08EA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D6D47"/>
    <w:multiLevelType w:val="hybridMultilevel"/>
    <w:tmpl w:val="310A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"/>
  </w:num>
  <w:num w:numId="5">
    <w:abstractNumId w:val="20"/>
  </w:num>
  <w:num w:numId="6">
    <w:abstractNumId w:val="8"/>
  </w:num>
  <w:num w:numId="7">
    <w:abstractNumId w:val="3"/>
  </w:num>
  <w:num w:numId="8">
    <w:abstractNumId w:val="18"/>
  </w:num>
  <w:num w:numId="9">
    <w:abstractNumId w:val="10"/>
  </w:num>
  <w:num w:numId="10">
    <w:abstractNumId w:val="2"/>
  </w:num>
  <w:num w:numId="11">
    <w:abstractNumId w:val="13"/>
  </w:num>
  <w:num w:numId="12">
    <w:abstractNumId w:val="19"/>
  </w:num>
  <w:num w:numId="13">
    <w:abstractNumId w:val="24"/>
  </w:num>
  <w:num w:numId="14">
    <w:abstractNumId w:val="9"/>
  </w:num>
  <w:num w:numId="15">
    <w:abstractNumId w:val="14"/>
  </w:num>
  <w:num w:numId="16">
    <w:abstractNumId w:val="6"/>
  </w:num>
  <w:num w:numId="17">
    <w:abstractNumId w:val="11"/>
  </w:num>
  <w:num w:numId="18">
    <w:abstractNumId w:val="21"/>
  </w:num>
  <w:num w:numId="19">
    <w:abstractNumId w:val="5"/>
  </w:num>
  <w:num w:numId="20">
    <w:abstractNumId w:val="12"/>
  </w:num>
  <w:num w:numId="21">
    <w:abstractNumId w:val="0"/>
  </w:num>
  <w:num w:numId="22">
    <w:abstractNumId w:val="16"/>
  </w:num>
  <w:num w:numId="23">
    <w:abstractNumId w:val="23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DMwtDQ0NTcyszBU0lEKTi0uzszPAykwrAUAk5FJPCwAAAA="/>
  </w:docVars>
  <w:rsids>
    <w:rsidRoot w:val="00871F40"/>
    <w:rsid w:val="00005081"/>
    <w:rsid w:val="0003057B"/>
    <w:rsid w:val="0006560A"/>
    <w:rsid w:val="00074EA8"/>
    <w:rsid w:val="00076302"/>
    <w:rsid w:val="00077210"/>
    <w:rsid w:val="00083EBA"/>
    <w:rsid w:val="00085F85"/>
    <w:rsid w:val="00091FF0"/>
    <w:rsid w:val="00097B76"/>
    <w:rsid w:val="000B0F44"/>
    <w:rsid w:val="000B7FDE"/>
    <w:rsid w:val="000E49FC"/>
    <w:rsid w:val="00105320"/>
    <w:rsid w:val="00111C86"/>
    <w:rsid w:val="00115B29"/>
    <w:rsid w:val="0012371E"/>
    <w:rsid w:val="00131FF5"/>
    <w:rsid w:val="00132346"/>
    <w:rsid w:val="0014747D"/>
    <w:rsid w:val="0014748D"/>
    <w:rsid w:val="0017784C"/>
    <w:rsid w:val="00182608"/>
    <w:rsid w:val="001932D8"/>
    <w:rsid w:val="0019341C"/>
    <w:rsid w:val="00195DDB"/>
    <w:rsid w:val="001A642B"/>
    <w:rsid w:val="001A6B71"/>
    <w:rsid w:val="001C0094"/>
    <w:rsid w:val="001C2973"/>
    <w:rsid w:val="001D312E"/>
    <w:rsid w:val="001E373C"/>
    <w:rsid w:val="0020513A"/>
    <w:rsid w:val="002121E4"/>
    <w:rsid w:val="00213106"/>
    <w:rsid w:val="0021775F"/>
    <w:rsid w:val="00220DBE"/>
    <w:rsid w:val="00223B53"/>
    <w:rsid w:val="00231BDD"/>
    <w:rsid w:val="00235618"/>
    <w:rsid w:val="002841C4"/>
    <w:rsid w:val="002879F7"/>
    <w:rsid w:val="002A621F"/>
    <w:rsid w:val="002C52BE"/>
    <w:rsid w:val="002D1E0A"/>
    <w:rsid w:val="002D1F42"/>
    <w:rsid w:val="002E6AF6"/>
    <w:rsid w:val="002F6B9D"/>
    <w:rsid w:val="003222C9"/>
    <w:rsid w:val="00327AC8"/>
    <w:rsid w:val="00332961"/>
    <w:rsid w:val="0033511D"/>
    <w:rsid w:val="003375FA"/>
    <w:rsid w:val="003444C2"/>
    <w:rsid w:val="003451D5"/>
    <w:rsid w:val="003547F1"/>
    <w:rsid w:val="00373E8F"/>
    <w:rsid w:val="0037433A"/>
    <w:rsid w:val="00376380"/>
    <w:rsid w:val="00381DBD"/>
    <w:rsid w:val="00386F9F"/>
    <w:rsid w:val="003A3DF1"/>
    <w:rsid w:val="003A6451"/>
    <w:rsid w:val="003B110F"/>
    <w:rsid w:val="003B6468"/>
    <w:rsid w:val="003D604C"/>
    <w:rsid w:val="003E05CB"/>
    <w:rsid w:val="003F0CC4"/>
    <w:rsid w:val="003F28F5"/>
    <w:rsid w:val="00425195"/>
    <w:rsid w:val="00425D72"/>
    <w:rsid w:val="004328C6"/>
    <w:rsid w:val="00437A96"/>
    <w:rsid w:val="0044088F"/>
    <w:rsid w:val="00442869"/>
    <w:rsid w:val="0045297F"/>
    <w:rsid w:val="004638F5"/>
    <w:rsid w:val="00464274"/>
    <w:rsid w:val="00477010"/>
    <w:rsid w:val="004B45C9"/>
    <w:rsid w:val="004B5612"/>
    <w:rsid w:val="004B77C3"/>
    <w:rsid w:val="004C22BF"/>
    <w:rsid w:val="004D4BC4"/>
    <w:rsid w:val="005042C0"/>
    <w:rsid w:val="00505D7E"/>
    <w:rsid w:val="00524EF7"/>
    <w:rsid w:val="005266DF"/>
    <w:rsid w:val="00534162"/>
    <w:rsid w:val="00534EF6"/>
    <w:rsid w:val="0053565D"/>
    <w:rsid w:val="00537F03"/>
    <w:rsid w:val="00545CD8"/>
    <w:rsid w:val="00547026"/>
    <w:rsid w:val="00560793"/>
    <w:rsid w:val="00564160"/>
    <w:rsid w:val="005663EC"/>
    <w:rsid w:val="00581CA6"/>
    <w:rsid w:val="005A7AD0"/>
    <w:rsid w:val="005E764E"/>
    <w:rsid w:val="005E7B00"/>
    <w:rsid w:val="005F0A30"/>
    <w:rsid w:val="005F4EA8"/>
    <w:rsid w:val="00603307"/>
    <w:rsid w:val="00603F41"/>
    <w:rsid w:val="006367FD"/>
    <w:rsid w:val="00660EA9"/>
    <w:rsid w:val="006627E3"/>
    <w:rsid w:val="006738F6"/>
    <w:rsid w:val="006859F9"/>
    <w:rsid w:val="00690B4E"/>
    <w:rsid w:val="006976B4"/>
    <w:rsid w:val="006B16FF"/>
    <w:rsid w:val="006C4479"/>
    <w:rsid w:val="006D6F25"/>
    <w:rsid w:val="006E0C87"/>
    <w:rsid w:val="006E0CB7"/>
    <w:rsid w:val="006E19A5"/>
    <w:rsid w:val="00703CD8"/>
    <w:rsid w:val="007105C4"/>
    <w:rsid w:val="00713B4F"/>
    <w:rsid w:val="00733738"/>
    <w:rsid w:val="00735D31"/>
    <w:rsid w:val="00737436"/>
    <w:rsid w:val="0075289A"/>
    <w:rsid w:val="00761CA8"/>
    <w:rsid w:val="00764C56"/>
    <w:rsid w:val="00764DBC"/>
    <w:rsid w:val="007864D5"/>
    <w:rsid w:val="00791178"/>
    <w:rsid w:val="007C626C"/>
    <w:rsid w:val="007D5E77"/>
    <w:rsid w:val="007E2EAA"/>
    <w:rsid w:val="007E5A87"/>
    <w:rsid w:val="0080512D"/>
    <w:rsid w:val="008165E4"/>
    <w:rsid w:val="0083436A"/>
    <w:rsid w:val="00836230"/>
    <w:rsid w:val="00847DCC"/>
    <w:rsid w:val="008510D6"/>
    <w:rsid w:val="0085379E"/>
    <w:rsid w:val="00863160"/>
    <w:rsid w:val="00864BE0"/>
    <w:rsid w:val="00871F40"/>
    <w:rsid w:val="00880B59"/>
    <w:rsid w:val="00882067"/>
    <w:rsid w:val="00883883"/>
    <w:rsid w:val="008A214B"/>
    <w:rsid w:val="008B7957"/>
    <w:rsid w:val="008C5A9A"/>
    <w:rsid w:val="008D2335"/>
    <w:rsid w:val="008F5553"/>
    <w:rsid w:val="008F5D12"/>
    <w:rsid w:val="00913D92"/>
    <w:rsid w:val="00934D55"/>
    <w:rsid w:val="00951233"/>
    <w:rsid w:val="00966BD0"/>
    <w:rsid w:val="00974D7A"/>
    <w:rsid w:val="00976709"/>
    <w:rsid w:val="0098047A"/>
    <w:rsid w:val="00992E96"/>
    <w:rsid w:val="009A1FF2"/>
    <w:rsid w:val="009B4326"/>
    <w:rsid w:val="009B544F"/>
    <w:rsid w:val="009C02A3"/>
    <w:rsid w:val="009C1AEB"/>
    <w:rsid w:val="009D7965"/>
    <w:rsid w:val="009E1F97"/>
    <w:rsid w:val="009E6A42"/>
    <w:rsid w:val="009F633E"/>
    <w:rsid w:val="00A04190"/>
    <w:rsid w:val="00A274CF"/>
    <w:rsid w:val="00A314EA"/>
    <w:rsid w:val="00A33846"/>
    <w:rsid w:val="00A34E33"/>
    <w:rsid w:val="00A6207D"/>
    <w:rsid w:val="00A622BA"/>
    <w:rsid w:val="00A6544C"/>
    <w:rsid w:val="00A661D2"/>
    <w:rsid w:val="00A90657"/>
    <w:rsid w:val="00A94F9D"/>
    <w:rsid w:val="00A950EE"/>
    <w:rsid w:val="00AA1787"/>
    <w:rsid w:val="00AB47C0"/>
    <w:rsid w:val="00AC7F70"/>
    <w:rsid w:val="00AD08BE"/>
    <w:rsid w:val="00B12F47"/>
    <w:rsid w:val="00B20EF8"/>
    <w:rsid w:val="00B33C92"/>
    <w:rsid w:val="00B4549A"/>
    <w:rsid w:val="00B54384"/>
    <w:rsid w:val="00B77BD7"/>
    <w:rsid w:val="00B77D1A"/>
    <w:rsid w:val="00B8657E"/>
    <w:rsid w:val="00B9575F"/>
    <w:rsid w:val="00BE4DCD"/>
    <w:rsid w:val="00BF2073"/>
    <w:rsid w:val="00C00762"/>
    <w:rsid w:val="00C15795"/>
    <w:rsid w:val="00C257D2"/>
    <w:rsid w:val="00C27B67"/>
    <w:rsid w:val="00C27EB7"/>
    <w:rsid w:val="00C30B45"/>
    <w:rsid w:val="00C3501E"/>
    <w:rsid w:val="00C35C4F"/>
    <w:rsid w:val="00C45D83"/>
    <w:rsid w:val="00C561D2"/>
    <w:rsid w:val="00C65094"/>
    <w:rsid w:val="00C747C8"/>
    <w:rsid w:val="00C76661"/>
    <w:rsid w:val="00C8111A"/>
    <w:rsid w:val="00C844DA"/>
    <w:rsid w:val="00CA0E2F"/>
    <w:rsid w:val="00CC3577"/>
    <w:rsid w:val="00CD687D"/>
    <w:rsid w:val="00CE71AB"/>
    <w:rsid w:val="00CF67BF"/>
    <w:rsid w:val="00D0058D"/>
    <w:rsid w:val="00D14A0B"/>
    <w:rsid w:val="00D33E80"/>
    <w:rsid w:val="00D53D6B"/>
    <w:rsid w:val="00D5697A"/>
    <w:rsid w:val="00D64804"/>
    <w:rsid w:val="00D65F4D"/>
    <w:rsid w:val="00D77169"/>
    <w:rsid w:val="00D852C3"/>
    <w:rsid w:val="00DA5ECC"/>
    <w:rsid w:val="00DB6C75"/>
    <w:rsid w:val="00DD058A"/>
    <w:rsid w:val="00DE5146"/>
    <w:rsid w:val="00DF06E7"/>
    <w:rsid w:val="00DF186C"/>
    <w:rsid w:val="00DF4D40"/>
    <w:rsid w:val="00E0292E"/>
    <w:rsid w:val="00E25C4D"/>
    <w:rsid w:val="00E430C1"/>
    <w:rsid w:val="00E45C12"/>
    <w:rsid w:val="00E462F6"/>
    <w:rsid w:val="00E5421F"/>
    <w:rsid w:val="00E72FE9"/>
    <w:rsid w:val="00E7775D"/>
    <w:rsid w:val="00E97F80"/>
    <w:rsid w:val="00EB13C4"/>
    <w:rsid w:val="00EB3F8C"/>
    <w:rsid w:val="00EC4E24"/>
    <w:rsid w:val="00EC738F"/>
    <w:rsid w:val="00EF4183"/>
    <w:rsid w:val="00EF4DF4"/>
    <w:rsid w:val="00EF59F9"/>
    <w:rsid w:val="00F002EE"/>
    <w:rsid w:val="00F00803"/>
    <w:rsid w:val="00F57B7F"/>
    <w:rsid w:val="00F60F03"/>
    <w:rsid w:val="00F75CAE"/>
    <w:rsid w:val="00F76251"/>
    <w:rsid w:val="00F8758F"/>
    <w:rsid w:val="00F91F07"/>
    <w:rsid w:val="00F938D4"/>
    <w:rsid w:val="00FA36D5"/>
    <w:rsid w:val="00FA4780"/>
    <w:rsid w:val="00FB339C"/>
    <w:rsid w:val="00FB4E41"/>
    <w:rsid w:val="00FE26A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7571C9"/>
  <w15:chartTrackingRefBased/>
  <w15:docId w15:val="{41493DCC-FAAD-468F-889D-5167914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70"/>
    <w:pPr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BA"/>
    <w:pPr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F7"/>
  </w:style>
  <w:style w:type="paragraph" w:styleId="Footer">
    <w:name w:val="footer"/>
    <w:basedOn w:val="Normal"/>
    <w:link w:val="Foot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F7"/>
  </w:style>
  <w:style w:type="paragraph" w:styleId="Title">
    <w:name w:val="Title"/>
    <w:basedOn w:val="Normal"/>
    <w:next w:val="Normal"/>
    <w:link w:val="TitleChar"/>
    <w:uiPriority w:val="10"/>
    <w:qFormat/>
    <w:rsid w:val="002879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EBA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9F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F633E"/>
    <w:pPr>
      <w:keepLines w:val="0"/>
      <w:spacing w:before="100" w:after="200"/>
      <w:jc w:val="center"/>
    </w:pPr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79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79F7"/>
    <w:rPr>
      <w:b/>
      <w:bCs/>
    </w:rPr>
  </w:style>
  <w:style w:type="character" w:styleId="Emphasis">
    <w:name w:val="Emphasis"/>
    <w:uiPriority w:val="20"/>
    <w:qFormat/>
    <w:rsid w:val="002879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79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9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9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F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79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79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79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79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79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F7"/>
    <w:pPr>
      <w:outlineLvl w:val="9"/>
    </w:pPr>
  </w:style>
  <w:style w:type="paragraph" w:customStyle="1" w:styleId="CommandLine">
    <w:name w:val="Command Line"/>
    <w:basedOn w:val="Normal"/>
    <w:link w:val="CommandLineChar"/>
    <w:autoRedefine/>
    <w:qFormat/>
    <w:rsid w:val="00005081"/>
    <w:pPr>
      <w:keepLines w:val="0"/>
      <w:pBdr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Bdr>
      <w:shd w:val="clear" w:color="auto" w:fill="002060"/>
      <w:spacing w:before="100" w:after="200"/>
      <w:ind w:left="360"/>
    </w:pPr>
    <w:rPr>
      <w:rFonts w:ascii="Courier New" w:hAnsi="Courier New"/>
      <w:b/>
      <w:i/>
    </w:rPr>
  </w:style>
  <w:style w:type="character" w:customStyle="1" w:styleId="CommandLineChar">
    <w:name w:val="Command Line Char"/>
    <w:basedOn w:val="DefaultParagraphFont"/>
    <w:link w:val="CommandLine"/>
    <w:rsid w:val="00005081"/>
    <w:rPr>
      <w:rFonts w:ascii="Courier New" w:hAnsi="Courier New"/>
      <w:b/>
      <w:i/>
      <w:sz w:val="24"/>
      <w:shd w:val="clear" w:color="auto" w:fill="002060"/>
    </w:rPr>
  </w:style>
  <w:style w:type="paragraph" w:styleId="ListParagraph">
    <w:name w:val="List Paragraph"/>
    <w:basedOn w:val="Normal"/>
    <w:uiPriority w:val="34"/>
    <w:qFormat/>
    <w:rsid w:val="00C3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2C9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2F6B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D68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docs.docker.com/engine/reference/commandline/build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mailto:kazevedo@ecpi.edu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docs.microsoft.com/en-us/virtualization/windowscontainers/manage-docker/manage-windows-dockerfile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Custom%20Office%20Templates\Lab%20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e39cba88-78da-4aca-927b-a8ce1c157e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E67B99220BD43BD991B27754E6F45" ma:contentTypeVersion="12" ma:contentTypeDescription="Create a new document." ma:contentTypeScope="" ma:versionID="61f99f8238d73c8ebf63e1cfec5e9bf2">
  <xsd:schema xmlns:xsd="http://www.w3.org/2001/XMLSchema" xmlns:xs="http://www.w3.org/2001/XMLSchema" xmlns:p="http://schemas.microsoft.com/office/2006/metadata/properties" xmlns:ns2="e39cba88-78da-4aca-927b-a8ce1c157e08" xmlns:ns3="a1a4ddb1-3c9e-48ce-826d-f4fcdb1230ff" targetNamespace="http://schemas.microsoft.com/office/2006/metadata/properties" ma:root="true" ma:fieldsID="76db9ff523510f41bc492d434c96ee20" ns2:_="" ns3:_="">
    <xsd:import namespace="e39cba88-78da-4aca-927b-a8ce1c157e08"/>
    <xsd:import namespace="a1a4ddb1-3c9e-48ce-826d-f4fcdb1230ff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cba88-78da-4aca-927b-a8ce1c157e08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description="Folder Usage" ma:format="Dropdown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ddb1-3c9e-48ce-826d-f4fcdb12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6788F3-4120-4435-AF59-9726ECE7B430}">
  <ds:schemaRefs>
    <ds:schemaRef ds:uri="http://schemas.microsoft.com/office/2006/metadata/properties"/>
    <ds:schemaRef ds:uri="http://schemas.microsoft.com/office/infopath/2007/PartnerControls"/>
    <ds:schemaRef ds:uri="e39cba88-78da-4aca-927b-a8ce1c157e08"/>
  </ds:schemaRefs>
</ds:datastoreItem>
</file>

<file path=customXml/itemProps2.xml><?xml version="1.0" encoding="utf-8"?>
<ds:datastoreItem xmlns:ds="http://schemas.openxmlformats.org/officeDocument/2006/customXml" ds:itemID="{3DEF280A-9AA7-4263-A2DD-3746E88FCE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079C3-6342-4BFA-BD78-D13E8161B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cba88-78da-4aca-927b-a8ce1c157e08"/>
    <ds:schemaRef ds:uri="a1a4ddb1-3c9e-48ce-826d-f4fcdb12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Instructions</Template>
  <TotalTime>0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Azevedo</dc:creator>
  <cp:keywords/>
  <dc:description/>
  <cp:lastModifiedBy>Carruth, Martin</cp:lastModifiedBy>
  <cp:revision>2</cp:revision>
  <dcterms:created xsi:type="dcterms:W3CDTF">2021-10-29T11:30:00Z</dcterms:created>
  <dcterms:modified xsi:type="dcterms:W3CDTF">2021-10-29T11:30:00Z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0x0101000FAE67B99220BD43BD991B27754E6F45</vt:lpwstr>
  </property>
</Properties>
</file>