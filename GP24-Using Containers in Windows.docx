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8DEF" w14:textId="77777777" w:rsidR="00E0292E" w:rsidRDefault="00E0292E" w:rsidP="00C35C4F">
      <w:pPr>
        <w:pStyle w:val="Heading1"/>
        <w:rPr>
          <w:sz w:val="22"/>
        </w:rPr>
      </w:pPr>
      <w:r w:rsidRPr="00C35C4F">
        <w:t>Overview</w:t>
      </w:r>
      <w:r>
        <w:tab/>
      </w:r>
    </w:p>
    <w:p w14:paraId="706DC7CA" w14:textId="3761556E" w:rsidR="00E0292E" w:rsidRDefault="00883365" w:rsidP="00E0292E">
      <w:pPr>
        <w:spacing w:before="0" w:after="160" w:line="256" w:lineRule="auto"/>
      </w:pPr>
      <w:r>
        <w:t>Containers can be very usefu</w:t>
      </w:r>
      <w:r w:rsidR="00303EEF">
        <w:t xml:space="preserve">l when you understand how they work. In this </w:t>
      </w:r>
      <w:r w:rsidR="00CB3843">
        <w:t>guided practice</w:t>
      </w:r>
      <w:r w:rsidR="00303EEF">
        <w:t xml:space="preserve">, you will explore the basic process that is used when developing applications </w:t>
      </w:r>
      <w:r w:rsidR="00A040BD">
        <w:t>using containers</w:t>
      </w:r>
    </w:p>
    <w:p w14:paraId="3E96728A" w14:textId="77777777" w:rsidR="00E0292E" w:rsidRDefault="00E0292E" w:rsidP="00E0292E">
      <w:pPr>
        <w:pStyle w:val="Heading1"/>
      </w:pPr>
      <w:r>
        <w:t>Objectives</w:t>
      </w:r>
    </w:p>
    <w:p w14:paraId="0B225F8D" w14:textId="7DC10C55" w:rsidR="007502C6" w:rsidRDefault="0036625D" w:rsidP="0075758B">
      <w:pPr>
        <w:pStyle w:val="ListParagraph"/>
        <w:numPr>
          <w:ilvl w:val="0"/>
          <w:numId w:val="27"/>
        </w:numPr>
      </w:pPr>
      <w:r>
        <w:t xml:space="preserve">Deploy and manage windows containers </w:t>
      </w:r>
    </w:p>
    <w:p w14:paraId="1F7A1B19" w14:textId="758B524C" w:rsidR="0036625D" w:rsidRDefault="0036625D" w:rsidP="0075758B">
      <w:pPr>
        <w:pStyle w:val="ListParagraph"/>
        <w:numPr>
          <w:ilvl w:val="1"/>
          <w:numId w:val="27"/>
        </w:numPr>
      </w:pPr>
      <w:r>
        <w:t>Create containers</w:t>
      </w:r>
      <w:r w:rsidR="00756A7D">
        <w:t>.</w:t>
      </w:r>
      <w:r>
        <w:t xml:space="preserve"> </w:t>
      </w:r>
    </w:p>
    <w:p w14:paraId="2CB4F02D" w14:textId="7CE127D0" w:rsidR="00332961" w:rsidRDefault="0036625D" w:rsidP="0075758B">
      <w:pPr>
        <w:pStyle w:val="ListParagraph"/>
        <w:numPr>
          <w:ilvl w:val="1"/>
          <w:numId w:val="27"/>
        </w:numPr>
      </w:pPr>
      <w:r>
        <w:t>Manage containers with docker</w:t>
      </w:r>
      <w:r w:rsidR="00756A7D">
        <w:t>.</w:t>
      </w:r>
    </w:p>
    <w:p w14:paraId="346EB23C" w14:textId="77777777" w:rsidR="00332961" w:rsidRDefault="00332961" w:rsidP="0075758B">
      <w:pPr>
        <w:pStyle w:val="Heading2"/>
        <w:numPr>
          <w:ilvl w:val="0"/>
          <w:numId w:val="27"/>
        </w:numPr>
      </w:pPr>
      <w:r>
        <w:t>Skills Reviewed</w:t>
      </w:r>
    </w:p>
    <w:p w14:paraId="15B87101" w14:textId="64C160A7" w:rsidR="00332961" w:rsidRDefault="00175C64" w:rsidP="00463BAE">
      <w:pPr>
        <w:pStyle w:val="ListParagraph"/>
        <w:numPr>
          <w:ilvl w:val="0"/>
          <w:numId w:val="24"/>
        </w:numPr>
      </w:pPr>
      <w:r>
        <w:t>Using the docker run command</w:t>
      </w:r>
      <w:r w:rsidR="00756A7D">
        <w:t>.</w:t>
      </w:r>
    </w:p>
    <w:p w14:paraId="5FD3F898" w14:textId="77777777" w:rsidR="00332961" w:rsidRDefault="00332961" w:rsidP="00332961">
      <w:pPr>
        <w:pStyle w:val="Heading2"/>
      </w:pPr>
      <w:r>
        <w:t>New Skills</w:t>
      </w:r>
    </w:p>
    <w:p w14:paraId="61F4D920" w14:textId="69A5DDE0" w:rsidR="00332961" w:rsidRDefault="00C2674B" w:rsidP="00A040BD">
      <w:pPr>
        <w:pStyle w:val="ListParagraph"/>
        <w:numPr>
          <w:ilvl w:val="0"/>
          <w:numId w:val="23"/>
        </w:numPr>
      </w:pPr>
      <w:r>
        <w:t>Use docker command to</w:t>
      </w:r>
      <w:r w:rsidR="004B6EEB">
        <w:t xml:space="preserve"> search</w:t>
      </w:r>
      <w:r w:rsidR="00175C64">
        <w:t xml:space="preserve"> and pull </w:t>
      </w:r>
      <w:r>
        <w:t xml:space="preserve">an image </w:t>
      </w:r>
      <w:r w:rsidR="00463BAE">
        <w:t xml:space="preserve">in </w:t>
      </w:r>
      <w:r>
        <w:t>a registry</w:t>
      </w:r>
      <w:r w:rsidR="00756A7D">
        <w:t>.</w:t>
      </w:r>
    </w:p>
    <w:p w14:paraId="66B768E5" w14:textId="1B3DDA35" w:rsidR="00C2674B" w:rsidRDefault="002A7A42" w:rsidP="00A040BD">
      <w:pPr>
        <w:pStyle w:val="ListParagraph"/>
        <w:numPr>
          <w:ilvl w:val="0"/>
          <w:numId w:val="23"/>
        </w:numPr>
      </w:pPr>
      <w:r>
        <w:t xml:space="preserve">Create, </w:t>
      </w:r>
      <w:r w:rsidR="0071795E">
        <w:t xml:space="preserve">view, </w:t>
      </w:r>
      <w:r>
        <w:t>modify,</w:t>
      </w:r>
      <w:r w:rsidR="00FD280B">
        <w:t xml:space="preserve"> </w:t>
      </w:r>
      <w:r>
        <w:t>save</w:t>
      </w:r>
      <w:r w:rsidR="00FD280B">
        <w:t>, and delete</w:t>
      </w:r>
      <w:r w:rsidR="004B6EEB">
        <w:t xml:space="preserve"> docker images</w:t>
      </w:r>
      <w:r w:rsidR="00756A7D">
        <w:t>.</w:t>
      </w:r>
    </w:p>
    <w:p w14:paraId="07D0C76F" w14:textId="2EE8D216" w:rsidR="00FD280B" w:rsidRPr="00332961" w:rsidRDefault="004B6EEB" w:rsidP="006E7BE6">
      <w:pPr>
        <w:pStyle w:val="ListParagraph"/>
        <w:numPr>
          <w:ilvl w:val="0"/>
          <w:numId w:val="23"/>
        </w:numPr>
      </w:pPr>
      <w:r>
        <w:t>Create</w:t>
      </w:r>
      <w:r w:rsidR="00C45FFA">
        <w:t>,</w:t>
      </w:r>
      <w:r w:rsidR="0071795E">
        <w:t xml:space="preserve"> view,</w:t>
      </w:r>
      <w:r w:rsidR="00C45FFA">
        <w:t xml:space="preserve"> manage, and delete</w:t>
      </w:r>
      <w:r>
        <w:t xml:space="preserve"> docker containers</w:t>
      </w:r>
      <w:r w:rsidR="00756A7D">
        <w:t>.</w:t>
      </w:r>
    </w:p>
    <w:p w14:paraId="2F7BA7AE" w14:textId="77777777" w:rsidR="00E0292E" w:rsidRDefault="00332961" w:rsidP="00E0292E">
      <w:pPr>
        <w:pStyle w:val="Heading1"/>
      </w:pPr>
      <w:r>
        <w:t>Initial Conditions</w:t>
      </w:r>
    </w:p>
    <w:p w14:paraId="41636207" w14:textId="34D05DA0" w:rsidR="00F01252" w:rsidRPr="00332961" w:rsidRDefault="00341774" w:rsidP="006E7BE6">
      <w:pPr>
        <w:pStyle w:val="ListParagraph"/>
        <w:numPr>
          <w:ilvl w:val="0"/>
          <w:numId w:val="25"/>
        </w:numPr>
      </w:pPr>
      <w:r>
        <w:t>Docker Enterprise installed</w:t>
      </w:r>
      <w:r w:rsidR="00F01252">
        <w:t xml:space="preserve"> on </w:t>
      </w:r>
      <w:r w:rsidR="0075758B">
        <w:t xml:space="preserve">a </w:t>
      </w:r>
      <w:r w:rsidR="00B17C2B">
        <w:t>Windows Server virtual machine</w:t>
      </w:r>
      <w:r w:rsidR="00756A7D">
        <w:t>.</w:t>
      </w:r>
    </w:p>
    <w:p w14:paraId="54D417B9" w14:textId="77777777" w:rsidR="00332961" w:rsidRDefault="00332961" w:rsidP="00332961">
      <w:pPr>
        <w:pStyle w:val="Heading1"/>
      </w:pPr>
      <w:r>
        <w:t>Final Conditions</w:t>
      </w:r>
    </w:p>
    <w:p w14:paraId="679F0054" w14:textId="38A48F7A" w:rsidR="00332961" w:rsidRDefault="002059C6" w:rsidP="006E7BE6">
      <w:pPr>
        <w:pStyle w:val="ListParagraph"/>
        <w:numPr>
          <w:ilvl w:val="0"/>
          <w:numId w:val="25"/>
        </w:numPr>
      </w:pPr>
      <w:r>
        <w:t xml:space="preserve">Container base images for Windows </w:t>
      </w:r>
      <w:proofErr w:type="spellStart"/>
      <w:r w:rsidRPr="00756A7D">
        <w:rPr>
          <w:b/>
          <w:bCs/>
        </w:rPr>
        <w:t>Nanoserver</w:t>
      </w:r>
      <w:proofErr w:type="spellEnd"/>
      <w:r>
        <w:t xml:space="preserve"> and </w:t>
      </w:r>
      <w:r w:rsidRPr="00756A7D">
        <w:rPr>
          <w:b/>
          <w:bCs/>
        </w:rPr>
        <w:t>Windows Server Core</w:t>
      </w:r>
      <w:r>
        <w:t xml:space="preserve"> pulled</w:t>
      </w:r>
      <w:r w:rsidR="00756A7D">
        <w:t>.</w:t>
      </w:r>
    </w:p>
    <w:p w14:paraId="41E0F72F" w14:textId="1C2118AF" w:rsidR="00FB4A64" w:rsidRDefault="00FB4A64" w:rsidP="006E7BE6">
      <w:pPr>
        <w:pStyle w:val="ListParagraph"/>
        <w:numPr>
          <w:ilvl w:val="0"/>
          <w:numId w:val="25"/>
        </w:numPr>
      </w:pPr>
      <w:r>
        <w:t xml:space="preserve">Container base image </w:t>
      </w:r>
      <w:proofErr w:type="spellStart"/>
      <w:r w:rsidRPr="00756A7D">
        <w:rPr>
          <w:b/>
          <w:bCs/>
        </w:rPr>
        <w:t>iis</w:t>
      </w:r>
      <w:proofErr w:type="spellEnd"/>
      <w:r w:rsidRPr="00756A7D">
        <w:rPr>
          <w:b/>
          <w:bCs/>
        </w:rPr>
        <w:t>-core-template</w:t>
      </w:r>
      <w:r>
        <w:t xml:space="preserve"> created</w:t>
      </w:r>
      <w:r w:rsidR="009251CE">
        <w:t xml:space="preserve"> with IIS installed</w:t>
      </w:r>
      <w:r w:rsidR="00756A7D">
        <w:t>.</w:t>
      </w:r>
    </w:p>
    <w:p w14:paraId="1D18CF82" w14:textId="3CBCB17D" w:rsidR="009251CE" w:rsidRPr="00332961" w:rsidRDefault="009251CE" w:rsidP="006E7BE6">
      <w:pPr>
        <w:pStyle w:val="ListParagraph"/>
        <w:numPr>
          <w:ilvl w:val="0"/>
          <w:numId w:val="25"/>
        </w:numPr>
      </w:pPr>
      <w:r>
        <w:t xml:space="preserve">Working container created from the </w:t>
      </w:r>
      <w:proofErr w:type="spellStart"/>
      <w:r w:rsidRPr="00756A7D">
        <w:rPr>
          <w:b/>
          <w:bCs/>
        </w:rPr>
        <w:t>iis</w:t>
      </w:r>
      <w:proofErr w:type="spellEnd"/>
      <w:r w:rsidRPr="00756A7D">
        <w:rPr>
          <w:b/>
          <w:bCs/>
        </w:rPr>
        <w:t>-core-template image</w:t>
      </w:r>
      <w:r w:rsidR="00756A7D">
        <w:rPr>
          <w:b/>
          <w:bCs/>
        </w:rPr>
        <w:t>.</w:t>
      </w:r>
    </w:p>
    <w:p w14:paraId="59DC7479" w14:textId="38428086" w:rsidR="00E0292E" w:rsidRDefault="00332961" w:rsidP="00E0292E">
      <w:pPr>
        <w:pStyle w:val="Heading1"/>
      </w:pPr>
      <w:r>
        <w:t>Instructions</w:t>
      </w:r>
    </w:p>
    <w:p w14:paraId="5EED1918" w14:textId="4BE7F0C2" w:rsidR="00F809B3" w:rsidRDefault="00F809B3" w:rsidP="00EF4183">
      <w:r>
        <w:t>The first part of a typical container workflow is to locate and download (pull) a container base image to base your container on. In this next section, you will learn how to locate, download, and view the container base images on your machine.</w:t>
      </w:r>
    </w:p>
    <w:p w14:paraId="0FD48D38" w14:textId="38F9C8BF" w:rsidR="00F809B3" w:rsidRDefault="00F809B3" w:rsidP="00F809B3">
      <w:pPr>
        <w:pStyle w:val="Heading2"/>
      </w:pPr>
      <w:r>
        <w:t>Using Container Base Images</w:t>
      </w:r>
    </w:p>
    <w:p w14:paraId="619723C6" w14:textId="1DC568DD" w:rsidR="003030E1" w:rsidRDefault="003030E1" w:rsidP="003030E1">
      <w:r>
        <w:t>Container images are in re</w:t>
      </w:r>
      <w:r w:rsidR="00000331">
        <w:t>gist</w:t>
      </w:r>
      <w:r>
        <w:t>ries on the Internet. The default re</w:t>
      </w:r>
      <w:r w:rsidR="00000331">
        <w:t>gist</w:t>
      </w:r>
      <w:r>
        <w:t xml:space="preserve">ry for Docker is </w:t>
      </w:r>
      <w:r w:rsidR="00000331">
        <w:t>D</w:t>
      </w:r>
      <w:r>
        <w:t>ocker</w:t>
      </w:r>
      <w:r w:rsidR="00000331">
        <w:t xml:space="preserve"> </w:t>
      </w:r>
      <w:r>
        <w:t xml:space="preserve">hub </w:t>
      </w:r>
      <w:hyperlink r:id="rId10" w:history="1">
        <w:r w:rsidRPr="005C3D9B">
          <w:rPr>
            <w:rStyle w:val="Hyperlink"/>
          </w:rPr>
          <w:t>http://hub.docker.com</w:t>
        </w:r>
      </w:hyperlink>
      <w:r>
        <w:t>. You can create an account on the registry to search for images or push (upload) your own images. You can also create a private re</w:t>
      </w:r>
      <w:r w:rsidR="00000331">
        <w:t>gist</w:t>
      </w:r>
      <w:r>
        <w:t>ry for your organization for internal use.</w:t>
      </w:r>
    </w:p>
    <w:p w14:paraId="3954A779" w14:textId="7FA9A7D7" w:rsidR="006E7BE6" w:rsidRDefault="006E7BE6" w:rsidP="003030E1"/>
    <w:p w14:paraId="2A98EFF9" w14:textId="77777777" w:rsidR="006E7BE6" w:rsidRPr="003030E1" w:rsidRDefault="006E7BE6" w:rsidP="003030E1"/>
    <w:p w14:paraId="796D3D9D" w14:textId="23E18FEF" w:rsidR="00EF4183" w:rsidRDefault="00F809B3" w:rsidP="00F809B3">
      <w:pPr>
        <w:pStyle w:val="Heading3"/>
      </w:pPr>
      <w:r>
        <w:t>Finding a Container Base Image</w:t>
      </w:r>
    </w:p>
    <w:p w14:paraId="1F5B7A39" w14:textId="6DE1F97A" w:rsidR="00F809B3" w:rsidRDefault="00F809B3" w:rsidP="00F809B3">
      <w:r>
        <w:t>The first step in creating a container is to locate a container base image. To locate a container base image, perform the following:</w:t>
      </w:r>
    </w:p>
    <w:p w14:paraId="112CBFA0" w14:textId="05F155F0" w:rsidR="00F809B3" w:rsidRDefault="00F809B3" w:rsidP="00577184">
      <w:pPr>
        <w:pStyle w:val="ListParagraph"/>
        <w:numPr>
          <w:ilvl w:val="0"/>
          <w:numId w:val="13"/>
        </w:numPr>
      </w:pPr>
      <w:r w:rsidRPr="00756A7D">
        <w:t>Login</w:t>
      </w:r>
      <w:r>
        <w:t xml:space="preserve"> to </w:t>
      </w:r>
      <w:r w:rsidR="00290019">
        <w:t>your host machine</w:t>
      </w:r>
    </w:p>
    <w:p w14:paraId="0E9C8F2B" w14:textId="6D0C7682" w:rsidR="00F809B3" w:rsidRDefault="00F809B3" w:rsidP="00577184">
      <w:pPr>
        <w:pStyle w:val="ListParagraph"/>
        <w:numPr>
          <w:ilvl w:val="0"/>
          <w:numId w:val="13"/>
        </w:numPr>
      </w:pPr>
      <w:r w:rsidRPr="00756A7D">
        <w:t>Open</w:t>
      </w:r>
      <w:r>
        <w:t xml:space="preserve"> an </w:t>
      </w:r>
      <w:r w:rsidRPr="00577184">
        <w:rPr>
          <w:b/>
          <w:bCs/>
        </w:rPr>
        <w:t>elevated</w:t>
      </w:r>
      <w:r>
        <w:t xml:space="preserve"> </w:t>
      </w:r>
      <w:r w:rsidRPr="00577184">
        <w:rPr>
          <w:b/>
          <w:bCs/>
        </w:rPr>
        <w:t>PowerShell</w:t>
      </w:r>
      <w:r>
        <w:t xml:space="preserve"> session.</w:t>
      </w:r>
    </w:p>
    <w:p w14:paraId="122B4D38" w14:textId="2B11F812" w:rsidR="00F809B3" w:rsidRDefault="00F809B3" w:rsidP="00577184">
      <w:pPr>
        <w:pStyle w:val="ListParagraph"/>
        <w:numPr>
          <w:ilvl w:val="0"/>
          <w:numId w:val="13"/>
        </w:numPr>
      </w:pPr>
      <w:r>
        <w:t>Type the following command to search for a base image</w:t>
      </w:r>
      <w:r w:rsidR="00577184">
        <w:t>:</w:t>
      </w:r>
    </w:p>
    <w:p w14:paraId="6B669012" w14:textId="4525FB44" w:rsidR="00577184" w:rsidRDefault="00577184" w:rsidP="00525ECA">
      <w:pPr>
        <w:pStyle w:val="CommandLine"/>
      </w:pPr>
      <w:r>
        <w:t>Docker search</w:t>
      </w:r>
    </w:p>
    <w:p w14:paraId="5D2546E1" w14:textId="642303EF" w:rsidR="00577184" w:rsidRDefault="00577184" w:rsidP="00577184">
      <w:pPr>
        <w:pStyle w:val="ListParagraph"/>
        <w:numPr>
          <w:ilvl w:val="0"/>
          <w:numId w:val="13"/>
        </w:numPr>
      </w:pPr>
      <w:r w:rsidRPr="00577184">
        <w:rPr>
          <w:noProof/>
        </w:rPr>
        <w:drawing>
          <wp:anchor distT="0" distB="0" distL="114300" distR="114300" simplePos="0" relativeHeight="251659264" behindDoc="0" locked="0" layoutInCell="1" allowOverlap="1" wp14:anchorId="07D4CD33" wp14:editId="13F5F7D7">
            <wp:simplePos x="0" y="0"/>
            <wp:positionH relativeFrom="margin">
              <wp:align>center</wp:align>
            </wp:positionH>
            <wp:positionV relativeFrom="paragraph">
              <wp:posOffset>236220</wp:posOffset>
            </wp:positionV>
            <wp:extent cx="3491230" cy="10617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1230" cy="1061720"/>
                    </a:xfrm>
                    <a:prstGeom prst="rect">
                      <a:avLst/>
                    </a:prstGeom>
                  </pic:spPr>
                </pic:pic>
              </a:graphicData>
            </a:graphic>
            <wp14:sizeRelH relativeFrom="margin">
              <wp14:pctWidth>0</wp14:pctWidth>
            </wp14:sizeRelH>
            <wp14:sizeRelV relativeFrom="margin">
              <wp14:pctHeight>0</wp14:pctHeight>
            </wp14:sizeRelV>
          </wp:anchor>
        </w:drawing>
      </w:r>
      <w:r>
        <w:t>You should see the following.</w:t>
      </w:r>
      <w:r w:rsidRPr="00577184">
        <w:rPr>
          <w:noProof/>
        </w:rPr>
        <w:t xml:space="preserve"> </w:t>
      </w:r>
    </w:p>
    <w:p w14:paraId="2E5AE3AF" w14:textId="789CBF16" w:rsidR="003030E1" w:rsidRDefault="003030E1" w:rsidP="00577184">
      <w:pPr>
        <w:pStyle w:val="ListParagraph"/>
        <w:numPr>
          <w:ilvl w:val="0"/>
          <w:numId w:val="13"/>
        </w:numPr>
      </w:pPr>
      <w:r>
        <w:rPr>
          <w:noProof/>
        </w:rPr>
        <w:t>The output tells you that you can find more help  by using the –help parameter and that you need to supply a search TERM and additional options are optional.</w:t>
      </w:r>
    </w:p>
    <w:p w14:paraId="305B9951" w14:textId="478CB1DA" w:rsidR="003030E1" w:rsidRDefault="003030E1" w:rsidP="00577184">
      <w:pPr>
        <w:pStyle w:val="ListParagraph"/>
        <w:numPr>
          <w:ilvl w:val="0"/>
          <w:numId w:val="13"/>
        </w:numPr>
      </w:pPr>
      <w:r>
        <w:rPr>
          <w:noProof/>
        </w:rPr>
        <w:t>To find a container image using windows as the search term, type the following</w:t>
      </w:r>
    </w:p>
    <w:p w14:paraId="7B8FD208" w14:textId="7A29619E" w:rsidR="003030E1" w:rsidRDefault="00A040BD" w:rsidP="00525ECA">
      <w:pPr>
        <w:pStyle w:val="CommandLine"/>
      </w:pPr>
      <w:r>
        <w:rPr>
          <w:noProof/>
        </w:rPr>
        <w:t>d</w:t>
      </w:r>
      <w:r w:rsidR="003030E1">
        <w:rPr>
          <w:noProof/>
        </w:rPr>
        <w:t>ocker search windows</w:t>
      </w:r>
    </w:p>
    <w:p w14:paraId="15F4A5E3" w14:textId="53BBB6F3" w:rsidR="003030E1" w:rsidRDefault="003030E1" w:rsidP="00577184">
      <w:pPr>
        <w:pStyle w:val="ListParagraph"/>
        <w:numPr>
          <w:ilvl w:val="0"/>
          <w:numId w:val="13"/>
        </w:numPr>
      </w:pPr>
      <w:r w:rsidRPr="003030E1">
        <w:rPr>
          <w:noProof/>
        </w:rPr>
        <w:drawing>
          <wp:anchor distT="0" distB="0" distL="114300" distR="114300" simplePos="0" relativeHeight="251661312" behindDoc="0" locked="0" layoutInCell="1" allowOverlap="1" wp14:anchorId="2A14AEE6" wp14:editId="04548187">
            <wp:simplePos x="0" y="0"/>
            <wp:positionH relativeFrom="column">
              <wp:posOffset>114300</wp:posOffset>
            </wp:positionH>
            <wp:positionV relativeFrom="paragraph">
              <wp:posOffset>210820</wp:posOffset>
            </wp:positionV>
            <wp:extent cx="5943600" cy="20535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3590"/>
                    </a:xfrm>
                    <a:prstGeom prst="rect">
                      <a:avLst/>
                    </a:prstGeom>
                  </pic:spPr>
                </pic:pic>
              </a:graphicData>
            </a:graphic>
          </wp:anchor>
        </w:drawing>
      </w:r>
      <w:r>
        <w:rPr>
          <w:noProof/>
        </w:rPr>
        <w:t>You should see the following output.</w:t>
      </w:r>
      <w:r w:rsidRPr="003030E1">
        <w:rPr>
          <w:noProof/>
        </w:rPr>
        <w:t xml:space="preserve"> </w:t>
      </w:r>
    </w:p>
    <w:p w14:paraId="59E40EEC" w14:textId="31744F42" w:rsidR="003030E1" w:rsidRDefault="003030E1" w:rsidP="00577184">
      <w:pPr>
        <w:pStyle w:val="ListParagraph"/>
        <w:numPr>
          <w:ilvl w:val="0"/>
          <w:numId w:val="13"/>
        </w:numPr>
      </w:pPr>
      <w:r>
        <w:t>Note the official designation in the description, you will want to stick to these images for use in production.</w:t>
      </w:r>
    </w:p>
    <w:p w14:paraId="731B55A8" w14:textId="50F5CE8B" w:rsidR="003030E1" w:rsidRDefault="003030E1" w:rsidP="00577184">
      <w:pPr>
        <w:pStyle w:val="ListParagraph"/>
        <w:numPr>
          <w:ilvl w:val="0"/>
          <w:numId w:val="13"/>
        </w:numPr>
      </w:pPr>
      <w:r>
        <w:t xml:space="preserve">To pull (download) an image you need to know the name of the image. The name </w:t>
      </w:r>
      <w:r w:rsidR="00C77926">
        <w:t>is in</w:t>
      </w:r>
      <w:r>
        <w:t xml:space="preserve"> the first column. </w:t>
      </w:r>
    </w:p>
    <w:p w14:paraId="01018371" w14:textId="77777777" w:rsidR="009326EC" w:rsidRPr="00F809B3" w:rsidRDefault="009326EC" w:rsidP="009326EC"/>
    <w:p w14:paraId="37821AE6" w14:textId="58E374D3" w:rsidR="00F809B3" w:rsidRDefault="00F809B3" w:rsidP="00F809B3">
      <w:pPr>
        <w:pStyle w:val="Heading3"/>
      </w:pPr>
      <w:r>
        <w:lastRenderedPageBreak/>
        <w:t>Pulling a Container Base Image</w:t>
      </w:r>
    </w:p>
    <w:p w14:paraId="7D2A4C5A" w14:textId="6A0E694D" w:rsidR="00C77926" w:rsidRDefault="00C77926" w:rsidP="00C77926">
      <w:r>
        <w:t>Now that you have located an image, the next step is to pull (download) the image. To pull an image, perform the following:</w:t>
      </w:r>
    </w:p>
    <w:p w14:paraId="6A35A56B" w14:textId="07473E1D" w:rsidR="00C77926" w:rsidRDefault="00C77926" w:rsidP="00C77926">
      <w:pPr>
        <w:pStyle w:val="ListParagraph"/>
        <w:numPr>
          <w:ilvl w:val="0"/>
          <w:numId w:val="14"/>
        </w:numPr>
      </w:pPr>
      <w:r>
        <w:t>To pull the official Window Server Core base image from the Docker re</w:t>
      </w:r>
      <w:r w:rsidR="00000331">
        <w:t>gistr</w:t>
      </w:r>
      <w:r>
        <w:t>y, type the following command in PowerShell:</w:t>
      </w:r>
    </w:p>
    <w:p w14:paraId="5CD28DE0" w14:textId="0B957E8F" w:rsidR="00C77926" w:rsidRDefault="00C77926" w:rsidP="00525ECA">
      <w:pPr>
        <w:pStyle w:val="CommandLine"/>
      </w:pPr>
      <w:r>
        <w:t xml:space="preserve">docker pull </w:t>
      </w:r>
      <w:proofErr w:type="spellStart"/>
      <w:r>
        <w:t>microsoft</w:t>
      </w:r>
      <w:proofErr w:type="spellEnd"/>
      <w:r>
        <w:t>/</w:t>
      </w:r>
      <w:proofErr w:type="spellStart"/>
      <w:r>
        <w:t>windowsservercore</w:t>
      </w:r>
      <w:proofErr w:type="spellEnd"/>
    </w:p>
    <w:p w14:paraId="49463E35" w14:textId="6CA25C56" w:rsidR="004A47E5" w:rsidRDefault="00C214F9" w:rsidP="00C77926">
      <w:pPr>
        <w:pStyle w:val="ListParagraph"/>
        <w:numPr>
          <w:ilvl w:val="0"/>
          <w:numId w:val="14"/>
        </w:numPr>
      </w:pPr>
      <w:r w:rsidRPr="004A47E5">
        <w:rPr>
          <w:noProof/>
        </w:rPr>
        <w:drawing>
          <wp:anchor distT="0" distB="0" distL="114300" distR="114300" simplePos="0" relativeHeight="251663360" behindDoc="0" locked="0" layoutInCell="1" allowOverlap="1" wp14:anchorId="521BE513" wp14:editId="3EA05BE5">
            <wp:simplePos x="0" y="0"/>
            <wp:positionH relativeFrom="margin">
              <wp:posOffset>236220</wp:posOffset>
            </wp:positionH>
            <wp:positionV relativeFrom="paragraph">
              <wp:posOffset>1268095</wp:posOffset>
            </wp:positionV>
            <wp:extent cx="6004560" cy="52451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4560" cy="524510"/>
                    </a:xfrm>
                    <a:prstGeom prst="rect">
                      <a:avLst/>
                    </a:prstGeom>
                  </pic:spPr>
                </pic:pic>
              </a:graphicData>
            </a:graphic>
            <wp14:sizeRelH relativeFrom="margin">
              <wp14:pctWidth>0</wp14:pctWidth>
            </wp14:sizeRelH>
            <wp14:sizeRelV relativeFrom="margin">
              <wp14:pctHeight>0</wp14:pctHeight>
            </wp14:sizeRelV>
          </wp:anchor>
        </w:drawing>
      </w:r>
      <w:r w:rsidR="004A47E5">
        <w:t xml:space="preserve">You should see the error shown below. </w:t>
      </w:r>
      <w:r w:rsidR="00000331">
        <w:t xml:space="preserve">This error is shown to you because several tutorials on the web show this command and you should know how to resolve this issue. </w:t>
      </w:r>
      <w:r w:rsidR="004A47E5">
        <w:t xml:space="preserve">This error has to do with the fact that Microsoft has changed the way that they tag images. You can find more information here </w:t>
      </w:r>
      <w:r w:rsidR="004A47E5">
        <w:sym w:font="Wingdings" w:char="F0E0"/>
      </w:r>
      <w:r w:rsidR="004A47E5">
        <w:t xml:space="preserve"> </w:t>
      </w:r>
      <w:hyperlink r:id="rId14" w:history="1">
        <w:r w:rsidR="00756A7D" w:rsidRPr="00283001">
          <w:rPr>
            <w:rStyle w:val="Hyperlink"/>
          </w:rPr>
          <w:t>https://techcommunity.microsoft.com/t5/containers/windows-server-2019-now-available/ba-p/382430#</w:t>
        </w:r>
      </w:hyperlink>
      <w:r w:rsidR="00756A7D">
        <w:t xml:space="preserve"> </w:t>
      </w:r>
    </w:p>
    <w:p w14:paraId="0490E8F1" w14:textId="3A9B9D1C" w:rsidR="00C77926" w:rsidRDefault="004A47E5" w:rsidP="00C77926">
      <w:pPr>
        <w:pStyle w:val="ListParagraph"/>
        <w:numPr>
          <w:ilvl w:val="0"/>
          <w:numId w:val="14"/>
        </w:numPr>
      </w:pPr>
      <w:r>
        <w:t>Type the following command to pull the latest Windows Server 2019 Core image:</w:t>
      </w:r>
    </w:p>
    <w:p w14:paraId="7EE6FC48" w14:textId="5A401DF8" w:rsidR="004A47E5" w:rsidRDefault="004A47E5" w:rsidP="00525ECA">
      <w:pPr>
        <w:pStyle w:val="CommandLine"/>
      </w:pPr>
      <w:r>
        <w:t>docker pull mcr.microsoft.com/windows/servercore:1809</w:t>
      </w:r>
    </w:p>
    <w:p w14:paraId="4648B21D" w14:textId="75106A58" w:rsidR="004A47E5" w:rsidRDefault="00C214F9" w:rsidP="00C77926">
      <w:pPr>
        <w:pStyle w:val="ListParagraph"/>
        <w:numPr>
          <w:ilvl w:val="0"/>
          <w:numId w:val="14"/>
        </w:numPr>
      </w:pPr>
      <w:r w:rsidRPr="00C214F9">
        <w:rPr>
          <w:noProof/>
        </w:rPr>
        <w:drawing>
          <wp:anchor distT="0" distB="0" distL="114300" distR="114300" simplePos="0" relativeHeight="251665408" behindDoc="0" locked="0" layoutInCell="1" allowOverlap="1" wp14:anchorId="1D24C2E9" wp14:editId="0B88BD5F">
            <wp:simplePos x="0" y="0"/>
            <wp:positionH relativeFrom="column">
              <wp:posOffset>274320</wp:posOffset>
            </wp:positionH>
            <wp:positionV relativeFrom="paragraph">
              <wp:posOffset>236220</wp:posOffset>
            </wp:positionV>
            <wp:extent cx="5943600" cy="984250"/>
            <wp:effectExtent l="0" t="0" r="0" b="6350"/>
            <wp:wrapTight wrapText="bothSides">
              <wp:wrapPolygon edited="0">
                <wp:start x="0" y="0"/>
                <wp:lineTo x="0" y="21321"/>
                <wp:lineTo x="21531" y="21321"/>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84250"/>
                    </a:xfrm>
                    <a:prstGeom prst="rect">
                      <a:avLst/>
                    </a:prstGeom>
                  </pic:spPr>
                </pic:pic>
              </a:graphicData>
            </a:graphic>
          </wp:anchor>
        </w:drawing>
      </w:r>
      <w:r w:rsidR="004A47E5">
        <w:t>You should see the output below.</w:t>
      </w:r>
      <w:r w:rsidRPr="00C214F9">
        <w:rPr>
          <w:noProof/>
        </w:rPr>
        <w:t xml:space="preserve"> </w:t>
      </w:r>
    </w:p>
    <w:p w14:paraId="1CD94DCA" w14:textId="2C0F68C2" w:rsidR="004A47E5" w:rsidRDefault="00C214F9" w:rsidP="00C77926">
      <w:pPr>
        <w:pStyle w:val="ListParagraph"/>
        <w:numPr>
          <w:ilvl w:val="0"/>
          <w:numId w:val="14"/>
        </w:numPr>
      </w:pPr>
      <w:r>
        <w:t>You can view the container base images on your system by typing the following command:</w:t>
      </w:r>
    </w:p>
    <w:p w14:paraId="6632AB79" w14:textId="3D936A48" w:rsidR="00C214F9" w:rsidRDefault="00C214F9" w:rsidP="00525ECA">
      <w:pPr>
        <w:pStyle w:val="CommandLine"/>
      </w:pPr>
      <w:r>
        <w:t>docker images</w:t>
      </w:r>
    </w:p>
    <w:p w14:paraId="0CCAA6B3" w14:textId="20C0DA74" w:rsidR="00C214F9" w:rsidRDefault="00C214F9" w:rsidP="00C77926">
      <w:pPr>
        <w:pStyle w:val="ListParagraph"/>
        <w:numPr>
          <w:ilvl w:val="0"/>
          <w:numId w:val="14"/>
        </w:numPr>
      </w:pPr>
      <w:r w:rsidRPr="00C214F9">
        <w:rPr>
          <w:noProof/>
        </w:rPr>
        <w:drawing>
          <wp:anchor distT="0" distB="0" distL="114300" distR="114300" simplePos="0" relativeHeight="251667456" behindDoc="0" locked="0" layoutInCell="1" allowOverlap="1" wp14:anchorId="1E0764CE" wp14:editId="749EB04D">
            <wp:simplePos x="0" y="0"/>
            <wp:positionH relativeFrom="column">
              <wp:posOffset>251460</wp:posOffset>
            </wp:positionH>
            <wp:positionV relativeFrom="paragraph">
              <wp:posOffset>231140</wp:posOffset>
            </wp:positionV>
            <wp:extent cx="5943600" cy="450850"/>
            <wp:effectExtent l="0" t="0" r="0" b="6350"/>
            <wp:wrapTight wrapText="bothSides">
              <wp:wrapPolygon edited="0">
                <wp:start x="0" y="0"/>
                <wp:lineTo x="0" y="20992"/>
                <wp:lineTo x="21531" y="2099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0850"/>
                    </a:xfrm>
                    <a:prstGeom prst="rect">
                      <a:avLst/>
                    </a:prstGeom>
                  </pic:spPr>
                </pic:pic>
              </a:graphicData>
            </a:graphic>
            <wp14:sizeRelV relativeFrom="margin">
              <wp14:pctHeight>0</wp14:pctHeight>
            </wp14:sizeRelV>
          </wp:anchor>
        </w:drawing>
      </w:r>
      <w:r>
        <w:t>You should see the output below.</w:t>
      </w:r>
      <w:r w:rsidRPr="00C214F9">
        <w:rPr>
          <w:noProof/>
        </w:rPr>
        <w:t xml:space="preserve"> </w:t>
      </w:r>
    </w:p>
    <w:p w14:paraId="6B8AD077" w14:textId="42065A29" w:rsidR="00C214F9" w:rsidRPr="0042331A" w:rsidRDefault="00C214F9" w:rsidP="00C214F9">
      <w:pPr>
        <w:pStyle w:val="ListParagraph"/>
        <w:numPr>
          <w:ilvl w:val="0"/>
          <w:numId w:val="14"/>
        </w:numPr>
      </w:pPr>
      <w:r w:rsidRPr="00756A7D">
        <w:t>Pull</w:t>
      </w:r>
      <w:r>
        <w:t xml:space="preserve"> the </w:t>
      </w:r>
      <w:r w:rsidRPr="006306EB">
        <w:rPr>
          <w:b/>
          <w:bCs/>
        </w:rPr>
        <w:t xml:space="preserve">Windows </w:t>
      </w:r>
      <w:proofErr w:type="spellStart"/>
      <w:r w:rsidRPr="006306EB">
        <w:rPr>
          <w:b/>
          <w:bCs/>
        </w:rPr>
        <w:t>nanoserver</w:t>
      </w:r>
      <w:proofErr w:type="spellEnd"/>
      <w:r>
        <w:t xml:space="preserve"> </w:t>
      </w:r>
      <w:r w:rsidRPr="00C214F9">
        <w:rPr>
          <w:b/>
          <w:bCs/>
        </w:rPr>
        <w:t>image</w:t>
      </w:r>
      <w:r>
        <w:t xml:space="preserve">. Its name is </w:t>
      </w:r>
      <w:r w:rsidRPr="00C214F9">
        <w:rPr>
          <w:b/>
          <w:bCs/>
        </w:rPr>
        <w:t>mcr.microsoft.com/windows/nanoserver:1809</w:t>
      </w:r>
    </w:p>
    <w:p w14:paraId="08BDAC64" w14:textId="0BA9863B" w:rsidR="0042331A" w:rsidRPr="00C214F9" w:rsidRDefault="0042331A" w:rsidP="0042331A">
      <w:pPr>
        <w:pStyle w:val="ListParagraph"/>
        <w:numPr>
          <w:ilvl w:val="1"/>
          <w:numId w:val="14"/>
        </w:numPr>
      </w:pPr>
      <w:r>
        <w:rPr>
          <w:b/>
          <w:bCs/>
        </w:rPr>
        <w:t xml:space="preserve">Note: </w:t>
      </w:r>
      <w:r>
        <w:t xml:space="preserve"> </w:t>
      </w:r>
      <w:r w:rsidR="00756A7D">
        <w:t>T</w:t>
      </w:r>
      <w:r w:rsidR="00171F5F">
        <w:t xml:space="preserve">he latest version of the </w:t>
      </w:r>
      <w:r w:rsidR="00171F5F" w:rsidRPr="00756A7D">
        <w:rPr>
          <w:b/>
          <w:bCs/>
        </w:rPr>
        <w:t>hello-world</w:t>
      </w:r>
      <w:r w:rsidR="00171F5F">
        <w:t xml:space="preserve"> contain</w:t>
      </w:r>
      <w:r w:rsidR="00F0513A">
        <w:t xml:space="preserve">er might be built from the </w:t>
      </w:r>
      <w:proofErr w:type="spellStart"/>
      <w:r w:rsidR="00F0513A" w:rsidRPr="00756A7D">
        <w:rPr>
          <w:b/>
          <w:bCs/>
        </w:rPr>
        <w:t>Nanoserver</w:t>
      </w:r>
      <w:proofErr w:type="spellEnd"/>
      <w:r w:rsidR="00F0513A">
        <w:t xml:space="preserve"> image</w:t>
      </w:r>
      <w:r w:rsidR="00756A7D">
        <w:t>.</w:t>
      </w:r>
      <w:r w:rsidR="00F0513A">
        <w:t xml:space="preserve"> </w:t>
      </w:r>
      <w:r w:rsidR="00756A7D">
        <w:t>Y</w:t>
      </w:r>
      <w:r w:rsidR="00F0513A">
        <w:t>ou may get a message that it is already installed. If this is the case, just proceed to the next step.</w:t>
      </w:r>
    </w:p>
    <w:p w14:paraId="773008E5" w14:textId="51DFC88A" w:rsidR="00C214F9" w:rsidRDefault="00C214F9" w:rsidP="00C214F9">
      <w:pPr>
        <w:pStyle w:val="Heading2"/>
      </w:pPr>
      <w:r>
        <w:lastRenderedPageBreak/>
        <w:t>Removing a Container Base Image</w:t>
      </w:r>
    </w:p>
    <w:p w14:paraId="111D47A7" w14:textId="37F1F345" w:rsidR="00C214F9" w:rsidRDefault="00C214F9" w:rsidP="00C214F9">
      <w:r>
        <w:t>Images are often updated with patches, hotfixes, and newer features. When this is done you will need to rebuild your containers using the latest images and then delete the old images.</w:t>
      </w:r>
    </w:p>
    <w:p w14:paraId="580E6FD0" w14:textId="337EA653" w:rsidR="00C214F9" w:rsidRDefault="00C214F9" w:rsidP="00C214F9">
      <w:r>
        <w:t>To delete a docker image, perform the following:</w:t>
      </w:r>
    </w:p>
    <w:p w14:paraId="1CBF8902" w14:textId="5C169132" w:rsidR="00C214F9" w:rsidRDefault="00C214F9" w:rsidP="00000331">
      <w:pPr>
        <w:pStyle w:val="ListParagraph"/>
        <w:numPr>
          <w:ilvl w:val="0"/>
          <w:numId w:val="15"/>
        </w:numPr>
      </w:pPr>
      <w:r>
        <w:t>In PowerShell, type the following command to view the images:</w:t>
      </w:r>
    </w:p>
    <w:p w14:paraId="68CD2153" w14:textId="15D041F1" w:rsidR="00C214F9" w:rsidRDefault="00136D27" w:rsidP="00525ECA">
      <w:pPr>
        <w:pStyle w:val="CommandLine"/>
      </w:pPr>
      <w:r>
        <w:t>d</w:t>
      </w:r>
      <w:r w:rsidR="00C214F9">
        <w:t>ocker images</w:t>
      </w:r>
    </w:p>
    <w:p w14:paraId="381FBECC" w14:textId="61FC768A" w:rsidR="00000331" w:rsidRDefault="00000331" w:rsidP="00000331">
      <w:pPr>
        <w:pStyle w:val="ListParagraph"/>
        <w:numPr>
          <w:ilvl w:val="0"/>
          <w:numId w:val="15"/>
        </w:numPr>
      </w:pPr>
      <w:r w:rsidRPr="00000331">
        <w:rPr>
          <w:noProof/>
        </w:rPr>
        <w:drawing>
          <wp:anchor distT="0" distB="0" distL="114300" distR="114300" simplePos="0" relativeHeight="251669504" behindDoc="0" locked="0" layoutInCell="1" allowOverlap="1" wp14:anchorId="11047091" wp14:editId="2E968C8B">
            <wp:simplePos x="0" y="0"/>
            <wp:positionH relativeFrom="margin">
              <wp:posOffset>167640</wp:posOffset>
            </wp:positionH>
            <wp:positionV relativeFrom="paragraph">
              <wp:posOffset>237490</wp:posOffset>
            </wp:positionV>
            <wp:extent cx="5943600" cy="5251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5145"/>
                    </a:xfrm>
                    <a:prstGeom prst="rect">
                      <a:avLst/>
                    </a:prstGeom>
                  </pic:spPr>
                </pic:pic>
              </a:graphicData>
            </a:graphic>
            <wp14:sizeRelV relativeFrom="margin">
              <wp14:pctHeight>0</wp14:pctHeight>
            </wp14:sizeRelV>
          </wp:anchor>
        </w:drawing>
      </w:r>
      <w:r>
        <w:t>You should see the output shown below.</w:t>
      </w:r>
      <w:r w:rsidRPr="00000331">
        <w:rPr>
          <w:noProof/>
        </w:rPr>
        <w:t xml:space="preserve"> </w:t>
      </w:r>
    </w:p>
    <w:p w14:paraId="44551927" w14:textId="1B662A25" w:rsidR="006306EB" w:rsidRDefault="00000331" w:rsidP="00000331">
      <w:pPr>
        <w:pStyle w:val="ListParagraph"/>
        <w:numPr>
          <w:ilvl w:val="0"/>
          <w:numId w:val="15"/>
        </w:numPr>
      </w:pPr>
      <w:r>
        <w:t>To remove the hello-world image</w:t>
      </w:r>
      <w:r w:rsidR="006306EB">
        <w:t xml:space="preserve"> using the Image ID, type the following</w:t>
      </w:r>
      <w:r w:rsidR="001034E1">
        <w:t xml:space="preserve"> (</w:t>
      </w:r>
      <w:r w:rsidR="00E84B9F">
        <w:t>your image</w:t>
      </w:r>
      <w:r w:rsidR="00F403F2">
        <w:t>s</w:t>
      </w:r>
      <w:r w:rsidR="00E84B9F">
        <w:t xml:space="preserve"> will be different)</w:t>
      </w:r>
      <w:r w:rsidR="006306EB">
        <w:t>:</w:t>
      </w:r>
    </w:p>
    <w:p w14:paraId="6608C5FA" w14:textId="27B775E8" w:rsidR="00000331" w:rsidRDefault="006306EB" w:rsidP="00525ECA">
      <w:pPr>
        <w:pStyle w:val="CommandLine"/>
      </w:pPr>
      <w:r w:rsidRPr="006306EB">
        <w:t xml:space="preserve">docker </w:t>
      </w:r>
      <w:proofErr w:type="spellStart"/>
      <w:r w:rsidRPr="006306EB">
        <w:t>rmi</w:t>
      </w:r>
      <w:proofErr w:type="spellEnd"/>
      <w:r w:rsidRPr="006306EB">
        <w:t xml:space="preserve"> c7f4e41fba3a</w:t>
      </w:r>
    </w:p>
    <w:p w14:paraId="443301AC" w14:textId="43FF9402" w:rsidR="006306EB" w:rsidRDefault="006306EB" w:rsidP="006306EB">
      <w:pPr>
        <w:pStyle w:val="ListParagraph"/>
        <w:numPr>
          <w:ilvl w:val="0"/>
          <w:numId w:val="15"/>
        </w:numPr>
      </w:pPr>
      <w:r w:rsidRPr="006306EB">
        <w:rPr>
          <w:noProof/>
        </w:rPr>
        <w:drawing>
          <wp:anchor distT="0" distB="0" distL="114300" distR="114300" simplePos="0" relativeHeight="251671552" behindDoc="0" locked="0" layoutInCell="1" allowOverlap="1" wp14:anchorId="714E186F" wp14:editId="73BD68C8">
            <wp:simplePos x="0" y="0"/>
            <wp:positionH relativeFrom="column">
              <wp:posOffset>167640</wp:posOffset>
            </wp:positionH>
            <wp:positionV relativeFrom="paragraph">
              <wp:posOffset>256540</wp:posOffset>
            </wp:positionV>
            <wp:extent cx="5943600" cy="3143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4325"/>
                    </a:xfrm>
                    <a:prstGeom prst="rect">
                      <a:avLst/>
                    </a:prstGeom>
                  </pic:spPr>
                </pic:pic>
              </a:graphicData>
            </a:graphic>
          </wp:anchor>
        </w:drawing>
      </w:r>
      <w:r>
        <w:t xml:space="preserve">You may see the output below. If so, rerun the command with the </w:t>
      </w:r>
      <w:r w:rsidR="00DF4548" w:rsidRPr="00DF4548">
        <w:rPr>
          <w:b/>
          <w:bCs/>
        </w:rPr>
        <w:t>-</w:t>
      </w:r>
      <w:r w:rsidRPr="00DF4548">
        <w:rPr>
          <w:b/>
          <w:bCs/>
        </w:rPr>
        <w:t>-force</w:t>
      </w:r>
      <w:r>
        <w:t xml:space="preserve"> parameter</w:t>
      </w:r>
    </w:p>
    <w:p w14:paraId="2693AC73" w14:textId="6779BB7B" w:rsidR="0023356D" w:rsidRDefault="006306EB" w:rsidP="0023356D">
      <w:pPr>
        <w:pStyle w:val="ListParagraph"/>
        <w:numPr>
          <w:ilvl w:val="0"/>
          <w:numId w:val="15"/>
        </w:numPr>
      </w:pPr>
      <w:r w:rsidRPr="006306EB">
        <w:rPr>
          <w:noProof/>
        </w:rPr>
        <w:drawing>
          <wp:anchor distT="0" distB="0" distL="114300" distR="114300" simplePos="0" relativeHeight="251673600" behindDoc="0" locked="0" layoutInCell="1" allowOverlap="1" wp14:anchorId="21A542B7" wp14:editId="520E3E4A">
            <wp:simplePos x="0" y="0"/>
            <wp:positionH relativeFrom="column">
              <wp:posOffset>175260</wp:posOffset>
            </wp:positionH>
            <wp:positionV relativeFrom="paragraph">
              <wp:posOffset>584835</wp:posOffset>
            </wp:positionV>
            <wp:extent cx="5943600" cy="474345"/>
            <wp:effectExtent l="0" t="0" r="0" b="1905"/>
            <wp:wrapTight wrapText="bothSides">
              <wp:wrapPolygon edited="0">
                <wp:start x="0" y="0"/>
                <wp:lineTo x="0" y="20819"/>
                <wp:lineTo x="21531" y="20819"/>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4345"/>
                    </a:xfrm>
                    <a:prstGeom prst="rect">
                      <a:avLst/>
                    </a:prstGeom>
                  </pic:spPr>
                </pic:pic>
              </a:graphicData>
            </a:graphic>
            <wp14:sizeRelV relativeFrom="margin">
              <wp14:pctHeight>0</wp14:pctHeight>
            </wp14:sizeRelV>
          </wp:anchor>
        </w:drawing>
      </w:r>
      <w:r>
        <w:t>You should see output like the screen below.</w:t>
      </w:r>
    </w:p>
    <w:p w14:paraId="441A5C3D" w14:textId="396B9ED0" w:rsidR="0023356D" w:rsidRDefault="00F173A8" w:rsidP="0023356D">
      <w:r w:rsidRPr="00F173A8">
        <w:rPr>
          <w:b/>
          <w:bCs/>
        </w:rPr>
        <w:t>Note</w:t>
      </w:r>
      <w:r w:rsidRPr="00F173A8">
        <w:t xml:space="preserve">: </w:t>
      </w:r>
      <w:r w:rsidR="00F403F2">
        <w:t>Y</w:t>
      </w:r>
      <w:r w:rsidRPr="00F173A8">
        <w:t xml:space="preserve">ou can download, </w:t>
      </w:r>
      <w:r w:rsidR="00530EAE" w:rsidRPr="00F173A8">
        <w:t>create,</w:t>
      </w:r>
      <w:r w:rsidRPr="00F173A8">
        <w:t xml:space="preserve"> and run containers at the same time using the docker run command as it will check to see if the image is present and download it if it is not.</w:t>
      </w:r>
      <w:r>
        <w:t xml:space="preserve"> </w:t>
      </w:r>
      <w:r w:rsidR="00530EAE">
        <w:t xml:space="preserve">It is more likely when planning a container infrastructure that </w:t>
      </w:r>
      <w:r w:rsidR="00155629">
        <w:t>you will gather all your images before starting.</w:t>
      </w:r>
    </w:p>
    <w:p w14:paraId="00145F67" w14:textId="0510F57D" w:rsidR="006306EB" w:rsidRDefault="00366E1C" w:rsidP="00366E1C">
      <w:pPr>
        <w:pStyle w:val="Heading2"/>
      </w:pPr>
      <w:r>
        <w:t>Creating and Using Containers</w:t>
      </w:r>
    </w:p>
    <w:p w14:paraId="377ED71A" w14:textId="797102A1" w:rsidR="004934CD" w:rsidRDefault="004934CD" w:rsidP="00366E1C">
      <w:r>
        <w:t xml:space="preserve">Once you have container base images you can </w:t>
      </w:r>
      <w:r w:rsidR="00285E8E">
        <w:t xml:space="preserve">start creating containers. </w:t>
      </w:r>
      <w:r w:rsidR="00782F39">
        <w:t>There are several ways that you can create a new container, th</w:t>
      </w:r>
      <w:r w:rsidR="00F411B8">
        <w:t xml:space="preserve">e first time through the process you </w:t>
      </w:r>
      <w:r w:rsidR="00A471BE">
        <w:t xml:space="preserve">should </w:t>
      </w:r>
      <w:r w:rsidR="00F411B8">
        <w:t>do every step individually</w:t>
      </w:r>
      <w:r w:rsidR="00A471BE">
        <w:t xml:space="preserve"> to better understand the process and commands used.</w:t>
      </w:r>
    </w:p>
    <w:p w14:paraId="58B8C648" w14:textId="77777777" w:rsidR="002A3503" w:rsidRDefault="002A3503">
      <w:pPr>
        <w:keepLines w:val="0"/>
        <w:spacing w:before="100" w:after="200"/>
        <w:rPr>
          <w:caps/>
          <w:color w:val="1F4D78" w:themeColor="accent1" w:themeShade="7F"/>
          <w:spacing w:val="15"/>
        </w:rPr>
      </w:pPr>
      <w:r>
        <w:br w:type="page"/>
      </w:r>
    </w:p>
    <w:p w14:paraId="278FEA52" w14:textId="2905A5DD" w:rsidR="00AF2F72" w:rsidRDefault="00AF2F72" w:rsidP="00AF2F72">
      <w:pPr>
        <w:pStyle w:val="Heading3"/>
      </w:pPr>
      <w:r>
        <w:lastRenderedPageBreak/>
        <w:t>Creating a container</w:t>
      </w:r>
    </w:p>
    <w:p w14:paraId="58617172" w14:textId="3582B7EB" w:rsidR="00F15313" w:rsidRDefault="00F15313" w:rsidP="00366E1C">
      <w:r>
        <w:t xml:space="preserve">To </w:t>
      </w:r>
      <w:r w:rsidRPr="0070031E">
        <w:rPr>
          <w:b/>
          <w:bCs/>
        </w:rPr>
        <w:t>create</w:t>
      </w:r>
      <w:r>
        <w:t xml:space="preserve"> a </w:t>
      </w:r>
      <w:r w:rsidRPr="0070031E">
        <w:rPr>
          <w:b/>
          <w:bCs/>
        </w:rPr>
        <w:t>container</w:t>
      </w:r>
      <w:r w:rsidR="006922AB">
        <w:t xml:space="preserve"> using the </w:t>
      </w:r>
      <w:proofErr w:type="spellStart"/>
      <w:r w:rsidR="006922AB" w:rsidRPr="0070031E">
        <w:rPr>
          <w:b/>
          <w:bCs/>
        </w:rPr>
        <w:t>nanoserver</w:t>
      </w:r>
      <w:proofErr w:type="spellEnd"/>
      <w:r w:rsidR="006922AB">
        <w:t xml:space="preserve"> image</w:t>
      </w:r>
      <w:r w:rsidR="00AF2F72">
        <w:t>, perform the following:</w:t>
      </w:r>
    </w:p>
    <w:p w14:paraId="449E9EB1" w14:textId="70B87570" w:rsidR="00AF2F72" w:rsidRDefault="00AF2F72" w:rsidP="00A80FB5">
      <w:pPr>
        <w:pStyle w:val="ListParagraph"/>
        <w:numPr>
          <w:ilvl w:val="0"/>
          <w:numId w:val="16"/>
        </w:numPr>
      </w:pPr>
      <w:r w:rsidRPr="004F3D18">
        <w:rPr>
          <w:b/>
          <w:bCs/>
        </w:rPr>
        <w:t>Open</w:t>
      </w:r>
      <w:r>
        <w:t xml:space="preserve"> an </w:t>
      </w:r>
      <w:r w:rsidRPr="004F3D18">
        <w:rPr>
          <w:b/>
          <w:bCs/>
        </w:rPr>
        <w:t>elevated</w:t>
      </w:r>
      <w:r>
        <w:t xml:space="preserve"> </w:t>
      </w:r>
      <w:r w:rsidRPr="004F3D18">
        <w:rPr>
          <w:b/>
          <w:bCs/>
        </w:rPr>
        <w:t>PowerShell</w:t>
      </w:r>
      <w:r>
        <w:t xml:space="preserve"> session and </w:t>
      </w:r>
      <w:r w:rsidRPr="004F3D18">
        <w:rPr>
          <w:b/>
          <w:bCs/>
        </w:rPr>
        <w:t>type</w:t>
      </w:r>
      <w:r>
        <w:t xml:space="preserve"> the following:</w:t>
      </w:r>
      <w:r w:rsidR="00A96D4A">
        <w:t xml:space="preserve"> </w:t>
      </w:r>
      <w:r w:rsidR="00A96D4A" w:rsidRPr="00A55AE0">
        <w:rPr>
          <w:b/>
          <w:bCs/>
        </w:rPr>
        <w:t>Note</w:t>
      </w:r>
      <w:r w:rsidR="00A96D4A">
        <w:t xml:space="preserve">: </w:t>
      </w:r>
      <w:r w:rsidR="00F403F2">
        <w:t>I</w:t>
      </w:r>
      <w:r w:rsidR="00A96D4A">
        <w:t>f your image uses a different tag</w:t>
      </w:r>
      <w:r w:rsidR="00A55AE0">
        <w:t xml:space="preserve"> </w:t>
      </w:r>
      <w:r w:rsidR="00F403F2">
        <w:t>(</w:t>
      </w:r>
      <w:proofErr w:type="spellStart"/>
      <w:r w:rsidR="00A55AE0">
        <w:t>e.g</w:t>
      </w:r>
      <w:proofErr w:type="spellEnd"/>
      <w:r w:rsidR="00A55AE0">
        <w:t xml:space="preserve"> latest</w:t>
      </w:r>
      <w:r w:rsidR="00F403F2">
        <w:t>)</w:t>
      </w:r>
      <w:r w:rsidR="00A55AE0">
        <w:t xml:space="preserve"> then that should be used after the colon instead of 1809.</w:t>
      </w:r>
    </w:p>
    <w:p w14:paraId="610F46B6" w14:textId="6C09DEF6" w:rsidR="00AF2F72" w:rsidRDefault="00A80FB5" w:rsidP="00525ECA">
      <w:pPr>
        <w:pStyle w:val="CommandLine"/>
      </w:pPr>
      <w:r>
        <w:t>d</w:t>
      </w:r>
      <w:r w:rsidR="006922AB">
        <w:t>ocker create</w:t>
      </w:r>
      <w:r w:rsidR="005459A6">
        <w:t xml:space="preserve"> -it -</w:t>
      </w:r>
      <w:r w:rsidR="003A7BAA">
        <w:t>-</w:t>
      </w:r>
      <w:r w:rsidR="005459A6">
        <w:t>n</w:t>
      </w:r>
      <w:r w:rsidR="003A7BAA">
        <w:t>ame</w:t>
      </w:r>
      <w:r w:rsidR="005459A6">
        <w:t xml:space="preserve"> </w:t>
      </w:r>
      <w:proofErr w:type="spellStart"/>
      <w:r w:rsidR="005459A6">
        <w:t>Nano</w:t>
      </w:r>
      <w:r w:rsidR="008E4D39">
        <w:t>Test</w:t>
      </w:r>
      <w:proofErr w:type="spellEnd"/>
      <w:r w:rsidR="006922AB">
        <w:t xml:space="preserve"> </w:t>
      </w:r>
      <w:r>
        <w:t>mcr.microsoft.com/windows/nanoserver</w:t>
      </w:r>
      <w:r w:rsidR="008848FE">
        <w:t>:1809</w:t>
      </w:r>
      <w:r w:rsidR="008E4D39">
        <w:t xml:space="preserve"> “cmd.exe”</w:t>
      </w:r>
    </w:p>
    <w:p w14:paraId="740F822C" w14:textId="0258FF60" w:rsidR="00A80FB5" w:rsidRDefault="0052467C" w:rsidP="00A80FB5">
      <w:pPr>
        <w:pStyle w:val="ListParagraph"/>
        <w:numPr>
          <w:ilvl w:val="0"/>
          <w:numId w:val="16"/>
        </w:numPr>
      </w:pPr>
      <w:r w:rsidRPr="0052467C">
        <w:rPr>
          <w:noProof/>
        </w:rPr>
        <w:drawing>
          <wp:anchor distT="0" distB="0" distL="114300" distR="114300" simplePos="0" relativeHeight="251675648" behindDoc="0" locked="0" layoutInCell="1" allowOverlap="1" wp14:anchorId="5B59AF1D" wp14:editId="50B8E5CD">
            <wp:simplePos x="0" y="0"/>
            <wp:positionH relativeFrom="column">
              <wp:posOffset>152400</wp:posOffset>
            </wp:positionH>
            <wp:positionV relativeFrom="paragraph">
              <wp:posOffset>243205</wp:posOffset>
            </wp:positionV>
            <wp:extent cx="5943600" cy="2368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bwMode="auto">
                    <a:xfrm>
                      <a:off x="0" y="0"/>
                      <a:ext cx="5943600" cy="2368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80FB5">
        <w:t xml:space="preserve">You should see the output </w:t>
      </w:r>
      <w:r w:rsidR="00DF0E2E">
        <w:t xml:space="preserve">like the screenshot </w:t>
      </w:r>
      <w:r w:rsidR="00A80FB5">
        <w:t>shown below.</w:t>
      </w:r>
      <w:r w:rsidRPr="0052467C">
        <w:rPr>
          <w:noProof/>
        </w:rPr>
        <w:t xml:space="preserve"> </w:t>
      </w:r>
    </w:p>
    <w:p w14:paraId="5FAA9787" w14:textId="554798DE" w:rsidR="009F337F" w:rsidRDefault="009F337F" w:rsidP="009A1B24">
      <w:pPr>
        <w:pStyle w:val="ListParagraph"/>
        <w:numPr>
          <w:ilvl w:val="0"/>
          <w:numId w:val="16"/>
        </w:numPr>
      </w:pPr>
      <w:r>
        <w:t xml:space="preserve">The </w:t>
      </w:r>
      <w:r w:rsidR="00837EBA">
        <w:t xml:space="preserve">command used above created a container named </w:t>
      </w:r>
      <w:proofErr w:type="spellStart"/>
      <w:r w:rsidR="00837EBA" w:rsidRPr="00C80C31">
        <w:rPr>
          <w:b/>
          <w:bCs/>
        </w:rPr>
        <w:t>NanoTest</w:t>
      </w:r>
      <w:proofErr w:type="spellEnd"/>
      <w:r w:rsidR="00837EBA">
        <w:t xml:space="preserve"> (--</w:t>
      </w:r>
      <w:r w:rsidR="00837EBA" w:rsidRPr="00C80C31">
        <w:rPr>
          <w:b/>
          <w:bCs/>
        </w:rPr>
        <w:t>name</w:t>
      </w:r>
      <w:r w:rsidR="00837EBA">
        <w:t xml:space="preserve"> </w:t>
      </w:r>
      <w:proofErr w:type="spellStart"/>
      <w:r w:rsidR="00837EBA" w:rsidRPr="00C80C31">
        <w:rPr>
          <w:b/>
          <w:bCs/>
        </w:rPr>
        <w:t>NanoTest</w:t>
      </w:r>
      <w:proofErr w:type="spellEnd"/>
      <w:r w:rsidR="00837EBA">
        <w:t>)</w:t>
      </w:r>
      <w:r w:rsidR="00A53047">
        <w:t xml:space="preserve"> with an </w:t>
      </w:r>
      <w:r w:rsidR="00A53047" w:rsidRPr="00C80C31">
        <w:rPr>
          <w:b/>
          <w:bCs/>
        </w:rPr>
        <w:t>interactive</w:t>
      </w:r>
      <w:r w:rsidR="00A53047">
        <w:t xml:space="preserve"> </w:t>
      </w:r>
      <w:r w:rsidR="00A53047" w:rsidRPr="00C80C31">
        <w:rPr>
          <w:b/>
          <w:bCs/>
        </w:rPr>
        <w:t>terminal</w:t>
      </w:r>
      <w:r w:rsidR="00A53047">
        <w:t xml:space="preserve"> (--</w:t>
      </w:r>
      <w:r w:rsidR="00A53047" w:rsidRPr="00C80C31">
        <w:rPr>
          <w:b/>
          <w:bCs/>
        </w:rPr>
        <w:t>interactive</w:t>
      </w:r>
      <w:r w:rsidR="00A53047">
        <w:t xml:space="preserve"> or </w:t>
      </w:r>
      <w:r w:rsidR="00A53047" w:rsidRPr="00610595">
        <w:rPr>
          <w:b/>
          <w:bCs/>
        </w:rPr>
        <w:t>-</w:t>
      </w:r>
      <w:proofErr w:type="spellStart"/>
      <w:r w:rsidR="00A53047" w:rsidRPr="00610595">
        <w:rPr>
          <w:b/>
          <w:bCs/>
        </w:rPr>
        <w:t>i</w:t>
      </w:r>
      <w:proofErr w:type="spellEnd"/>
      <w:r w:rsidR="00A53047">
        <w:t xml:space="preserve"> and</w:t>
      </w:r>
      <w:r w:rsidR="00D4435E">
        <w:t xml:space="preserve"> --</w:t>
      </w:r>
      <w:proofErr w:type="spellStart"/>
      <w:r w:rsidR="00A53047" w:rsidRPr="00C80C31">
        <w:rPr>
          <w:b/>
          <w:bCs/>
        </w:rPr>
        <w:t>tty</w:t>
      </w:r>
      <w:proofErr w:type="spellEnd"/>
      <w:r w:rsidR="00A53047">
        <w:t xml:space="preserve"> </w:t>
      </w:r>
      <w:r w:rsidR="00D4435E">
        <w:t>or</w:t>
      </w:r>
      <w:r w:rsidR="00A53047">
        <w:t xml:space="preserve"> </w:t>
      </w:r>
      <w:r w:rsidR="00A53047" w:rsidRPr="00610595">
        <w:rPr>
          <w:b/>
          <w:bCs/>
        </w:rPr>
        <w:t>-t</w:t>
      </w:r>
      <w:r w:rsidR="00D4435E">
        <w:t xml:space="preserve">) using the image </w:t>
      </w:r>
      <w:r w:rsidR="00D4435E" w:rsidRPr="00610595">
        <w:rPr>
          <w:b/>
          <w:bCs/>
        </w:rPr>
        <w:t>mcr.microsoft.com/windows/</w:t>
      </w:r>
      <w:proofErr w:type="spellStart"/>
      <w:r w:rsidR="00D4435E" w:rsidRPr="00610595">
        <w:rPr>
          <w:b/>
          <w:bCs/>
        </w:rPr>
        <w:t>nanoserver</w:t>
      </w:r>
      <w:proofErr w:type="spellEnd"/>
      <w:r w:rsidR="00D4435E">
        <w:t xml:space="preserve"> </w:t>
      </w:r>
      <w:r w:rsidR="00C80C31">
        <w:t xml:space="preserve">that runs the </w:t>
      </w:r>
      <w:r w:rsidR="00610595">
        <w:t xml:space="preserve">program </w:t>
      </w:r>
      <w:r w:rsidR="00610595" w:rsidRPr="00610595">
        <w:rPr>
          <w:b/>
          <w:bCs/>
        </w:rPr>
        <w:t>cmd.exe</w:t>
      </w:r>
      <w:r w:rsidR="00610595">
        <w:t>.</w:t>
      </w:r>
    </w:p>
    <w:p w14:paraId="2B49C378" w14:textId="5FF1F0AA" w:rsidR="0052467C" w:rsidRDefault="009A1B24" w:rsidP="009A1B24">
      <w:pPr>
        <w:pStyle w:val="ListParagraph"/>
        <w:numPr>
          <w:ilvl w:val="0"/>
          <w:numId w:val="16"/>
        </w:numPr>
      </w:pPr>
      <w:r>
        <w:t>You can view the container you just created by typing the following command:</w:t>
      </w:r>
    </w:p>
    <w:p w14:paraId="0A72D95B" w14:textId="7187DEE3" w:rsidR="009A1B24" w:rsidRDefault="009A1B24" w:rsidP="00525ECA">
      <w:pPr>
        <w:pStyle w:val="CommandLine"/>
      </w:pPr>
      <w:r>
        <w:t>docker container ls -a</w:t>
      </w:r>
      <w:r w:rsidR="005F45F7">
        <w:t xml:space="preserve"> --no-</w:t>
      </w:r>
      <w:proofErr w:type="spellStart"/>
      <w:r w:rsidR="005F45F7">
        <w:t>trunc</w:t>
      </w:r>
      <w:proofErr w:type="spellEnd"/>
    </w:p>
    <w:p w14:paraId="047EB0AA" w14:textId="39954D19" w:rsidR="00F51D08" w:rsidRDefault="00F51D08" w:rsidP="00525ECA">
      <w:pPr>
        <w:pStyle w:val="CommandLine"/>
      </w:pPr>
      <w:r>
        <w:t>docker container ls -a</w:t>
      </w:r>
    </w:p>
    <w:p w14:paraId="163E3EE7" w14:textId="1FE9464E" w:rsidR="009A1B24" w:rsidRDefault="00F51D08" w:rsidP="009A1B24">
      <w:pPr>
        <w:pStyle w:val="ListParagraph"/>
        <w:numPr>
          <w:ilvl w:val="0"/>
          <w:numId w:val="16"/>
        </w:numPr>
      </w:pPr>
      <w:r w:rsidRPr="00FA0AC1">
        <w:rPr>
          <w:noProof/>
        </w:rPr>
        <w:drawing>
          <wp:anchor distT="0" distB="0" distL="114300" distR="114300" simplePos="0" relativeHeight="251677696" behindDoc="0" locked="0" layoutInCell="1" allowOverlap="1" wp14:anchorId="5F8778C3" wp14:editId="12594CB2">
            <wp:simplePos x="0" y="0"/>
            <wp:positionH relativeFrom="column">
              <wp:posOffset>137160</wp:posOffset>
            </wp:positionH>
            <wp:positionV relativeFrom="paragraph">
              <wp:posOffset>343535</wp:posOffset>
            </wp:positionV>
            <wp:extent cx="6077585" cy="88709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7585" cy="887095"/>
                    </a:xfrm>
                    <a:prstGeom prst="rect">
                      <a:avLst/>
                    </a:prstGeom>
                  </pic:spPr>
                </pic:pic>
              </a:graphicData>
            </a:graphic>
            <wp14:sizeRelH relativeFrom="margin">
              <wp14:pctWidth>0</wp14:pctWidth>
            </wp14:sizeRelH>
            <wp14:sizeRelV relativeFrom="margin">
              <wp14:pctHeight>0</wp14:pctHeight>
            </wp14:sizeRelV>
          </wp:anchor>
        </w:drawing>
      </w:r>
      <w:r w:rsidR="009A1B24">
        <w:t>You should see output like the image below.</w:t>
      </w:r>
      <w:r w:rsidR="00FA0AC1" w:rsidRPr="00FA0AC1">
        <w:rPr>
          <w:noProof/>
        </w:rPr>
        <w:t xml:space="preserve"> </w:t>
      </w:r>
    </w:p>
    <w:p w14:paraId="2250A320" w14:textId="6A00FC66" w:rsidR="00FA0AC1" w:rsidRDefault="00F51D08" w:rsidP="009A1B24">
      <w:pPr>
        <w:pStyle w:val="ListParagraph"/>
        <w:numPr>
          <w:ilvl w:val="0"/>
          <w:numId w:val="16"/>
        </w:numPr>
      </w:pPr>
      <w:r>
        <w:rPr>
          <w:noProof/>
        </w:rPr>
        <w:t>The two commands show you</w:t>
      </w:r>
      <w:r w:rsidR="00E00F4B">
        <w:rPr>
          <w:noProof/>
        </w:rPr>
        <w:t xml:space="preserve"> </w:t>
      </w:r>
      <w:r>
        <w:rPr>
          <w:noProof/>
        </w:rPr>
        <w:t>information about the c</w:t>
      </w:r>
      <w:r w:rsidR="00E00F4B">
        <w:rPr>
          <w:noProof/>
        </w:rPr>
        <w:t xml:space="preserve">ontainer, one truncated and the other not. Most often you will not user the </w:t>
      </w:r>
      <w:r w:rsidR="00E00F4B" w:rsidRPr="008877BE">
        <w:rPr>
          <w:b/>
          <w:bCs/>
          <w:noProof/>
        </w:rPr>
        <w:t>--no-trunc</w:t>
      </w:r>
      <w:r w:rsidR="00E00F4B">
        <w:rPr>
          <w:noProof/>
        </w:rPr>
        <w:t xml:space="preserve"> parameter</w:t>
      </w:r>
      <w:r w:rsidR="00F96B45">
        <w:rPr>
          <w:noProof/>
        </w:rPr>
        <w:t xml:space="preserve">, but </w:t>
      </w:r>
      <w:r w:rsidR="00C0564E">
        <w:rPr>
          <w:noProof/>
        </w:rPr>
        <w:t>you should</w:t>
      </w:r>
      <w:r w:rsidR="00F96B45">
        <w:rPr>
          <w:noProof/>
        </w:rPr>
        <w:t xml:space="preserve"> know it just in case some of the container information that is removed </w:t>
      </w:r>
      <w:r w:rsidR="00AC42B0">
        <w:rPr>
          <w:noProof/>
        </w:rPr>
        <w:t>is needed.</w:t>
      </w:r>
    </w:p>
    <w:p w14:paraId="5ED8103A" w14:textId="19FA2D63" w:rsidR="00126FA8" w:rsidRDefault="00126FA8" w:rsidP="009A1B24">
      <w:pPr>
        <w:pStyle w:val="ListParagraph"/>
        <w:numPr>
          <w:ilvl w:val="0"/>
          <w:numId w:val="16"/>
        </w:numPr>
      </w:pPr>
      <w:r>
        <w:rPr>
          <w:noProof/>
        </w:rPr>
        <w:t>Note the name of the container</w:t>
      </w:r>
      <w:r w:rsidR="00F403F2">
        <w:rPr>
          <w:noProof/>
        </w:rPr>
        <w:t>.  I</w:t>
      </w:r>
      <w:r w:rsidR="00EF73F6">
        <w:rPr>
          <w:noProof/>
        </w:rPr>
        <w:t xml:space="preserve">n </w:t>
      </w:r>
      <w:r w:rsidR="00C67D39">
        <w:rPr>
          <w:noProof/>
        </w:rPr>
        <w:t xml:space="preserve">docker </w:t>
      </w:r>
      <w:r w:rsidR="00EF73F6">
        <w:rPr>
          <w:noProof/>
        </w:rPr>
        <w:t xml:space="preserve">if </w:t>
      </w:r>
      <w:r>
        <w:rPr>
          <w:noProof/>
        </w:rPr>
        <w:t>you do not specify a name when creating a container</w:t>
      </w:r>
      <w:r w:rsidR="00DC061E">
        <w:rPr>
          <w:noProof/>
        </w:rPr>
        <w:t>, the docker command will create one for you. You should name your containers whenever poss</w:t>
      </w:r>
      <w:r w:rsidR="00E1463B">
        <w:rPr>
          <w:noProof/>
        </w:rPr>
        <w:t>ible.</w:t>
      </w:r>
    </w:p>
    <w:p w14:paraId="01D92EC4" w14:textId="4FBC66A9" w:rsidR="00A80FB5" w:rsidRDefault="007B2592" w:rsidP="00AC42B0">
      <w:pPr>
        <w:pStyle w:val="Heading3"/>
      </w:pPr>
      <w:r>
        <w:t>Starting a Container</w:t>
      </w:r>
    </w:p>
    <w:p w14:paraId="6EC2EEBD" w14:textId="0BA754C4" w:rsidR="00AC42B0" w:rsidRDefault="00782240" w:rsidP="00AC42B0">
      <w:r>
        <w:t xml:space="preserve">When you list a container, you will see a value in the COMMAND column. This value is a command that is run when the container is started. The container is </w:t>
      </w:r>
      <w:r w:rsidR="001D6525">
        <w:t>stopped</w:t>
      </w:r>
      <w:r>
        <w:t xml:space="preserve"> when </w:t>
      </w:r>
      <w:r w:rsidR="001D6525">
        <w:t>the command exits, or you manually stop the container.</w:t>
      </w:r>
    </w:p>
    <w:p w14:paraId="4419DFD7" w14:textId="77777777" w:rsidR="002A3503" w:rsidRDefault="002A3503">
      <w:pPr>
        <w:keepLines w:val="0"/>
        <w:spacing w:before="100" w:after="200"/>
      </w:pPr>
      <w:r>
        <w:br w:type="page"/>
      </w:r>
    </w:p>
    <w:p w14:paraId="14C2B59B" w14:textId="439B9E6F" w:rsidR="001D6525" w:rsidRDefault="001D6525" w:rsidP="00AC42B0">
      <w:r>
        <w:lastRenderedPageBreak/>
        <w:t>To start a container, per</w:t>
      </w:r>
      <w:r w:rsidR="00B65228">
        <w:t>form the following:</w:t>
      </w:r>
    </w:p>
    <w:p w14:paraId="5CA42A86" w14:textId="5CE1E2B2" w:rsidR="00B65228" w:rsidRDefault="00B65228" w:rsidP="009F337F">
      <w:pPr>
        <w:pStyle w:val="ListParagraph"/>
        <w:numPr>
          <w:ilvl w:val="0"/>
          <w:numId w:val="17"/>
        </w:numPr>
      </w:pPr>
      <w:r>
        <w:t xml:space="preserve">In </w:t>
      </w:r>
      <w:r w:rsidRPr="00423857">
        <w:rPr>
          <w:b/>
          <w:bCs/>
        </w:rPr>
        <w:t>PowerShell</w:t>
      </w:r>
      <w:r>
        <w:t xml:space="preserve">, </w:t>
      </w:r>
      <w:r w:rsidRPr="00423857">
        <w:rPr>
          <w:b/>
          <w:bCs/>
        </w:rPr>
        <w:t>type</w:t>
      </w:r>
      <w:r>
        <w:t xml:space="preserve"> the following command to start the </w:t>
      </w:r>
      <w:r w:rsidR="00574D86">
        <w:t>container</w:t>
      </w:r>
      <w:r w:rsidR="004F3D18">
        <w:t xml:space="preserve"> using its name:</w:t>
      </w:r>
    </w:p>
    <w:p w14:paraId="26DDD283" w14:textId="431B3CAB" w:rsidR="008877BE" w:rsidRDefault="005715D2" w:rsidP="005715D2">
      <w:pPr>
        <w:pStyle w:val="CommandLine"/>
      </w:pPr>
      <w:r>
        <w:t>d</w:t>
      </w:r>
      <w:r w:rsidR="008877BE">
        <w:t xml:space="preserve">ocker start </w:t>
      </w:r>
      <w:proofErr w:type="spellStart"/>
      <w:r w:rsidR="00423857">
        <w:t>NanoTest</w:t>
      </w:r>
      <w:proofErr w:type="spellEnd"/>
    </w:p>
    <w:p w14:paraId="43C83843" w14:textId="37505AEC" w:rsidR="009F337F" w:rsidRDefault="00FF343D" w:rsidP="009F337F">
      <w:pPr>
        <w:pStyle w:val="ListParagraph"/>
        <w:numPr>
          <w:ilvl w:val="0"/>
          <w:numId w:val="17"/>
        </w:numPr>
      </w:pPr>
      <w:r w:rsidRPr="00FF343D">
        <w:rPr>
          <w:noProof/>
        </w:rPr>
        <w:drawing>
          <wp:anchor distT="0" distB="0" distL="114300" distR="114300" simplePos="0" relativeHeight="251679744" behindDoc="0" locked="0" layoutInCell="1" allowOverlap="1" wp14:anchorId="0CFE37B0" wp14:editId="5F672552">
            <wp:simplePos x="0" y="0"/>
            <wp:positionH relativeFrom="margin">
              <wp:align>center</wp:align>
            </wp:positionH>
            <wp:positionV relativeFrom="paragraph">
              <wp:posOffset>271145</wp:posOffset>
            </wp:positionV>
            <wp:extent cx="5537200" cy="368300"/>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7200" cy="368300"/>
                    </a:xfrm>
                    <a:prstGeom prst="rect">
                      <a:avLst/>
                    </a:prstGeom>
                  </pic:spPr>
                </pic:pic>
              </a:graphicData>
            </a:graphic>
          </wp:anchor>
        </w:drawing>
      </w:r>
      <w:r w:rsidR="009F337F">
        <w:t>You should see the output below</w:t>
      </w:r>
      <w:r w:rsidR="005715D2">
        <w:t>.</w:t>
      </w:r>
      <w:r w:rsidRPr="00FF343D">
        <w:rPr>
          <w:noProof/>
        </w:rPr>
        <w:t xml:space="preserve"> </w:t>
      </w:r>
      <w:r>
        <w:rPr>
          <w:noProof/>
        </w:rPr>
        <w:t>This just shows that the container was started.</w:t>
      </w:r>
    </w:p>
    <w:p w14:paraId="3503D704" w14:textId="5B1D8815" w:rsidR="001D6525" w:rsidRDefault="00FF343D" w:rsidP="00FF343D">
      <w:pPr>
        <w:pStyle w:val="ListParagraph"/>
        <w:numPr>
          <w:ilvl w:val="0"/>
          <w:numId w:val="17"/>
        </w:numPr>
      </w:pPr>
      <w:r>
        <w:t>To see the running containers, type the following:</w:t>
      </w:r>
    </w:p>
    <w:p w14:paraId="05A518A5" w14:textId="76EB8C11" w:rsidR="00FF343D" w:rsidRDefault="00FF343D" w:rsidP="0079790C">
      <w:pPr>
        <w:pStyle w:val="CommandLine"/>
      </w:pPr>
      <w:r>
        <w:t xml:space="preserve">docker </w:t>
      </w:r>
      <w:proofErr w:type="spellStart"/>
      <w:r>
        <w:t>ps</w:t>
      </w:r>
      <w:proofErr w:type="spellEnd"/>
    </w:p>
    <w:p w14:paraId="300B2EEA" w14:textId="71C84DF3" w:rsidR="00FF343D" w:rsidRDefault="0079790C" w:rsidP="00FF343D">
      <w:pPr>
        <w:pStyle w:val="ListParagraph"/>
        <w:numPr>
          <w:ilvl w:val="0"/>
          <w:numId w:val="17"/>
        </w:numPr>
      </w:pPr>
      <w:r w:rsidRPr="0079790C">
        <w:rPr>
          <w:noProof/>
        </w:rPr>
        <w:drawing>
          <wp:anchor distT="0" distB="0" distL="114300" distR="114300" simplePos="0" relativeHeight="251681792" behindDoc="0" locked="0" layoutInCell="1" allowOverlap="1" wp14:anchorId="62F3FF55" wp14:editId="775AC6EC">
            <wp:simplePos x="0" y="0"/>
            <wp:positionH relativeFrom="column">
              <wp:posOffset>121920</wp:posOffset>
            </wp:positionH>
            <wp:positionV relativeFrom="paragraph">
              <wp:posOffset>213360</wp:posOffset>
            </wp:positionV>
            <wp:extent cx="5943600" cy="454025"/>
            <wp:effectExtent l="0" t="0" r="0" b="3175"/>
            <wp:wrapTight wrapText="bothSides">
              <wp:wrapPolygon edited="0">
                <wp:start x="0" y="0"/>
                <wp:lineTo x="0" y="20845"/>
                <wp:lineTo x="21531" y="20845"/>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4025"/>
                    </a:xfrm>
                    <a:prstGeom prst="rect">
                      <a:avLst/>
                    </a:prstGeom>
                  </pic:spPr>
                </pic:pic>
              </a:graphicData>
            </a:graphic>
          </wp:anchor>
        </w:drawing>
      </w:r>
      <w:r w:rsidR="00C9774D">
        <w:t>You should output like the figure below.</w:t>
      </w:r>
      <w:r w:rsidRPr="0079790C">
        <w:rPr>
          <w:noProof/>
        </w:rPr>
        <w:t xml:space="preserve"> </w:t>
      </w:r>
    </w:p>
    <w:p w14:paraId="1C3F2A5C" w14:textId="7F0F47BB" w:rsidR="00C9774D" w:rsidRDefault="00F460C0" w:rsidP="00FF343D">
      <w:pPr>
        <w:pStyle w:val="ListParagraph"/>
        <w:numPr>
          <w:ilvl w:val="0"/>
          <w:numId w:val="17"/>
        </w:numPr>
      </w:pPr>
      <w:r>
        <w:t xml:space="preserve">To </w:t>
      </w:r>
      <w:r w:rsidR="008426C7">
        <w:t>attach to the conta</w:t>
      </w:r>
      <w:r w:rsidR="002C714B">
        <w:t xml:space="preserve">iner and </w:t>
      </w:r>
      <w:r>
        <w:t xml:space="preserve">interact with </w:t>
      </w:r>
      <w:r w:rsidR="002C714B">
        <w:t>it</w:t>
      </w:r>
      <w:r>
        <w:t>, type the following command:</w:t>
      </w:r>
    </w:p>
    <w:p w14:paraId="37C81503" w14:textId="48F5FC98" w:rsidR="00F460C0" w:rsidRDefault="00CA76B3" w:rsidP="00CA76B3">
      <w:pPr>
        <w:pStyle w:val="CommandLine"/>
      </w:pPr>
      <w:r>
        <w:t>d</w:t>
      </w:r>
      <w:r w:rsidR="00BF02C7">
        <w:t xml:space="preserve">ocker attach </w:t>
      </w:r>
      <w:proofErr w:type="spellStart"/>
      <w:r w:rsidR="00BF02C7">
        <w:t>NanoTest</w:t>
      </w:r>
      <w:proofErr w:type="spellEnd"/>
    </w:p>
    <w:p w14:paraId="258B5F02" w14:textId="06193133" w:rsidR="00695106" w:rsidRDefault="008A698A" w:rsidP="00FF343D">
      <w:pPr>
        <w:pStyle w:val="ListParagraph"/>
        <w:numPr>
          <w:ilvl w:val="0"/>
          <w:numId w:val="17"/>
        </w:numPr>
      </w:pPr>
      <w:r w:rsidRPr="008A698A">
        <w:rPr>
          <w:noProof/>
        </w:rPr>
        <w:drawing>
          <wp:anchor distT="0" distB="0" distL="114300" distR="114300" simplePos="0" relativeHeight="251683840" behindDoc="0" locked="0" layoutInCell="1" allowOverlap="1" wp14:anchorId="259D1633" wp14:editId="69BFFA29">
            <wp:simplePos x="0" y="0"/>
            <wp:positionH relativeFrom="margin">
              <wp:posOffset>330200</wp:posOffset>
            </wp:positionH>
            <wp:positionV relativeFrom="paragraph">
              <wp:posOffset>434975</wp:posOffset>
            </wp:positionV>
            <wp:extent cx="5283472" cy="89539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3472" cy="895396"/>
                    </a:xfrm>
                    <a:prstGeom prst="rect">
                      <a:avLst/>
                    </a:prstGeom>
                  </pic:spPr>
                </pic:pic>
              </a:graphicData>
            </a:graphic>
          </wp:anchor>
        </w:drawing>
      </w:r>
      <w:r w:rsidR="00695106">
        <w:t xml:space="preserve">You should be placed into the cmd.exe (command prompt) in the </w:t>
      </w:r>
      <w:proofErr w:type="spellStart"/>
      <w:r w:rsidR="00695106">
        <w:t>nanoserver</w:t>
      </w:r>
      <w:proofErr w:type="spellEnd"/>
      <w:r w:rsidR="00695106">
        <w:t xml:space="preserve"> image</w:t>
      </w:r>
      <w:r w:rsidR="00CA76B3">
        <w:t xml:space="preserve"> as shown below.</w:t>
      </w:r>
      <w:r w:rsidRPr="008A698A">
        <w:rPr>
          <w:noProof/>
        </w:rPr>
        <w:t xml:space="preserve"> </w:t>
      </w:r>
    </w:p>
    <w:p w14:paraId="251310B2" w14:textId="54C44CAA" w:rsidR="00155449" w:rsidRPr="00155449" w:rsidRDefault="00155449" w:rsidP="00FF343D">
      <w:pPr>
        <w:pStyle w:val="ListParagraph"/>
        <w:numPr>
          <w:ilvl w:val="0"/>
          <w:numId w:val="17"/>
        </w:numPr>
        <w:rPr>
          <w:b/>
          <w:bCs/>
        </w:rPr>
      </w:pPr>
      <w:r>
        <w:rPr>
          <w:b/>
          <w:bCs/>
        </w:rPr>
        <w:t xml:space="preserve">Issue </w:t>
      </w:r>
      <w:r>
        <w:t xml:space="preserve">the </w:t>
      </w:r>
      <w:r w:rsidRPr="00155449">
        <w:rPr>
          <w:b/>
          <w:bCs/>
        </w:rPr>
        <w:t>ipconfig /all</w:t>
      </w:r>
      <w:r>
        <w:t xml:space="preserve"> command.  Note that </w:t>
      </w:r>
      <w:r w:rsidRPr="00155449">
        <w:rPr>
          <w:b/>
          <w:bCs/>
        </w:rPr>
        <w:t>Host Name</w:t>
      </w:r>
      <w:r>
        <w:t xml:space="preserve">. It is not the hostname of your </w:t>
      </w:r>
      <w:proofErr w:type="spellStart"/>
      <w:r w:rsidRPr="00155449">
        <w:rPr>
          <w:b/>
          <w:bCs/>
        </w:rPr>
        <w:t>lastname</w:t>
      </w:r>
      <w:proofErr w:type="spellEnd"/>
      <w:r w:rsidRPr="00155449">
        <w:rPr>
          <w:b/>
          <w:bCs/>
        </w:rPr>
        <w:t>-VM-Host</w:t>
      </w:r>
      <w:r>
        <w:t xml:space="preserve"> server </w:t>
      </w:r>
    </w:p>
    <w:p w14:paraId="09BE00AF" w14:textId="6CA5BA81" w:rsidR="00155449" w:rsidRPr="00155449" w:rsidRDefault="00155449" w:rsidP="00155449">
      <w:pPr>
        <w:pStyle w:val="ListParagraph"/>
        <w:ind w:left="360"/>
        <w:rPr>
          <w:b/>
          <w:bCs/>
        </w:rPr>
      </w:pPr>
      <w:r w:rsidRPr="00155449">
        <w:rPr>
          <w:b/>
          <w:bCs/>
          <w:noProof/>
        </w:rPr>
        <w:drawing>
          <wp:inline distT="0" distB="0" distL="0" distR="0" wp14:anchorId="2CF0E8DE" wp14:editId="312245D2">
            <wp:extent cx="4486901" cy="1705213"/>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901" cy="1705213"/>
                    </a:xfrm>
                    <a:prstGeom prst="rect">
                      <a:avLst/>
                    </a:prstGeom>
                  </pic:spPr>
                </pic:pic>
              </a:graphicData>
            </a:graphic>
          </wp:inline>
        </w:drawing>
      </w:r>
    </w:p>
    <w:p w14:paraId="5450BEE7" w14:textId="32634321" w:rsidR="008A698A" w:rsidRPr="00A77D77" w:rsidRDefault="00AC6904" w:rsidP="00FF343D">
      <w:pPr>
        <w:pStyle w:val="ListParagraph"/>
        <w:numPr>
          <w:ilvl w:val="0"/>
          <w:numId w:val="17"/>
        </w:numPr>
        <w:rPr>
          <w:b/>
          <w:bCs/>
        </w:rPr>
      </w:pPr>
      <w:r>
        <w:t>Ty</w:t>
      </w:r>
      <w:r w:rsidR="00C834EF">
        <w:t>ping exit in the command prompt would end the cmd.exe session and stop the container</w:t>
      </w:r>
      <w:r w:rsidR="00587174">
        <w:t xml:space="preserve">. To </w:t>
      </w:r>
      <w:r w:rsidR="00587174" w:rsidRPr="00A77D77">
        <w:rPr>
          <w:b/>
          <w:bCs/>
        </w:rPr>
        <w:t>exit</w:t>
      </w:r>
      <w:r w:rsidR="00587174">
        <w:t xml:space="preserve"> the </w:t>
      </w:r>
      <w:r w:rsidR="00587174" w:rsidRPr="00A77D77">
        <w:rPr>
          <w:b/>
          <w:bCs/>
        </w:rPr>
        <w:t>container</w:t>
      </w:r>
      <w:r w:rsidR="00587174">
        <w:t xml:space="preserve"> and </w:t>
      </w:r>
      <w:r w:rsidR="00587174" w:rsidRPr="00A77D77">
        <w:rPr>
          <w:b/>
          <w:bCs/>
        </w:rPr>
        <w:t>keep</w:t>
      </w:r>
      <w:r w:rsidR="00587174">
        <w:t xml:space="preserve"> it </w:t>
      </w:r>
      <w:r w:rsidR="00587174" w:rsidRPr="00A77D77">
        <w:rPr>
          <w:b/>
          <w:bCs/>
        </w:rPr>
        <w:t>running</w:t>
      </w:r>
      <w:r w:rsidR="00587174">
        <w:t xml:space="preserve"> </w:t>
      </w:r>
      <w:r w:rsidR="00587174" w:rsidRPr="00A77D77">
        <w:rPr>
          <w:b/>
          <w:bCs/>
        </w:rPr>
        <w:t>type</w:t>
      </w:r>
      <w:r w:rsidR="00587174">
        <w:t xml:space="preserve"> </w:t>
      </w:r>
      <w:r w:rsidR="00587174" w:rsidRPr="00A77D77">
        <w:rPr>
          <w:b/>
          <w:bCs/>
        </w:rPr>
        <w:t>ctrl-p</w:t>
      </w:r>
      <w:r w:rsidR="00587174">
        <w:t xml:space="preserve"> and then </w:t>
      </w:r>
      <w:r w:rsidR="00587174" w:rsidRPr="00A77D77">
        <w:rPr>
          <w:b/>
          <w:bCs/>
        </w:rPr>
        <w:t>ctrl-q</w:t>
      </w:r>
      <w:r w:rsidR="008D6CB3" w:rsidRPr="00A77D77">
        <w:rPr>
          <w:b/>
          <w:bCs/>
        </w:rPr>
        <w:t>.</w:t>
      </w:r>
    </w:p>
    <w:p w14:paraId="097D62AF" w14:textId="22377184" w:rsidR="008D6CB3" w:rsidRDefault="00A77D77" w:rsidP="00FF343D">
      <w:pPr>
        <w:pStyle w:val="ListParagraph"/>
        <w:numPr>
          <w:ilvl w:val="0"/>
          <w:numId w:val="17"/>
        </w:numPr>
      </w:pPr>
      <w:r>
        <w:t>T</w:t>
      </w:r>
      <w:r w:rsidR="008D6CB3">
        <w:t>o verify that the container is still running</w:t>
      </w:r>
      <w:r>
        <w:t>, type the following:</w:t>
      </w:r>
    </w:p>
    <w:p w14:paraId="7F60EA32" w14:textId="5AD4DD5F" w:rsidR="00A77D77" w:rsidRDefault="00B64F89" w:rsidP="00B64F89">
      <w:pPr>
        <w:pStyle w:val="CommandLine"/>
      </w:pPr>
      <w:r>
        <w:t>d</w:t>
      </w:r>
      <w:r w:rsidR="00A77D77">
        <w:t xml:space="preserve">ocker </w:t>
      </w:r>
      <w:proofErr w:type="spellStart"/>
      <w:r w:rsidR="00A77D77">
        <w:t>ps</w:t>
      </w:r>
      <w:proofErr w:type="spellEnd"/>
    </w:p>
    <w:p w14:paraId="3818DD82" w14:textId="1633D2AE" w:rsidR="00A77D77" w:rsidRDefault="00CB6044" w:rsidP="00FF343D">
      <w:pPr>
        <w:pStyle w:val="ListParagraph"/>
        <w:numPr>
          <w:ilvl w:val="0"/>
          <w:numId w:val="17"/>
        </w:numPr>
      </w:pPr>
      <w:r w:rsidRPr="00CB6044">
        <w:rPr>
          <w:noProof/>
        </w:rPr>
        <w:lastRenderedPageBreak/>
        <w:drawing>
          <wp:anchor distT="0" distB="0" distL="114300" distR="114300" simplePos="0" relativeHeight="251685888" behindDoc="0" locked="0" layoutInCell="1" allowOverlap="1" wp14:anchorId="0FD219EE" wp14:editId="19665596">
            <wp:simplePos x="0" y="0"/>
            <wp:positionH relativeFrom="column">
              <wp:posOffset>144780</wp:posOffset>
            </wp:positionH>
            <wp:positionV relativeFrom="paragraph">
              <wp:posOffset>213360</wp:posOffset>
            </wp:positionV>
            <wp:extent cx="5943600" cy="428625"/>
            <wp:effectExtent l="0" t="0" r="0" b="9525"/>
            <wp:wrapTight wrapText="bothSides">
              <wp:wrapPolygon edited="0">
                <wp:start x="0" y="0"/>
                <wp:lineTo x="0" y="21120"/>
                <wp:lineTo x="21531" y="21120"/>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8625"/>
                    </a:xfrm>
                    <a:prstGeom prst="rect">
                      <a:avLst/>
                    </a:prstGeom>
                  </pic:spPr>
                </pic:pic>
              </a:graphicData>
            </a:graphic>
          </wp:anchor>
        </w:drawing>
      </w:r>
      <w:r w:rsidR="00A77D77">
        <w:t>You should see</w:t>
      </w:r>
      <w:r w:rsidR="00B64F89">
        <w:t xml:space="preserve"> output like</w:t>
      </w:r>
      <w:r w:rsidR="00A77D77">
        <w:t xml:space="preserve"> the </w:t>
      </w:r>
      <w:r w:rsidR="002C714B">
        <w:t>screenshot below</w:t>
      </w:r>
      <w:r w:rsidR="00B64F89">
        <w:t>:</w:t>
      </w:r>
      <w:r w:rsidRPr="00CB6044">
        <w:rPr>
          <w:noProof/>
        </w:rPr>
        <w:t xml:space="preserve"> </w:t>
      </w:r>
    </w:p>
    <w:p w14:paraId="384F1FFD" w14:textId="25BB950E" w:rsidR="00A77D77" w:rsidRDefault="0034303B" w:rsidP="00FF343D">
      <w:pPr>
        <w:pStyle w:val="ListParagraph"/>
        <w:numPr>
          <w:ilvl w:val="0"/>
          <w:numId w:val="17"/>
        </w:numPr>
      </w:pPr>
      <w:r>
        <w:t xml:space="preserve">To </w:t>
      </w:r>
      <w:r w:rsidRPr="0056191B">
        <w:rPr>
          <w:b/>
          <w:bCs/>
        </w:rPr>
        <w:t>stop</w:t>
      </w:r>
      <w:r>
        <w:t xml:space="preserve"> the </w:t>
      </w:r>
      <w:r w:rsidRPr="0056191B">
        <w:rPr>
          <w:b/>
          <w:bCs/>
        </w:rPr>
        <w:t>container</w:t>
      </w:r>
      <w:r>
        <w:t xml:space="preserve">, </w:t>
      </w:r>
      <w:r w:rsidRPr="0056191B">
        <w:rPr>
          <w:b/>
          <w:bCs/>
        </w:rPr>
        <w:t>attac</w:t>
      </w:r>
      <w:r w:rsidR="00112A9F" w:rsidRPr="0056191B">
        <w:rPr>
          <w:b/>
          <w:bCs/>
        </w:rPr>
        <w:t>h</w:t>
      </w:r>
      <w:r w:rsidR="00112A9F">
        <w:t xml:space="preserve"> to the </w:t>
      </w:r>
      <w:r w:rsidR="00112A9F" w:rsidRPr="0056191B">
        <w:rPr>
          <w:b/>
          <w:bCs/>
        </w:rPr>
        <w:t>container</w:t>
      </w:r>
      <w:r w:rsidR="00112A9F">
        <w:t xml:space="preserve"> as you did in a previous step and </w:t>
      </w:r>
      <w:r w:rsidR="00112A9F" w:rsidRPr="0056191B">
        <w:rPr>
          <w:b/>
          <w:bCs/>
        </w:rPr>
        <w:t>type</w:t>
      </w:r>
      <w:r w:rsidR="00112A9F">
        <w:t xml:space="preserve"> </w:t>
      </w:r>
      <w:r w:rsidR="00112A9F" w:rsidRPr="0056191B">
        <w:rPr>
          <w:b/>
          <w:bCs/>
        </w:rPr>
        <w:t>exit</w:t>
      </w:r>
      <w:r w:rsidR="00112A9F">
        <w:t xml:space="preserve"> in the </w:t>
      </w:r>
      <w:r w:rsidR="00112A9F" w:rsidRPr="0056191B">
        <w:rPr>
          <w:b/>
          <w:bCs/>
        </w:rPr>
        <w:t>command prompt</w:t>
      </w:r>
      <w:r w:rsidR="00112A9F">
        <w:t>. This will terminate the command prompt and stop the container.</w:t>
      </w:r>
    </w:p>
    <w:p w14:paraId="577EA9F4" w14:textId="18D37E11" w:rsidR="005E382E" w:rsidRPr="00AC42B0" w:rsidRDefault="005E382E" w:rsidP="005E382E">
      <w:pPr>
        <w:pStyle w:val="ListParagraph"/>
        <w:numPr>
          <w:ilvl w:val="0"/>
          <w:numId w:val="17"/>
        </w:numPr>
      </w:pPr>
      <w:r>
        <w:t xml:space="preserve">To verify the container is stopped. Type the following: </w:t>
      </w:r>
    </w:p>
    <w:p w14:paraId="1FB462C5" w14:textId="42491B4C" w:rsidR="005E382E" w:rsidRDefault="00BE7166" w:rsidP="005E382E">
      <w:pPr>
        <w:pStyle w:val="CommandLine"/>
      </w:pPr>
      <w:r>
        <w:t>docker</w:t>
      </w:r>
    </w:p>
    <w:p w14:paraId="15FF5471" w14:textId="31845E3E" w:rsidR="005E382E" w:rsidRDefault="00846F79" w:rsidP="005E382E">
      <w:pPr>
        <w:pStyle w:val="ListParagraph"/>
        <w:numPr>
          <w:ilvl w:val="0"/>
          <w:numId w:val="17"/>
        </w:numPr>
      </w:pPr>
      <w:r w:rsidRPr="004160D9">
        <w:rPr>
          <w:noProof/>
        </w:rPr>
        <w:drawing>
          <wp:anchor distT="0" distB="0" distL="114300" distR="114300" simplePos="0" relativeHeight="251687936" behindDoc="0" locked="0" layoutInCell="1" allowOverlap="1" wp14:anchorId="2FAC5C0B" wp14:editId="758A1DB5">
            <wp:simplePos x="0" y="0"/>
            <wp:positionH relativeFrom="column">
              <wp:posOffset>167640</wp:posOffset>
            </wp:positionH>
            <wp:positionV relativeFrom="paragraph">
              <wp:posOffset>212725</wp:posOffset>
            </wp:positionV>
            <wp:extent cx="5943600" cy="424180"/>
            <wp:effectExtent l="0" t="0" r="0" b="0"/>
            <wp:wrapTight wrapText="bothSides">
              <wp:wrapPolygon edited="0">
                <wp:start x="0" y="0"/>
                <wp:lineTo x="0" y="20371"/>
                <wp:lineTo x="21531" y="20371"/>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4180"/>
                    </a:xfrm>
                    <a:prstGeom prst="rect">
                      <a:avLst/>
                    </a:prstGeom>
                  </pic:spPr>
                </pic:pic>
              </a:graphicData>
            </a:graphic>
          </wp:anchor>
        </w:drawing>
      </w:r>
      <w:r w:rsidR="005E382E">
        <w:t xml:space="preserve">You should see output </w:t>
      </w:r>
      <w:r w:rsidR="00043A4B">
        <w:t xml:space="preserve">like the image </w:t>
      </w:r>
      <w:r w:rsidR="005E382E">
        <w:t>below</w:t>
      </w:r>
      <w:r w:rsidR="00043A4B">
        <w:t>.</w:t>
      </w:r>
      <w:r w:rsidR="004160D9" w:rsidRPr="004160D9">
        <w:rPr>
          <w:noProof/>
        </w:rPr>
        <w:t xml:space="preserve"> </w:t>
      </w:r>
    </w:p>
    <w:p w14:paraId="5C155051" w14:textId="1DF2CA35" w:rsidR="00C94765" w:rsidRDefault="00846F79" w:rsidP="00C54624">
      <w:pPr>
        <w:pStyle w:val="ListParagraph"/>
        <w:numPr>
          <w:ilvl w:val="0"/>
          <w:numId w:val="17"/>
        </w:numPr>
      </w:pPr>
      <w:r>
        <w:t xml:space="preserve">Notice the container exited 8 seconds ago. </w:t>
      </w:r>
      <w:r w:rsidR="006A1401">
        <w:t xml:space="preserve">The container </w:t>
      </w:r>
      <w:r w:rsidR="00026FE8">
        <w:t>runs</w:t>
      </w:r>
      <w:r w:rsidR="006A1401">
        <w:t xml:space="preserve"> </w:t>
      </w:r>
      <w:r w:rsidR="00CE3D71">
        <w:t>until</w:t>
      </w:r>
      <w:r w:rsidR="006A1401">
        <w:t xml:space="preserve"> </w:t>
      </w:r>
      <w:r w:rsidR="002C276E">
        <w:t>its</w:t>
      </w:r>
      <w:r w:rsidR="006A1401">
        <w:t xml:space="preserve"> application </w:t>
      </w:r>
      <w:r w:rsidR="00CE3D71">
        <w:t>stops</w:t>
      </w:r>
      <w:r w:rsidR="002C276E">
        <w:t>.</w:t>
      </w:r>
    </w:p>
    <w:p w14:paraId="64397C35" w14:textId="2A026E6E" w:rsidR="00C94765" w:rsidRDefault="00C94765" w:rsidP="00283593">
      <w:pPr>
        <w:pStyle w:val="Heading2"/>
      </w:pPr>
      <w:r>
        <w:t>Removing a Container</w:t>
      </w:r>
    </w:p>
    <w:p w14:paraId="4109681D" w14:textId="3D4843BC" w:rsidR="00514E29" w:rsidRDefault="00283593" w:rsidP="00283593">
      <w:r>
        <w:t xml:space="preserve">The next step would normally be to modify the container and create an image from it. </w:t>
      </w:r>
      <w:r w:rsidR="00A52393">
        <w:t>In the latest</w:t>
      </w:r>
      <w:r w:rsidR="00BC45F2">
        <w:t xml:space="preserve"> </w:t>
      </w:r>
      <w:proofErr w:type="spellStart"/>
      <w:r w:rsidR="00BC45F2">
        <w:t>nanoserver</w:t>
      </w:r>
      <w:proofErr w:type="spellEnd"/>
      <w:r w:rsidR="00BC45F2">
        <w:t xml:space="preserve"> images, this is done offline and requires </w:t>
      </w:r>
      <w:r w:rsidR="00A52393">
        <w:t>learning and using specialized too</w:t>
      </w:r>
      <w:r w:rsidR="00514E29">
        <w:t xml:space="preserve">ls that you have not learned yet. </w:t>
      </w:r>
    </w:p>
    <w:p w14:paraId="6A12FFE1" w14:textId="0F966070" w:rsidR="00751A9C" w:rsidRDefault="00514E29" w:rsidP="00283593">
      <w:r>
        <w:t>To remove the container</w:t>
      </w:r>
      <w:r w:rsidR="00751A9C">
        <w:t xml:space="preserve"> you just created, perform the following:</w:t>
      </w:r>
    </w:p>
    <w:p w14:paraId="34DDA5AB" w14:textId="159FFE93" w:rsidR="00751A9C" w:rsidRDefault="00751A9C" w:rsidP="00680DC2">
      <w:pPr>
        <w:pStyle w:val="ListParagraph"/>
        <w:numPr>
          <w:ilvl w:val="0"/>
          <w:numId w:val="18"/>
        </w:numPr>
      </w:pPr>
      <w:r w:rsidRPr="00680DC2">
        <w:rPr>
          <w:b/>
          <w:bCs/>
        </w:rPr>
        <w:t>Open</w:t>
      </w:r>
      <w:r>
        <w:t xml:space="preserve"> an </w:t>
      </w:r>
      <w:r w:rsidRPr="00680DC2">
        <w:rPr>
          <w:b/>
          <w:bCs/>
        </w:rPr>
        <w:t>elevated</w:t>
      </w:r>
      <w:r>
        <w:t xml:space="preserve"> </w:t>
      </w:r>
      <w:r w:rsidRPr="00680DC2">
        <w:rPr>
          <w:b/>
          <w:bCs/>
        </w:rPr>
        <w:t>PowerShell</w:t>
      </w:r>
      <w:r>
        <w:t xml:space="preserve"> session.</w:t>
      </w:r>
    </w:p>
    <w:p w14:paraId="7E2C1D9A" w14:textId="45BA5ED6" w:rsidR="00BF3B70" w:rsidRDefault="00751A9C" w:rsidP="00680DC2">
      <w:pPr>
        <w:pStyle w:val="ListParagraph"/>
        <w:numPr>
          <w:ilvl w:val="0"/>
          <w:numId w:val="18"/>
        </w:numPr>
      </w:pPr>
      <w:r w:rsidRPr="00680DC2">
        <w:rPr>
          <w:b/>
          <w:bCs/>
        </w:rPr>
        <w:t>Type</w:t>
      </w:r>
      <w:r>
        <w:t xml:space="preserve"> the following </w:t>
      </w:r>
      <w:r w:rsidRPr="00680DC2">
        <w:rPr>
          <w:b/>
          <w:bCs/>
        </w:rPr>
        <w:t>command</w:t>
      </w:r>
      <w:r>
        <w:t xml:space="preserve"> to list the containers</w:t>
      </w:r>
      <w:r w:rsidR="00BF3B70">
        <w:t>:</w:t>
      </w:r>
    </w:p>
    <w:p w14:paraId="6204E518" w14:textId="29A0BE26" w:rsidR="00680DC2" w:rsidRDefault="00FD0830" w:rsidP="00FD0830">
      <w:pPr>
        <w:pStyle w:val="CommandLine"/>
      </w:pPr>
      <w:r>
        <w:t>d</w:t>
      </w:r>
      <w:r w:rsidR="00680DC2">
        <w:t xml:space="preserve">ocker </w:t>
      </w:r>
      <w:r>
        <w:t>container ls -a</w:t>
      </w:r>
    </w:p>
    <w:p w14:paraId="017F3DBB" w14:textId="26BDEE96" w:rsidR="00BF3B70" w:rsidRDefault="005665C4" w:rsidP="00680DC2">
      <w:pPr>
        <w:pStyle w:val="ListParagraph"/>
        <w:numPr>
          <w:ilvl w:val="0"/>
          <w:numId w:val="18"/>
        </w:numPr>
      </w:pPr>
      <w:r w:rsidRPr="005665C4">
        <w:rPr>
          <w:noProof/>
        </w:rPr>
        <w:drawing>
          <wp:anchor distT="0" distB="0" distL="114300" distR="114300" simplePos="0" relativeHeight="251689984" behindDoc="0" locked="0" layoutInCell="1" allowOverlap="1" wp14:anchorId="0A43C6E6" wp14:editId="49D1588A">
            <wp:simplePos x="0" y="0"/>
            <wp:positionH relativeFrom="margin">
              <wp:align>center</wp:align>
            </wp:positionH>
            <wp:positionV relativeFrom="paragraph">
              <wp:posOffset>457200</wp:posOffset>
            </wp:positionV>
            <wp:extent cx="5722620" cy="40386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2620" cy="403860"/>
                    </a:xfrm>
                    <a:prstGeom prst="rect">
                      <a:avLst/>
                    </a:prstGeom>
                  </pic:spPr>
                </pic:pic>
              </a:graphicData>
            </a:graphic>
            <wp14:sizeRelH relativeFrom="margin">
              <wp14:pctWidth>0</wp14:pctWidth>
            </wp14:sizeRelH>
          </wp:anchor>
        </w:drawing>
      </w:r>
      <w:r w:rsidR="00BF3B70">
        <w:t>You should see output like the screenshot below. You will need the name or the ID to remove the container.</w:t>
      </w:r>
      <w:r w:rsidRPr="005665C4">
        <w:rPr>
          <w:noProof/>
        </w:rPr>
        <w:t xml:space="preserve"> </w:t>
      </w:r>
    </w:p>
    <w:p w14:paraId="2EADD9ED" w14:textId="7F3E813E" w:rsidR="00283593" w:rsidRDefault="00BF3B70" w:rsidP="00680DC2">
      <w:pPr>
        <w:pStyle w:val="ListParagraph"/>
        <w:numPr>
          <w:ilvl w:val="0"/>
          <w:numId w:val="18"/>
        </w:numPr>
      </w:pPr>
      <w:r>
        <w:t>Type the following</w:t>
      </w:r>
      <w:r w:rsidR="00BC45F2">
        <w:t xml:space="preserve"> </w:t>
      </w:r>
      <w:r>
        <w:t xml:space="preserve">command </w:t>
      </w:r>
      <w:proofErr w:type="gramStart"/>
      <w:r>
        <w:t>to  remove</w:t>
      </w:r>
      <w:proofErr w:type="gramEnd"/>
      <w:r>
        <w:t xml:space="preserve"> the container</w:t>
      </w:r>
      <w:r w:rsidR="00680DC2">
        <w:t>:</w:t>
      </w:r>
    </w:p>
    <w:p w14:paraId="1BF122EF" w14:textId="329FD198" w:rsidR="007B3BE5" w:rsidRDefault="00246349" w:rsidP="00246349">
      <w:pPr>
        <w:pStyle w:val="CommandLine"/>
      </w:pPr>
      <w:r>
        <w:t>d</w:t>
      </w:r>
      <w:r w:rsidR="00855D27">
        <w:t xml:space="preserve">ocker container rm </w:t>
      </w:r>
      <w:proofErr w:type="spellStart"/>
      <w:r w:rsidR="00855D27">
        <w:t>NanoTest</w:t>
      </w:r>
      <w:proofErr w:type="spellEnd"/>
    </w:p>
    <w:p w14:paraId="57FD1A18" w14:textId="4B01C2CC" w:rsidR="00680DC2" w:rsidRDefault="00246349" w:rsidP="00680DC2">
      <w:pPr>
        <w:pStyle w:val="ListParagraph"/>
        <w:numPr>
          <w:ilvl w:val="0"/>
          <w:numId w:val="18"/>
        </w:numPr>
      </w:pPr>
      <w:r w:rsidRPr="00246349">
        <w:rPr>
          <w:noProof/>
        </w:rPr>
        <w:drawing>
          <wp:anchor distT="0" distB="0" distL="114300" distR="114300" simplePos="0" relativeHeight="251692032" behindDoc="0" locked="0" layoutInCell="1" allowOverlap="1" wp14:anchorId="4F6E796C" wp14:editId="15BA31BF">
            <wp:simplePos x="0" y="0"/>
            <wp:positionH relativeFrom="column">
              <wp:posOffset>137160</wp:posOffset>
            </wp:positionH>
            <wp:positionV relativeFrom="paragraph">
              <wp:posOffset>288925</wp:posOffset>
            </wp:positionV>
            <wp:extent cx="5727700" cy="393700"/>
            <wp:effectExtent l="0" t="0" r="6350" b="6350"/>
            <wp:wrapTight wrapText="bothSides">
              <wp:wrapPolygon edited="0">
                <wp:start x="0" y="0"/>
                <wp:lineTo x="0" y="20903"/>
                <wp:lineTo x="21552" y="20903"/>
                <wp:lineTo x="215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7700" cy="393700"/>
                    </a:xfrm>
                    <a:prstGeom prst="rect">
                      <a:avLst/>
                    </a:prstGeom>
                  </pic:spPr>
                </pic:pic>
              </a:graphicData>
            </a:graphic>
          </wp:anchor>
        </w:drawing>
      </w:r>
      <w:r w:rsidR="00680DC2">
        <w:t>You should see output like the screenshot below.</w:t>
      </w:r>
      <w:r w:rsidRPr="00246349">
        <w:rPr>
          <w:noProof/>
        </w:rPr>
        <w:t xml:space="preserve"> </w:t>
      </w:r>
    </w:p>
    <w:p w14:paraId="00E038C8" w14:textId="2463FEBD" w:rsidR="00680DC2" w:rsidRDefault="005C5DBD" w:rsidP="005C5DBD">
      <w:pPr>
        <w:pStyle w:val="ListParagraph"/>
        <w:numPr>
          <w:ilvl w:val="0"/>
          <w:numId w:val="18"/>
        </w:numPr>
      </w:pPr>
      <w:r>
        <w:t>Like many of the docker commands, the only output is the name of the container or image. To verify the container was deleted</w:t>
      </w:r>
      <w:r w:rsidR="000F2A9A">
        <w:t xml:space="preserve"> you can run the docker ls -a command again and see that the image no longer exists.</w:t>
      </w:r>
    </w:p>
    <w:p w14:paraId="2B3067DC" w14:textId="3EEC4B6E" w:rsidR="00E07FD3" w:rsidRDefault="00E07FD3" w:rsidP="00E07FD3">
      <w:pPr>
        <w:pStyle w:val="Heading2"/>
      </w:pPr>
      <w:r>
        <w:lastRenderedPageBreak/>
        <w:t>Starting and running a container</w:t>
      </w:r>
    </w:p>
    <w:p w14:paraId="0A169734" w14:textId="7E4BDA39" w:rsidR="00E07FD3" w:rsidRDefault="00E86655" w:rsidP="00E07FD3">
      <w:r>
        <w:t>Now that you are familiar with the process of creating, starting, and deleting containers</w:t>
      </w:r>
      <w:r w:rsidR="00513BE5">
        <w:t>, you will do this all at once using the docker run command.</w:t>
      </w:r>
    </w:p>
    <w:p w14:paraId="3EFFA83B" w14:textId="659F765D" w:rsidR="00513BE5" w:rsidRDefault="00513BE5" w:rsidP="00E07FD3">
      <w:r>
        <w:t>To create and run a docker container using the Window Server core image, perform the following</w:t>
      </w:r>
      <w:r w:rsidR="009A342D">
        <w:t>:</w:t>
      </w:r>
    </w:p>
    <w:p w14:paraId="318CBA22" w14:textId="1AC81994" w:rsidR="009A342D" w:rsidRDefault="009A342D" w:rsidP="009A342D">
      <w:pPr>
        <w:pStyle w:val="ListParagraph"/>
        <w:numPr>
          <w:ilvl w:val="0"/>
          <w:numId w:val="19"/>
        </w:numPr>
      </w:pPr>
      <w:r w:rsidRPr="00D63395">
        <w:rPr>
          <w:b/>
          <w:bCs/>
        </w:rPr>
        <w:t>Open</w:t>
      </w:r>
      <w:r>
        <w:t xml:space="preserve"> an </w:t>
      </w:r>
      <w:r w:rsidRPr="00D63395">
        <w:rPr>
          <w:b/>
          <w:bCs/>
        </w:rPr>
        <w:t>elevated</w:t>
      </w:r>
      <w:r>
        <w:t xml:space="preserve"> </w:t>
      </w:r>
      <w:r w:rsidRPr="00D63395">
        <w:rPr>
          <w:b/>
          <w:bCs/>
        </w:rPr>
        <w:t>PowerShell</w:t>
      </w:r>
      <w:r>
        <w:t xml:space="preserve"> session.</w:t>
      </w:r>
    </w:p>
    <w:p w14:paraId="098A1471" w14:textId="3D4FB6E8" w:rsidR="009A342D" w:rsidRDefault="009A342D" w:rsidP="009A342D">
      <w:pPr>
        <w:pStyle w:val="ListParagraph"/>
        <w:numPr>
          <w:ilvl w:val="0"/>
          <w:numId w:val="19"/>
        </w:numPr>
      </w:pPr>
      <w:r w:rsidRPr="00D63395">
        <w:rPr>
          <w:b/>
          <w:bCs/>
        </w:rPr>
        <w:t>Type</w:t>
      </w:r>
      <w:r>
        <w:t xml:space="preserve"> the following </w:t>
      </w:r>
      <w:r w:rsidRPr="00D63395">
        <w:rPr>
          <w:b/>
          <w:bCs/>
        </w:rPr>
        <w:t>command</w:t>
      </w:r>
      <w:r>
        <w:t>:</w:t>
      </w:r>
    </w:p>
    <w:p w14:paraId="3628A6FE" w14:textId="0A8484E4" w:rsidR="009A342D" w:rsidRDefault="00D63395" w:rsidP="00D63395">
      <w:pPr>
        <w:pStyle w:val="CommandLine"/>
      </w:pPr>
      <w:bookmarkStart w:id="0" w:name="_Hlk65140215"/>
      <w:r>
        <w:t>d</w:t>
      </w:r>
      <w:r w:rsidR="00C30F29">
        <w:t xml:space="preserve">ocker </w:t>
      </w:r>
      <w:proofErr w:type="gramStart"/>
      <w:r w:rsidR="00C30F29">
        <w:t>run  -</w:t>
      </w:r>
      <w:proofErr w:type="gramEnd"/>
      <w:r w:rsidR="00C30F29">
        <w:t xml:space="preserve">it </w:t>
      </w:r>
      <w:r w:rsidR="00290923">
        <w:t xml:space="preserve"> --hostname </w:t>
      </w:r>
      <w:proofErr w:type="spellStart"/>
      <w:r>
        <w:t>svr</w:t>
      </w:r>
      <w:proofErr w:type="spellEnd"/>
      <w:r>
        <w:t xml:space="preserve">-core-test </w:t>
      </w:r>
      <w:r w:rsidR="00C30F29">
        <w:t xml:space="preserve">--name </w:t>
      </w:r>
      <w:proofErr w:type="spellStart"/>
      <w:r w:rsidR="00C30F29">
        <w:t>CoreTest</w:t>
      </w:r>
      <w:proofErr w:type="spellEnd"/>
      <w:r w:rsidR="00C30F29">
        <w:t xml:space="preserve"> mcr.microsoft.com/windows/servercore</w:t>
      </w:r>
      <w:r w:rsidR="00C84599">
        <w:t>:1809</w:t>
      </w:r>
      <w:r w:rsidR="004B4360">
        <w:t xml:space="preserve"> </w:t>
      </w:r>
      <w:r w:rsidR="00583E60">
        <w:t>“</w:t>
      </w:r>
      <w:r w:rsidR="009D74D3">
        <w:t>PowerShell</w:t>
      </w:r>
      <w:r w:rsidR="00583E60">
        <w:t>”</w:t>
      </w:r>
      <w:r w:rsidR="00C30F29">
        <w:t xml:space="preserve"> </w:t>
      </w:r>
    </w:p>
    <w:bookmarkEnd w:id="0"/>
    <w:p w14:paraId="4CFEEFB1" w14:textId="31772173" w:rsidR="009A342D" w:rsidRDefault="00FA4140" w:rsidP="00D63395">
      <w:pPr>
        <w:pStyle w:val="ListParagraph"/>
        <w:numPr>
          <w:ilvl w:val="0"/>
          <w:numId w:val="19"/>
        </w:numPr>
      </w:pPr>
      <w:r w:rsidRPr="00006A5D">
        <w:rPr>
          <w:noProof/>
        </w:rPr>
        <w:drawing>
          <wp:anchor distT="0" distB="0" distL="114300" distR="114300" simplePos="0" relativeHeight="251694080" behindDoc="0" locked="0" layoutInCell="1" allowOverlap="1" wp14:anchorId="15F26371" wp14:editId="0F084460">
            <wp:simplePos x="0" y="0"/>
            <wp:positionH relativeFrom="margin">
              <wp:posOffset>1057275</wp:posOffset>
            </wp:positionH>
            <wp:positionV relativeFrom="paragraph">
              <wp:posOffset>457200</wp:posOffset>
            </wp:positionV>
            <wp:extent cx="3820160" cy="2192020"/>
            <wp:effectExtent l="0" t="0" r="889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0160" cy="2192020"/>
                    </a:xfrm>
                    <a:prstGeom prst="rect">
                      <a:avLst/>
                    </a:prstGeom>
                  </pic:spPr>
                </pic:pic>
              </a:graphicData>
            </a:graphic>
            <wp14:sizeRelH relativeFrom="margin">
              <wp14:pctWidth>0</wp14:pctWidth>
            </wp14:sizeRelH>
            <wp14:sizeRelV relativeFrom="margin">
              <wp14:pctHeight>0</wp14:pctHeight>
            </wp14:sizeRelV>
          </wp:anchor>
        </w:drawing>
      </w:r>
      <w:r w:rsidR="006C2BFC">
        <w:t>You should be shown a PowerShell prompt</w:t>
      </w:r>
      <w:r w:rsidR="005113B7">
        <w:t>. You can test it out by running a few commands as shown in the screenshot below.</w:t>
      </w:r>
      <w:r w:rsidR="00006A5D" w:rsidRPr="00006A5D">
        <w:rPr>
          <w:noProof/>
        </w:rPr>
        <w:t xml:space="preserve"> </w:t>
      </w:r>
    </w:p>
    <w:p w14:paraId="424AF8C4" w14:textId="1EA4D842" w:rsidR="00D94CF9" w:rsidRPr="009B00A0" w:rsidRDefault="00D94CF9" w:rsidP="00D63395">
      <w:pPr>
        <w:pStyle w:val="ListParagraph"/>
        <w:numPr>
          <w:ilvl w:val="0"/>
          <w:numId w:val="19"/>
        </w:numPr>
      </w:pPr>
      <w:r w:rsidRPr="009B00A0">
        <w:rPr>
          <w:b/>
          <w:bCs/>
          <w:noProof/>
        </w:rPr>
        <w:t>Exit</w:t>
      </w:r>
      <w:r>
        <w:rPr>
          <w:noProof/>
        </w:rPr>
        <w:t xml:space="preserve"> the </w:t>
      </w:r>
      <w:r w:rsidRPr="009B00A0">
        <w:rPr>
          <w:b/>
          <w:bCs/>
          <w:noProof/>
        </w:rPr>
        <w:t>container</w:t>
      </w:r>
      <w:r>
        <w:rPr>
          <w:noProof/>
        </w:rPr>
        <w:t xml:space="preserve"> by typing </w:t>
      </w:r>
      <w:r w:rsidRPr="009B00A0">
        <w:rPr>
          <w:b/>
          <w:bCs/>
          <w:noProof/>
        </w:rPr>
        <w:t>ctrl-p c</w:t>
      </w:r>
      <w:r w:rsidR="009B00A0" w:rsidRPr="009B00A0">
        <w:rPr>
          <w:b/>
          <w:bCs/>
          <w:noProof/>
        </w:rPr>
        <w:t>trl-q</w:t>
      </w:r>
      <w:r w:rsidR="009B00A0">
        <w:rPr>
          <w:b/>
          <w:bCs/>
          <w:noProof/>
        </w:rPr>
        <w:t>.</w:t>
      </w:r>
      <w:r w:rsidR="00A253AB">
        <w:rPr>
          <w:b/>
          <w:bCs/>
          <w:noProof/>
        </w:rPr>
        <w:t xml:space="preserve">  </w:t>
      </w:r>
      <w:r w:rsidR="00A253AB" w:rsidRPr="00A253AB">
        <w:rPr>
          <w:noProof/>
        </w:rPr>
        <w:t>(</w:t>
      </w:r>
      <w:r w:rsidR="00A253AB">
        <w:rPr>
          <w:noProof/>
        </w:rPr>
        <w:t>N</w:t>
      </w:r>
      <w:r w:rsidR="00A253AB" w:rsidRPr="00A253AB">
        <w:rPr>
          <w:noProof/>
        </w:rPr>
        <w:t>ote the change in the Powershell prompt)</w:t>
      </w:r>
      <w:r w:rsidR="00A253AB">
        <w:rPr>
          <w:noProof/>
        </w:rPr>
        <w:t xml:space="preserve">.  Issue the </w:t>
      </w:r>
      <w:r w:rsidR="00A253AB" w:rsidRPr="00A253AB">
        <w:rPr>
          <w:b/>
          <w:bCs/>
          <w:noProof/>
        </w:rPr>
        <w:t>hostname</w:t>
      </w:r>
      <w:r w:rsidR="00A253AB">
        <w:rPr>
          <w:noProof/>
        </w:rPr>
        <w:t xml:space="preserve"> command so show that you are back on the VM-Host.</w:t>
      </w:r>
    </w:p>
    <w:p w14:paraId="68CEA0BA" w14:textId="4F3FDD60" w:rsidR="00435522" w:rsidRDefault="00B71F62" w:rsidP="00D63395">
      <w:pPr>
        <w:pStyle w:val="ListParagraph"/>
        <w:numPr>
          <w:ilvl w:val="0"/>
          <w:numId w:val="19"/>
        </w:numPr>
      </w:pPr>
      <w:r>
        <w:rPr>
          <w:noProof/>
        </w:rPr>
        <w:t xml:space="preserve">Type the following </w:t>
      </w:r>
      <w:r w:rsidR="009A524B">
        <w:rPr>
          <w:noProof/>
        </w:rPr>
        <w:t xml:space="preserve">command to determine the </w:t>
      </w:r>
      <w:r w:rsidR="00435522">
        <w:rPr>
          <w:noProof/>
        </w:rPr>
        <w:t>size of the container:</w:t>
      </w:r>
    </w:p>
    <w:p w14:paraId="4CBAED79" w14:textId="71CF0942" w:rsidR="009B00A0" w:rsidRDefault="00435522" w:rsidP="00D823EC">
      <w:pPr>
        <w:pStyle w:val="CommandLine"/>
      </w:pPr>
      <w:r>
        <w:rPr>
          <w:noProof/>
        </w:rPr>
        <w:t xml:space="preserve">docker container ls -s </w:t>
      </w:r>
    </w:p>
    <w:p w14:paraId="2EA30E22" w14:textId="46F31FB0" w:rsidR="00435522" w:rsidRDefault="00B52D84" w:rsidP="00D63395">
      <w:pPr>
        <w:pStyle w:val="ListParagraph"/>
        <w:numPr>
          <w:ilvl w:val="0"/>
          <w:numId w:val="19"/>
        </w:numPr>
      </w:pPr>
      <w:r w:rsidRPr="00B52D84">
        <w:rPr>
          <w:noProof/>
        </w:rPr>
        <w:drawing>
          <wp:anchor distT="0" distB="0" distL="114300" distR="114300" simplePos="0" relativeHeight="251696128" behindDoc="0" locked="0" layoutInCell="1" allowOverlap="1" wp14:anchorId="1A00BBBF" wp14:editId="18C7E043">
            <wp:simplePos x="0" y="0"/>
            <wp:positionH relativeFrom="column">
              <wp:posOffset>60960</wp:posOffset>
            </wp:positionH>
            <wp:positionV relativeFrom="paragraph">
              <wp:posOffset>213360</wp:posOffset>
            </wp:positionV>
            <wp:extent cx="5942330" cy="421005"/>
            <wp:effectExtent l="0" t="0" r="127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2330" cy="421005"/>
                    </a:xfrm>
                    <a:prstGeom prst="rect">
                      <a:avLst/>
                    </a:prstGeom>
                  </pic:spPr>
                </pic:pic>
              </a:graphicData>
            </a:graphic>
          </wp:anchor>
        </w:drawing>
      </w:r>
      <w:r w:rsidR="00FB19D0">
        <w:rPr>
          <w:noProof/>
        </w:rPr>
        <w:t>You should see output similar to the screenshot below.</w:t>
      </w:r>
      <w:r w:rsidRPr="00B52D84">
        <w:rPr>
          <w:noProof/>
        </w:rPr>
        <w:t xml:space="preserve"> </w:t>
      </w:r>
    </w:p>
    <w:p w14:paraId="7813895D" w14:textId="31B98527" w:rsidR="004331AF" w:rsidRPr="009B00A0" w:rsidRDefault="00CF4068" w:rsidP="00D63395">
      <w:pPr>
        <w:pStyle w:val="ListParagraph"/>
        <w:numPr>
          <w:ilvl w:val="0"/>
          <w:numId w:val="19"/>
        </w:numPr>
      </w:pPr>
      <w:r>
        <w:t>Notice that the size of the container is 0 byte</w:t>
      </w:r>
      <w:r w:rsidR="004A1142">
        <w:t>s</w:t>
      </w:r>
      <w:r>
        <w:t xml:space="preserve">. This is because we have not added anything to the container. </w:t>
      </w:r>
      <w:r w:rsidR="002351C4">
        <w:t xml:space="preserve">The container uses the </w:t>
      </w:r>
      <w:r w:rsidR="007F2C21">
        <w:t xml:space="preserve">storage like a Hyper-V differencing disk with the </w:t>
      </w:r>
      <w:r w:rsidR="00D51C95">
        <w:t xml:space="preserve">image being the parent disk and the </w:t>
      </w:r>
      <w:r w:rsidR="00850C05">
        <w:t>container</w:t>
      </w:r>
      <w:r w:rsidR="00D51C95">
        <w:t xml:space="preserve"> being the child disk.</w:t>
      </w:r>
    </w:p>
    <w:p w14:paraId="1EEF4F3E" w14:textId="77777777" w:rsidR="002A3503" w:rsidRDefault="002A3503">
      <w:pPr>
        <w:keepLines w:val="0"/>
        <w:spacing w:before="100" w:after="200"/>
        <w:rPr>
          <w:caps/>
          <w:spacing w:val="15"/>
        </w:rPr>
      </w:pPr>
      <w:r>
        <w:br w:type="page"/>
      </w:r>
    </w:p>
    <w:p w14:paraId="7E4C87CA" w14:textId="2FAD1AF1" w:rsidR="00820F72" w:rsidRDefault="00820F72" w:rsidP="00C75012">
      <w:pPr>
        <w:pStyle w:val="Heading2"/>
      </w:pPr>
      <w:r>
        <w:lastRenderedPageBreak/>
        <w:t>Modifying</w:t>
      </w:r>
      <w:r w:rsidR="00C54624">
        <w:t xml:space="preserve"> a Container</w:t>
      </w:r>
    </w:p>
    <w:p w14:paraId="4D0C061C" w14:textId="74CC5AB0" w:rsidR="00C54624" w:rsidRDefault="00A57150" w:rsidP="00C54624">
      <w:r>
        <w:t>Now that you have a container, you can modify it to run your service or application.</w:t>
      </w:r>
    </w:p>
    <w:p w14:paraId="5EC01117" w14:textId="3BC116D6" w:rsidR="00D51C95" w:rsidRDefault="00D51C95" w:rsidP="00C54624">
      <w:r>
        <w:t xml:space="preserve">To modify the container to </w:t>
      </w:r>
      <w:r w:rsidR="00F14A05">
        <w:t>be a web server running IIS, perform the following:</w:t>
      </w:r>
    </w:p>
    <w:p w14:paraId="7995F664" w14:textId="2A0C84D2" w:rsidR="00F14A05" w:rsidRDefault="00F14A05" w:rsidP="008D5288">
      <w:pPr>
        <w:pStyle w:val="ListParagraph"/>
        <w:numPr>
          <w:ilvl w:val="0"/>
          <w:numId w:val="20"/>
        </w:numPr>
      </w:pPr>
      <w:r w:rsidRPr="008D5288">
        <w:rPr>
          <w:b/>
          <w:bCs/>
        </w:rPr>
        <w:t>Open</w:t>
      </w:r>
      <w:r>
        <w:t xml:space="preserve"> an </w:t>
      </w:r>
      <w:r w:rsidRPr="008D5288">
        <w:rPr>
          <w:b/>
          <w:bCs/>
        </w:rPr>
        <w:t>elevated</w:t>
      </w:r>
      <w:r>
        <w:t xml:space="preserve"> </w:t>
      </w:r>
      <w:r w:rsidRPr="008D5288">
        <w:rPr>
          <w:b/>
          <w:bCs/>
        </w:rPr>
        <w:t>PowerShell</w:t>
      </w:r>
      <w:r>
        <w:t xml:space="preserve"> session.</w:t>
      </w:r>
    </w:p>
    <w:p w14:paraId="3D503A71" w14:textId="57B5C39B" w:rsidR="00F14A05" w:rsidRDefault="00F14A05" w:rsidP="008D5288">
      <w:pPr>
        <w:pStyle w:val="ListParagraph"/>
        <w:numPr>
          <w:ilvl w:val="0"/>
          <w:numId w:val="20"/>
        </w:numPr>
      </w:pPr>
      <w:r w:rsidRPr="008D5288">
        <w:rPr>
          <w:b/>
          <w:bCs/>
        </w:rPr>
        <w:t>Attach</w:t>
      </w:r>
      <w:r>
        <w:t xml:space="preserve"> </w:t>
      </w:r>
      <w:r w:rsidRPr="008D5288">
        <w:rPr>
          <w:b/>
          <w:bCs/>
        </w:rPr>
        <w:t>to</w:t>
      </w:r>
      <w:r>
        <w:t xml:space="preserve"> the </w:t>
      </w:r>
      <w:proofErr w:type="spellStart"/>
      <w:r w:rsidR="008D5288" w:rsidRPr="008D5288">
        <w:rPr>
          <w:b/>
          <w:bCs/>
        </w:rPr>
        <w:t>CoreTest</w:t>
      </w:r>
      <w:proofErr w:type="spellEnd"/>
      <w:r w:rsidR="008D5288">
        <w:t xml:space="preserve"> </w:t>
      </w:r>
      <w:r w:rsidRPr="008D5288">
        <w:rPr>
          <w:b/>
          <w:bCs/>
        </w:rPr>
        <w:t>container</w:t>
      </w:r>
      <w:r>
        <w:t xml:space="preserve"> so that you have a PowerShell session inside the container.</w:t>
      </w:r>
    </w:p>
    <w:p w14:paraId="61B295DB" w14:textId="3CCCBE54" w:rsidR="00CA0215" w:rsidRPr="00E72026" w:rsidRDefault="00CA0215" w:rsidP="00CA0215">
      <w:pPr>
        <w:pStyle w:val="ListParagraph"/>
        <w:numPr>
          <w:ilvl w:val="0"/>
          <w:numId w:val="20"/>
        </w:numPr>
      </w:pPr>
      <w:r>
        <w:rPr>
          <w:b/>
          <w:bCs/>
        </w:rPr>
        <w:t xml:space="preserve">Verify </w:t>
      </w:r>
      <w:r w:rsidRPr="00E72026">
        <w:t xml:space="preserve">that you </w:t>
      </w:r>
      <w:r>
        <w:t xml:space="preserve">have attached and are </w:t>
      </w:r>
      <w:r w:rsidRPr="00E72026">
        <w:t>in the container by issuing the</w:t>
      </w:r>
      <w:r>
        <w:rPr>
          <w:b/>
          <w:bCs/>
        </w:rPr>
        <w:t xml:space="preserve"> </w:t>
      </w:r>
      <w:proofErr w:type="spellStart"/>
      <w:r>
        <w:rPr>
          <w:b/>
          <w:bCs/>
        </w:rPr>
        <w:t>whoami</w:t>
      </w:r>
      <w:proofErr w:type="spellEnd"/>
      <w:r>
        <w:rPr>
          <w:b/>
          <w:bCs/>
        </w:rPr>
        <w:t xml:space="preserve"> </w:t>
      </w:r>
      <w:r w:rsidRPr="00E72026">
        <w:t>command</w:t>
      </w:r>
      <w:r>
        <w:rPr>
          <w:b/>
          <w:bCs/>
        </w:rPr>
        <w:t>.</w:t>
      </w:r>
    </w:p>
    <w:p w14:paraId="1B2BF011" w14:textId="77777777" w:rsidR="00CA0215" w:rsidRDefault="00CA0215" w:rsidP="00CA0215">
      <w:pPr>
        <w:pStyle w:val="ListParagraph"/>
        <w:ind w:left="360"/>
      </w:pPr>
      <w:r w:rsidRPr="00E72026">
        <w:rPr>
          <w:noProof/>
        </w:rPr>
        <w:drawing>
          <wp:inline distT="0" distB="0" distL="0" distR="0" wp14:anchorId="7FA5792A" wp14:editId="0A263AEB">
            <wp:extent cx="2876951" cy="42868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76951" cy="428685"/>
                    </a:xfrm>
                    <a:prstGeom prst="rect">
                      <a:avLst/>
                    </a:prstGeom>
                  </pic:spPr>
                </pic:pic>
              </a:graphicData>
            </a:graphic>
          </wp:inline>
        </w:drawing>
      </w:r>
    </w:p>
    <w:p w14:paraId="14A854F2" w14:textId="0904C331" w:rsidR="00CA0215" w:rsidRDefault="00F14A05" w:rsidP="00D4547E">
      <w:pPr>
        <w:pStyle w:val="ListParagraph"/>
        <w:keepLines w:val="0"/>
        <w:numPr>
          <w:ilvl w:val="0"/>
          <w:numId w:val="20"/>
        </w:numPr>
        <w:spacing w:before="100" w:after="200"/>
      </w:pPr>
      <w:r>
        <w:t xml:space="preserve">In the </w:t>
      </w:r>
      <w:r w:rsidRPr="00A253AB">
        <w:rPr>
          <w:b/>
          <w:bCs/>
        </w:rPr>
        <w:t>container</w:t>
      </w:r>
      <w:r>
        <w:t xml:space="preserve"> </w:t>
      </w:r>
      <w:r w:rsidRPr="00A253AB">
        <w:rPr>
          <w:b/>
          <w:bCs/>
        </w:rPr>
        <w:t>PowerShell</w:t>
      </w:r>
      <w:r>
        <w:t xml:space="preserve"> session, use PowerShell to </w:t>
      </w:r>
      <w:r w:rsidRPr="00A253AB">
        <w:rPr>
          <w:b/>
          <w:bCs/>
        </w:rPr>
        <w:t>add</w:t>
      </w:r>
      <w:r>
        <w:t xml:space="preserve"> the</w:t>
      </w:r>
      <w:r w:rsidR="00390F55">
        <w:t xml:space="preserve"> </w:t>
      </w:r>
      <w:r w:rsidR="00390F55" w:rsidRPr="00A253AB">
        <w:rPr>
          <w:b/>
          <w:bCs/>
        </w:rPr>
        <w:t>web</w:t>
      </w:r>
      <w:r w:rsidR="00390F55">
        <w:t xml:space="preserve"> </w:t>
      </w:r>
      <w:r w:rsidR="00390F55" w:rsidRPr="00A253AB">
        <w:rPr>
          <w:b/>
          <w:bCs/>
        </w:rPr>
        <w:t>server</w:t>
      </w:r>
      <w:r w:rsidR="00390F55">
        <w:t xml:space="preserve"> </w:t>
      </w:r>
      <w:r w:rsidR="00390F55" w:rsidRPr="00A253AB">
        <w:rPr>
          <w:b/>
          <w:bCs/>
        </w:rPr>
        <w:t>role</w:t>
      </w:r>
      <w:r w:rsidR="00390F55">
        <w:t xml:space="preserve"> (</w:t>
      </w:r>
      <w:proofErr w:type="gramStart"/>
      <w:r w:rsidR="00390F55">
        <w:t>Web-Server</w:t>
      </w:r>
      <w:proofErr w:type="gramEnd"/>
      <w:r w:rsidR="00390F55">
        <w:t>)</w:t>
      </w:r>
      <w:r w:rsidR="008D5288">
        <w:t>.</w:t>
      </w:r>
    </w:p>
    <w:p w14:paraId="16C0F1F0" w14:textId="627D48FC" w:rsidR="00EF73F6" w:rsidRDefault="007E632E" w:rsidP="00EF73F6">
      <w:pPr>
        <w:pStyle w:val="CommandLine"/>
      </w:pPr>
      <w:r>
        <w:t>Install-</w:t>
      </w:r>
      <w:proofErr w:type="spellStart"/>
      <w:r>
        <w:t>WindowsFeature</w:t>
      </w:r>
      <w:proofErr w:type="spellEnd"/>
      <w:r>
        <w:t xml:space="preserve"> -Name Web-Server</w:t>
      </w:r>
    </w:p>
    <w:p w14:paraId="240B240F" w14:textId="4FCD5E52" w:rsidR="00DA7F00" w:rsidRDefault="009D3C32" w:rsidP="008D5288">
      <w:pPr>
        <w:pStyle w:val="ListParagraph"/>
        <w:numPr>
          <w:ilvl w:val="0"/>
          <w:numId w:val="20"/>
        </w:numPr>
      </w:pPr>
      <w:r w:rsidRPr="008052E2">
        <w:rPr>
          <w:b/>
          <w:bCs/>
        </w:rPr>
        <w:t>Type</w:t>
      </w:r>
      <w:r>
        <w:t xml:space="preserve"> the following </w:t>
      </w:r>
      <w:r w:rsidRPr="008052E2">
        <w:rPr>
          <w:b/>
          <w:bCs/>
        </w:rPr>
        <w:t>command</w:t>
      </w:r>
      <w:r>
        <w:t xml:space="preserve"> to </w:t>
      </w:r>
      <w:r w:rsidRPr="008052E2">
        <w:rPr>
          <w:b/>
          <w:bCs/>
        </w:rPr>
        <w:t>download</w:t>
      </w:r>
      <w:r>
        <w:t xml:space="preserve"> the </w:t>
      </w:r>
      <w:r w:rsidR="008052E2" w:rsidRPr="008052E2">
        <w:rPr>
          <w:b/>
          <w:bCs/>
        </w:rPr>
        <w:t>S</w:t>
      </w:r>
      <w:r w:rsidRPr="008052E2">
        <w:rPr>
          <w:b/>
          <w:bCs/>
        </w:rPr>
        <w:t>ervice</w:t>
      </w:r>
      <w:r w:rsidR="008052E2" w:rsidRPr="008052E2">
        <w:rPr>
          <w:b/>
          <w:bCs/>
        </w:rPr>
        <w:t>M</w:t>
      </w:r>
      <w:r w:rsidRPr="008052E2">
        <w:rPr>
          <w:b/>
          <w:bCs/>
        </w:rPr>
        <w:t>onitor</w:t>
      </w:r>
      <w:r w:rsidR="008052E2" w:rsidRPr="008052E2">
        <w:rPr>
          <w:b/>
          <w:bCs/>
        </w:rPr>
        <w:t>.exe</w:t>
      </w:r>
      <w:r>
        <w:t xml:space="preserve"> program that will be used to start the web server service:</w:t>
      </w:r>
    </w:p>
    <w:p w14:paraId="222529DA" w14:textId="7DBC886B" w:rsidR="009D3C32" w:rsidRDefault="009D3C32" w:rsidP="009D3C32">
      <w:pPr>
        <w:pStyle w:val="CommandLine"/>
      </w:pPr>
      <w:r w:rsidRPr="009D3C32">
        <w:t>Invoke-</w:t>
      </w:r>
      <w:proofErr w:type="spellStart"/>
      <w:r w:rsidRPr="009D3C32">
        <w:t>WebRequest</w:t>
      </w:r>
      <w:proofErr w:type="spellEnd"/>
      <w:r w:rsidRPr="009D3C32">
        <w:t xml:space="preserve"> -</w:t>
      </w:r>
      <w:proofErr w:type="spellStart"/>
      <w:r w:rsidRPr="009D3C32">
        <w:t>UseBasicParsing</w:t>
      </w:r>
      <w:proofErr w:type="spellEnd"/>
      <w:r w:rsidRPr="009D3C32">
        <w:t xml:space="preserve"> -Uri "https://dotnetbinaries.blob.core.windows.net/servicemonitor/2.0.1.6/ServiceMonitor.exe" -</w:t>
      </w:r>
      <w:proofErr w:type="spellStart"/>
      <w:r w:rsidRPr="009D3C32">
        <w:t>OutFile</w:t>
      </w:r>
      <w:proofErr w:type="spellEnd"/>
      <w:r w:rsidRPr="009D3C32">
        <w:t xml:space="preserve"> "C:\ServiceMonitor.exe"</w:t>
      </w:r>
    </w:p>
    <w:p w14:paraId="44CA73FF" w14:textId="1EB17411" w:rsidR="009D3C32" w:rsidRDefault="00C2591E" w:rsidP="008D5288">
      <w:pPr>
        <w:pStyle w:val="ListParagraph"/>
        <w:numPr>
          <w:ilvl w:val="0"/>
          <w:numId w:val="20"/>
        </w:numPr>
      </w:pPr>
      <w:r w:rsidRPr="0012169C">
        <w:rPr>
          <w:b/>
          <w:bCs/>
        </w:rPr>
        <w:t>List</w:t>
      </w:r>
      <w:r>
        <w:t xml:space="preserve"> the </w:t>
      </w:r>
      <w:r w:rsidRPr="0012169C">
        <w:rPr>
          <w:b/>
          <w:bCs/>
        </w:rPr>
        <w:t xml:space="preserve">c:\ </w:t>
      </w:r>
      <w:r>
        <w:t xml:space="preserve">directory to </w:t>
      </w:r>
      <w:r w:rsidRPr="0012169C">
        <w:rPr>
          <w:b/>
          <w:bCs/>
        </w:rPr>
        <w:t>verify</w:t>
      </w:r>
      <w:r>
        <w:t xml:space="preserve"> that the </w:t>
      </w:r>
      <w:r w:rsidRPr="0012169C">
        <w:rPr>
          <w:b/>
          <w:bCs/>
        </w:rPr>
        <w:t>ServiceMonitor</w:t>
      </w:r>
      <w:r>
        <w:t>.</w:t>
      </w:r>
      <w:r w:rsidRPr="0012169C">
        <w:rPr>
          <w:b/>
          <w:bCs/>
        </w:rPr>
        <w:t>exe</w:t>
      </w:r>
      <w:r>
        <w:t xml:space="preserve"> program </w:t>
      </w:r>
      <w:r w:rsidRPr="0012169C">
        <w:rPr>
          <w:b/>
          <w:bCs/>
        </w:rPr>
        <w:t>exists</w:t>
      </w:r>
      <w:r>
        <w:t>.</w:t>
      </w:r>
    </w:p>
    <w:p w14:paraId="60FB1334" w14:textId="09B81E99" w:rsidR="008D5288" w:rsidRDefault="005C1F69" w:rsidP="00C54624">
      <w:pPr>
        <w:pStyle w:val="ListParagraph"/>
        <w:numPr>
          <w:ilvl w:val="0"/>
          <w:numId w:val="20"/>
        </w:numPr>
      </w:pPr>
      <w:r>
        <w:t xml:space="preserve">Your container now </w:t>
      </w:r>
      <w:r w:rsidR="002A1A60">
        <w:t xml:space="preserve">has </w:t>
      </w:r>
      <w:r w:rsidR="003406C2">
        <w:t>all</w:t>
      </w:r>
      <w:r w:rsidR="002A1A60">
        <w:t xml:space="preserve"> the code it needs to run IIS.</w:t>
      </w:r>
    </w:p>
    <w:p w14:paraId="777A88C7" w14:textId="132C2976" w:rsidR="00CA0215" w:rsidRPr="00C54624" w:rsidRDefault="00CA0215" w:rsidP="00CA0215">
      <w:pPr>
        <w:pStyle w:val="ListParagraph"/>
        <w:numPr>
          <w:ilvl w:val="0"/>
          <w:numId w:val="20"/>
        </w:numPr>
      </w:pPr>
      <w:r w:rsidRPr="009B00A0">
        <w:rPr>
          <w:b/>
          <w:bCs/>
          <w:noProof/>
        </w:rPr>
        <w:t>Exit</w:t>
      </w:r>
      <w:r>
        <w:rPr>
          <w:noProof/>
        </w:rPr>
        <w:t xml:space="preserve"> the </w:t>
      </w:r>
      <w:r w:rsidRPr="009B00A0">
        <w:rPr>
          <w:b/>
          <w:bCs/>
          <w:noProof/>
        </w:rPr>
        <w:t>container</w:t>
      </w:r>
      <w:r>
        <w:rPr>
          <w:noProof/>
        </w:rPr>
        <w:t xml:space="preserve"> by typing </w:t>
      </w:r>
      <w:r w:rsidRPr="009B00A0">
        <w:rPr>
          <w:b/>
          <w:bCs/>
          <w:noProof/>
        </w:rPr>
        <w:t>ctrl-p ctrl-q</w:t>
      </w:r>
      <w:r>
        <w:rPr>
          <w:b/>
          <w:bCs/>
          <w:noProof/>
        </w:rPr>
        <w:t>.</w:t>
      </w:r>
    </w:p>
    <w:p w14:paraId="1907C671" w14:textId="78B0417E" w:rsidR="00B84002" w:rsidRDefault="000530F7" w:rsidP="00C54624">
      <w:pPr>
        <w:pStyle w:val="Heading2"/>
      </w:pPr>
      <w:r>
        <w:t>Creating an Image from a Container</w:t>
      </w:r>
    </w:p>
    <w:p w14:paraId="1CCD83B3" w14:textId="4F7BF5C7" w:rsidR="003406C2" w:rsidRDefault="003406C2" w:rsidP="003406C2">
      <w:r>
        <w:t>Now that the container has been</w:t>
      </w:r>
      <w:r w:rsidR="009A104B">
        <w:t xml:space="preserve"> created and modified to suit your needs, you can convert it to an image </w:t>
      </w:r>
      <w:r w:rsidR="00225F8D">
        <w:t>using the docker commit command.</w:t>
      </w:r>
    </w:p>
    <w:p w14:paraId="6190BBF7" w14:textId="38A526A4" w:rsidR="00225F8D" w:rsidRDefault="00225F8D" w:rsidP="003406C2">
      <w:r>
        <w:t xml:space="preserve">To commit the container changes to </w:t>
      </w:r>
      <w:r w:rsidR="00C77C03">
        <w:t>an image, perform the following:</w:t>
      </w:r>
    </w:p>
    <w:p w14:paraId="32C8283D" w14:textId="3307AA61" w:rsidR="00426FFB" w:rsidRDefault="00426FFB" w:rsidP="003A1630">
      <w:pPr>
        <w:pStyle w:val="ListParagraph"/>
        <w:numPr>
          <w:ilvl w:val="0"/>
          <w:numId w:val="21"/>
        </w:numPr>
      </w:pPr>
      <w:r w:rsidRPr="003A1630">
        <w:rPr>
          <w:b/>
          <w:bCs/>
        </w:rPr>
        <w:t>Open</w:t>
      </w:r>
      <w:r>
        <w:t xml:space="preserve"> an </w:t>
      </w:r>
      <w:r w:rsidRPr="003A1630">
        <w:rPr>
          <w:b/>
          <w:bCs/>
        </w:rPr>
        <w:t>elevated</w:t>
      </w:r>
      <w:r>
        <w:t xml:space="preserve"> </w:t>
      </w:r>
      <w:r w:rsidRPr="003A1630">
        <w:rPr>
          <w:b/>
          <w:bCs/>
        </w:rPr>
        <w:t>PowerShell</w:t>
      </w:r>
      <w:r>
        <w:t xml:space="preserve"> session.</w:t>
      </w:r>
    </w:p>
    <w:p w14:paraId="48202AD9" w14:textId="7E52A2AD" w:rsidR="00426FFB" w:rsidRDefault="00426FFB" w:rsidP="003A1630">
      <w:pPr>
        <w:pStyle w:val="ListParagraph"/>
        <w:numPr>
          <w:ilvl w:val="0"/>
          <w:numId w:val="21"/>
        </w:numPr>
      </w:pPr>
      <w:r w:rsidRPr="003A1630">
        <w:rPr>
          <w:b/>
          <w:bCs/>
        </w:rPr>
        <w:t>Stop</w:t>
      </w:r>
      <w:r>
        <w:t xml:space="preserve"> the </w:t>
      </w:r>
      <w:r w:rsidRPr="003A1630">
        <w:rPr>
          <w:b/>
          <w:bCs/>
        </w:rPr>
        <w:t>container</w:t>
      </w:r>
      <w:r>
        <w:t xml:space="preserve"> </w:t>
      </w:r>
      <w:r w:rsidR="00F26BF4">
        <w:t>by typing the following command:</w:t>
      </w:r>
    </w:p>
    <w:p w14:paraId="4337BE35" w14:textId="5E6E23FA" w:rsidR="00F26BF4" w:rsidRDefault="003A1630" w:rsidP="003A1630">
      <w:pPr>
        <w:pStyle w:val="CommandLine"/>
      </w:pPr>
      <w:bookmarkStart w:id="1" w:name="_Hlk65140841"/>
      <w:r>
        <w:t>d</w:t>
      </w:r>
      <w:r w:rsidR="00F26BF4">
        <w:t xml:space="preserve">ocker container stop </w:t>
      </w:r>
      <w:proofErr w:type="spellStart"/>
      <w:r w:rsidR="00F26BF4">
        <w:t>CoreTest</w:t>
      </w:r>
      <w:proofErr w:type="spellEnd"/>
    </w:p>
    <w:bookmarkEnd w:id="1"/>
    <w:p w14:paraId="1CE106D4" w14:textId="3DA91B71" w:rsidR="00F26BF4" w:rsidRDefault="00F26BF4" w:rsidP="003A1630">
      <w:pPr>
        <w:pStyle w:val="ListParagraph"/>
        <w:numPr>
          <w:ilvl w:val="0"/>
          <w:numId w:val="21"/>
        </w:numPr>
      </w:pPr>
      <w:r>
        <w:t>Commit the changes to an image using the following command</w:t>
      </w:r>
      <w:r w:rsidR="004432EF">
        <w:t xml:space="preserve"> </w:t>
      </w:r>
      <w:r w:rsidR="00E97F11">
        <w:t>(</w:t>
      </w:r>
      <w:r w:rsidR="004432EF">
        <w:t>change the author to your name</w:t>
      </w:r>
      <w:r w:rsidR="00E97F11">
        <w:t>)</w:t>
      </w:r>
      <w:r>
        <w:t>:</w:t>
      </w:r>
    </w:p>
    <w:p w14:paraId="53574DE2" w14:textId="4267081C" w:rsidR="00C91918" w:rsidRDefault="00C91918" w:rsidP="005864F3">
      <w:pPr>
        <w:pStyle w:val="CommandLine"/>
      </w:pPr>
      <w:bookmarkStart w:id="2" w:name="_Hlk65140861"/>
      <w:r w:rsidRPr="00C91918">
        <w:t xml:space="preserve">docker commit -a "Kevin Azevedo" -m "IIS Installed" </w:t>
      </w:r>
      <w:proofErr w:type="spellStart"/>
      <w:r w:rsidRPr="00C91918">
        <w:t>CoreTest</w:t>
      </w:r>
      <w:proofErr w:type="spellEnd"/>
      <w:r w:rsidRPr="00C91918">
        <w:t xml:space="preserve"> </w:t>
      </w:r>
      <w:proofErr w:type="spellStart"/>
      <w:r w:rsidRPr="00C91918">
        <w:t>iis</w:t>
      </w:r>
      <w:proofErr w:type="spellEnd"/>
      <w:r w:rsidRPr="00C91918">
        <w:t>-core-template</w:t>
      </w:r>
    </w:p>
    <w:bookmarkEnd w:id="2"/>
    <w:p w14:paraId="05AEEF4B" w14:textId="60D5F445" w:rsidR="003A1630" w:rsidRDefault="005864F3" w:rsidP="003A1630">
      <w:pPr>
        <w:pStyle w:val="ListParagraph"/>
        <w:numPr>
          <w:ilvl w:val="0"/>
          <w:numId w:val="21"/>
        </w:numPr>
      </w:pPr>
      <w:r>
        <w:lastRenderedPageBreak/>
        <w:t xml:space="preserve">The command should output the image id for the new image that was created. You should now </w:t>
      </w:r>
      <w:r w:rsidR="005A47C7">
        <w:t xml:space="preserve">have a new image named </w:t>
      </w:r>
      <w:proofErr w:type="spellStart"/>
      <w:r w:rsidR="005A47C7">
        <w:t>iis</w:t>
      </w:r>
      <w:proofErr w:type="spellEnd"/>
      <w:r w:rsidR="005A47C7">
        <w:t>-core-template. You can verify this by typing the following command:</w:t>
      </w:r>
    </w:p>
    <w:p w14:paraId="0B08EDA3" w14:textId="36A34612" w:rsidR="005A47C7" w:rsidRDefault="0072183E" w:rsidP="0072183E">
      <w:pPr>
        <w:pStyle w:val="CommandLine"/>
      </w:pPr>
      <w:r>
        <w:t>d</w:t>
      </w:r>
      <w:r w:rsidR="005A47C7">
        <w:t>ocker images</w:t>
      </w:r>
    </w:p>
    <w:p w14:paraId="4CC39F36" w14:textId="665C0055" w:rsidR="0072183E" w:rsidRDefault="00190B3C" w:rsidP="003A1630">
      <w:pPr>
        <w:pStyle w:val="ListParagraph"/>
        <w:numPr>
          <w:ilvl w:val="0"/>
          <w:numId w:val="21"/>
        </w:numPr>
      </w:pPr>
      <w:r w:rsidRPr="00190B3C">
        <w:rPr>
          <w:noProof/>
        </w:rPr>
        <w:drawing>
          <wp:anchor distT="0" distB="0" distL="114300" distR="114300" simplePos="0" relativeHeight="251698176" behindDoc="0" locked="0" layoutInCell="1" allowOverlap="1" wp14:anchorId="7CB5BF1A" wp14:editId="2269F6C6">
            <wp:simplePos x="0" y="0"/>
            <wp:positionH relativeFrom="column">
              <wp:posOffset>106680</wp:posOffset>
            </wp:positionH>
            <wp:positionV relativeFrom="paragraph">
              <wp:posOffset>212725</wp:posOffset>
            </wp:positionV>
            <wp:extent cx="5943600" cy="546735"/>
            <wp:effectExtent l="0" t="0" r="0" b="5715"/>
            <wp:wrapTight wrapText="bothSides">
              <wp:wrapPolygon edited="0">
                <wp:start x="0" y="0"/>
                <wp:lineTo x="0" y="21073"/>
                <wp:lineTo x="21531" y="21073"/>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46735"/>
                    </a:xfrm>
                    <a:prstGeom prst="rect">
                      <a:avLst/>
                    </a:prstGeom>
                  </pic:spPr>
                </pic:pic>
              </a:graphicData>
            </a:graphic>
          </wp:anchor>
        </w:drawing>
      </w:r>
      <w:r w:rsidR="0072183E">
        <w:t>You should see output like the screenshot below.</w:t>
      </w:r>
      <w:r w:rsidRPr="00190B3C">
        <w:rPr>
          <w:noProof/>
        </w:rPr>
        <w:t xml:space="preserve"> </w:t>
      </w:r>
    </w:p>
    <w:p w14:paraId="2DC6A26B" w14:textId="0BB854D7" w:rsidR="00190B3C" w:rsidRDefault="00755692" w:rsidP="003A1630">
      <w:pPr>
        <w:pStyle w:val="ListParagraph"/>
        <w:numPr>
          <w:ilvl w:val="0"/>
          <w:numId w:val="21"/>
        </w:numPr>
      </w:pPr>
      <w:r>
        <w:t xml:space="preserve">To test your image in a new </w:t>
      </w:r>
      <w:r w:rsidR="008D480A">
        <w:t>container,</w:t>
      </w:r>
      <w:r>
        <w:t xml:space="preserve"> type the following:</w:t>
      </w:r>
    </w:p>
    <w:p w14:paraId="3D086144" w14:textId="5B0ECAC5" w:rsidR="00755692" w:rsidRDefault="00F25C48" w:rsidP="00F25C48">
      <w:pPr>
        <w:pStyle w:val="CommandLine"/>
      </w:pPr>
      <w:r>
        <w:t>d</w:t>
      </w:r>
      <w:r w:rsidR="00B146AD">
        <w:t xml:space="preserve">ocker run -d --name IIS-Test -p 8000:80 </w:t>
      </w:r>
      <w:proofErr w:type="spellStart"/>
      <w:r w:rsidR="004D3D53">
        <w:t>iis</w:t>
      </w:r>
      <w:proofErr w:type="spellEnd"/>
      <w:r w:rsidR="004D3D53">
        <w:t>-core-template ServiceMonitor.exe w3svc</w:t>
      </w:r>
    </w:p>
    <w:p w14:paraId="199E9E84" w14:textId="19FC48CC" w:rsidR="008D480A" w:rsidRDefault="007A3CD3" w:rsidP="003A1630">
      <w:pPr>
        <w:pStyle w:val="ListParagraph"/>
        <w:numPr>
          <w:ilvl w:val="0"/>
          <w:numId w:val="21"/>
        </w:numPr>
      </w:pPr>
      <w:r w:rsidRPr="0029618E">
        <w:rPr>
          <w:noProof/>
        </w:rPr>
        <w:drawing>
          <wp:anchor distT="0" distB="0" distL="114300" distR="114300" simplePos="0" relativeHeight="251700224" behindDoc="0" locked="0" layoutInCell="1" allowOverlap="1" wp14:anchorId="401EBCEE" wp14:editId="017B7662">
            <wp:simplePos x="0" y="0"/>
            <wp:positionH relativeFrom="column">
              <wp:posOffset>114300</wp:posOffset>
            </wp:positionH>
            <wp:positionV relativeFrom="paragraph">
              <wp:posOffset>1155065</wp:posOffset>
            </wp:positionV>
            <wp:extent cx="5943600" cy="313055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30550"/>
                    </a:xfrm>
                    <a:prstGeom prst="rect">
                      <a:avLst/>
                    </a:prstGeom>
                  </pic:spPr>
                </pic:pic>
              </a:graphicData>
            </a:graphic>
          </wp:anchor>
        </w:drawing>
      </w:r>
      <w:r w:rsidR="00CB1128">
        <w:t xml:space="preserve">Once again, you should see the ID of the </w:t>
      </w:r>
      <w:r w:rsidR="00947E95">
        <w:t>created container. The two options specified -d runs the container detached (i.e. not interactive) and -p 8000:80 will expose port 80 inside the container to port 8000 on the host</w:t>
      </w:r>
      <w:r w:rsidR="00F25C48">
        <w:t>.</w:t>
      </w:r>
      <w:r w:rsidR="006E0C29">
        <w:t xml:space="preserve"> You can test this by </w:t>
      </w:r>
      <w:r w:rsidR="006E0C29" w:rsidRPr="007B75D2">
        <w:rPr>
          <w:b/>
          <w:bCs/>
        </w:rPr>
        <w:t>opening</w:t>
      </w:r>
      <w:r w:rsidR="006E0C29">
        <w:t xml:space="preserve"> a </w:t>
      </w:r>
      <w:r w:rsidR="006E0C29" w:rsidRPr="007B75D2">
        <w:rPr>
          <w:b/>
          <w:bCs/>
        </w:rPr>
        <w:t>web browser</w:t>
      </w:r>
      <w:r w:rsidR="006E0C29">
        <w:t xml:space="preserve"> and </w:t>
      </w:r>
      <w:r w:rsidR="006E0C29" w:rsidRPr="007B75D2">
        <w:rPr>
          <w:b/>
          <w:bCs/>
        </w:rPr>
        <w:t>browsing</w:t>
      </w:r>
      <w:r w:rsidR="006E0C29">
        <w:t xml:space="preserve"> to </w:t>
      </w:r>
      <w:r w:rsidR="00260243" w:rsidRPr="007B75D2">
        <w:rPr>
          <w:b/>
          <w:bCs/>
        </w:rPr>
        <w:t>http://localhost:8000</w:t>
      </w:r>
      <w:r w:rsidR="00260243">
        <w:t xml:space="preserve"> you should see the output below which is the </w:t>
      </w:r>
      <w:r w:rsidR="009B538E">
        <w:t>default web page for IIS.</w:t>
      </w:r>
      <w:r w:rsidR="0029618E" w:rsidRPr="0029618E">
        <w:rPr>
          <w:noProof/>
        </w:rPr>
        <w:t xml:space="preserve"> </w:t>
      </w:r>
    </w:p>
    <w:p w14:paraId="0E33D355" w14:textId="753F0FC9" w:rsidR="00A05C2B" w:rsidRDefault="00A05C2B" w:rsidP="003406C2"/>
    <w:p w14:paraId="0F4D7CCC" w14:textId="2AB94B71" w:rsidR="00A05C2B" w:rsidRDefault="00A05C2B" w:rsidP="003406C2"/>
    <w:p w14:paraId="219003C5" w14:textId="1CADE57B" w:rsidR="00D6745B" w:rsidRDefault="00D6745B">
      <w:pPr>
        <w:keepLines w:val="0"/>
        <w:spacing w:before="100" w:after="200"/>
      </w:pPr>
      <w:r>
        <w:br w:type="page"/>
      </w:r>
    </w:p>
    <w:p w14:paraId="6EE1B34F" w14:textId="6FCC81FF" w:rsidR="00EF4183" w:rsidRDefault="00EF4183" w:rsidP="00EF4183">
      <w:pPr>
        <w:pStyle w:val="Heading1"/>
      </w:pPr>
      <w:r>
        <w:lastRenderedPageBreak/>
        <w:t>Submission Requirements</w:t>
      </w:r>
    </w:p>
    <w:p w14:paraId="577791BA" w14:textId="77777777" w:rsidR="00EF478D" w:rsidRDefault="00EF478D" w:rsidP="00EF478D">
      <w:pPr>
        <w:pStyle w:val="ListParagraph"/>
        <w:numPr>
          <w:ilvl w:val="0"/>
          <w:numId w:val="28"/>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211E715A" w14:textId="77777777" w:rsidR="00EF478D" w:rsidRDefault="00EF478D" w:rsidP="00EF478D">
      <w:pPr>
        <w:pStyle w:val="ListParagraph"/>
        <w:numPr>
          <w:ilvl w:val="0"/>
          <w:numId w:val="28"/>
        </w:numPr>
      </w:pPr>
      <w:r>
        <w:t>Check your lab by running the following command:</w:t>
      </w:r>
    </w:p>
    <w:p w14:paraId="27EF48F0" w14:textId="61EB1F56" w:rsidR="00EF478D" w:rsidRPr="00816BC0" w:rsidRDefault="00EF478D" w:rsidP="00EF478D">
      <w:pPr>
        <w:pStyle w:val="CommandLine"/>
      </w:pPr>
      <w:r>
        <w:t>Invoke-Pester -Path C:\Scripts\</w:t>
      </w:r>
      <w:r w:rsidRPr="00243099">
        <w:t>GP</w:t>
      </w:r>
      <w:r w:rsidR="00A2619E">
        <w:t>24-Using_Containers_in _Windows</w:t>
      </w:r>
      <w:r w:rsidRPr="00243099">
        <w:t>.</w:t>
      </w:r>
      <w:r>
        <w:t>T</w:t>
      </w:r>
      <w:r w:rsidRPr="00243099">
        <w:t>est.ps1</w:t>
      </w:r>
    </w:p>
    <w:p w14:paraId="21CDDE5B" w14:textId="77777777" w:rsidR="00EF478D" w:rsidRDefault="00EF478D" w:rsidP="00EF478D">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71D80141" w14:textId="77777777" w:rsidR="00EF478D" w:rsidRDefault="00EF478D" w:rsidP="00EF478D">
      <w:pPr>
        <w:spacing w:before="0" w:after="0"/>
        <w:contextualSpacing/>
      </w:pPr>
      <w:r>
        <w:t xml:space="preserve">If you want to see more detail, add </w:t>
      </w:r>
      <w:r w:rsidRPr="00F30019">
        <w:rPr>
          <w:b/>
          <w:bCs/>
        </w:rPr>
        <w:t>-Output Detailed</w:t>
      </w:r>
      <w:r>
        <w:t xml:space="preserve"> to the command.  This may assist you with troubleshooting</w:t>
      </w:r>
    </w:p>
    <w:p w14:paraId="06B4FD4C" w14:textId="49153445" w:rsidR="00EF478D" w:rsidRPr="005949A7" w:rsidRDefault="00A2619E" w:rsidP="00EF478D">
      <w:pPr>
        <w:pStyle w:val="CommandLine"/>
      </w:pPr>
      <w:r>
        <w:t>Invoke-Pester -Path C:\Scripts\</w:t>
      </w:r>
      <w:r w:rsidRPr="00243099">
        <w:t>GP</w:t>
      </w:r>
      <w:r>
        <w:t>24-Using_Containers_in _Windows</w:t>
      </w:r>
      <w:r w:rsidRPr="00243099">
        <w:t>.</w:t>
      </w:r>
      <w:r>
        <w:t>T</w:t>
      </w:r>
      <w:r w:rsidRPr="00243099">
        <w:t>est.ps1</w:t>
      </w:r>
      <w:r w:rsidR="00EF478D">
        <w:t xml:space="preserve"> -Output Detailed</w:t>
      </w:r>
    </w:p>
    <w:p w14:paraId="47AA9EF9" w14:textId="686608A0" w:rsidR="00A05C2B" w:rsidRPr="00E24F52" w:rsidRDefault="00EF478D" w:rsidP="00EF478D">
      <w:pPr>
        <w:numPr>
          <w:ilvl w:val="0"/>
          <w:numId w:val="28"/>
        </w:numPr>
        <w:rPr>
          <w:rFonts w:ascii="Calibri" w:eastAsia="Times New Roman" w:hAnsi="Calibri" w:cs="Times New Roman"/>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A05C2B" w:rsidRPr="00E24F52">
        <w:rPr>
          <w:rFonts w:ascii="Calibri" w:eastAsia="Times New Roman" w:hAnsi="Calibri" w:cs="Times New Roman"/>
          <w:b/>
          <w:bCs/>
        </w:rPr>
        <w:t>.</w:t>
      </w:r>
    </w:p>
    <w:p w14:paraId="698E671C" w14:textId="43D9046F" w:rsidR="00BB7664" w:rsidRDefault="00BB7664" w:rsidP="00BB7664">
      <w:pPr>
        <w:spacing w:after="0" w:line="240" w:lineRule="auto"/>
        <w:textAlignment w:val="baseline"/>
        <w:rPr>
          <w:rFonts w:ascii="Calibri" w:eastAsia="Times New Roman" w:hAnsi="Calibri" w:cs="Times New Roman"/>
          <w:noProof/>
        </w:rPr>
      </w:pPr>
      <w:r w:rsidRPr="00BB7664">
        <w:rPr>
          <w:rFonts w:ascii="Calibri" w:eastAsia="Times New Roman" w:hAnsi="Calibri" w:cs="Times New Roman"/>
          <w:noProof/>
        </w:rPr>
        <w:lastRenderedPageBreak/>
        <w:drawing>
          <wp:inline distT="0" distB="0" distL="0" distR="0" wp14:anchorId="778BF016" wp14:editId="7919D981">
            <wp:extent cx="5943600" cy="4812030"/>
            <wp:effectExtent l="0" t="0" r="0" b="762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5"/>
                    <a:stretch>
                      <a:fillRect/>
                    </a:stretch>
                  </pic:blipFill>
                  <pic:spPr>
                    <a:xfrm>
                      <a:off x="0" y="0"/>
                      <a:ext cx="5943600" cy="4812030"/>
                    </a:xfrm>
                    <a:prstGeom prst="rect">
                      <a:avLst/>
                    </a:prstGeom>
                  </pic:spPr>
                </pic:pic>
              </a:graphicData>
            </a:graphic>
          </wp:inline>
        </w:drawing>
      </w:r>
    </w:p>
    <w:p w14:paraId="79C36B5A" w14:textId="29D010FB" w:rsidR="00BF236E" w:rsidRDefault="00BF236E" w:rsidP="00BF236E">
      <w:pPr>
        <w:pStyle w:val="ListParagraph"/>
        <w:numPr>
          <w:ilvl w:val="0"/>
          <w:numId w:val="28"/>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p>
    <w:p w14:paraId="58FA6291" w14:textId="77777777" w:rsidR="00BF236E" w:rsidRPr="002F6B9D" w:rsidRDefault="00BF236E" w:rsidP="00BF236E">
      <w:pPr>
        <w:numPr>
          <w:ilvl w:val="0"/>
          <w:numId w:val="28"/>
        </w:numPr>
        <w:contextualSpacing/>
      </w:pPr>
      <w:r w:rsidRPr="000525DD">
        <w:rPr>
          <w:b/>
          <w:bCs/>
        </w:rPr>
        <w:t>Fill</w:t>
      </w:r>
      <w:r w:rsidRPr="000525DD">
        <w:t xml:space="preserve"> </w:t>
      </w:r>
      <w:r w:rsidRPr="000525DD">
        <w:rPr>
          <w:b/>
          <w:bCs/>
        </w:rPr>
        <w:t>in</w:t>
      </w:r>
      <w:r w:rsidRPr="000525DD">
        <w:t xml:space="preserve"> the </w:t>
      </w:r>
      <w:r w:rsidRPr="000525DD">
        <w:rPr>
          <w:b/>
          <w:bCs/>
        </w:rPr>
        <w:t>information</w:t>
      </w:r>
      <w:r w:rsidRPr="000525DD">
        <w:t xml:space="preserve"> in the following table. Copy the following table </w:t>
      </w:r>
      <w:r>
        <w:t xml:space="preserve">into the </w:t>
      </w:r>
      <w:r w:rsidRPr="00555A86">
        <w:rPr>
          <w:b/>
          <w:bCs/>
        </w:rPr>
        <w:t>Word</w:t>
      </w:r>
      <w:r>
        <w:t xml:space="preserve"> </w:t>
      </w:r>
      <w:r w:rsidRPr="00555A86">
        <w:rPr>
          <w:b/>
          <w:bCs/>
        </w:rPr>
        <w:t>document</w:t>
      </w:r>
      <w:r w:rsidRPr="000525DD">
        <w:t xml:space="preserve"> and fill in the information about all the </w:t>
      </w:r>
      <w:r w:rsidRPr="000525DD">
        <w:rPr>
          <w:b/>
          <w:bCs/>
        </w:rPr>
        <w:t>new</w:t>
      </w:r>
      <w:r w:rsidRPr="000525DD">
        <w:t xml:space="preserve"> commands used in this lab (the example provided is not a new command and should be deleted):</w:t>
      </w:r>
    </w:p>
    <w:tbl>
      <w:tblPr>
        <w:tblStyle w:val="GridTable4-Accent5"/>
        <w:tblW w:w="0" w:type="auto"/>
        <w:tblLook w:val="04A0" w:firstRow="1" w:lastRow="0" w:firstColumn="1" w:lastColumn="0" w:noHBand="0" w:noVBand="1"/>
      </w:tblPr>
      <w:tblGrid>
        <w:gridCol w:w="1705"/>
        <w:gridCol w:w="4410"/>
        <w:gridCol w:w="3235"/>
      </w:tblGrid>
      <w:tr w:rsidR="00FC2836" w14:paraId="51704F56" w14:textId="77777777" w:rsidTr="004F7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C80BA1A" w14:textId="3C76E065" w:rsidR="00FC2836" w:rsidRDefault="00FC2836" w:rsidP="004F7ADF">
            <w:pPr>
              <w:jc w:val="center"/>
            </w:pPr>
            <w:r>
              <w:t>Docker</w:t>
            </w:r>
            <w:r w:rsidR="005658DB">
              <w:t xml:space="preserve"> Management</w:t>
            </w:r>
            <w:r>
              <w:t xml:space="preserve"> Commands</w:t>
            </w:r>
          </w:p>
        </w:tc>
      </w:tr>
      <w:tr w:rsidR="00FC2836" w14:paraId="47052AB4" w14:textId="77777777" w:rsidTr="0065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CA0728D" w14:textId="24764634" w:rsidR="00FC2836" w:rsidRDefault="00620F4D" w:rsidP="00913D27">
            <w:r>
              <w:t>Command</w:t>
            </w:r>
          </w:p>
        </w:tc>
        <w:tc>
          <w:tcPr>
            <w:tcW w:w="4410" w:type="dxa"/>
          </w:tcPr>
          <w:p w14:paraId="12578309" w14:textId="273BAEB8" w:rsidR="00FC2836" w:rsidRDefault="00620F4D" w:rsidP="00913D27">
            <w:pPr>
              <w:cnfStyle w:val="000000100000" w:firstRow="0" w:lastRow="0" w:firstColumn="0" w:lastColumn="0" w:oddVBand="0" w:evenVBand="0" w:oddHBand="1" w:evenHBand="0" w:firstRowFirstColumn="0" w:firstRowLastColumn="0" w:lastRowFirstColumn="0" w:lastRowLastColumn="0"/>
            </w:pPr>
            <w:r>
              <w:t>Example</w:t>
            </w:r>
          </w:p>
        </w:tc>
        <w:tc>
          <w:tcPr>
            <w:tcW w:w="3235" w:type="dxa"/>
          </w:tcPr>
          <w:p w14:paraId="424AB4C1" w14:textId="64C4692C" w:rsidR="00FC2836" w:rsidRDefault="004F7ADF" w:rsidP="00913D27">
            <w:pPr>
              <w:cnfStyle w:val="000000100000" w:firstRow="0" w:lastRow="0" w:firstColumn="0" w:lastColumn="0" w:oddVBand="0" w:evenVBand="0" w:oddHBand="1" w:evenHBand="0" w:firstRowFirstColumn="0" w:firstRowLastColumn="0" w:lastRowFirstColumn="0" w:lastRowLastColumn="0"/>
            </w:pPr>
            <w:r>
              <w:t>Description</w:t>
            </w:r>
          </w:p>
        </w:tc>
      </w:tr>
      <w:tr w:rsidR="00FC2836" w14:paraId="0A352498" w14:textId="77777777" w:rsidTr="00653345">
        <w:tc>
          <w:tcPr>
            <w:cnfStyle w:val="001000000000" w:firstRow="0" w:lastRow="0" w:firstColumn="1" w:lastColumn="0" w:oddVBand="0" w:evenVBand="0" w:oddHBand="0" w:evenHBand="0" w:firstRowFirstColumn="0" w:firstRowLastColumn="0" w:lastRowFirstColumn="0" w:lastRowLastColumn="0"/>
            <w:tcW w:w="1705" w:type="dxa"/>
          </w:tcPr>
          <w:p w14:paraId="2C440605" w14:textId="23B0E09C" w:rsidR="00FC2836" w:rsidRPr="00B65D0E" w:rsidRDefault="00DF30AB" w:rsidP="00913D27">
            <w:pPr>
              <w:rPr>
                <w:i/>
                <w:iCs/>
              </w:rPr>
            </w:pPr>
            <w:r w:rsidRPr="00B65D0E">
              <w:rPr>
                <w:i/>
                <w:iCs/>
              </w:rPr>
              <w:t>docker pull</w:t>
            </w:r>
          </w:p>
        </w:tc>
        <w:tc>
          <w:tcPr>
            <w:tcW w:w="4410" w:type="dxa"/>
          </w:tcPr>
          <w:p w14:paraId="48A7C45C" w14:textId="2DA5710B" w:rsidR="00FC2836" w:rsidRPr="00B65D0E" w:rsidRDefault="00DF30AB" w:rsidP="00913D27">
            <w:pPr>
              <w:cnfStyle w:val="000000000000" w:firstRow="0" w:lastRow="0" w:firstColumn="0" w:lastColumn="0" w:oddVBand="0" w:evenVBand="0" w:oddHBand="0" w:evenHBand="0" w:firstRowFirstColumn="0" w:firstRowLastColumn="0" w:lastRowFirstColumn="0" w:lastRowLastColumn="0"/>
              <w:rPr>
                <w:i/>
                <w:iCs/>
              </w:rPr>
            </w:pPr>
            <w:r w:rsidRPr="00B65D0E">
              <w:rPr>
                <w:i/>
                <w:iCs/>
              </w:rPr>
              <w:t xml:space="preserve">Docker pull </w:t>
            </w:r>
            <w:r w:rsidR="00653345" w:rsidRPr="00B65D0E">
              <w:rPr>
                <w:i/>
                <w:iCs/>
              </w:rPr>
              <w:t>mcr.microsoft.com/windows/</w:t>
            </w:r>
            <w:proofErr w:type="spellStart"/>
            <w:r w:rsidR="00653345" w:rsidRPr="00B65D0E">
              <w:rPr>
                <w:i/>
                <w:iCs/>
              </w:rPr>
              <w:t>servercore</w:t>
            </w:r>
            <w:proofErr w:type="spellEnd"/>
          </w:p>
        </w:tc>
        <w:tc>
          <w:tcPr>
            <w:tcW w:w="3235" w:type="dxa"/>
          </w:tcPr>
          <w:p w14:paraId="6724CF64" w14:textId="725162D3" w:rsidR="00FC2836" w:rsidRPr="00B65D0E" w:rsidRDefault="00DF30AB" w:rsidP="00913D27">
            <w:pPr>
              <w:cnfStyle w:val="000000000000" w:firstRow="0" w:lastRow="0" w:firstColumn="0" w:lastColumn="0" w:oddVBand="0" w:evenVBand="0" w:oddHBand="0" w:evenHBand="0" w:firstRowFirstColumn="0" w:firstRowLastColumn="0" w:lastRowFirstColumn="0" w:lastRowLastColumn="0"/>
              <w:rPr>
                <w:i/>
                <w:iCs/>
              </w:rPr>
            </w:pPr>
            <w:r w:rsidRPr="00B65D0E">
              <w:rPr>
                <w:i/>
                <w:iCs/>
              </w:rPr>
              <w:t>Pull (download) an image from a registry</w:t>
            </w:r>
          </w:p>
        </w:tc>
      </w:tr>
      <w:tr w:rsidR="00FC2836" w14:paraId="092500DC" w14:textId="77777777" w:rsidTr="0065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3C998F6" w14:textId="77777777" w:rsidR="00FC2836" w:rsidRDefault="00FC2836" w:rsidP="00913D27"/>
        </w:tc>
        <w:tc>
          <w:tcPr>
            <w:tcW w:w="4410" w:type="dxa"/>
          </w:tcPr>
          <w:p w14:paraId="57FDE29E" w14:textId="5D75C2B8" w:rsidR="00FC2836" w:rsidRDefault="00FC2836" w:rsidP="00913D27">
            <w:pPr>
              <w:cnfStyle w:val="000000100000" w:firstRow="0" w:lastRow="0" w:firstColumn="0" w:lastColumn="0" w:oddVBand="0" w:evenVBand="0" w:oddHBand="1" w:evenHBand="0" w:firstRowFirstColumn="0" w:firstRowLastColumn="0" w:lastRowFirstColumn="0" w:lastRowLastColumn="0"/>
            </w:pPr>
          </w:p>
        </w:tc>
        <w:tc>
          <w:tcPr>
            <w:tcW w:w="3235" w:type="dxa"/>
          </w:tcPr>
          <w:p w14:paraId="41EBABA7" w14:textId="77777777" w:rsidR="00FC2836" w:rsidRDefault="00FC2836" w:rsidP="00913D27">
            <w:pPr>
              <w:cnfStyle w:val="000000100000" w:firstRow="0" w:lastRow="0" w:firstColumn="0" w:lastColumn="0" w:oddVBand="0" w:evenVBand="0" w:oddHBand="1" w:evenHBand="0" w:firstRowFirstColumn="0" w:firstRowLastColumn="0" w:lastRowFirstColumn="0" w:lastRowLastColumn="0"/>
            </w:pPr>
          </w:p>
        </w:tc>
      </w:tr>
      <w:tr w:rsidR="00FC2836" w14:paraId="52E83A58" w14:textId="77777777" w:rsidTr="00653345">
        <w:tc>
          <w:tcPr>
            <w:cnfStyle w:val="001000000000" w:firstRow="0" w:lastRow="0" w:firstColumn="1" w:lastColumn="0" w:oddVBand="0" w:evenVBand="0" w:oddHBand="0" w:evenHBand="0" w:firstRowFirstColumn="0" w:firstRowLastColumn="0" w:lastRowFirstColumn="0" w:lastRowLastColumn="0"/>
            <w:tcW w:w="1705" w:type="dxa"/>
          </w:tcPr>
          <w:p w14:paraId="6B9EAD91" w14:textId="77777777" w:rsidR="00FC2836" w:rsidRDefault="00FC2836" w:rsidP="00913D27"/>
        </w:tc>
        <w:tc>
          <w:tcPr>
            <w:tcW w:w="4410" w:type="dxa"/>
          </w:tcPr>
          <w:p w14:paraId="417595FA" w14:textId="6DBDEDE0" w:rsidR="00FC2836" w:rsidRDefault="00FC2836" w:rsidP="00913D27">
            <w:pPr>
              <w:cnfStyle w:val="000000000000" w:firstRow="0" w:lastRow="0" w:firstColumn="0" w:lastColumn="0" w:oddVBand="0" w:evenVBand="0" w:oddHBand="0" w:evenHBand="0" w:firstRowFirstColumn="0" w:firstRowLastColumn="0" w:lastRowFirstColumn="0" w:lastRowLastColumn="0"/>
            </w:pPr>
          </w:p>
        </w:tc>
        <w:tc>
          <w:tcPr>
            <w:tcW w:w="3235" w:type="dxa"/>
          </w:tcPr>
          <w:p w14:paraId="57076CDD" w14:textId="77777777" w:rsidR="00FC2836" w:rsidRDefault="00FC2836" w:rsidP="00913D27">
            <w:pPr>
              <w:cnfStyle w:val="000000000000" w:firstRow="0" w:lastRow="0" w:firstColumn="0" w:lastColumn="0" w:oddVBand="0" w:evenVBand="0" w:oddHBand="0" w:evenHBand="0" w:firstRowFirstColumn="0" w:firstRowLastColumn="0" w:lastRowFirstColumn="0" w:lastRowLastColumn="0"/>
            </w:pPr>
          </w:p>
        </w:tc>
      </w:tr>
      <w:tr w:rsidR="00FC2836" w14:paraId="77059072" w14:textId="77777777" w:rsidTr="0065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131690" w14:textId="77777777" w:rsidR="00FC2836" w:rsidRDefault="00FC2836" w:rsidP="00913D27"/>
        </w:tc>
        <w:tc>
          <w:tcPr>
            <w:tcW w:w="4410" w:type="dxa"/>
          </w:tcPr>
          <w:p w14:paraId="21556EED" w14:textId="77777777" w:rsidR="00FC2836" w:rsidRDefault="00FC2836" w:rsidP="00913D27">
            <w:pPr>
              <w:cnfStyle w:val="000000100000" w:firstRow="0" w:lastRow="0" w:firstColumn="0" w:lastColumn="0" w:oddVBand="0" w:evenVBand="0" w:oddHBand="1" w:evenHBand="0" w:firstRowFirstColumn="0" w:firstRowLastColumn="0" w:lastRowFirstColumn="0" w:lastRowLastColumn="0"/>
            </w:pPr>
          </w:p>
        </w:tc>
        <w:tc>
          <w:tcPr>
            <w:tcW w:w="3235" w:type="dxa"/>
          </w:tcPr>
          <w:p w14:paraId="658D410E" w14:textId="77777777" w:rsidR="00FC2836" w:rsidRDefault="00FC2836" w:rsidP="00913D27">
            <w:pPr>
              <w:cnfStyle w:val="000000100000" w:firstRow="0" w:lastRow="0" w:firstColumn="0" w:lastColumn="0" w:oddVBand="0" w:evenVBand="0" w:oddHBand="1" w:evenHBand="0" w:firstRowFirstColumn="0" w:firstRowLastColumn="0" w:lastRowFirstColumn="0" w:lastRowLastColumn="0"/>
            </w:pPr>
          </w:p>
        </w:tc>
      </w:tr>
      <w:tr w:rsidR="00FC2836" w14:paraId="519377A9" w14:textId="77777777" w:rsidTr="00653345">
        <w:tc>
          <w:tcPr>
            <w:cnfStyle w:val="001000000000" w:firstRow="0" w:lastRow="0" w:firstColumn="1" w:lastColumn="0" w:oddVBand="0" w:evenVBand="0" w:oddHBand="0" w:evenHBand="0" w:firstRowFirstColumn="0" w:firstRowLastColumn="0" w:lastRowFirstColumn="0" w:lastRowLastColumn="0"/>
            <w:tcW w:w="1705" w:type="dxa"/>
          </w:tcPr>
          <w:p w14:paraId="2B8367DE" w14:textId="77777777" w:rsidR="00FC2836" w:rsidRDefault="00FC2836" w:rsidP="00913D27"/>
        </w:tc>
        <w:tc>
          <w:tcPr>
            <w:tcW w:w="4410" w:type="dxa"/>
          </w:tcPr>
          <w:p w14:paraId="6B346C43" w14:textId="77777777" w:rsidR="00FC2836" w:rsidRDefault="00FC2836" w:rsidP="00913D27">
            <w:pPr>
              <w:cnfStyle w:val="000000000000" w:firstRow="0" w:lastRow="0" w:firstColumn="0" w:lastColumn="0" w:oddVBand="0" w:evenVBand="0" w:oddHBand="0" w:evenHBand="0" w:firstRowFirstColumn="0" w:firstRowLastColumn="0" w:lastRowFirstColumn="0" w:lastRowLastColumn="0"/>
            </w:pPr>
          </w:p>
        </w:tc>
        <w:tc>
          <w:tcPr>
            <w:tcW w:w="3235" w:type="dxa"/>
          </w:tcPr>
          <w:p w14:paraId="552A4485" w14:textId="77777777" w:rsidR="00FC2836" w:rsidRDefault="00FC2836" w:rsidP="00913D27">
            <w:pPr>
              <w:cnfStyle w:val="000000000000" w:firstRow="0" w:lastRow="0" w:firstColumn="0" w:lastColumn="0" w:oddVBand="0" w:evenVBand="0" w:oddHBand="0" w:evenHBand="0" w:firstRowFirstColumn="0" w:firstRowLastColumn="0" w:lastRowFirstColumn="0" w:lastRowLastColumn="0"/>
            </w:pPr>
          </w:p>
        </w:tc>
      </w:tr>
      <w:tr w:rsidR="00FC2836" w14:paraId="5BFE4937" w14:textId="77777777" w:rsidTr="0065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16263F7" w14:textId="77777777" w:rsidR="00FC2836" w:rsidRDefault="00FC2836" w:rsidP="00913D27"/>
        </w:tc>
        <w:tc>
          <w:tcPr>
            <w:tcW w:w="4410" w:type="dxa"/>
          </w:tcPr>
          <w:p w14:paraId="56A1BED7" w14:textId="5E15747F" w:rsidR="00FC2836" w:rsidRDefault="00FC2836" w:rsidP="00913D27">
            <w:pPr>
              <w:cnfStyle w:val="000000100000" w:firstRow="0" w:lastRow="0" w:firstColumn="0" w:lastColumn="0" w:oddVBand="0" w:evenVBand="0" w:oddHBand="1" w:evenHBand="0" w:firstRowFirstColumn="0" w:firstRowLastColumn="0" w:lastRowFirstColumn="0" w:lastRowLastColumn="0"/>
            </w:pPr>
          </w:p>
        </w:tc>
        <w:tc>
          <w:tcPr>
            <w:tcW w:w="3235" w:type="dxa"/>
          </w:tcPr>
          <w:p w14:paraId="16231C38" w14:textId="77777777" w:rsidR="00FC2836" w:rsidRDefault="00FC2836" w:rsidP="00913D27">
            <w:pPr>
              <w:cnfStyle w:val="000000100000" w:firstRow="0" w:lastRow="0" w:firstColumn="0" w:lastColumn="0" w:oddVBand="0" w:evenVBand="0" w:oddHBand="1" w:evenHBand="0" w:firstRowFirstColumn="0" w:firstRowLastColumn="0" w:lastRowFirstColumn="0" w:lastRowLastColumn="0"/>
            </w:pPr>
          </w:p>
        </w:tc>
      </w:tr>
    </w:tbl>
    <w:p w14:paraId="571EEE40" w14:textId="7D06BE90" w:rsidR="005658DB" w:rsidRPr="005658DB" w:rsidRDefault="005658DB" w:rsidP="004B7E69">
      <w:pPr>
        <w:numPr>
          <w:ilvl w:val="0"/>
          <w:numId w:val="28"/>
        </w:numPr>
        <w:contextualSpacing/>
      </w:pPr>
      <w:r w:rsidRPr="005658DB">
        <w:rPr>
          <w:b/>
          <w:bCs/>
        </w:rPr>
        <w:t>Upload</w:t>
      </w:r>
      <w:r w:rsidRPr="005658DB">
        <w:t xml:space="preserve"> the </w:t>
      </w:r>
      <w:r w:rsidRPr="005658DB">
        <w:rPr>
          <w:b/>
          <w:bCs/>
        </w:rPr>
        <w:t>document</w:t>
      </w:r>
      <w:r w:rsidRPr="005658DB">
        <w:t xml:space="preserve"> in the submission area of the assignment.</w:t>
      </w:r>
    </w:p>
    <w:p w14:paraId="7BF5FA27" w14:textId="12349A6F" w:rsidR="00FC2836" w:rsidRPr="00913D27" w:rsidRDefault="00FC2836" w:rsidP="00913D27"/>
    <w:sectPr w:rsidR="00FC2836" w:rsidRPr="00913D27" w:rsidSect="00836230">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14FE9" w14:textId="77777777" w:rsidR="006D3E37" w:rsidRDefault="006D3E37" w:rsidP="002879F7">
      <w:pPr>
        <w:spacing w:before="0" w:after="0" w:line="240" w:lineRule="auto"/>
      </w:pPr>
      <w:r>
        <w:separator/>
      </w:r>
    </w:p>
  </w:endnote>
  <w:endnote w:type="continuationSeparator" w:id="0">
    <w:p w14:paraId="06BD88D6" w14:textId="77777777" w:rsidR="006D3E37" w:rsidRDefault="006D3E37"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328F2" w14:textId="77777777" w:rsidR="006D3E37" w:rsidRDefault="006D3E37" w:rsidP="002879F7">
      <w:pPr>
        <w:spacing w:before="0" w:after="0" w:line="240" w:lineRule="auto"/>
      </w:pPr>
      <w:r>
        <w:separator/>
      </w:r>
    </w:p>
  </w:footnote>
  <w:footnote w:type="continuationSeparator" w:id="0">
    <w:p w14:paraId="2831BD71" w14:textId="77777777" w:rsidR="006D3E37" w:rsidRDefault="006D3E37"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DE3F" w14:textId="0FF1777B" w:rsidR="002879F7" w:rsidRPr="002879F7" w:rsidRDefault="00883365" w:rsidP="00C35C4F">
    <w:pPr>
      <w:pStyle w:val="Title"/>
      <w:jc w:val="center"/>
      <w:rPr>
        <w:sz w:val="36"/>
        <w:szCs w:val="36"/>
      </w:rPr>
    </w:pPr>
    <w:r>
      <w:rPr>
        <w:sz w:val="36"/>
        <w:szCs w:val="36"/>
      </w:rPr>
      <w:t>Guided Practi</w:t>
    </w:r>
    <w:r w:rsidR="006306EB">
      <w:rPr>
        <w:sz w:val="36"/>
        <w:szCs w:val="36"/>
      </w:rPr>
      <w:t>C</w:t>
    </w:r>
    <w:r>
      <w:rPr>
        <w:sz w:val="36"/>
        <w:szCs w:val="36"/>
      </w:rPr>
      <w:t>e – Using Containers in Windows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473"/>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7B1C74"/>
    <w:multiLevelType w:val="hybridMultilevel"/>
    <w:tmpl w:val="9C56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0336FA"/>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8C3735"/>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C33A9"/>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DF5A1A"/>
    <w:multiLevelType w:val="hybridMultilevel"/>
    <w:tmpl w:val="7D7C6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43FE8"/>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0923CFF"/>
    <w:multiLevelType w:val="hybridMultilevel"/>
    <w:tmpl w:val="8890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522B5"/>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A815DCF"/>
    <w:multiLevelType w:val="multilevel"/>
    <w:tmpl w:val="11AE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4774F"/>
    <w:multiLevelType w:val="hybridMultilevel"/>
    <w:tmpl w:val="EBFA8A2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12" w15:restartNumberingAfterBreak="0">
    <w:nsid w:val="34EE4E2A"/>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A127256"/>
    <w:multiLevelType w:val="hybridMultilevel"/>
    <w:tmpl w:val="66DA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62CDE"/>
    <w:multiLevelType w:val="multilevel"/>
    <w:tmpl w:val="160C46F0"/>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6B493C"/>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EFD0BD9"/>
    <w:multiLevelType w:val="hybridMultilevel"/>
    <w:tmpl w:val="59DC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3C16FC"/>
    <w:multiLevelType w:val="hybridMultilevel"/>
    <w:tmpl w:val="90742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0634A"/>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4F1C73"/>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C1F6A82"/>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3EC31DF"/>
    <w:multiLevelType w:val="hybridMultilevel"/>
    <w:tmpl w:val="D15E9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5A2E35"/>
    <w:multiLevelType w:val="hybridMultilevel"/>
    <w:tmpl w:val="11C2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3D4C19"/>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D285691"/>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FAB33F2"/>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116141"/>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49717CA"/>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99F08D9"/>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1"/>
  </w:num>
  <w:num w:numId="5">
    <w:abstractNumId w:val="26"/>
  </w:num>
  <w:num w:numId="6">
    <w:abstractNumId w:val="11"/>
  </w:num>
  <w:num w:numId="7">
    <w:abstractNumId w:val="4"/>
  </w:num>
  <w:num w:numId="8">
    <w:abstractNumId w:val="23"/>
  </w:num>
  <w:num w:numId="9">
    <w:abstractNumId w:val="13"/>
  </w:num>
  <w:num w:numId="10">
    <w:abstractNumId w:val="3"/>
  </w:num>
  <w:num w:numId="11">
    <w:abstractNumId w:val="19"/>
  </w:num>
  <w:num w:numId="12">
    <w:abstractNumId w:val="25"/>
  </w:num>
  <w:num w:numId="13">
    <w:abstractNumId w:val="15"/>
  </w:num>
  <w:num w:numId="14">
    <w:abstractNumId w:val="18"/>
  </w:num>
  <w:num w:numId="15">
    <w:abstractNumId w:val="29"/>
  </w:num>
  <w:num w:numId="16">
    <w:abstractNumId w:val="0"/>
  </w:num>
  <w:num w:numId="17">
    <w:abstractNumId w:val="14"/>
  </w:num>
  <w:num w:numId="18">
    <w:abstractNumId w:val="12"/>
  </w:num>
  <w:num w:numId="19">
    <w:abstractNumId w:val="24"/>
  </w:num>
  <w:num w:numId="20">
    <w:abstractNumId w:val="5"/>
  </w:num>
  <w:num w:numId="21">
    <w:abstractNumId w:val="27"/>
  </w:num>
  <w:num w:numId="22">
    <w:abstractNumId w:val="20"/>
  </w:num>
  <w:num w:numId="23">
    <w:abstractNumId w:val="8"/>
  </w:num>
  <w:num w:numId="24">
    <w:abstractNumId w:val="16"/>
  </w:num>
  <w:num w:numId="25">
    <w:abstractNumId w:val="17"/>
  </w:num>
  <w:num w:numId="26">
    <w:abstractNumId w:val="7"/>
  </w:num>
  <w:num w:numId="27">
    <w:abstractNumId w:val="22"/>
  </w:num>
  <w:num w:numId="28">
    <w:abstractNumId w:val="9"/>
  </w:num>
  <w:num w:numId="29">
    <w:abstractNumId w:val="6"/>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5"/>
    <w:rsid w:val="00000331"/>
    <w:rsid w:val="00005081"/>
    <w:rsid w:val="00006A5D"/>
    <w:rsid w:val="00026FE8"/>
    <w:rsid w:val="00043A4B"/>
    <w:rsid w:val="000530F7"/>
    <w:rsid w:val="00057FDB"/>
    <w:rsid w:val="00060B7F"/>
    <w:rsid w:val="00074EA8"/>
    <w:rsid w:val="00083EBA"/>
    <w:rsid w:val="00091FF0"/>
    <w:rsid w:val="00094D78"/>
    <w:rsid w:val="000B36A0"/>
    <w:rsid w:val="000F2A9A"/>
    <w:rsid w:val="001034E1"/>
    <w:rsid w:val="00112A9F"/>
    <w:rsid w:val="00114710"/>
    <w:rsid w:val="00115B29"/>
    <w:rsid w:val="0012169C"/>
    <w:rsid w:val="00126FA8"/>
    <w:rsid w:val="001306E8"/>
    <w:rsid w:val="00136D27"/>
    <w:rsid w:val="00155449"/>
    <w:rsid w:val="00155629"/>
    <w:rsid w:val="00171F5F"/>
    <w:rsid w:val="00175C64"/>
    <w:rsid w:val="00190B3C"/>
    <w:rsid w:val="0019341C"/>
    <w:rsid w:val="001A5D13"/>
    <w:rsid w:val="001A642B"/>
    <w:rsid w:val="001B166D"/>
    <w:rsid w:val="001D6525"/>
    <w:rsid w:val="00204AF1"/>
    <w:rsid w:val="002059C6"/>
    <w:rsid w:val="00210C36"/>
    <w:rsid w:val="0021208C"/>
    <w:rsid w:val="00215126"/>
    <w:rsid w:val="00223B53"/>
    <w:rsid w:val="00223DC8"/>
    <w:rsid w:val="00225F8D"/>
    <w:rsid w:val="0023356D"/>
    <w:rsid w:val="002351C4"/>
    <w:rsid w:val="00246349"/>
    <w:rsid w:val="0025422B"/>
    <w:rsid w:val="00260243"/>
    <w:rsid w:val="00283593"/>
    <w:rsid w:val="00285E8E"/>
    <w:rsid w:val="002879F7"/>
    <w:rsid w:val="00290019"/>
    <w:rsid w:val="00290923"/>
    <w:rsid w:val="0029618E"/>
    <w:rsid w:val="002A1A60"/>
    <w:rsid w:val="002A3503"/>
    <w:rsid w:val="002A7A42"/>
    <w:rsid w:val="002C276E"/>
    <w:rsid w:val="002C714B"/>
    <w:rsid w:val="002D1E0A"/>
    <w:rsid w:val="002D6F93"/>
    <w:rsid w:val="002E6AF6"/>
    <w:rsid w:val="003030E1"/>
    <w:rsid w:val="00303EEF"/>
    <w:rsid w:val="00332961"/>
    <w:rsid w:val="003406C2"/>
    <w:rsid w:val="00341774"/>
    <w:rsid w:val="0034303B"/>
    <w:rsid w:val="003451D5"/>
    <w:rsid w:val="00353E85"/>
    <w:rsid w:val="0036625D"/>
    <w:rsid w:val="00366E1C"/>
    <w:rsid w:val="0037433A"/>
    <w:rsid w:val="00390F55"/>
    <w:rsid w:val="003945C5"/>
    <w:rsid w:val="003A1630"/>
    <w:rsid w:val="003A1DD1"/>
    <w:rsid w:val="003A3DF1"/>
    <w:rsid w:val="003A7BAA"/>
    <w:rsid w:val="003B110F"/>
    <w:rsid w:val="00410235"/>
    <w:rsid w:val="004160D9"/>
    <w:rsid w:val="0042331A"/>
    <w:rsid w:val="00423857"/>
    <w:rsid w:val="00426FFB"/>
    <w:rsid w:val="004331AF"/>
    <w:rsid w:val="00435522"/>
    <w:rsid w:val="00442869"/>
    <w:rsid w:val="004432EF"/>
    <w:rsid w:val="00463BAE"/>
    <w:rsid w:val="004934CD"/>
    <w:rsid w:val="004A1142"/>
    <w:rsid w:val="004A1211"/>
    <w:rsid w:val="004A47E5"/>
    <w:rsid w:val="004B4360"/>
    <w:rsid w:val="004B6EEB"/>
    <w:rsid w:val="004B7E69"/>
    <w:rsid w:val="004D3D53"/>
    <w:rsid w:val="004F3D18"/>
    <w:rsid w:val="004F7ADF"/>
    <w:rsid w:val="005113B7"/>
    <w:rsid w:val="00511BC7"/>
    <w:rsid w:val="00513BE5"/>
    <w:rsid w:val="00514E29"/>
    <w:rsid w:val="0052467C"/>
    <w:rsid w:val="00525ECA"/>
    <w:rsid w:val="00530EAE"/>
    <w:rsid w:val="0053135E"/>
    <w:rsid w:val="005459A6"/>
    <w:rsid w:val="00556539"/>
    <w:rsid w:val="00560793"/>
    <w:rsid w:val="0056191B"/>
    <w:rsid w:val="00564160"/>
    <w:rsid w:val="005658DB"/>
    <w:rsid w:val="005665C4"/>
    <w:rsid w:val="005715D2"/>
    <w:rsid w:val="00574D86"/>
    <w:rsid w:val="00577184"/>
    <w:rsid w:val="00583E60"/>
    <w:rsid w:val="005864F3"/>
    <w:rsid w:val="00587174"/>
    <w:rsid w:val="005A272A"/>
    <w:rsid w:val="005A47C7"/>
    <w:rsid w:val="005A5EB9"/>
    <w:rsid w:val="005C1F69"/>
    <w:rsid w:val="005C5DBD"/>
    <w:rsid w:val="005E382E"/>
    <w:rsid w:val="005F0A30"/>
    <w:rsid w:val="005F45F7"/>
    <w:rsid w:val="00603307"/>
    <w:rsid w:val="006040EB"/>
    <w:rsid w:val="00610595"/>
    <w:rsid w:val="00620F4D"/>
    <w:rsid w:val="006306EB"/>
    <w:rsid w:val="006362D2"/>
    <w:rsid w:val="00653345"/>
    <w:rsid w:val="00660EA9"/>
    <w:rsid w:val="00680DC2"/>
    <w:rsid w:val="006922AB"/>
    <w:rsid w:val="00695106"/>
    <w:rsid w:val="006A1401"/>
    <w:rsid w:val="006C2BFC"/>
    <w:rsid w:val="006D3E37"/>
    <w:rsid w:val="006E0C29"/>
    <w:rsid w:val="006E19A5"/>
    <w:rsid w:val="006E1B1C"/>
    <w:rsid w:val="006E712E"/>
    <w:rsid w:val="006E7BE6"/>
    <w:rsid w:val="0070031E"/>
    <w:rsid w:val="0071795E"/>
    <w:rsid w:val="0072183E"/>
    <w:rsid w:val="007502C6"/>
    <w:rsid w:val="00751A9C"/>
    <w:rsid w:val="00755692"/>
    <w:rsid w:val="00756A7D"/>
    <w:rsid w:val="0075758B"/>
    <w:rsid w:val="00764DBC"/>
    <w:rsid w:val="00782240"/>
    <w:rsid w:val="00782F39"/>
    <w:rsid w:val="00787126"/>
    <w:rsid w:val="0079790C"/>
    <w:rsid w:val="007A02FD"/>
    <w:rsid w:val="007A3CD3"/>
    <w:rsid w:val="007B1BB9"/>
    <w:rsid w:val="007B2592"/>
    <w:rsid w:val="007B3BE5"/>
    <w:rsid w:val="007B75D2"/>
    <w:rsid w:val="007C0FB7"/>
    <w:rsid w:val="007E2EAA"/>
    <w:rsid w:val="007E632E"/>
    <w:rsid w:val="007F2C21"/>
    <w:rsid w:val="007F39D7"/>
    <w:rsid w:val="008052E2"/>
    <w:rsid w:val="008165E4"/>
    <w:rsid w:val="00820F72"/>
    <w:rsid w:val="00836230"/>
    <w:rsid w:val="00837EBA"/>
    <w:rsid w:val="008425AB"/>
    <w:rsid w:val="008426C7"/>
    <w:rsid w:val="00846F79"/>
    <w:rsid w:val="0085005A"/>
    <w:rsid w:val="00850C05"/>
    <w:rsid w:val="008510D6"/>
    <w:rsid w:val="00855D27"/>
    <w:rsid w:val="00856B15"/>
    <w:rsid w:val="00882067"/>
    <w:rsid w:val="00883365"/>
    <w:rsid w:val="008848FE"/>
    <w:rsid w:val="00887799"/>
    <w:rsid w:val="008877BE"/>
    <w:rsid w:val="008A698A"/>
    <w:rsid w:val="008C44E2"/>
    <w:rsid w:val="008C5A9A"/>
    <w:rsid w:val="008D480A"/>
    <w:rsid w:val="008D5288"/>
    <w:rsid w:val="008D6CB3"/>
    <w:rsid w:val="008E4D39"/>
    <w:rsid w:val="00913D27"/>
    <w:rsid w:val="009251CE"/>
    <w:rsid w:val="009326EC"/>
    <w:rsid w:val="00947E95"/>
    <w:rsid w:val="0098047A"/>
    <w:rsid w:val="00992E96"/>
    <w:rsid w:val="009A104B"/>
    <w:rsid w:val="009A1B24"/>
    <w:rsid w:val="009A1FF2"/>
    <w:rsid w:val="009A342D"/>
    <w:rsid w:val="009A524B"/>
    <w:rsid w:val="009B00A0"/>
    <w:rsid w:val="009B538E"/>
    <w:rsid w:val="009D1092"/>
    <w:rsid w:val="009D3C32"/>
    <w:rsid w:val="009D74D3"/>
    <w:rsid w:val="009E1F97"/>
    <w:rsid w:val="009E6A42"/>
    <w:rsid w:val="009F337F"/>
    <w:rsid w:val="009F633E"/>
    <w:rsid w:val="00A040BD"/>
    <w:rsid w:val="00A05C2B"/>
    <w:rsid w:val="00A247AC"/>
    <w:rsid w:val="00A253AB"/>
    <w:rsid w:val="00A2619E"/>
    <w:rsid w:val="00A33846"/>
    <w:rsid w:val="00A471BE"/>
    <w:rsid w:val="00A52393"/>
    <w:rsid w:val="00A53047"/>
    <w:rsid w:val="00A54CC5"/>
    <w:rsid w:val="00A55AE0"/>
    <w:rsid w:val="00A57150"/>
    <w:rsid w:val="00A77D77"/>
    <w:rsid w:val="00A80FB5"/>
    <w:rsid w:val="00A90591"/>
    <w:rsid w:val="00A90657"/>
    <w:rsid w:val="00A96D4A"/>
    <w:rsid w:val="00AA1855"/>
    <w:rsid w:val="00AC42B0"/>
    <w:rsid w:val="00AC6904"/>
    <w:rsid w:val="00AC7F70"/>
    <w:rsid w:val="00AD08BE"/>
    <w:rsid w:val="00AF2F72"/>
    <w:rsid w:val="00B12F47"/>
    <w:rsid w:val="00B146AD"/>
    <w:rsid w:val="00B17C2B"/>
    <w:rsid w:val="00B27ABB"/>
    <w:rsid w:val="00B52D84"/>
    <w:rsid w:val="00B64F89"/>
    <w:rsid w:val="00B65228"/>
    <w:rsid w:val="00B65D0E"/>
    <w:rsid w:val="00B71F62"/>
    <w:rsid w:val="00B77BD7"/>
    <w:rsid w:val="00B84002"/>
    <w:rsid w:val="00B93D95"/>
    <w:rsid w:val="00B9575F"/>
    <w:rsid w:val="00BA7BAE"/>
    <w:rsid w:val="00BB12D8"/>
    <w:rsid w:val="00BB7664"/>
    <w:rsid w:val="00BC45F2"/>
    <w:rsid w:val="00BE6E3F"/>
    <w:rsid w:val="00BE7166"/>
    <w:rsid w:val="00BF02C7"/>
    <w:rsid w:val="00BF236E"/>
    <w:rsid w:val="00BF3B70"/>
    <w:rsid w:val="00C0564E"/>
    <w:rsid w:val="00C214F9"/>
    <w:rsid w:val="00C2591E"/>
    <w:rsid w:val="00C2674B"/>
    <w:rsid w:val="00C30F29"/>
    <w:rsid w:val="00C35C4F"/>
    <w:rsid w:val="00C45FFA"/>
    <w:rsid w:val="00C54624"/>
    <w:rsid w:val="00C67AA5"/>
    <w:rsid w:val="00C67D39"/>
    <w:rsid w:val="00C75012"/>
    <w:rsid w:val="00C77926"/>
    <w:rsid w:val="00C77C03"/>
    <w:rsid w:val="00C80C31"/>
    <w:rsid w:val="00C8111A"/>
    <w:rsid w:val="00C834EF"/>
    <w:rsid w:val="00C844DA"/>
    <w:rsid w:val="00C84599"/>
    <w:rsid w:val="00C91918"/>
    <w:rsid w:val="00C94765"/>
    <w:rsid w:val="00C96BB0"/>
    <w:rsid w:val="00C9774D"/>
    <w:rsid w:val="00CA0215"/>
    <w:rsid w:val="00CA76B3"/>
    <w:rsid w:val="00CB1128"/>
    <w:rsid w:val="00CB3843"/>
    <w:rsid w:val="00CB6044"/>
    <w:rsid w:val="00CE3D71"/>
    <w:rsid w:val="00CF4068"/>
    <w:rsid w:val="00D4435E"/>
    <w:rsid w:val="00D51C95"/>
    <w:rsid w:val="00D53D6B"/>
    <w:rsid w:val="00D600A7"/>
    <w:rsid w:val="00D63395"/>
    <w:rsid w:val="00D64804"/>
    <w:rsid w:val="00D66FF1"/>
    <w:rsid w:val="00D6745B"/>
    <w:rsid w:val="00D823EC"/>
    <w:rsid w:val="00D94CF9"/>
    <w:rsid w:val="00DA7F00"/>
    <w:rsid w:val="00DB193D"/>
    <w:rsid w:val="00DC061E"/>
    <w:rsid w:val="00DF0E2E"/>
    <w:rsid w:val="00DF30AB"/>
    <w:rsid w:val="00DF4548"/>
    <w:rsid w:val="00E00F4B"/>
    <w:rsid w:val="00E0292E"/>
    <w:rsid w:val="00E04CBD"/>
    <w:rsid w:val="00E07FD3"/>
    <w:rsid w:val="00E1463B"/>
    <w:rsid w:val="00E14838"/>
    <w:rsid w:val="00E84B9F"/>
    <w:rsid w:val="00E86655"/>
    <w:rsid w:val="00E97F11"/>
    <w:rsid w:val="00EB7FAD"/>
    <w:rsid w:val="00EC12A0"/>
    <w:rsid w:val="00ED79ED"/>
    <w:rsid w:val="00EF4183"/>
    <w:rsid w:val="00EF478D"/>
    <w:rsid w:val="00EF73F6"/>
    <w:rsid w:val="00F00803"/>
    <w:rsid w:val="00F01252"/>
    <w:rsid w:val="00F0513A"/>
    <w:rsid w:val="00F14A05"/>
    <w:rsid w:val="00F15313"/>
    <w:rsid w:val="00F173A8"/>
    <w:rsid w:val="00F25C48"/>
    <w:rsid w:val="00F26BF4"/>
    <w:rsid w:val="00F403F2"/>
    <w:rsid w:val="00F411B8"/>
    <w:rsid w:val="00F45C7E"/>
    <w:rsid w:val="00F460C0"/>
    <w:rsid w:val="00F51D08"/>
    <w:rsid w:val="00F57B7F"/>
    <w:rsid w:val="00F75CAE"/>
    <w:rsid w:val="00F809B3"/>
    <w:rsid w:val="00F96B45"/>
    <w:rsid w:val="00FA0AC1"/>
    <w:rsid w:val="00FA4140"/>
    <w:rsid w:val="00FB19D0"/>
    <w:rsid w:val="00FB4A64"/>
    <w:rsid w:val="00FC2836"/>
    <w:rsid w:val="00FC3DEE"/>
    <w:rsid w:val="00FD0830"/>
    <w:rsid w:val="00FD280B"/>
    <w:rsid w:val="00FE6C38"/>
    <w:rsid w:val="00FF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A84EDF"/>
  <w15:chartTrackingRefBased/>
  <w15:docId w15:val="{BBF64D3E-D1A0-44C2-AF1D-F23E6B38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083EBA"/>
    <w:pPr>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083EBA"/>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525ECA"/>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0"/>
      <w:ind w:left="360"/>
    </w:pPr>
    <w:rPr>
      <w:rFonts w:ascii="Courier New" w:hAnsi="Courier New"/>
      <w:b/>
      <w:i/>
    </w:rPr>
  </w:style>
  <w:style w:type="character" w:customStyle="1" w:styleId="CommandLineChar">
    <w:name w:val="Command Line Char"/>
    <w:basedOn w:val="DefaultParagraphFont"/>
    <w:link w:val="CommandLine"/>
    <w:rsid w:val="00525ECA"/>
    <w:rPr>
      <w:rFonts w:ascii="Courier New" w:hAnsi="Courier New"/>
      <w:b/>
      <w:i/>
      <w:sz w:val="24"/>
      <w:shd w:val="clear" w:color="auto" w:fill="002060"/>
    </w:rPr>
  </w:style>
  <w:style w:type="paragraph" w:styleId="ListParagraph">
    <w:name w:val="List Paragraph"/>
    <w:basedOn w:val="Normal"/>
    <w:uiPriority w:val="34"/>
    <w:qFormat/>
    <w:rsid w:val="00C35C4F"/>
    <w:pPr>
      <w:ind w:left="720"/>
      <w:contextualSpacing/>
    </w:pPr>
  </w:style>
  <w:style w:type="character" w:styleId="Hyperlink">
    <w:name w:val="Hyperlink"/>
    <w:basedOn w:val="DefaultParagraphFont"/>
    <w:uiPriority w:val="99"/>
    <w:unhideWhenUsed/>
    <w:rsid w:val="00C35C4F"/>
    <w:rPr>
      <w:color w:val="0563C1" w:themeColor="hyperlink"/>
      <w:u w:val="single"/>
    </w:rPr>
  </w:style>
  <w:style w:type="character" w:styleId="UnresolvedMention">
    <w:name w:val="Unresolved Mention"/>
    <w:basedOn w:val="DefaultParagraphFont"/>
    <w:uiPriority w:val="99"/>
    <w:semiHidden/>
    <w:unhideWhenUsed/>
    <w:rsid w:val="003030E1"/>
    <w:rPr>
      <w:color w:val="605E5C"/>
      <w:shd w:val="clear" w:color="auto" w:fill="E1DFDD"/>
    </w:rPr>
  </w:style>
  <w:style w:type="table" w:styleId="TableGrid">
    <w:name w:val="Table Grid"/>
    <w:basedOn w:val="TableNormal"/>
    <w:uiPriority w:val="39"/>
    <w:rsid w:val="00FC283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F7AD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1596">
      <w:bodyDiv w:val="1"/>
      <w:marLeft w:val="0"/>
      <w:marRight w:val="0"/>
      <w:marTop w:val="0"/>
      <w:marBottom w:val="0"/>
      <w:divBdr>
        <w:top w:val="none" w:sz="0" w:space="0" w:color="auto"/>
        <w:left w:val="none" w:sz="0" w:space="0" w:color="auto"/>
        <w:bottom w:val="none" w:sz="0" w:space="0" w:color="auto"/>
        <w:right w:val="none" w:sz="0" w:space="0" w:color="auto"/>
      </w:divBdr>
    </w:div>
    <w:div w:id="944649462">
      <w:bodyDiv w:val="1"/>
      <w:marLeft w:val="0"/>
      <w:marRight w:val="0"/>
      <w:marTop w:val="0"/>
      <w:marBottom w:val="0"/>
      <w:divBdr>
        <w:top w:val="none" w:sz="0" w:space="0" w:color="auto"/>
        <w:left w:val="none" w:sz="0" w:space="0" w:color="auto"/>
        <w:bottom w:val="none" w:sz="0" w:space="0" w:color="auto"/>
        <w:right w:val="none" w:sz="0" w:space="0" w:color="auto"/>
      </w:divBdr>
    </w:div>
    <w:div w:id="1434201290">
      <w:bodyDiv w:val="1"/>
      <w:marLeft w:val="0"/>
      <w:marRight w:val="0"/>
      <w:marTop w:val="0"/>
      <w:marBottom w:val="0"/>
      <w:divBdr>
        <w:top w:val="none" w:sz="0" w:space="0" w:color="auto"/>
        <w:left w:val="none" w:sz="0" w:space="0" w:color="auto"/>
        <w:bottom w:val="none" w:sz="0" w:space="0" w:color="auto"/>
        <w:right w:val="none" w:sz="0" w:space="0" w:color="auto"/>
      </w:divBdr>
      <w:divsChild>
        <w:div w:id="1849708347">
          <w:marLeft w:val="0"/>
          <w:marRight w:val="0"/>
          <w:marTop w:val="0"/>
          <w:marBottom w:val="0"/>
          <w:divBdr>
            <w:top w:val="none" w:sz="0" w:space="0" w:color="auto"/>
            <w:left w:val="none" w:sz="0" w:space="0" w:color="auto"/>
            <w:bottom w:val="none" w:sz="0" w:space="0" w:color="auto"/>
            <w:right w:val="none" w:sz="0" w:space="0" w:color="auto"/>
          </w:divBdr>
        </w:div>
        <w:div w:id="399981">
          <w:marLeft w:val="0"/>
          <w:marRight w:val="0"/>
          <w:marTop w:val="0"/>
          <w:marBottom w:val="0"/>
          <w:divBdr>
            <w:top w:val="none" w:sz="0" w:space="0" w:color="auto"/>
            <w:left w:val="none" w:sz="0" w:space="0" w:color="auto"/>
            <w:bottom w:val="none" w:sz="0" w:space="0" w:color="auto"/>
            <w:right w:val="none" w:sz="0" w:space="0" w:color="auto"/>
          </w:divBdr>
        </w:div>
        <w:div w:id="632056099">
          <w:marLeft w:val="0"/>
          <w:marRight w:val="0"/>
          <w:marTop w:val="0"/>
          <w:marBottom w:val="0"/>
          <w:divBdr>
            <w:top w:val="none" w:sz="0" w:space="0" w:color="auto"/>
            <w:left w:val="none" w:sz="0" w:space="0" w:color="auto"/>
            <w:bottom w:val="none" w:sz="0" w:space="0" w:color="auto"/>
            <w:right w:val="none" w:sz="0" w:space="0" w:color="auto"/>
          </w:divBdr>
        </w:div>
        <w:div w:id="421603803">
          <w:marLeft w:val="0"/>
          <w:marRight w:val="0"/>
          <w:marTop w:val="0"/>
          <w:marBottom w:val="0"/>
          <w:divBdr>
            <w:top w:val="none" w:sz="0" w:space="0" w:color="auto"/>
            <w:left w:val="none" w:sz="0" w:space="0" w:color="auto"/>
            <w:bottom w:val="none" w:sz="0" w:space="0" w:color="auto"/>
            <w:right w:val="none" w:sz="0" w:space="0" w:color="auto"/>
          </w:divBdr>
        </w:div>
      </w:divsChild>
    </w:div>
    <w:div w:id="17605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hyperlink" Target="http://hub.docker.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echcommunity.microsoft.com/t5/containers/windows-server-2019-now-available/ba-p/382430"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AE67B99220BD43BD991B27754E6F45" ma:contentTypeVersion="12" ma:contentTypeDescription="Create a new document." ma:contentTypeScope="" ma:versionID="61f99f8238d73c8ebf63e1cfec5e9bf2">
  <xsd:schema xmlns:xsd="http://www.w3.org/2001/XMLSchema" xmlns:xs="http://www.w3.org/2001/XMLSchema" xmlns:p="http://schemas.microsoft.com/office/2006/metadata/properties" xmlns:ns2="e39cba88-78da-4aca-927b-a8ce1c157e08" xmlns:ns3="a1a4ddb1-3c9e-48ce-826d-f4fcdb1230ff" targetNamespace="http://schemas.microsoft.com/office/2006/metadata/properties" ma:root="true" ma:fieldsID="76db9ff523510f41bc492d434c96ee20" ns2:_="" ns3:_="">
    <xsd:import namespace="e39cba88-78da-4aca-927b-a8ce1c157e08"/>
    <xsd:import namespace="a1a4ddb1-3c9e-48ce-826d-f4fcdb1230ff"/>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cba88-78da-4aca-927b-a8ce1c157e08" elementFormDefault="qualified">
    <xsd:import namespace="http://schemas.microsoft.com/office/2006/documentManagement/types"/>
    <xsd:import namespace="http://schemas.microsoft.com/office/infopath/2007/PartnerControls"/>
    <xsd:element name="Comments" ma:index="8" nillable="true" ma:displayName="Comments" ma:description="Folder Usage"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4ddb1-3c9e-48ce-826d-f4fcdb1230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e39cba88-78da-4aca-927b-a8ce1c157e08" xsi:nil="true"/>
  </documentManagement>
</p:properties>
</file>

<file path=customXml/itemProps1.xml><?xml version="1.0" encoding="utf-8"?>
<ds:datastoreItem xmlns:ds="http://schemas.openxmlformats.org/officeDocument/2006/customXml" ds:itemID="{37034743-7160-4AB8-8D60-D1E0BB476AD1}">
  <ds:schemaRefs>
    <ds:schemaRef ds:uri="http://schemas.microsoft.com/sharepoint/v3/contenttype/forms"/>
  </ds:schemaRefs>
</ds:datastoreItem>
</file>

<file path=customXml/itemProps2.xml><?xml version="1.0" encoding="utf-8"?>
<ds:datastoreItem xmlns:ds="http://schemas.openxmlformats.org/officeDocument/2006/customXml" ds:itemID="{CECC506E-DA68-4C4F-81AA-78D9DFA3D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cba88-78da-4aca-927b-a8ce1c157e08"/>
    <ds:schemaRef ds:uri="a1a4ddb1-3c9e-48ce-826d-f4fcdb12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3D4B93-7C7A-4E7B-B022-757FA84EB04B}">
  <ds:schemaRefs>
    <ds:schemaRef ds:uri="http://schemas.microsoft.com/office/2006/metadata/properties"/>
    <ds:schemaRef ds:uri="http://schemas.microsoft.com/office/infopath/2007/PartnerControls"/>
    <ds:schemaRef ds:uri="e39cba88-78da-4aca-927b-a8ce1c157e08"/>
  </ds:schemaRefs>
</ds:datastoreItem>
</file>

<file path=docProps/app.xml><?xml version="1.0" encoding="utf-8"?>
<Properties xmlns="http://schemas.openxmlformats.org/officeDocument/2006/extended-properties" xmlns:vt="http://schemas.openxmlformats.org/officeDocument/2006/docPropsVTypes">
  <Template>Lab Instructions</Template>
  <TotalTime>9</TotalTime>
  <Pages>13</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8</cp:revision>
  <dcterms:created xsi:type="dcterms:W3CDTF">2021-10-22T18:30:00Z</dcterms:created>
  <dcterms:modified xsi:type="dcterms:W3CDTF">2021-10-22T19:19:00Z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0x0101000FAE67B99220BD43BD991B27754E6F45</vt:lpwstr>
  </property>
</Properties>
</file>